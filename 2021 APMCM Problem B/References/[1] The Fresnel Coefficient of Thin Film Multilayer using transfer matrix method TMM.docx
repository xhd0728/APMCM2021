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47"/>
        <w:ind w:left="140" w:right="0"/>
        <w:jc w:val="left"/>
        <w:rPr>
          <w:rFonts w:ascii="Arial" w:hAnsi="Arial" w:cs="Arial" w:eastAsia="Arial"/>
        </w:rPr>
      </w:pPr>
      <w:r>
        <w:rPr>
          <w:rFonts w:ascii="Arial"/>
        </w:rPr>
        <w:t>IOP Conference Series: Materials Science and Engineering</w:t>
      </w:r>
    </w:p>
    <w:p>
      <w:pPr>
        <w:spacing w:line="240" w:lineRule="auto" w:before="6"/>
        <w:rPr>
          <w:rFonts w:ascii="Arial" w:hAnsi="Arial" w:cs="Arial" w:eastAsia="Arial"/>
          <w:sz w:val="2"/>
          <w:szCs w:val="2"/>
        </w:rPr>
      </w:pPr>
    </w:p>
    <w:p>
      <w:pPr>
        <w:spacing w:line="20" w:lineRule="exact"/>
        <w:ind w:left="10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20.75pt;height:.75pt;mso-position-horizontal-relative:char;mso-position-vertical-relative:line" coordorigin="0,0" coordsize="10415,15">
            <v:group style="position:absolute;left:8;top:8;width:10400;height:2" coordorigin="8,8" coordsize="10400,2">
              <v:shape style="position:absolute;left:8;top:8;width:10400;height:2" coordorigin="8,8" coordsize="10400,0" path="m8,8l10408,8e" filled="false" stroked="true" strokeweight=".7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type w:val="continuous"/>
          <w:pgSz w:w="11900" w:h="16840"/>
          <w:pgMar w:top="680" w:bottom="280" w:left="640" w:right="640"/>
        </w:sectPr>
      </w:pPr>
    </w:p>
    <w:p>
      <w:pPr>
        <w:spacing w:before="82"/>
        <w:ind w:left="14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sz w:val="18"/>
          <w:szCs w:val="18"/>
        </w:rPr>
        <w:t>PAPER • </w:t>
      </w:r>
      <w:r>
        <w:rPr>
          <w:rFonts w:ascii="Arial" w:hAnsi="Arial" w:cs="Arial" w:eastAsia="Arial"/>
          <w:b/>
          <w:bCs/>
          <w:color w:val="FF0000"/>
          <w:sz w:val="18"/>
          <w:szCs w:val="18"/>
        </w:rPr>
        <w:t>OPEN ACCESS</w:t>
      </w:r>
      <w:r>
        <w:rPr>
          <w:rFonts w:ascii="Arial" w:hAnsi="Arial" w:cs="Arial" w:eastAsia="Arial"/>
          <w:sz w:val="18"/>
          <w:szCs w:val="18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9" w:lineRule="auto" w:before="0"/>
        <w:ind w:left="1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sz w:val="32"/>
        </w:rPr>
        <w:t>The Fresnel Coefficient of Thin Film</w:t>
      </w:r>
      <w:r>
        <w:rPr>
          <w:rFonts w:ascii="Arial"/>
          <w:spacing w:val="-9"/>
          <w:sz w:val="32"/>
        </w:rPr>
        <w:t> </w:t>
      </w:r>
      <w:r>
        <w:rPr>
          <w:rFonts w:ascii="Arial"/>
          <w:sz w:val="32"/>
        </w:rPr>
        <w:t>Multilayer</w:t>
      </w:r>
      <w:r>
        <w:rPr>
          <w:rFonts w:ascii="Arial"/>
          <w:w w:val="99"/>
          <w:sz w:val="32"/>
        </w:rPr>
        <w:t> </w:t>
      </w:r>
      <w:r>
        <w:rPr>
          <w:rFonts w:ascii="Arial"/>
          <w:sz w:val="32"/>
        </w:rPr>
        <w:t>Using Transfer Matrix Method</w:t>
      </w:r>
      <w:r>
        <w:rPr>
          <w:rFonts w:ascii="Arial"/>
          <w:spacing w:val="-6"/>
          <w:sz w:val="32"/>
        </w:rPr>
        <w:t> </w:t>
      </w:r>
      <w:r>
        <w:rPr>
          <w:rFonts w:ascii="Arial"/>
          <w:sz w:val="32"/>
        </w:rPr>
        <w:t>TMM</w:t>
      </w:r>
    </w:p>
    <w:p>
      <w:pPr>
        <w:spacing w:before="280"/>
        <w:ind w:left="1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To cite this article: Zahraa Hummam Mohammed 2019 </w:t>
      </w:r>
      <w:r>
        <w:rPr>
          <w:rFonts w:ascii="Arial"/>
          <w:i/>
          <w:sz w:val="16"/>
        </w:rPr>
        <w:t>IOP Conf. Ser.: Mater. Sci. Eng. </w:t>
      </w:r>
      <w:r>
        <w:rPr>
          <w:rFonts w:ascii="Arial"/>
          <w:b/>
          <w:sz w:val="16"/>
        </w:rPr>
        <w:t>518 </w:t>
      </w:r>
      <w:r>
        <w:rPr>
          <w:rFonts w:ascii="Arial"/>
          <w:sz w:val="16"/>
        </w:rPr>
        <w:t>032026</w:t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1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View the </w:t>
      </w:r>
      <w:r>
        <w:rPr>
          <w:rFonts w:ascii="Arial"/>
          <w:color w:val="006DB2"/>
          <w:sz w:val="16"/>
        </w:rPr>
      </w:r>
      <w:hyperlink r:id="rId5">
        <w:r>
          <w:rPr>
            <w:rFonts w:ascii="Arial"/>
            <w:color w:val="006DB2"/>
            <w:sz w:val="16"/>
            <w:u w:val="single" w:color="006DB2"/>
          </w:rPr>
          <w:t>article online </w:t>
        </w:r>
        <w:r>
          <w:rPr>
            <w:rFonts w:ascii="Arial"/>
            <w:color w:val="006DB2"/>
            <w:sz w:val="16"/>
          </w:rPr>
        </w:r>
      </w:hyperlink>
      <w:r>
        <w:rPr>
          <w:rFonts w:ascii="Arial"/>
          <w:sz w:val="16"/>
        </w:rPr>
        <w:t>for updates and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enhancements.</w:t>
      </w:r>
    </w:p>
    <w:p>
      <w:pPr>
        <w:pStyle w:val="Heading1"/>
        <w:spacing w:line="240" w:lineRule="auto" w:before="69"/>
        <w:ind w:left="140" w:right="67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You may also like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0" w:lineRule="auto" w:before="158" w:after="0"/>
        <w:ind w:left="525" w:right="177" w:hanging="85"/>
        <w:jc w:val="left"/>
        <w:rPr>
          <w:rFonts w:ascii="Arial" w:hAnsi="Arial" w:cs="Arial" w:eastAsia="Arial"/>
          <w:sz w:val="14"/>
          <w:szCs w:val="14"/>
        </w:rPr>
      </w:pPr>
      <w:hyperlink r:id="rId6">
        <w:r>
          <w:rPr>
            <w:rFonts w:ascii="Arial"/>
            <w:color w:val="006DB2"/>
            <w:sz w:val="14"/>
            <w:u w:val="double" w:color="006DB2"/>
          </w:rPr>
          <w:t>Mechanical metamaterials with</w:t>
        </w:r>
        <w:r>
          <w:rPr>
            <w:rFonts w:ascii="Arial"/>
            <w:color w:val="006DB2"/>
            <w:sz w:val="14"/>
          </w:rPr>
        </w:r>
      </w:hyperlink>
      <w:r>
        <w:rPr>
          <w:rFonts w:ascii="Arial"/>
          <w:color w:val="006DB2"/>
          <w:sz w:val="14"/>
        </w:rPr>
        <w:t> </w:t>
      </w:r>
      <w:hyperlink r:id="rId6">
        <w:r>
          <w:rPr>
            <w:rFonts w:ascii="Arial"/>
            <w:color w:val="006DB2"/>
            <w:sz w:val="14"/>
          </w:rPr>
          <w:t>programmable compression-twist coupling</w:t>
        </w:r>
      </w:hyperlink>
      <w:r>
        <w:rPr>
          <w:rFonts w:ascii="Arial"/>
          <w:color w:val="006DB2"/>
          <w:sz w:val="14"/>
        </w:rPr>
        <w:t> </w:t>
      </w:r>
      <w:r>
        <w:rPr>
          <w:rFonts w:ascii="Arial"/>
          <w:sz w:val="14"/>
        </w:rPr>
        <w:t>Debkalpa Goswami, Yunlan Zhang, Shuai</w:t>
      </w:r>
      <w:r>
        <w:rPr>
          <w:rFonts w:ascii="Arial"/>
          <w:sz w:val="14"/>
        </w:rPr>
        <w:t> Liu et al.</w:t>
      </w: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0" w:lineRule="auto" w:before="0" w:after="0"/>
        <w:ind w:left="525" w:right="255" w:hanging="85"/>
        <w:jc w:val="left"/>
        <w:rPr>
          <w:rFonts w:ascii="Arial" w:hAnsi="Arial" w:cs="Arial" w:eastAsia="Arial"/>
          <w:sz w:val="14"/>
          <w:szCs w:val="14"/>
        </w:rPr>
      </w:pPr>
      <w:hyperlink r:id="rId7">
        <w:r>
          <w:rPr>
            <w:rFonts w:ascii="Arial"/>
            <w:color w:val="006DB2"/>
            <w:sz w:val="14"/>
            <w:u w:val="single" w:color="006DB2"/>
          </w:rPr>
          <w:t>Stable tissue-mimicking materials and an</w:t>
        </w:r>
        <w:r>
          <w:rPr>
            <w:rFonts w:ascii="Arial"/>
            <w:color w:val="006DB2"/>
            <w:sz w:val="14"/>
          </w:rPr>
        </w:r>
      </w:hyperlink>
      <w:r>
        <w:rPr>
          <w:rFonts w:ascii="Arial"/>
          <w:color w:val="006DB2"/>
          <w:sz w:val="14"/>
        </w:rPr>
        <w:t> </w:t>
      </w:r>
      <w:hyperlink r:id="rId7">
        <w:r>
          <w:rPr>
            <w:rFonts w:ascii="Arial"/>
            <w:color w:val="006DB2"/>
            <w:sz w:val="14"/>
          </w:rPr>
        </w:r>
        <w:r>
          <w:rPr>
            <w:rFonts w:ascii="Arial"/>
            <w:color w:val="006DB2"/>
            <w:sz w:val="14"/>
            <w:u w:val="single" w:color="006DB2"/>
          </w:rPr>
          <w:t>anatomically realistic, adjustable head</w:t>
        </w:r>
        <w:r>
          <w:rPr>
            <w:rFonts w:ascii="Arial"/>
            <w:color w:val="006DB2"/>
            <w:sz w:val="14"/>
          </w:rPr>
        </w:r>
      </w:hyperlink>
      <w:r>
        <w:rPr>
          <w:rFonts w:ascii="Arial"/>
          <w:color w:val="006DB2"/>
          <w:sz w:val="14"/>
        </w:rPr>
        <w:t> </w:t>
      </w:r>
      <w:hyperlink r:id="rId7">
        <w:r>
          <w:rPr>
            <w:rFonts w:ascii="Arial"/>
            <w:color w:val="006DB2"/>
            <w:sz w:val="14"/>
          </w:rPr>
        </w:r>
        <w:r>
          <w:rPr>
            <w:rFonts w:ascii="Arial"/>
            <w:color w:val="006DB2"/>
            <w:sz w:val="14"/>
            <w:u w:val="single" w:color="006DB2"/>
          </w:rPr>
          <w:t>phantom for electrical impedance</w:t>
        </w:r>
        <w:r>
          <w:rPr>
            <w:rFonts w:ascii="Arial"/>
            <w:color w:val="006DB2"/>
            <w:sz w:val="14"/>
          </w:rPr>
        </w:r>
      </w:hyperlink>
      <w:r>
        <w:rPr>
          <w:rFonts w:ascii="Arial"/>
          <w:color w:val="006DB2"/>
          <w:sz w:val="14"/>
        </w:rPr>
        <w:t> </w:t>
      </w:r>
      <w:hyperlink r:id="rId7">
        <w:r>
          <w:rPr>
            <w:rFonts w:ascii="Arial"/>
            <w:color w:val="006DB2"/>
            <w:sz w:val="14"/>
          </w:rPr>
        </w:r>
        <w:r>
          <w:rPr>
            <w:rFonts w:ascii="Arial"/>
            <w:color w:val="006DB2"/>
            <w:sz w:val="14"/>
            <w:u w:val="single" w:color="006DB2"/>
          </w:rPr>
          <w:t>tomography</w:t>
        </w:r>
        <w:r>
          <w:rPr>
            <w:rFonts w:ascii="Arial"/>
            <w:color w:val="006DB2"/>
            <w:sz w:val="14"/>
          </w:rPr>
        </w:r>
        <w:r>
          <w:rPr>
            <w:rFonts w:ascii="Arial"/>
            <w:sz w:val="14"/>
          </w:rPr>
        </w:r>
      </w:hyperlink>
    </w:p>
    <w:p>
      <w:pPr>
        <w:spacing w:before="0"/>
        <w:ind w:left="525" w:right="67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Barry McDermott, Brian McGinley, Katarzyna Krukiewicz et al.</w:t>
      </w: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0" w:lineRule="auto" w:before="0" w:after="0"/>
        <w:ind w:left="525" w:right="192" w:hanging="85"/>
        <w:jc w:val="left"/>
        <w:rPr>
          <w:rFonts w:ascii="Arial" w:hAnsi="Arial" w:cs="Arial" w:eastAsia="Arial"/>
          <w:sz w:val="14"/>
          <w:szCs w:val="14"/>
        </w:rPr>
      </w:pPr>
      <w:hyperlink r:id="rId8">
        <w:r>
          <w:rPr>
            <w:rFonts w:ascii="Arial"/>
            <w:color w:val="006DB2"/>
            <w:sz w:val="14"/>
            <w:u w:val="single" w:color="006DB2"/>
          </w:rPr>
          <w:t>Symmetry analysis of the n</w:t>
        </w:r>
        <w:r>
          <w:rPr>
            <w:rFonts w:ascii="Arial"/>
            <w:color w:val="006DB2"/>
            <w:sz w:val="14"/>
          </w:rPr>
          <w:t>umerical</w:t>
        </w:r>
      </w:hyperlink>
      <w:r>
        <w:rPr>
          <w:rFonts w:ascii="Arial"/>
          <w:color w:val="006DB2"/>
          <w:sz w:val="14"/>
        </w:rPr>
        <w:t> </w:t>
      </w:r>
      <w:hyperlink r:id="rId8">
        <w:r>
          <w:rPr>
            <w:rFonts w:ascii="Arial"/>
            <w:color w:val="006DB2"/>
            <w:sz w:val="14"/>
          </w:rPr>
        </w:r>
        <w:r>
          <w:rPr>
            <w:rFonts w:ascii="Arial"/>
            <w:color w:val="006DB2"/>
            <w:sz w:val="14"/>
            <w:u w:val="single" w:color="006DB2"/>
          </w:rPr>
          <w:t>instabilities in the transfer matrix method</w:t>
        </w:r>
        <w:r>
          <w:rPr>
            <w:rFonts w:ascii="Arial"/>
            <w:color w:val="006DB2"/>
            <w:sz w:val="14"/>
          </w:rPr>
        </w:r>
      </w:hyperlink>
      <w:r>
        <w:rPr>
          <w:rFonts w:ascii="Arial"/>
          <w:color w:val="006DB2"/>
          <w:sz w:val="14"/>
        </w:rPr>
        <w:t> </w:t>
      </w:r>
      <w:r>
        <w:rPr>
          <w:rFonts w:ascii="Arial"/>
          <w:sz w:val="14"/>
        </w:rPr>
        <w:t>Jose Miguel Luque-Raigon, Janne Halme,</w:t>
      </w:r>
      <w:r>
        <w:rPr>
          <w:rFonts w:ascii="Arial"/>
          <w:sz w:val="14"/>
        </w:rPr>
        <w:t> Hernan Miguez et al.</w:t>
      </w:r>
    </w:p>
    <w:p>
      <w:pPr>
        <w:spacing w:after="0" w:line="240" w:lineRule="auto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1900" w:h="16840"/>
          <w:pgMar w:top="680" w:bottom="280" w:left="640" w:right="640"/>
          <w:cols w:num="2" w:equalWidth="0">
            <w:col w:w="7210" w:space="83"/>
            <w:col w:w="3327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196"/>
        <w:ind w:right="1477"/>
        <w:jc w:val="right"/>
        <w:rPr>
          <w:rFonts w:ascii="Arial" w:hAnsi="Arial" w:cs="Arial" w:eastAsia="Arial"/>
        </w:rPr>
      </w:pPr>
      <w:r>
        <w:rPr>
          <w:rFonts w:ascii="Arial"/>
        </w:rPr>
        <w:t>Recent citations</w:t>
      </w:r>
    </w:p>
    <w:p>
      <w:pPr>
        <w:spacing w:line="240" w:lineRule="auto" w:before="8"/>
        <w:rPr>
          <w:rFonts w:ascii="Arial" w:hAnsi="Arial" w:cs="Arial" w:eastAsia="Arial"/>
          <w:sz w:val="13"/>
          <w:szCs w:val="13"/>
        </w:rPr>
      </w:pPr>
    </w:p>
    <w:p>
      <w:pPr>
        <w:pStyle w:val="ListParagraph"/>
        <w:numPr>
          <w:ilvl w:val="1"/>
          <w:numId w:val="1"/>
        </w:numPr>
        <w:tabs>
          <w:tab w:pos="7819" w:val="left" w:leader="none"/>
        </w:tabs>
        <w:spacing w:line="240" w:lineRule="auto" w:before="0" w:after="0"/>
        <w:ind w:left="7818" w:right="301" w:hanging="85"/>
        <w:jc w:val="both"/>
        <w:rPr>
          <w:rFonts w:ascii="Arial" w:hAnsi="Arial" w:cs="Arial" w:eastAsia="Arial"/>
          <w:sz w:val="14"/>
          <w:szCs w:val="14"/>
        </w:rPr>
      </w:pPr>
      <w:hyperlink r:id="rId9">
        <w:r>
          <w:rPr>
            <w:rFonts w:ascii="Arial"/>
            <w:color w:val="006DB2"/>
            <w:sz w:val="14"/>
            <w:u w:val="single" w:color="006DB2"/>
          </w:rPr>
          <w:t>Numerical Analysis of a Highly Sensitive</w:t>
        </w:r>
        <w:r>
          <w:rPr>
            <w:rFonts w:ascii="Arial"/>
            <w:color w:val="006DB2"/>
            <w:sz w:val="14"/>
          </w:rPr>
        </w:r>
      </w:hyperlink>
      <w:r>
        <w:rPr>
          <w:rFonts w:ascii="Arial"/>
          <w:color w:val="006DB2"/>
          <w:sz w:val="14"/>
        </w:rPr>
        <w:t> </w:t>
      </w:r>
      <w:hyperlink r:id="rId9">
        <w:r>
          <w:rPr>
            <w:rFonts w:ascii="Arial"/>
            <w:color w:val="006DB2"/>
            <w:sz w:val="14"/>
          </w:rPr>
        </w:r>
        <w:r>
          <w:rPr>
            <w:rFonts w:ascii="Arial"/>
            <w:color w:val="006DB2"/>
            <w:sz w:val="14"/>
            <w:u w:val="single" w:color="006DB2"/>
          </w:rPr>
          <w:t>Surface Plasmon Resonance Sensor for</w:t>
        </w:r>
        <w:r>
          <w:rPr>
            <w:rFonts w:ascii="Arial"/>
            <w:color w:val="006DB2"/>
            <w:sz w:val="14"/>
          </w:rPr>
        </w:r>
      </w:hyperlink>
      <w:r>
        <w:rPr>
          <w:rFonts w:ascii="Arial"/>
          <w:color w:val="006DB2"/>
          <w:sz w:val="14"/>
        </w:rPr>
        <w:t> </w:t>
      </w:r>
      <w:hyperlink r:id="rId9">
        <w:r>
          <w:rPr>
            <w:rFonts w:ascii="Arial"/>
            <w:color w:val="006DB2"/>
            <w:sz w:val="14"/>
          </w:rPr>
        </w:r>
        <w:r>
          <w:rPr>
            <w:rFonts w:ascii="Arial"/>
            <w:color w:val="006DB2"/>
            <w:sz w:val="14"/>
            <w:u w:val="single" w:color="006DB2"/>
          </w:rPr>
          <w:t>SARS-CoV-2 Detection</w:t>
        </w:r>
        <w:r>
          <w:rPr>
            <w:rFonts w:ascii="Arial"/>
            <w:color w:val="006DB2"/>
            <w:sz w:val="14"/>
          </w:rPr>
        </w:r>
        <w:r>
          <w:rPr>
            <w:rFonts w:ascii="Arial"/>
            <w:sz w:val="14"/>
          </w:rPr>
        </w:r>
      </w:hyperlink>
    </w:p>
    <w:p>
      <w:pPr>
        <w:spacing w:line="160" w:lineRule="exact" w:before="0"/>
        <w:ind w:left="0" w:right="558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Syed Mohammad Ashab Uddin </w:t>
      </w:r>
      <w:r>
        <w:rPr>
          <w:rFonts w:ascii="Arial"/>
          <w:i/>
          <w:sz w:val="14"/>
        </w:rPr>
        <w:t>et al</w:t>
      </w:r>
      <w:r>
        <w:rPr>
          <w:rFonts w:ascii="Arial"/>
          <w:sz w:val="14"/>
        </w:rPr>
      </w:r>
    </w:p>
    <w:p>
      <w:pPr>
        <w:spacing w:line="240" w:lineRule="auto" w:before="11"/>
        <w:rPr>
          <w:rFonts w:ascii="Arial" w:hAnsi="Arial" w:cs="Arial" w:eastAsia="Arial"/>
          <w:i/>
          <w:sz w:val="12"/>
          <w:szCs w:val="12"/>
        </w:rPr>
      </w:pPr>
    </w:p>
    <w:p>
      <w:pPr>
        <w:pStyle w:val="ListParagraph"/>
        <w:numPr>
          <w:ilvl w:val="1"/>
          <w:numId w:val="1"/>
        </w:numPr>
        <w:tabs>
          <w:tab w:pos="7819" w:val="left" w:leader="none"/>
        </w:tabs>
        <w:spacing w:line="240" w:lineRule="auto" w:before="0" w:after="0"/>
        <w:ind w:left="7818" w:right="216" w:hanging="85"/>
        <w:jc w:val="left"/>
        <w:rPr>
          <w:rFonts w:ascii="Arial" w:hAnsi="Arial" w:cs="Arial" w:eastAsia="Arial"/>
          <w:sz w:val="14"/>
          <w:szCs w:val="14"/>
        </w:rPr>
      </w:pPr>
      <w:hyperlink r:id="rId10">
        <w:r>
          <w:rPr>
            <w:rFonts w:ascii="Arial"/>
            <w:color w:val="006DB2"/>
            <w:sz w:val="14"/>
            <w:u w:val="single" w:color="006DB2"/>
          </w:rPr>
          <w:t>Analysis of Embedded O</w:t>
        </w:r>
        <w:r>
          <w:rPr>
            <w:rFonts w:ascii="Arial"/>
            <w:color w:val="006DB2"/>
            <w:sz w:val="14"/>
          </w:rPr>
          <w:t>ptical</w:t>
        </w:r>
      </w:hyperlink>
      <w:r>
        <w:rPr>
          <w:rFonts w:ascii="Arial"/>
          <w:color w:val="006DB2"/>
          <w:sz w:val="14"/>
        </w:rPr>
        <w:t> </w:t>
      </w:r>
      <w:hyperlink r:id="rId10">
        <w:r>
          <w:rPr>
            <w:rFonts w:ascii="Arial"/>
            <w:color w:val="006DB2"/>
            <w:sz w:val="14"/>
          </w:rPr>
        </w:r>
        <w:r>
          <w:rPr>
            <w:rFonts w:ascii="Arial"/>
            <w:color w:val="006DB2"/>
            <w:sz w:val="14"/>
            <w:u w:val="single" w:color="006DB2"/>
          </w:rPr>
          <w:t>Interferometry in Transparent Elastic</w:t>
        </w:r>
        <w:r>
          <w:rPr>
            <w:rFonts w:ascii="Arial"/>
            <w:color w:val="006DB2"/>
            <w:sz w:val="14"/>
          </w:rPr>
        </w:r>
      </w:hyperlink>
      <w:r>
        <w:rPr>
          <w:rFonts w:ascii="Arial"/>
          <w:color w:val="006DB2"/>
          <w:sz w:val="14"/>
        </w:rPr>
        <w:t> </w:t>
      </w:r>
      <w:hyperlink r:id="rId10">
        <w:r>
          <w:rPr>
            <w:rFonts w:ascii="Arial"/>
            <w:color w:val="006DB2"/>
            <w:sz w:val="14"/>
          </w:rPr>
        </w:r>
        <w:r>
          <w:rPr>
            <w:rFonts w:ascii="Arial"/>
            <w:color w:val="006DB2"/>
            <w:sz w:val="14"/>
            <w:u w:val="single" w:color="006DB2"/>
          </w:rPr>
          <w:t>Grating for Optical Detection of Ultrasonic</w:t>
        </w:r>
        <w:r>
          <w:rPr>
            <w:rFonts w:ascii="Arial"/>
            <w:color w:val="006DB2"/>
            <w:sz w:val="14"/>
          </w:rPr>
        </w:r>
      </w:hyperlink>
      <w:r>
        <w:rPr>
          <w:rFonts w:ascii="Arial"/>
          <w:color w:val="006DB2"/>
          <w:sz w:val="14"/>
        </w:rPr>
        <w:t> </w:t>
      </w:r>
      <w:hyperlink r:id="rId10">
        <w:r>
          <w:rPr>
            <w:rFonts w:ascii="Arial"/>
            <w:color w:val="006DB2"/>
            <w:sz w:val="14"/>
          </w:rPr>
        </w:r>
        <w:r>
          <w:rPr>
            <w:rFonts w:ascii="Arial"/>
            <w:color w:val="006DB2"/>
            <w:sz w:val="14"/>
            <w:u w:val="single" w:color="006DB2"/>
          </w:rPr>
          <w:t>Waves</w:t>
        </w:r>
        <w:r>
          <w:rPr>
            <w:rFonts w:ascii="Arial"/>
            <w:color w:val="006DB2"/>
            <w:sz w:val="14"/>
          </w:rPr>
        </w:r>
        <w:r>
          <w:rPr>
            <w:rFonts w:ascii="Arial"/>
            <w:sz w:val="14"/>
          </w:rPr>
        </w:r>
      </w:hyperlink>
    </w:p>
    <w:p>
      <w:pPr>
        <w:spacing w:line="160" w:lineRule="exact" w:before="0"/>
        <w:ind w:left="0" w:right="1143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Chayanisa Sukkasem </w:t>
      </w:r>
      <w:r>
        <w:rPr>
          <w:rFonts w:ascii="Arial"/>
          <w:i/>
          <w:sz w:val="14"/>
        </w:rPr>
        <w:t>et</w:t>
      </w:r>
      <w:r>
        <w:rPr>
          <w:rFonts w:ascii="Arial"/>
          <w:i/>
          <w:spacing w:val="-1"/>
          <w:sz w:val="14"/>
        </w:rPr>
        <w:t> </w:t>
      </w:r>
      <w:r>
        <w:rPr>
          <w:rFonts w:ascii="Arial"/>
          <w:i/>
          <w:sz w:val="14"/>
        </w:rPr>
        <w:t>al</w:t>
      </w:r>
      <w:r>
        <w:rPr>
          <w:rFonts w:ascii="Arial"/>
          <w:sz w:val="14"/>
        </w:rPr>
      </w:r>
    </w:p>
    <w:p>
      <w:pPr>
        <w:spacing w:line="240" w:lineRule="auto" w:before="11"/>
        <w:rPr>
          <w:rFonts w:ascii="Arial" w:hAnsi="Arial" w:cs="Arial" w:eastAsia="Arial"/>
          <w:i/>
          <w:sz w:val="12"/>
          <w:szCs w:val="12"/>
        </w:rPr>
      </w:pPr>
    </w:p>
    <w:p>
      <w:pPr>
        <w:pStyle w:val="ListParagraph"/>
        <w:numPr>
          <w:ilvl w:val="1"/>
          <w:numId w:val="1"/>
        </w:numPr>
        <w:tabs>
          <w:tab w:pos="7819" w:val="left" w:leader="none"/>
        </w:tabs>
        <w:spacing w:line="240" w:lineRule="auto" w:before="0" w:after="0"/>
        <w:ind w:left="7818" w:right="138" w:hanging="85"/>
        <w:jc w:val="left"/>
        <w:rPr>
          <w:rFonts w:ascii="Arial" w:hAnsi="Arial" w:cs="Arial" w:eastAsia="Arial"/>
          <w:sz w:val="14"/>
          <w:szCs w:val="14"/>
        </w:rPr>
      </w:pPr>
      <w:hyperlink r:id="rId11">
        <w:r>
          <w:rPr>
            <w:rFonts w:ascii="Arial"/>
            <w:color w:val="006DB2"/>
            <w:sz w:val="14"/>
            <w:u w:val="single" w:color="006DB2"/>
          </w:rPr>
          <w:t>Fiber Optic Sensors: A Review for Glucose</w:t>
        </w:r>
        <w:r>
          <w:rPr>
            <w:rFonts w:ascii="Arial"/>
            <w:color w:val="006DB2"/>
            <w:sz w:val="14"/>
          </w:rPr>
        </w:r>
      </w:hyperlink>
      <w:r>
        <w:rPr>
          <w:rFonts w:ascii="Arial"/>
          <w:color w:val="006DB2"/>
          <w:sz w:val="14"/>
        </w:rPr>
        <w:t> </w:t>
      </w:r>
      <w:hyperlink r:id="rId11">
        <w:r>
          <w:rPr>
            <w:rFonts w:ascii="Arial"/>
            <w:color w:val="006DB2"/>
            <w:sz w:val="14"/>
          </w:rPr>
        </w:r>
        <w:r>
          <w:rPr>
            <w:rFonts w:ascii="Arial"/>
            <w:color w:val="006DB2"/>
            <w:sz w:val="14"/>
            <w:u w:val="single" w:color="006DB2"/>
          </w:rPr>
          <w:t>M</w:t>
        </w:r>
        <w:r>
          <w:rPr>
            <w:rFonts w:ascii="Arial"/>
            <w:color w:val="006DB2"/>
            <w:sz w:val="14"/>
          </w:rPr>
          <w:t>easurement</w:t>
        </w:r>
        <w:r>
          <w:rPr>
            <w:rFonts w:ascii="Arial"/>
            <w:sz w:val="14"/>
          </w:rPr>
        </w:r>
      </w:hyperlink>
    </w:p>
    <w:p>
      <w:pPr>
        <w:spacing w:line="160" w:lineRule="exact" w:before="0"/>
        <w:ind w:left="0" w:right="1873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Jos&amp;#233 </w:t>
      </w:r>
      <w:r>
        <w:rPr>
          <w:rFonts w:ascii="Arial"/>
          <w:i/>
          <w:sz w:val="14"/>
        </w:rPr>
        <w:t>et</w:t>
      </w:r>
      <w:r>
        <w:rPr>
          <w:rFonts w:ascii="Arial"/>
          <w:i/>
          <w:spacing w:val="-1"/>
          <w:sz w:val="14"/>
        </w:rPr>
        <w:t> </w:t>
      </w:r>
      <w:r>
        <w:rPr>
          <w:rFonts w:ascii="Arial"/>
          <w:i/>
          <w:sz w:val="14"/>
        </w:rPr>
        <w:t>al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i/>
          <w:sz w:val="11"/>
          <w:szCs w:val="11"/>
        </w:rPr>
      </w:pPr>
    </w:p>
    <w:p>
      <w:pPr>
        <w:spacing w:line="2812" w:lineRule="exact"/>
        <w:ind w:left="10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55"/>
          <w:sz w:val="20"/>
          <w:szCs w:val="20"/>
        </w:rPr>
        <w:drawing>
          <wp:inline distT="0" distB="0" distL="0" distR="0">
            <wp:extent cx="6601319" cy="178593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1319" cy="17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55"/>
          <w:sz w:val="20"/>
          <w:szCs w:val="20"/>
        </w:rPr>
      </w:r>
    </w:p>
    <w:p>
      <w:pPr>
        <w:spacing w:before="78"/>
        <w:ind w:left="229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This content was downloaded from IP address 202.120.16.26 on 19/11/2021 at 02:37</w:t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00" w:h="16840"/>
          <w:pgMar w:top="680" w:bottom="280" w:left="640" w:right="640"/>
        </w:sectPr>
      </w:pP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pt;margin-top:1.035938pt;width:454.85pt;height:.1pt;mso-position-horizontal-relative:page;mso-position-vertical-relative:paragraph;z-index:1072" coordorigin="1400,21" coordsize="9097,2">
            <v:shape style="position:absolute;left:1400;top:21;width:9097;height:2" coordorigin="1400,21" coordsize="9097,0" path="m1400,21l10496,21e" filled="false" stroked="true" strokeweight=".5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IOP Conf. Series: Materials Science and Engineering </w:t>
      </w:r>
      <w:r>
        <w:rPr>
          <w:rFonts w:ascii="Times New Roman"/>
          <w:b/>
          <w:sz w:val="20"/>
        </w:rPr>
        <w:t>518 </w:t>
      </w:r>
      <w:r>
        <w:rPr>
          <w:rFonts w:ascii="Times New Roman"/>
          <w:sz w:val="20"/>
        </w:rPr>
        <w:t>(2019)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032026</w:t>
      </w: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doi:10.1088/1757-899X/518/3/032026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3"/>
          <w:pgSz w:w="11910" w:h="16840"/>
          <w:pgMar w:header="1137" w:footer="0" w:top="1320" w:bottom="280" w:left="1280" w:right="1300"/>
          <w:cols w:num="2" w:equalWidth="0">
            <w:col w:w="5960" w:space="45"/>
            <w:col w:w="332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205"/>
        <w:ind w:left="131" w:right="1144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z w:val="34"/>
        </w:rPr>
        <w:t>The Fresnel Coefficient of Thin Film Multilayer</w:t>
      </w:r>
      <w:r>
        <w:rPr>
          <w:rFonts w:ascii="Times New Roman"/>
          <w:b/>
          <w:spacing w:val="-12"/>
          <w:sz w:val="34"/>
        </w:rPr>
        <w:t> </w:t>
      </w:r>
      <w:r>
        <w:rPr>
          <w:rFonts w:ascii="Times New Roman"/>
          <w:b/>
          <w:sz w:val="34"/>
        </w:rPr>
        <w:t>Using</w:t>
      </w:r>
      <w:r>
        <w:rPr>
          <w:rFonts w:ascii="Times New Roman"/>
          <w:b/>
          <w:w w:val="100"/>
          <w:sz w:val="34"/>
        </w:rPr>
        <w:t> </w:t>
      </w:r>
      <w:r>
        <w:rPr>
          <w:rFonts w:ascii="Times New Roman"/>
          <w:b/>
          <w:sz w:val="34"/>
        </w:rPr>
        <w:t>Transfer Matrix Method</w:t>
      </w:r>
      <w:r>
        <w:rPr>
          <w:rFonts w:ascii="Times New Roman"/>
          <w:b/>
          <w:spacing w:val="-3"/>
          <w:sz w:val="34"/>
        </w:rPr>
        <w:t> </w:t>
      </w:r>
      <w:r>
        <w:rPr>
          <w:rFonts w:ascii="Times New Roman"/>
          <w:b/>
          <w:sz w:val="34"/>
        </w:rPr>
        <w:t>TMM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9"/>
          <w:szCs w:val="49"/>
        </w:rPr>
      </w:pPr>
    </w:p>
    <w:p>
      <w:pPr>
        <w:pStyle w:val="Heading2"/>
        <w:spacing w:line="256" w:lineRule="exact"/>
        <w:ind w:left="1550" w:right="0" w:firstLine="0"/>
        <w:jc w:val="both"/>
        <w:rPr>
          <w:b w:val="0"/>
          <w:bCs w:val="0"/>
          <w:sz w:val="14"/>
          <w:szCs w:val="14"/>
        </w:rPr>
      </w:pPr>
      <w:r>
        <w:rPr/>
        <w:t>Zahraa Hummam</w:t>
      </w:r>
      <w:r>
        <w:rPr>
          <w:spacing w:val="-4"/>
        </w:rPr>
        <w:t> </w:t>
      </w:r>
      <w:r>
        <w:rPr/>
        <w:t>Mohammed</w:t>
      </w:r>
      <w:r>
        <w:rPr>
          <w:position w:val="8"/>
          <w:sz w:val="14"/>
        </w:rPr>
        <w:t>1</w:t>
      </w:r>
      <w:r>
        <w:rPr>
          <w:b w:val="0"/>
          <w:sz w:val="14"/>
        </w:rPr>
      </w:r>
    </w:p>
    <w:p>
      <w:pPr>
        <w:spacing w:before="0"/>
        <w:ind w:left="1550" w:right="114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7"/>
          <w:sz w:val="13"/>
        </w:rPr>
        <w:t>1</w:t>
      </w:r>
      <w:r>
        <w:rPr>
          <w:rFonts w:ascii="Times New Roman"/>
          <w:sz w:val="20"/>
        </w:rPr>
        <w:t>Electrical Engineering Department, Al-Mustansiriayah University, Baghdad,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Iraq.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E-mail:</w:t>
      </w:r>
      <w:r>
        <w:rPr>
          <w:rFonts w:ascii="Times New Roman"/>
          <w:spacing w:val="-8"/>
          <w:sz w:val="20"/>
        </w:rPr>
        <w:t> </w:t>
      </w:r>
      <w:hyperlink r:id="rId14">
        <w:r>
          <w:rPr>
            <w:rFonts w:ascii="Times New Roman"/>
            <w:sz w:val="20"/>
          </w:rPr>
          <w:t>Zahraah_2005@yahoo.com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550" w:right="10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Abstra</w:t>
      </w:r>
      <w:hyperlink r:id="rId14">
        <w:r>
          <w:rPr>
            <w:rFonts w:ascii="Times New Roman"/>
            <w:b/>
            <w:sz w:val="20"/>
          </w:rPr>
          <w:t>ct.</w:t>
        </w:r>
        <w:r>
          <w:rPr>
            <w:rFonts w:ascii="Times New Roman"/>
            <w:b/>
            <w:spacing w:val="25"/>
            <w:sz w:val="20"/>
          </w:rPr>
          <w:t> </w:t>
        </w:r>
        <w:r>
          <w:rPr>
            <w:rFonts w:ascii="Times New Roman"/>
            <w:sz w:val="20"/>
          </w:rPr>
          <w:t>When</w:t>
        </w:r>
        <w:r>
          <w:rPr>
            <w:rFonts w:ascii="Times New Roman"/>
            <w:spacing w:val="22"/>
            <w:sz w:val="20"/>
          </w:rPr>
          <w:t> </w:t>
        </w:r>
        <w:r>
          <w:rPr>
            <w:rFonts w:ascii="Times New Roman"/>
            <w:sz w:val="20"/>
          </w:rPr>
          <w:t>the</w:t>
        </w:r>
        <w:r>
          <w:rPr>
            <w:rFonts w:ascii="Times New Roman"/>
            <w:spacing w:val="23"/>
            <w:sz w:val="20"/>
          </w:rPr>
          <w:t> </w:t>
        </w:r>
        <w:r>
          <w:rPr>
            <w:rFonts w:ascii="Times New Roman"/>
            <w:sz w:val="20"/>
          </w:rPr>
          <w:t>light</w:t>
        </w:r>
        <w:r>
          <w:rPr>
            <w:rFonts w:ascii="Times New Roman"/>
            <w:spacing w:val="23"/>
            <w:sz w:val="20"/>
          </w:rPr>
          <w:t> </w:t>
        </w:r>
        <w:r>
          <w:rPr>
            <w:rFonts w:ascii="Times New Roman"/>
            <w:sz w:val="20"/>
          </w:rPr>
          <w:t>incident</w:t>
        </w:r>
      </w:hyperlink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multilayer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planar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mound,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reflected,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transmitted,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absorbed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method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derived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Fresnel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equations.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metal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used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work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thin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film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gold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put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glass.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properties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preparation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waveform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dielectric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charged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surface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Plasmon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polariton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structure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bearing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surface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carrier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plasma were studied using a simple transport matrix method(TMM), The Transfer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Matrix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Method (TMM) used to calculate the reflection, transmission &amp; absorption for both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TE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(transverse wave) and TM (magnetic browser for the oblique incident plane wave. The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relation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between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incident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angle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Fresnel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coefficient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plotted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different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wavelength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regimes (300nm,700nm,1200nm) was plotted using the program of the TMM written in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Matlab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(R2013).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best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result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Fresnel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coefficient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visible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incident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plane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wave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wavelength=700nm.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0"/>
        <w:ind w:left="1550" w:right="112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Keywords: </w:t>
      </w:r>
      <w:r>
        <w:rPr>
          <w:rFonts w:ascii="Times New Roman"/>
          <w:sz w:val="20"/>
        </w:rPr>
        <w:t>angle of incident, Fresnel coefficients, multiyear thin film, transfer matrix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z w:val="20"/>
        </w:rPr>
        <w:t>method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(TMM).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2"/>
        <w:numPr>
          <w:ilvl w:val="0"/>
          <w:numId w:val="2"/>
        </w:numPr>
        <w:tabs>
          <w:tab w:pos="353" w:val="left" w:leader="none"/>
        </w:tabs>
        <w:spacing w:line="240" w:lineRule="auto" w:before="0" w:after="0"/>
        <w:ind w:left="352" w:right="0" w:hanging="221"/>
        <w:jc w:val="both"/>
        <w:rPr>
          <w:b w:val="0"/>
          <w:bCs w:val="0"/>
        </w:rPr>
      </w:pPr>
      <w:r>
        <w:rPr/>
        <w:t>Introduction</w:t>
      </w:r>
      <w:r>
        <w:rPr>
          <w:b w:val="0"/>
        </w:rPr>
      </w:r>
    </w:p>
    <w:p>
      <w:pPr>
        <w:pStyle w:val="BodyText"/>
        <w:spacing w:line="240" w:lineRule="auto" w:before="1"/>
        <w:ind w:right="108"/>
        <w:jc w:val="both"/>
      </w:pPr>
      <w:r>
        <w:rPr/>
        <w:t>In the interaction between minerals with electromagnetic radiation has been largely determined by</w:t>
      </w:r>
      <w:r>
        <w:rPr>
          <w:spacing w:val="1"/>
        </w:rPr>
        <w:t> </w:t>
      </w:r>
      <w:r>
        <w:rPr/>
        <w:t>free</w:t>
      </w:r>
      <w:r>
        <w:rPr>
          <w:w w:val="100"/>
        </w:rPr>
        <w:t> </w:t>
      </w:r>
      <w:r>
        <w:rPr/>
        <w:t>conduction</w:t>
      </w:r>
      <w:r>
        <w:rPr>
          <w:spacing w:val="19"/>
        </w:rPr>
        <w:t> </w:t>
      </w:r>
      <w:r>
        <w:rPr/>
        <w:t>electrons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metal.</w:t>
      </w:r>
      <w:r>
        <w:rPr>
          <w:spacing w:val="19"/>
        </w:rPr>
        <w:t> </w:t>
      </w:r>
      <w:r>
        <w:rPr/>
        <w:t>According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simple</w:t>
      </w:r>
      <w:r>
        <w:rPr>
          <w:spacing w:val="19"/>
        </w:rPr>
        <w:t> </w:t>
      </w:r>
      <w:r>
        <w:rPr/>
        <w:t>Drude</w:t>
      </w:r>
      <w:r>
        <w:rPr>
          <w:spacing w:val="25"/>
        </w:rPr>
        <w:t> </w:t>
      </w:r>
      <w:r>
        <w:rPr/>
        <w:t>model,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free</w:t>
      </w:r>
      <w:r>
        <w:rPr>
          <w:spacing w:val="19"/>
        </w:rPr>
        <w:t> </w:t>
      </w:r>
      <w:r>
        <w:rPr/>
        <w:t>electrons</w:t>
      </w:r>
      <w:r>
        <w:rPr>
          <w:spacing w:val="20"/>
        </w:rPr>
        <w:t> </w:t>
      </w:r>
      <w:r>
        <w:rPr/>
        <w:t>oscillate</w:t>
      </w:r>
      <w:r>
        <w:rPr>
          <w:w w:val="100"/>
        </w:rPr>
        <w:t> </w:t>
      </w:r>
      <w:r>
        <w:rPr/>
        <w:t>outside the phase of the electric field. As an attribution, most metals possess a negative buffer</w:t>
      </w:r>
      <w:r>
        <w:rPr>
          <w:spacing w:val="9"/>
        </w:rPr>
        <w:t> </w:t>
      </w:r>
      <w:r>
        <w:rPr/>
        <w:t>constant</w:t>
      </w:r>
      <w:r>
        <w:rPr>
          <w:w w:val="100"/>
        </w:rPr>
        <w:t> </w:t>
      </w:r>
      <w:r>
        <w:rPr/>
        <w:t>at the optical frequencies that cause for example reflectivity is very high. Moreover, in</w:t>
      </w:r>
      <w:r>
        <w:rPr>
          <w:spacing w:val="7"/>
        </w:rPr>
        <w:t> </w:t>
      </w:r>
      <w:r>
        <w:rPr/>
        <w:t>optical</w:t>
      </w:r>
      <w:r>
        <w:rPr>
          <w:w w:val="100"/>
        </w:rPr>
        <w:t> </w:t>
      </w:r>
      <w:r>
        <w:rPr/>
        <w:t>frequencies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free</w:t>
      </w:r>
      <w:r>
        <w:rPr>
          <w:spacing w:val="32"/>
        </w:rPr>
        <w:t> </w:t>
      </w:r>
      <w:r>
        <w:rPr/>
        <w:t>metal</w:t>
      </w:r>
      <w:r>
        <w:rPr>
          <w:spacing w:val="30"/>
        </w:rPr>
        <w:t> </w:t>
      </w:r>
      <w:r>
        <w:rPr/>
        <w:t>electron</w:t>
      </w:r>
      <w:r>
        <w:rPr>
          <w:spacing w:val="31"/>
        </w:rPr>
        <w:t> </w:t>
      </w:r>
      <w:r>
        <w:rPr/>
        <w:t>gas</w:t>
      </w:r>
      <w:r>
        <w:rPr>
          <w:spacing w:val="32"/>
        </w:rPr>
        <w:t> </w:t>
      </w:r>
      <w:r>
        <w:rPr/>
        <w:t>can</w:t>
      </w:r>
      <w:r>
        <w:rPr>
          <w:spacing w:val="31"/>
        </w:rPr>
        <w:t> </w:t>
      </w:r>
      <w:r>
        <w:rPr/>
        <w:t>maintain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oscillations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/>
        <w:t>surface</w:t>
      </w:r>
      <w:r>
        <w:rPr>
          <w:spacing w:val="29"/>
        </w:rPr>
        <w:t> </w:t>
      </w:r>
      <w:r>
        <w:rPr/>
        <w:t>and</w:t>
      </w:r>
      <w:r>
        <w:rPr>
          <w:spacing w:val="32"/>
        </w:rPr>
        <w:t> </w:t>
      </w:r>
      <w:r>
        <w:rPr/>
        <w:t>volume</w:t>
      </w:r>
      <w:r>
        <w:rPr>
          <w:spacing w:val="32"/>
        </w:rPr>
        <w:t> </w:t>
      </w:r>
      <w:r>
        <w:rPr/>
        <w:t>charge</w:t>
      </w:r>
      <w:r>
        <w:rPr>
          <w:w w:val="100"/>
        </w:rPr>
        <w:t> </w:t>
      </w:r>
      <w:r>
        <w:rPr/>
        <w:t>density, plasmon polaritons or plasmons are called with distinct resonance</w:t>
      </w:r>
      <w:r>
        <w:rPr>
          <w:spacing w:val="-21"/>
        </w:rPr>
        <w:t> </w:t>
      </w:r>
      <w:r>
        <w:rPr/>
        <w:t>frequencies1.</w:t>
      </w:r>
    </w:p>
    <w:p>
      <w:pPr>
        <w:pStyle w:val="BodyText"/>
        <w:spacing w:line="240" w:lineRule="auto"/>
        <w:ind w:right="106" w:firstLine="271"/>
        <w:jc w:val="both"/>
      </w:pPr>
      <w:r>
        <w:rPr/>
        <w:t>When the wave falls on the surface of the metal, there is a light interference between </w:t>
      </w:r>
      <w:r>
        <w:rPr>
          <w:spacing w:val="11"/>
        </w:rPr>
        <w:t> </w:t>
      </w:r>
      <w:r>
        <w:rPr/>
        <w:t>two</w:t>
      </w:r>
      <w:r>
        <w:rPr>
          <w:w w:val="100"/>
        </w:rPr>
        <w:t> </w:t>
      </w:r>
      <w:r>
        <w:rPr/>
        <w:t>symmetric regions and a split occurs into two waves. The first is with the falling wave next to the</w:t>
      </w:r>
      <w:r>
        <w:rPr>
          <w:spacing w:val="14"/>
        </w:rPr>
        <w:t> </w:t>
      </w:r>
      <w:r>
        <w:rPr/>
        <w:t>light</w:t>
      </w:r>
      <w:r>
        <w:rPr>
          <w:w w:val="100"/>
        </w:rPr>
        <w:t> </w:t>
      </w:r>
      <w:r>
        <w:rPr/>
        <w:t>interference</w:t>
      </w:r>
      <w:r>
        <w:rPr>
          <w:spacing w:val="15"/>
        </w:rPr>
        <w:t> </w:t>
      </w:r>
      <w:r>
        <w:rPr/>
        <w:t>called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transmitted</w:t>
      </w:r>
      <w:r>
        <w:rPr>
          <w:spacing w:val="15"/>
        </w:rPr>
        <w:t> </w:t>
      </w:r>
      <w:r>
        <w:rPr/>
        <w:t>wave</w:t>
      </w:r>
      <w:r>
        <w:rPr>
          <w:spacing w:val="15"/>
        </w:rPr>
        <w:t> </w:t>
      </w:r>
      <w:r>
        <w:rPr/>
        <w:t>(T),</w:t>
      </w:r>
      <w:r>
        <w:rPr>
          <w:spacing w:val="15"/>
        </w:rPr>
        <w:t> </w:t>
      </w:r>
      <w:r>
        <w:rPr/>
        <w:t>while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second</w:t>
      </w:r>
      <w:r>
        <w:rPr>
          <w:spacing w:val="15"/>
        </w:rPr>
        <w:t> </w:t>
      </w:r>
      <w:r>
        <w:rPr/>
        <w:t>wave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reflected</w:t>
      </w:r>
      <w:r>
        <w:rPr>
          <w:spacing w:val="15"/>
        </w:rPr>
        <w:t> </w:t>
      </w:r>
      <w:r>
        <w:rPr/>
        <w:t>wave</w:t>
      </w:r>
      <w:r>
        <w:rPr>
          <w:spacing w:val="15"/>
        </w:rPr>
        <w:t> </w:t>
      </w:r>
      <w:r>
        <w:rPr/>
        <w:t>(R),</w:t>
      </w:r>
      <w:r>
        <w:rPr>
          <w:spacing w:val="14"/>
        </w:rPr>
        <w:t> </w:t>
      </w:r>
      <w:r>
        <w:rPr/>
        <w:t>These</w:t>
      </w:r>
      <w:r>
        <w:rPr>
          <w:w w:val="100"/>
        </w:rPr>
        <w:t> </w:t>
      </w:r>
      <w:r>
        <w:rPr/>
        <w:t>processes are called Fresnel coefficient, figure 1 describe the reflection and refraction for two</w:t>
      </w:r>
      <w:r>
        <w:rPr>
          <w:spacing w:val="-2"/>
        </w:rPr>
        <w:t> </w:t>
      </w:r>
      <w:r>
        <w:rPr/>
        <w:t>different</w:t>
      </w:r>
      <w:r>
        <w:rPr>
          <w:w w:val="100"/>
        </w:rPr>
        <w:t> </w:t>
      </w:r>
      <w:r>
        <w:rPr/>
        <w:t>media 2. 2b. There are two types of polarization depending on the angle of the fall of the wave on</w:t>
      </w:r>
      <w:r>
        <w:rPr>
          <w:spacing w:val="20"/>
        </w:rPr>
        <w:t> </w:t>
      </w:r>
      <w:r>
        <w:rPr/>
        <w:t>the</w:t>
      </w:r>
      <w:r>
        <w:rPr>
          <w:w w:val="100"/>
        </w:rPr>
        <w:t> </w:t>
      </w:r>
      <w:r>
        <w:rPr/>
        <w:t>surface of the material. First one is the parallel polarization or p-polarization or TM polarization,</w:t>
      </w:r>
      <w:r>
        <w:rPr>
          <w:spacing w:val="39"/>
        </w:rPr>
        <w:t> </w:t>
      </w:r>
      <w:r>
        <w:rPr/>
        <w:t>two</w:t>
      </w:r>
      <w:r>
        <w:rPr>
          <w:w w:val="100"/>
        </w:rPr>
        <w:t> </w:t>
      </w:r>
      <w:r>
        <w:rPr/>
        <w:t>electromagnetic</w:t>
      </w:r>
      <w:r>
        <w:rPr>
          <w:spacing w:val="19"/>
        </w:rPr>
        <w:t> </w:t>
      </w:r>
      <w:r>
        <w:rPr/>
        <w:t>fields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generated</w:t>
      </w:r>
      <w:r>
        <w:rPr>
          <w:spacing w:val="19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falling</w:t>
      </w:r>
      <w:r>
        <w:rPr>
          <w:spacing w:val="17"/>
        </w:rPr>
        <w:t> </w:t>
      </w:r>
      <w:r>
        <w:rPr/>
        <w:t>of</w:t>
      </w:r>
      <w:r>
        <w:rPr>
          <w:spacing w:val="22"/>
        </w:rPr>
        <w:t> </w:t>
      </w:r>
      <w:r>
        <w:rPr/>
        <w:t>electromagnetic</w:t>
      </w:r>
      <w:r>
        <w:rPr>
          <w:spacing w:val="22"/>
        </w:rPr>
        <w:t> </w:t>
      </w:r>
      <w:r>
        <w:rPr/>
        <w:t>wave,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electric</w:t>
      </w:r>
      <w:r>
        <w:rPr>
          <w:spacing w:val="20"/>
        </w:rPr>
        <w:t> </w:t>
      </w:r>
      <w:r>
        <w:rPr/>
        <w:t>fields</w:t>
      </w:r>
      <w:r>
        <w:rPr>
          <w:spacing w:val="20"/>
        </w:rPr>
        <w:t> </w:t>
      </w:r>
      <w:r>
        <w:rPr/>
        <w:t>are</w:t>
      </w:r>
      <w:r>
        <w:rPr>
          <w:w w:val="100"/>
        </w:rPr>
        <w:t> </w:t>
      </w:r>
      <w:r>
        <w:rPr/>
        <w:t>located</w:t>
      </w:r>
      <w:r>
        <w:rPr>
          <w:spacing w:val="16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surface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material</w:t>
      </w:r>
      <w:r>
        <w:rPr>
          <w:spacing w:val="16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x-direction,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magnetic</w:t>
      </w:r>
      <w:r>
        <w:rPr>
          <w:spacing w:val="13"/>
        </w:rPr>
        <w:t> </w:t>
      </w:r>
      <w:r>
        <w:rPr/>
        <w:t>fields</w:t>
      </w:r>
      <w:r>
        <w:rPr>
          <w:spacing w:val="13"/>
        </w:rPr>
        <w:t> </w:t>
      </w:r>
      <w:r>
        <w:rPr/>
        <w:t>are</w:t>
      </w:r>
      <w:r>
        <w:rPr>
          <w:spacing w:val="16"/>
        </w:rPr>
        <w:t> </w:t>
      </w:r>
      <w:r>
        <w:rPr/>
        <w:t>perpendicular</w:t>
      </w:r>
      <w:r>
        <w:rPr>
          <w:spacing w:val="16"/>
        </w:rPr>
        <w:t> </w:t>
      </w:r>
      <w:r>
        <w:rPr/>
        <w:t>to</w:t>
      </w:r>
      <w:r>
        <w:rPr>
          <w:w w:val="100"/>
        </w:rPr>
        <w:t> </w:t>
      </w:r>
      <w:r>
        <w:rPr/>
        <w:t>the</w:t>
      </w:r>
      <w:r>
        <w:rPr>
          <w:spacing w:val="18"/>
        </w:rPr>
        <w:t> </w:t>
      </w:r>
      <w:r>
        <w:rPr/>
        <w:t>surface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material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y-direction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move</w:t>
      </w:r>
      <w:r>
        <w:rPr>
          <w:spacing w:val="18"/>
        </w:rPr>
        <w:t> </w:t>
      </w:r>
      <w:r>
        <w:rPr/>
        <w:t>transverse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z-direction3.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second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is</w:t>
      </w:r>
      <w:r>
        <w:rPr>
          <w:w w:val="100"/>
        </w:rPr>
        <w:t> </w:t>
      </w:r>
      <w:r>
        <w:rPr/>
        <w:t>perpendicular polarization or s-polarization or TE polarization; the electric fields are perpendicular</w:t>
      </w:r>
      <w:r>
        <w:rPr>
          <w:spacing w:val="6"/>
        </w:rPr>
        <w:t> </w:t>
      </w:r>
      <w:r>
        <w:rPr/>
        <w:t>to</w:t>
      </w:r>
      <w:r>
        <w:rPr>
          <w:w w:val="100"/>
        </w:rPr>
        <w:t> </w:t>
      </w:r>
      <w:r>
        <w:rPr/>
        <w:t>the surface of the material in the y-direction and move transverse to the z-direction, and the</w:t>
      </w:r>
      <w:r>
        <w:rPr>
          <w:spacing w:val="42"/>
        </w:rPr>
        <w:t> </w:t>
      </w:r>
      <w:r>
        <w:rPr/>
        <w:t>magnetic</w:t>
      </w:r>
      <w:r>
        <w:rPr>
          <w:w w:val="100"/>
        </w:rPr>
        <w:t> </w:t>
      </w:r>
      <w:r>
        <w:rPr/>
        <w:t>fields are located on the surface of the material in the x-direction4.4b. At present, the composite</w:t>
      </w:r>
      <w:r>
        <w:rPr>
          <w:spacing w:val="12"/>
        </w:rPr>
        <w:t> </w:t>
      </w:r>
      <w:r>
        <w:rPr/>
        <w:t>metal</w:t>
      </w:r>
      <w:r>
        <w:rPr>
          <w:w w:val="100"/>
        </w:rPr>
        <w:t> </w:t>
      </w:r>
      <w:r>
        <w:rPr/>
        <w:t>structures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been</w:t>
      </w:r>
      <w:r>
        <w:rPr>
          <w:spacing w:val="35"/>
        </w:rPr>
        <w:t> </w:t>
      </w:r>
      <w:r>
        <w:rPr/>
        <w:t>developed</w:t>
      </w:r>
      <w:r>
        <w:rPr>
          <w:spacing w:val="35"/>
        </w:rPr>
        <w:t> </w:t>
      </w:r>
      <w:r>
        <w:rPr/>
        <w:t>remarkably</w:t>
      </w:r>
      <w:r>
        <w:rPr>
          <w:spacing w:val="33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9"/>
        </w:rPr>
        <w:t> </w:t>
      </w:r>
      <w:r>
        <w:rPr/>
        <w:t>industry</w:t>
      </w:r>
      <w:r>
        <w:rPr>
          <w:spacing w:val="33"/>
        </w:rPr>
        <w:t> </w:t>
      </w:r>
      <w:r>
        <w:rPr/>
        <w:t>because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large</w:t>
      </w:r>
      <w:r>
        <w:rPr>
          <w:spacing w:val="35"/>
        </w:rPr>
        <w:t> </w:t>
      </w:r>
      <w:r>
        <w:rPr/>
        <w:t>mechanical</w:t>
      </w:r>
      <w:r>
        <w:rPr>
          <w:spacing w:val="36"/>
        </w:rPr>
        <w:t> </w:t>
      </w:r>
      <w:r>
        <w:rPr/>
        <w:t>Properties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59" w:lineRule="auto" w:before="79"/>
        <w:ind w:left="1113" w:right="82" w:hanging="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9.579002pt;margin-top:4.481856pt;width:48.8pt;height:16.9pt;mso-position-horizontal-relative:page;mso-position-vertical-relative:paragraph;z-index:1048" coordorigin="1392,90" coordsize="976,338">
            <v:group style="position:absolute;left:1400;top:122;width:959;height:300" coordorigin="1400,122" coordsize="959,300">
              <v:shape style="position:absolute;left:1400;top:122;width:959;height:300" coordorigin="1400,122" coordsize="959,300" path="m1400,422l2358,422,2358,122,1400,122,1400,422xe" filled="true" fillcolor="#aeaeae" stroked="false">
                <v:path arrowok="t"/>
                <v:fill type="solid"/>
              </v:shape>
            </v:group>
            <v:group style="position:absolute;left:1400;top:114;width:960;height:2" coordorigin="1400,114" coordsize="960,2">
              <v:shape style="position:absolute;left:1400;top:114;width:960;height:2" coordorigin="1400,114" coordsize="960,0" path="m1400,114l2359,114e" filled="false" stroked="true" strokeweight=".8pt" strokecolor="#aeaeae">
                <v:path arrowok="t"/>
              </v:shape>
            </v:group>
            <v:group style="position:absolute;left:1400;top:101;width:959;height:2" coordorigin="1400,101" coordsize="959,2">
              <v:shape style="position:absolute;left:1400;top:101;width:959;height:2" coordorigin="1400,101" coordsize="959,0" path="m1400,101l2359,101e" filled="false" stroked="true" strokeweight=".5pt" strokecolor="#aeaeae">
                <v:path arrowok="t"/>
              </v:shape>
            </v:group>
            <v:group style="position:absolute;left:1401;top:95;width:585;height:2" coordorigin="1401,95" coordsize="585,2">
              <v:shape style="position:absolute;left:1401;top:95;width:585;height:2" coordorigin="1401,95" coordsize="585,0" path="m1401,95l1986,95e" filled="false" stroked="true" strokeweight=".1pt" strokecolor="#aeaeae">
                <v:path arrowok="t"/>
              </v:shape>
            </v:group>
            <v:group style="position:absolute;left:2348;top:93;width:12;height:2" coordorigin="2348,93" coordsize="12,2">
              <v:shape style="position:absolute;left:2348;top:93;width:12;height:2" coordorigin="2348,93" coordsize="12,2" path="m2359,93l2348,95,2359,95,2359,93xe" filled="true" fillcolor="#aeaeae" stroked="false">
                <v:path arrowok="t"/>
                <v:fill type="solid"/>
              </v:shape>
            </v:group>
            <v:group style="position:absolute;left:1397;top:90;width:966;height:338" coordorigin="1397,90" coordsize="966,338">
              <v:shape style="position:absolute;left:1397;top:90;width:966;height:338" coordorigin="1397,90" coordsize="966,338" path="m2355,90l1405,90,1397,98,1397,426,1399,428,2361,428,2363,426,2363,401,1569,401,1546,400,1486,378,1444,336,1405,327,1405,102,1410,98,2363,98,2355,90xe" filled="true" fillcolor="#000000" stroked="false">
                <v:path arrowok="t"/>
                <v:fill type="solid"/>
              </v:shape>
              <v:shape style="position:absolute;left:1397;top:90;width:966;height:338" coordorigin="1397,90" coordsize="966,338" path="m2363,98l2350,98,2355,102,2355,305,1688,327,1677,345,1663,360,1611,393,1569,401,2363,401,2363,98xe" filled="true" fillcolor="#000000" stroked="false">
                <v:path arrowok="t"/>
                <v:fill type="solid"/>
              </v:shape>
            </v:group>
            <v:group style="position:absolute;left:1966;top:353;width:45;height:54" coordorigin="1966,353" coordsize="45,54">
              <v:shape style="position:absolute;left:1966;top:353;width:45;height:54" coordorigin="1966,353" coordsize="45,54" path="m1994,353l1966,353,1966,406,1994,406,1997,406,2010,397,1978,397,1978,383,2009,383,2007,380,2004,378,2001,377,2003,376,2005,375,1978,375,1978,362,2008,362,2008,362,1996,353,1994,353xe" filled="true" fillcolor="#ffffff" stroked="false">
                <v:path arrowok="t"/>
                <v:fill type="solid"/>
              </v:shape>
              <v:shape style="position:absolute;left:1966;top:353;width:45;height:54" coordorigin="1966,353" coordsize="45,54" path="m2009,383l1993,383,1995,383,1998,386,1999,388,1999,392,1990,397,2010,397,2010,396,2011,394,2011,388,2010,385,2009,383xe" filled="true" fillcolor="#ffffff" stroked="false">
                <v:path arrowok="t"/>
                <v:fill type="solid"/>
              </v:shape>
              <v:shape style="position:absolute;left:1966;top:353;width:45;height:54" coordorigin="1966,353" coordsize="45,54" path="m2008,362l1978,362,1991,362,1993,363,1997,367,1997,371,1996,372,1994,374,1992,375,2005,375,2008,371,2008,369,2008,363,2008,362xe" filled="true" fillcolor="#ffffff" stroked="false">
                <v:path arrowok="t"/>
                <v:fill type="solid"/>
              </v:shape>
            </v:group>
            <v:group style="position:absolute;left:2013;top:353;width:52;height:54" coordorigin="2013,353" coordsize="52,54">
              <v:shape style="position:absolute;left:2013;top:353;width:52;height:54" coordorigin="2013,353" coordsize="52,54" path="m2026,353l2013,353,2033,386,2033,406,2044,406,2044,386,2051,374,2039,374,2026,353xe" filled="true" fillcolor="#ffffff" stroked="false">
                <v:path arrowok="t"/>
                <v:fill type="solid"/>
              </v:shape>
              <v:shape style="position:absolute;left:2013;top:353;width:52;height:54" coordorigin="2013,353" coordsize="52,54" path="m2064,353l2051,353,2039,374,2051,374,2064,353xe" filled="true" fillcolor="#ffffff" stroked="false">
                <v:path arrowok="t"/>
                <v:fill type="solid"/>
              </v:shape>
            </v:group>
            <v:group style="position:absolute;left:1454;top:139;width:220;height:217" coordorigin="1454,139" coordsize="220,217">
              <v:shape style="position:absolute;left:1454;top:139;width:220;height:217" coordorigin="1454,139" coordsize="220,217" path="m1546,139l1487,168,1456,225,1454,247,1454,257,1477,313,1530,349,1581,356,1602,350,1653,310,1673,247,1673,238,1650,181,1596,146,1546,139xe" filled="true" fillcolor="#ffffff" stroked="false">
                <v:path arrowok="t"/>
                <v:fill type="solid"/>
              </v:shape>
            </v:group>
            <v:group style="position:absolute;left:1439;top:122;width:249;height:252" coordorigin="1439,122" coordsize="249,252">
              <v:shape style="position:absolute;left:1439;top:122;width:249;height:252" coordorigin="1439,122" coordsize="249,252" path="m1555,122l1484,151,1442,218,1439,267,1443,286,1477,338,1547,372,1570,373,1589,371,1607,365,1625,357,1634,350,1552,350,1535,346,1481,308,1462,228,1468,209,1508,160,1567,144,1636,144,1635,143,1618,134,1600,127,1579,123,1555,122xe" filled="true" fillcolor="#000000" stroked="false">
                <v:path arrowok="t"/>
                <v:fill type="solid"/>
              </v:shape>
              <v:shape style="position:absolute;left:1439;top:122;width:249;height:252" coordorigin="1439,122" coordsize="249,252" path="m1636,144l1567,144,1587,147,1605,153,1652,194,1666,254,1663,273,1629,326,1552,350,1634,350,1679,297,1688,230,1684,210,1676,191,1666,174,1652,158,1650,155,1636,144xe" filled="true" fillcolor="#000000" stroked="false">
                <v:path arrowok="t"/>
                <v:fill type="solid"/>
              </v:shape>
              <v:shape style="position:absolute;left:1439;top:122;width:249;height:252" coordorigin="1439,122" coordsize="249,252" path="m1544,208l1518,208,1509,212,1495,226,1492,235,1492,260,1495,269,1509,283,1518,286,1544,286,1555,280,1561,270,1520,270,1514,262,1514,232,1520,225,1561,225,1555,214,1544,208xe" filled="true" fillcolor="#000000" stroked="false">
                <v:path arrowok="t"/>
                <v:fill type="solid"/>
              </v:shape>
              <v:shape style="position:absolute;left:1439;top:122;width:249;height:252" coordorigin="1439,122" coordsize="249,252" path="m1617,208l1591,208,1582,212,1568,226,1565,235,1565,260,1568,269,1582,283,1591,286,1617,286,1628,280,1633,270,1592,270,1587,262,1587,232,1592,225,1634,225,1628,214,1617,208xe" filled="true" fillcolor="#000000" stroked="false">
                <v:path arrowok="t"/>
                <v:fill type="solid"/>
              </v:shape>
              <v:shape style="position:absolute;left:1439;top:122;width:249;height:252" coordorigin="1439,122" coordsize="249,252" path="m1547,259l1544,266,1538,270,1561,270,1562,267,1547,259xe" filled="true" fillcolor="#000000" stroked="false">
                <v:path arrowok="t"/>
                <v:fill type="solid"/>
              </v:shape>
              <v:shape style="position:absolute;left:1439;top:122;width:249;height:252" coordorigin="1439,122" coordsize="249,252" path="m1619,259l1616,266,1611,270,1633,270,1635,267,1619,259xe" filled="true" fillcolor="#000000" stroked="false">
                <v:path arrowok="t"/>
                <v:fill type="solid"/>
              </v:shape>
              <v:shape style="position:absolute;left:1439;top:122;width:249;height:252" coordorigin="1439,122" coordsize="249,252" path="m1561,225l1537,225,1542,228,1545,235,1562,227,1561,225xe" filled="true" fillcolor="#000000" stroked="false">
                <v:path arrowok="t"/>
                <v:fill type="solid"/>
              </v:shape>
              <v:shape style="position:absolute;left:1439;top:122;width:249;height:252" coordorigin="1439,122" coordsize="249,252" path="m1634,225l1610,225,1614,228,1618,235,1635,227,1634,225xe" filled="true" fillcolor="#000000" stroked="false">
                <v:path arrowok="t"/>
                <v:fill type="solid"/>
              </v:shape>
            </v:group>
            <v:group style="position:absolute;left:1925;top:126;width:173;height:173" coordorigin="1925,126" coordsize="173,173">
              <v:shape style="position:absolute;left:1925;top:126;width:173;height:173" coordorigin="1925,126" coordsize="173,173" path="m2011,126l1947,155,1925,218,1929,240,1971,288,2016,298,2038,294,2086,254,2097,209,2094,187,2054,137,2011,126xe" filled="true" fillcolor="#ffffff" stroked="false">
                <v:path arrowok="t"/>
                <v:fill type="solid"/>
              </v:shape>
            </v:group>
            <v:group style="position:absolute;left:1986;top:181;width:51;height:90" coordorigin="1986,181" coordsize="51,90">
              <v:shape style="position:absolute;left:1986;top:181;width:51;height:90" coordorigin="1986,181" coordsize="51,90" path="m2025,225l1997,225,1997,270,2025,270,2025,225xe" filled="true" fillcolor="#000000" stroked="false">
                <v:path arrowok="t"/>
                <v:fill type="solid"/>
              </v:shape>
              <v:shape style="position:absolute;left:1986;top:181;width:51;height:90" coordorigin="1986,181" coordsize="51,90" path="m2033,181l1989,181,1986,184,1986,225,2036,225,2036,184,2033,181xe" filled="true" fillcolor="#000000" stroked="false">
                <v:path arrowok="t"/>
                <v:fill type="solid"/>
              </v:shape>
            </v:group>
            <v:group style="position:absolute;left:1998;top:150;width:27;height:27" coordorigin="1998,150" coordsize="27,27">
              <v:shape style="position:absolute;left:1998;top:150;width:27;height:27" coordorigin="1998,150" coordsize="27,27" path="m2018,150l2004,150,1998,156,1998,170,2004,176,2018,176,2024,170,2024,156,2018,150xe" filled="true" fillcolor="#000000" stroked="false">
                <v:path arrowok="t"/>
                <v:fill type="solid"/>
              </v:shape>
            </v:group>
            <v:group style="position:absolute;left:1918;top:117;width:187;height:187" coordorigin="1918,117" coordsize="187,187">
              <v:shape style="position:absolute;left:1918;top:117;width:187;height:187" coordorigin="1918,117" coordsize="187,187" path="m2011,117l1954,136,1920,190,1918,208,1920,229,1955,283,2007,303,2029,302,2048,296,2065,286,2018,286,1995,284,1938,232,1935,213,1937,191,1991,136,2011,134,2062,134,2051,126,2034,120,2016,117,2011,117xe" filled="true" fillcolor="#000000" stroked="false">
                <v:path arrowok="t"/>
                <v:fill type="solid"/>
              </v:shape>
              <v:shape style="position:absolute;left:1918;top:117;width:187;height:187" coordorigin="1918,117" coordsize="187,187" path="m2062,134l2011,134,2032,136,2050,144,2069,164,2081,181,2086,197,2085,223,2035,282,2018,286,2065,286,2102,232,2104,215,2102,192,2097,173,2087,156,2069,138,2062,134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16"/>
        </w:rPr>
        <w:t>Content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from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this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work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may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used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under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terms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16"/>
          <w:sz w:val="16"/>
        </w:rPr>
        <w:t> </w:t>
      </w:r>
      <w:r>
        <w:rPr>
          <w:rFonts w:ascii="Times New Roman"/>
          <w:color w:val="0000FF"/>
          <w:sz w:val="16"/>
        </w:rPr>
        <w:t>Creative</w:t>
      </w:r>
      <w:r>
        <w:rPr>
          <w:rFonts w:ascii="Times New Roman"/>
          <w:color w:val="0000FF"/>
          <w:spacing w:val="-16"/>
          <w:sz w:val="16"/>
        </w:rPr>
        <w:t> </w:t>
      </w:r>
      <w:r>
        <w:rPr>
          <w:rFonts w:ascii="Times New Roman"/>
          <w:color w:val="0000FF"/>
          <w:sz w:val="16"/>
        </w:rPr>
        <w:t>Commons</w:t>
      </w:r>
      <w:r>
        <w:rPr>
          <w:rFonts w:ascii="Times New Roman"/>
          <w:color w:val="0000FF"/>
          <w:spacing w:val="-16"/>
          <w:sz w:val="16"/>
        </w:rPr>
        <w:t> </w:t>
      </w:r>
      <w:r>
        <w:rPr>
          <w:rFonts w:ascii="Times New Roman"/>
          <w:color w:val="0000FF"/>
          <w:sz w:val="16"/>
        </w:rPr>
        <w:t>Attribution</w:t>
      </w:r>
      <w:r>
        <w:rPr>
          <w:rFonts w:ascii="Times New Roman"/>
          <w:color w:val="0000FF"/>
          <w:spacing w:val="-4"/>
          <w:sz w:val="16"/>
        </w:rPr>
        <w:t> </w:t>
      </w:r>
      <w:r>
        <w:rPr>
          <w:rFonts w:ascii="Times New Roman"/>
          <w:color w:val="0000FF"/>
          <w:sz w:val="16"/>
        </w:rPr>
        <w:t>3.0</w:t>
      </w:r>
      <w:r>
        <w:rPr>
          <w:rFonts w:ascii="Times New Roman"/>
          <w:color w:val="0000FF"/>
          <w:spacing w:val="-4"/>
          <w:sz w:val="16"/>
        </w:rPr>
        <w:t> </w:t>
      </w:r>
      <w:r>
        <w:rPr>
          <w:rFonts w:ascii="Times New Roman"/>
          <w:color w:val="0000FF"/>
          <w:sz w:val="16"/>
        </w:rPr>
        <w:t>licence</w:t>
      </w:r>
      <w:r>
        <w:rPr>
          <w:rFonts w:ascii="Times New Roman"/>
          <w:sz w:val="16"/>
        </w:rPr>
        <w:t>.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z w:val="16"/>
        </w:rPr>
        <w:t>Any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further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distribution</w:t>
      </w:r>
      <w:r>
        <w:rPr>
          <w:rFonts w:ascii="Times New Roman"/>
          <w:w w:val="99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this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work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must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maintain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attribution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author(s)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title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work,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journal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citation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DOI.</w:t>
      </w:r>
    </w:p>
    <w:p>
      <w:pPr>
        <w:tabs>
          <w:tab w:pos="4759" w:val="right" w:leader="none"/>
        </w:tabs>
        <w:spacing w:before="1"/>
        <w:ind w:left="11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position w:val="2"/>
          <w:sz w:val="16"/>
        </w:rPr>
        <w:t>Published under licence by IOP Publishing</w:t>
      </w:r>
      <w:r>
        <w:rPr>
          <w:rFonts w:ascii="Times New Roman"/>
          <w:spacing w:val="-8"/>
          <w:position w:val="2"/>
          <w:sz w:val="16"/>
        </w:rPr>
        <w:t> </w:t>
      </w:r>
      <w:r>
        <w:rPr>
          <w:rFonts w:ascii="Times New Roman"/>
          <w:position w:val="2"/>
          <w:sz w:val="16"/>
        </w:rPr>
        <w:t>Ltd</w:t>
      </w:r>
      <w:r>
        <w:rPr>
          <w:rFonts w:ascii="Times New Roman"/>
          <w:sz w:val="16"/>
        </w:rPr>
        <w:tab/>
        <w:t>1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680" w:bottom="280" w:left="1280" w:right="1300"/>
        </w:sectPr>
      </w:pP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pt;margin-top:1.035938pt;width:454.85pt;height:.1pt;mso-position-horizontal-relative:page;mso-position-vertical-relative:paragraph;z-index:1096" coordorigin="1400,21" coordsize="9097,2">
            <v:shape style="position:absolute;left:1400;top:21;width:9097;height:2" coordorigin="1400,21" coordsize="9097,0" path="m1400,21l10496,21e" filled="false" stroked="true" strokeweight=".5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IOP Conf. Series: Materials Science and Engineering </w:t>
      </w:r>
      <w:r>
        <w:rPr>
          <w:rFonts w:ascii="Times New Roman"/>
          <w:b/>
          <w:sz w:val="20"/>
        </w:rPr>
        <w:t>518 </w:t>
      </w:r>
      <w:r>
        <w:rPr>
          <w:rFonts w:ascii="Times New Roman"/>
          <w:sz w:val="20"/>
        </w:rPr>
        <w:t>(2019)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032026</w:t>
      </w: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doi:10.1088/1757-899X/518/3/032026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5"/>
          <w:pgSz w:w="11910" w:h="16840"/>
          <w:pgMar w:footer="789" w:header="1137" w:top="1320" w:bottom="980" w:left="1280" w:right="1300"/>
          <w:pgNumType w:start="2"/>
          <w:cols w:num="2" w:equalWidth="0">
            <w:col w:w="5960" w:space="45"/>
            <w:col w:w="3325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spacing w:line="240" w:lineRule="auto"/>
        <w:ind w:right="105"/>
        <w:jc w:val="both"/>
      </w:pPr>
      <w:r>
        <w:rPr/>
        <w:t>instead of other materials. Furthermore, the detection of damage using wave propagation is one of</w:t>
      </w:r>
      <w:r>
        <w:rPr>
          <w:spacing w:val="47"/>
        </w:rPr>
        <w:t> </w:t>
      </w:r>
      <w:r>
        <w:rPr/>
        <w:t>the</w:t>
      </w:r>
      <w:r>
        <w:rPr>
          <w:w w:val="100"/>
        </w:rPr>
        <w:t> </w:t>
      </w:r>
      <w:r>
        <w:rPr/>
        <w:t>most interesting topics that attracted the attention of the researchers5. Studies on</w:t>
      </w:r>
      <w:r>
        <w:rPr>
          <w:spacing w:val="30"/>
        </w:rPr>
        <w:t> </w:t>
      </w:r>
      <w:r>
        <w:rPr/>
        <w:t>multilayered</w:t>
      </w:r>
      <w:r>
        <w:rPr>
          <w:w w:val="100"/>
        </w:rPr>
        <w:t> </w:t>
      </w:r>
      <w:r>
        <w:rPr/>
        <w:t>structures with substitutions in the layers of material or metal of matter are stimulated by </w:t>
      </w:r>
      <w:r>
        <w:rPr>
          <w:spacing w:val="2"/>
        </w:rPr>
        <w:t>the</w:t>
      </w:r>
      <w:r>
        <w:rPr>
          <w:spacing w:val="19"/>
        </w:rPr>
        <w:t> </w:t>
      </w:r>
      <w:r>
        <w:rPr/>
        <w:t>common</w:t>
      </w:r>
      <w:r>
        <w:rPr>
          <w:w w:val="100"/>
        </w:rPr>
        <w:t> </w:t>
      </w:r>
      <w:r>
        <w:rPr/>
        <w:t>known features of flat periodic systems to generate transparent bonds. The alternative way to</w:t>
      </w:r>
      <w:r>
        <w:rPr>
          <w:spacing w:val="23"/>
        </w:rPr>
        <w:t> </w:t>
      </w:r>
      <w:r>
        <w:rPr/>
        <w:t>calculate</w:t>
      </w:r>
      <w:r>
        <w:rPr>
          <w:w w:val="100"/>
        </w:rPr>
        <w:t> </w:t>
      </w:r>
      <w:r>
        <w:rPr/>
        <w:t>the</w:t>
      </w:r>
      <w:r>
        <w:rPr>
          <w:spacing w:val="41"/>
        </w:rPr>
        <w:t> </w:t>
      </w:r>
      <w:r>
        <w:rPr/>
        <w:t>optical</w:t>
      </w:r>
      <w:r>
        <w:rPr>
          <w:spacing w:val="42"/>
        </w:rPr>
        <w:t> </w:t>
      </w:r>
      <w:r>
        <w:rPr/>
        <w:t>response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multi-layer</w:t>
      </w:r>
      <w:r>
        <w:rPr>
          <w:spacing w:val="44"/>
        </w:rPr>
        <w:t> </w:t>
      </w:r>
      <w:r>
        <w:rPr/>
        <w:t>material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transferred</w:t>
      </w:r>
      <w:r>
        <w:rPr>
          <w:spacing w:val="41"/>
        </w:rPr>
        <w:t> </w:t>
      </w:r>
      <w:r>
        <w:rPr/>
        <w:t>matrix</w:t>
      </w:r>
      <w:r>
        <w:rPr>
          <w:spacing w:val="41"/>
        </w:rPr>
        <w:t> </w:t>
      </w:r>
      <w:r>
        <w:rPr/>
        <w:t>method</w:t>
      </w:r>
      <w:r>
        <w:rPr>
          <w:spacing w:val="41"/>
        </w:rPr>
        <w:t> </w:t>
      </w:r>
      <w:r>
        <w:rPr/>
        <w:t>(TMM).</w:t>
      </w:r>
      <w:r>
        <w:rPr>
          <w:spacing w:val="43"/>
        </w:rPr>
        <w:t> </w:t>
      </w:r>
      <w:r>
        <w:rPr/>
        <w:t>In</w:t>
      </w:r>
      <w:r>
        <w:rPr>
          <w:spacing w:val="41"/>
        </w:rPr>
        <w:t> </w:t>
      </w:r>
      <w:r>
        <w:rPr/>
        <w:t>1945,</w:t>
      </w:r>
      <w:r>
        <w:rPr>
          <w:spacing w:val="41"/>
        </w:rPr>
        <w:t> </w:t>
      </w:r>
      <w:r>
        <w:rPr/>
        <w:t>The</w:t>
      </w:r>
      <w:r>
        <w:rPr>
          <w:w w:val="100"/>
        </w:rPr>
        <w:t> </w:t>
      </w:r>
      <w:r>
        <w:rPr/>
        <w:t>Maudelstam has been first discussed the negative refraction of the light and other waves. Veselago</w:t>
      </w:r>
      <w:r>
        <w:rPr>
          <w:spacing w:val="33"/>
        </w:rPr>
        <w:t> </w:t>
      </w:r>
      <w:r>
        <w:rPr/>
        <w:t>in</w:t>
      </w:r>
      <w:r>
        <w:rPr>
          <w:w w:val="100"/>
        </w:rPr>
        <w:t> </w:t>
      </w:r>
      <w:r>
        <w:rPr/>
        <w:t>1968, found that the refraction in one intermediate interface can not only be negative but</w:t>
      </w:r>
      <w:r>
        <w:rPr>
          <w:spacing w:val="20"/>
        </w:rPr>
        <w:t> </w:t>
      </w:r>
      <w:r>
        <w:rPr/>
        <w:t>also</w:t>
      </w:r>
      <w:r>
        <w:rPr>
          <w:w w:val="100"/>
        </w:rPr>
        <w:t> </w:t>
      </w:r>
      <w:r>
        <w:rPr/>
        <w:t>reflective.</w:t>
      </w:r>
      <w:r>
        <w:rPr>
          <w:spacing w:val="29"/>
        </w:rPr>
        <w:t> </w:t>
      </w:r>
      <w:r>
        <w:rPr/>
        <w:t>After</w:t>
      </w:r>
      <w:r>
        <w:rPr>
          <w:spacing w:val="30"/>
        </w:rPr>
        <w:t> </w:t>
      </w:r>
      <w:r>
        <w:rPr/>
        <w:t>nearly</w:t>
      </w:r>
      <w:r>
        <w:rPr>
          <w:spacing w:val="26"/>
        </w:rPr>
        <w:t> </w:t>
      </w:r>
      <w:r>
        <w:rPr/>
        <w:t>30</w:t>
      </w:r>
      <w:r>
        <w:rPr>
          <w:spacing w:val="29"/>
        </w:rPr>
        <w:t> </w:t>
      </w:r>
      <w:r>
        <w:rPr/>
        <w:t>years</w:t>
      </w:r>
      <w:r>
        <w:rPr>
          <w:spacing w:val="29"/>
        </w:rPr>
        <w:t> </w:t>
      </w:r>
      <w:r>
        <w:rPr/>
        <w:t>since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original</w:t>
      </w:r>
      <w:r>
        <w:rPr>
          <w:spacing w:val="27"/>
        </w:rPr>
        <w:t> </w:t>
      </w:r>
      <w:r>
        <w:rPr/>
        <w:t>work</w:t>
      </w:r>
      <w:r>
        <w:rPr>
          <w:spacing w:val="26"/>
        </w:rPr>
        <w:t> </w:t>
      </w:r>
      <w:r>
        <w:rPr/>
        <w:t>of</w:t>
      </w:r>
      <w:r>
        <w:rPr>
          <w:spacing w:val="29"/>
        </w:rPr>
        <w:t> </w:t>
      </w:r>
      <w:r>
        <w:rPr/>
        <w:t>Veselago,</w:t>
      </w:r>
      <w:r>
        <w:rPr>
          <w:spacing w:val="29"/>
        </w:rPr>
        <w:t> </w:t>
      </w:r>
      <w:r>
        <w:rPr/>
        <w:t>Pendry</w:t>
      </w:r>
      <w:r>
        <w:rPr>
          <w:spacing w:val="26"/>
        </w:rPr>
        <w:t> </w:t>
      </w:r>
      <w:r>
        <w:rPr/>
        <w:t>has</w:t>
      </w:r>
      <w:r>
        <w:rPr>
          <w:spacing w:val="29"/>
        </w:rPr>
        <w:t> </w:t>
      </w:r>
      <w:r>
        <w:rPr/>
        <w:t>proposed</w:t>
      </w:r>
      <w:r>
        <w:rPr>
          <w:spacing w:val="29"/>
        </w:rPr>
        <w:t> </w:t>
      </w:r>
      <w:r>
        <w:rPr/>
        <w:t>various</w:t>
      </w:r>
      <w:r>
        <w:rPr>
          <w:w w:val="100"/>
        </w:rPr>
        <w:t> </w:t>
      </w:r>
      <w:r>
        <w:rPr/>
        <w:t>MRI structures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spacing w:line="240" w:lineRule="auto" w:before="1"/>
        <w:ind w:right="107" w:firstLine="271"/>
        <w:jc w:val="both"/>
      </w:pPr>
      <w:r>
        <w:rPr/>
        <w:t>In the last year, V.H.Carrera-Escobedo &amp;H.C.Rosa, highlighted the dependence of </w:t>
      </w:r>
      <w:r>
        <w:rPr>
          <w:spacing w:val="33"/>
        </w:rPr>
        <w:t> </w:t>
      </w:r>
      <w:r>
        <w:rPr/>
        <w:t>the</w:t>
      </w:r>
      <w:r>
        <w:rPr>
          <w:w w:val="100"/>
        </w:rPr>
        <w:t> </w:t>
      </w:r>
      <w:r>
        <w:rPr/>
        <w:t>transmittance</w:t>
      </w:r>
      <w:r>
        <w:rPr>
          <w:spacing w:val="32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frequency</w:t>
      </w:r>
      <w:r>
        <w:rPr>
          <w:spacing w:val="31"/>
        </w:rPr>
        <w:t> </w:t>
      </w:r>
      <w:r>
        <w:rPr/>
        <w:t>range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angle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incident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electromagnetic</w:t>
      </w:r>
      <w:r>
        <w:rPr>
          <w:spacing w:val="32"/>
        </w:rPr>
        <w:t> </w:t>
      </w:r>
      <w:r>
        <w:rPr/>
        <w:t>wave.</w:t>
      </w:r>
      <w:r>
        <w:rPr>
          <w:spacing w:val="32"/>
        </w:rPr>
        <w:t> </w:t>
      </w:r>
      <w:r>
        <w:rPr/>
        <w:t>They</w:t>
      </w:r>
      <w:r>
        <w:rPr>
          <w:w w:val="100"/>
        </w:rPr>
        <w:t> </w:t>
      </w:r>
      <w:r>
        <w:rPr/>
        <w:t>found the transition properties of the multilayered structure of the positive media of  the</w:t>
      </w:r>
      <w:r>
        <w:rPr>
          <w:spacing w:val="-21"/>
        </w:rPr>
        <w:t> </w:t>
      </w:r>
      <w:r>
        <w:rPr/>
        <w:t>refractive</w:t>
      </w:r>
      <w:r>
        <w:rPr>
          <w:w w:val="100"/>
        </w:rPr>
        <w:t> </w:t>
      </w:r>
      <w:r>
        <w:rPr/>
        <w:t>index and the negative media of the refractive index using the TMM.6. The objective of this </w:t>
      </w:r>
      <w:r>
        <w:rPr>
          <w:spacing w:val="48"/>
        </w:rPr>
        <w:t> </w:t>
      </w:r>
      <w:r>
        <w:rPr/>
        <w:t>research</w:t>
      </w:r>
      <w:r>
        <w:rPr>
          <w:w w:val="100"/>
        </w:rPr>
        <w:t> </w:t>
      </w:r>
      <w:r>
        <w:rPr/>
        <w:t>is to find the accuracy of the wavelength to get the best result for Fresnel</w:t>
      </w:r>
      <w:r>
        <w:rPr>
          <w:spacing w:val="-24"/>
        </w:rPr>
        <w:t> </w:t>
      </w:r>
      <w:r>
        <w:rPr/>
        <w:t>coefficient.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940" w:lineRule="exact"/>
        <w:ind w:left="339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58"/>
          <w:sz w:val="20"/>
          <w:szCs w:val="20"/>
        </w:rPr>
        <w:drawing>
          <wp:inline distT="0" distB="0" distL="0" distR="0">
            <wp:extent cx="2075461" cy="186690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5461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58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54" w:right="1144"/>
        <w:jc w:val="left"/>
      </w:pPr>
      <w:r>
        <w:rPr>
          <w:rFonts w:ascii="Times New Roman"/>
          <w:b/>
        </w:rPr>
        <w:t>Figure 1. </w:t>
      </w:r>
      <w:r>
        <w:rPr/>
        <w:t>describe the reflection and refraction for two different</w:t>
      </w:r>
      <w:r>
        <w:rPr>
          <w:spacing w:val="-23"/>
        </w:rPr>
        <w:t> </w:t>
      </w:r>
      <w:r>
        <w:rPr/>
        <w:t>media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0"/>
          <w:numId w:val="2"/>
        </w:numPr>
        <w:tabs>
          <w:tab w:pos="353" w:val="left" w:leader="none"/>
        </w:tabs>
        <w:spacing w:line="252" w:lineRule="exact" w:before="0" w:after="0"/>
        <w:ind w:left="352" w:right="0" w:hanging="221"/>
        <w:jc w:val="both"/>
        <w:rPr>
          <w:b w:val="0"/>
          <w:bCs w:val="0"/>
        </w:rPr>
      </w:pPr>
      <w:r>
        <w:rPr/>
        <w:t>Theoretical</w:t>
      </w:r>
      <w:r>
        <w:rPr>
          <w:spacing w:val="-2"/>
        </w:rPr>
        <w:t> </w:t>
      </w:r>
      <w:r>
        <w:rPr/>
        <w:t>Basics</w:t>
      </w:r>
      <w:r>
        <w:rPr>
          <w:b w:val="0"/>
        </w:rPr>
      </w:r>
    </w:p>
    <w:p>
      <w:pPr>
        <w:pStyle w:val="BodyText"/>
        <w:spacing w:line="240" w:lineRule="auto"/>
        <w:ind w:right="115"/>
        <w:jc w:val="both"/>
      </w:pPr>
      <w:r>
        <w:rPr/>
        <w:t>The</w:t>
      </w:r>
      <w:r>
        <w:rPr>
          <w:spacing w:val="13"/>
        </w:rPr>
        <w:t> </w:t>
      </w:r>
      <w:r>
        <w:rPr/>
        <w:t>spread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electromagnetic</w:t>
      </w:r>
      <w:r>
        <w:rPr>
          <w:spacing w:val="16"/>
        </w:rPr>
        <w:t> </w:t>
      </w:r>
      <w:r>
        <w:rPr/>
        <w:t>wave</w:t>
      </w:r>
      <w:r>
        <w:rPr>
          <w:spacing w:val="16"/>
        </w:rPr>
        <w:t> </w:t>
      </w:r>
      <w:r>
        <w:rPr/>
        <w:t>(EM)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optical</w:t>
      </w:r>
      <w:r>
        <w:rPr>
          <w:spacing w:val="16"/>
        </w:rPr>
        <w:t> </w:t>
      </w:r>
      <w:r>
        <w:rPr/>
        <w:t>medium</w:t>
      </w:r>
      <w:r>
        <w:rPr>
          <w:spacing w:val="12"/>
        </w:rPr>
        <w:t> </w:t>
      </w:r>
      <w:r>
        <w:rPr/>
        <w:t>is</w:t>
      </w:r>
      <w:r>
        <w:rPr>
          <w:spacing w:val="16"/>
        </w:rPr>
        <w:t> </w:t>
      </w:r>
      <w:r>
        <w:rPr/>
        <w:t>illustrated</w:t>
      </w:r>
      <w:r>
        <w:rPr>
          <w:spacing w:val="15"/>
        </w:rPr>
        <w:t> </w:t>
      </w:r>
      <w:r>
        <w:rPr/>
        <w:t>by</w:t>
      </w:r>
      <w:r>
        <w:rPr>
          <w:spacing w:val="13"/>
        </w:rPr>
        <w:t> </w:t>
      </w:r>
      <w:r>
        <w:rPr/>
        <w:t>Maxwell's</w:t>
      </w:r>
      <w:r>
        <w:rPr>
          <w:spacing w:val="16"/>
        </w:rPr>
        <w:t> </w:t>
      </w:r>
      <w:r>
        <w:rPr/>
        <w:t>four</w:t>
      </w:r>
      <w:r>
        <w:rPr>
          <w:w w:val="100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7.</w:t>
      </w:r>
    </w:p>
    <w:p>
      <w:pPr>
        <w:spacing w:after="0" w:line="240" w:lineRule="auto"/>
        <w:jc w:val="both"/>
        <w:sectPr>
          <w:type w:val="continuous"/>
          <w:pgSz w:w="11910" w:h="16840"/>
          <w:pgMar w:top="680" w:bottom="280" w:left="1280" w:right="1300"/>
        </w:sectPr>
      </w:pPr>
    </w:p>
    <w:p>
      <w:pPr>
        <w:spacing w:line="380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/>
        <w:pict>
          <v:shape style="position:absolute;margin-left:272.690002pt;margin-top:7.515188pt;width:4.95pt;height:8.550pt;mso-position-horizontal-relative:page;mso-position-vertical-relative:paragraph;z-index:-3224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7"/>
                      <w:szCs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1</w:t>
                  </w:r>
                  <w:r>
                    <w:rPr>
                      <w:rFonts w:ascii="Cambria Math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spacing w:val="2"/>
          <w:sz w:val="24"/>
          <w:szCs w:val="24"/>
        </w:rPr>
        <w:t>𝜖</w:t>
      </w:r>
      <w:r>
        <w:rPr>
          <w:rFonts w:ascii="Cambria Math" w:hAnsi="Cambria Math" w:cs="Cambria Math" w:eastAsia="Cambria Math"/>
          <w:spacing w:val="2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pacing w:val="2"/>
          <w:sz w:val="24"/>
          <w:szCs w:val="24"/>
        </w:rPr>
        <w:t>𝐸</w:t>
      </w:r>
      <w:r>
        <w:rPr>
          <w:rFonts w:ascii="Cambria Math" w:hAnsi="Cambria Math" w:cs="Cambria Math" w:eastAsia="Cambria Math"/>
          <w:spacing w:val="2"/>
          <w:position w:val="9"/>
          <w:sz w:val="17"/>
          <w:szCs w:val="17"/>
        </w:rPr>
        <w:t>⊥</w:t>
      </w:r>
      <w:r>
        <w:rPr>
          <w:rFonts w:ascii="Cambria Math" w:hAnsi="Cambria Math" w:cs="Cambria Math" w:eastAsia="Cambria Math"/>
          <w:spacing w:val="2"/>
          <w:sz w:val="17"/>
          <w:szCs w:val="17"/>
        </w:rPr>
      </w:r>
    </w:p>
    <w:p>
      <w:pPr>
        <w:spacing w:line="145" w:lineRule="exact" w:before="0"/>
        <w:ind w:left="0" w:right="161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 w:hAnsi="Cambria Math" w:cs="Cambria Math" w:eastAsia="Cambria Math"/>
          <w:w w:val="106"/>
          <w:sz w:val="17"/>
          <w:szCs w:val="17"/>
        </w:rPr>
        <w:t>⊥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line="380" w:lineRule="exact" w:before="0"/>
        <w:ind w:left="34" w:right="0" w:firstLine="0"/>
        <w:jc w:val="center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15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1"/>
          <w:sz w:val="24"/>
          <w:szCs w:val="24"/>
        </w:rPr>
        <w:t>𝜖</w:t>
      </w:r>
      <w:r>
        <w:rPr>
          <w:rFonts w:ascii="Cambria Math" w:hAnsi="Cambria Math" w:cs="Cambria Math" w:eastAsia="Cambria Math"/>
          <w:spacing w:val="9"/>
          <w:w w:val="104"/>
          <w:position w:val="-4"/>
          <w:sz w:val="17"/>
          <w:szCs w:val="17"/>
        </w:rPr>
        <w:t>2</w:t>
      </w:r>
      <w:r>
        <w:rPr>
          <w:rFonts w:ascii="Cambria Math" w:hAnsi="Cambria Math" w:cs="Cambria Math" w:eastAsia="Cambria Math"/>
          <w:spacing w:val="8"/>
          <w:sz w:val="24"/>
          <w:szCs w:val="24"/>
        </w:rPr>
        <w:t>𝐸</w:t>
      </w:r>
      <w:r>
        <w:rPr>
          <w:rFonts w:ascii="Cambria Math" w:hAnsi="Cambria Math" w:cs="Cambria Math" w:eastAsia="Cambria Math"/>
          <w:w w:val="106"/>
          <w:position w:val="9"/>
          <w:sz w:val="17"/>
          <w:szCs w:val="17"/>
        </w:rPr>
        <w:t>⊥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line="145" w:lineRule="exact" w:before="0"/>
        <w:ind w:left="34" w:right="125" w:firstLine="0"/>
        <w:jc w:val="center"/>
        <w:rPr>
          <w:rFonts w:ascii="Cambria Math" w:hAnsi="Cambria Math" w:cs="Cambria Math" w:eastAsia="Cambria Math"/>
          <w:sz w:val="17"/>
          <w:szCs w:val="17"/>
        </w:rPr>
      </w:pPr>
      <w:r>
        <w:rPr/>
        <w:pict>
          <v:shape style="position:absolute;margin-left:313.989990pt;margin-top:-11.506736pt;width:4.95pt;height:8.550pt;mso-position-horizontal-relative:page;mso-position-vertical-relative:paragraph;z-index:-3222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7"/>
                      <w:szCs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2</w:t>
                  </w:r>
                  <w:r>
                    <w:rPr>
                      <w:rFonts w:ascii="Cambria Math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w w:val="106"/>
          <w:sz w:val="17"/>
          <w:szCs w:val="17"/>
        </w:rPr>
        <w:t>⊥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before="11"/>
        <w:ind w:left="0" w:right="172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(1)</w:t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80" w:bottom="280" w:left="1280" w:right="1300"/>
          <w:cols w:num="3" w:equalWidth="0">
            <w:col w:w="4321" w:space="40"/>
            <w:col w:w="782" w:space="40"/>
            <w:col w:w="4147"/>
          </w:cols>
        </w:sectPr>
      </w:pPr>
    </w:p>
    <w:p>
      <w:pPr>
        <w:spacing w:line="150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 w:hAnsi="Cambria Math" w:cs="Cambria Math" w:eastAsia="Cambria Math"/>
          <w:spacing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8"/>
          <w:position w:val="-4"/>
          <w:sz w:val="17"/>
          <w:szCs w:val="17"/>
        </w:rPr>
        <w:t>1    </w:t>
      </w:r>
      <w:r>
        <w:rPr>
          <w:rFonts w:ascii="Cambria Math" w:hAnsi="Cambria Math" w:cs="Cambria Math" w:eastAsia="Cambria Math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25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-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5"/>
          <w:position w:val="-4"/>
          <w:sz w:val="17"/>
          <w:szCs w:val="17"/>
        </w:rPr>
        <w:t>2</w:t>
      </w:r>
      <w:r>
        <w:rPr>
          <w:rFonts w:ascii="Cambria Math" w:hAnsi="Cambria Math" w:cs="Cambria Math" w:eastAsia="Cambria Math"/>
          <w:spacing w:val="-5"/>
          <w:sz w:val="17"/>
          <w:szCs w:val="17"/>
        </w:rPr>
      </w:r>
    </w:p>
    <w:p>
      <w:pPr>
        <w:tabs>
          <w:tab w:pos="559" w:val="left" w:leader="none"/>
        </w:tabs>
        <w:spacing w:line="160" w:lineRule="exact" w:before="0"/>
        <w:ind w:left="0" w:right="72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 w:hAnsi="Cambria Math" w:cs="Cambria Math" w:eastAsia="Cambria Math"/>
          <w:sz w:val="17"/>
          <w:szCs w:val="17"/>
        </w:rPr>
        <w:t>∥</w:t>
        <w:tab/>
        <w:t>∥</w:t>
      </w:r>
    </w:p>
    <w:p>
      <w:pPr>
        <w:spacing w:line="246" w:lineRule="exact" w:before="0"/>
        <w:ind w:left="0" w:right="192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(2)</w:t>
      </w:r>
    </w:p>
    <w:p>
      <w:pPr>
        <w:spacing w:after="0" w:line="246" w:lineRule="exact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80" w:bottom="280" w:left="1280" w:right="1300"/>
          <w:cols w:num="2" w:equalWidth="0">
            <w:col w:w="4727" w:space="254"/>
            <w:col w:w="4349"/>
          </w:cols>
        </w:sectPr>
      </w:pPr>
    </w:p>
    <w:p>
      <w:pPr>
        <w:spacing w:line="463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 w:hAnsi="Cambria Math" w:cs="Cambria Math" w:eastAsia="Cambria Math"/>
          <w:spacing w:val="-12"/>
          <w:sz w:val="24"/>
          <w:szCs w:val="24"/>
        </w:rPr>
        <w:t>𝐸</w:t>
      </w:r>
      <w:r>
        <w:rPr>
          <w:rFonts w:ascii="Cambria Math" w:hAnsi="Cambria Math" w:cs="Cambria Math" w:eastAsia="Cambria Math"/>
          <w:spacing w:val="-12"/>
          <w:position w:val="-5"/>
          <w:sz w:val="17"/>
          <w:szCs w:val="17"/>
        </w:rPr>
        <w:t>1    </w:t>
      </w:r>
      <w:r>
        <w:rPr>
          <w:rFonts w:ascii="Cambria Math" w:hAnsi="Cambria Math" w:cs="Cambria Math" w:eastAsia="Cambria Math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7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-10"/>
          <w:sz w:val="24"/>
          <w:szCs w:val="24"/>
        </w:rPr>
        <w:t>𝐸</w:t>
      </w:r>
      <w:r>
        <w:rPr>
          <w:rFonts w:ascii="Cambria Math" w:hAnsi="Cambria Math" w:cs="Cambria Math" w:eastAsia="Cambria Math"/>
          <w:spacing w:val="-10"/>
          <w:position w:val="-5"/>
          <w:sz w:val="17"/>
          <w:szCs w:val="17"/>
        </w:rPr>
        <w:t>2</w:t>
      </w:r>
      <w:r>
        <w:rPr>
          <w:rFonts w:ascii="Cambria Math" w:hAnsi="Cambria Math" w:cs="Cambria Math" w:eastAsia="Cambria Math"/>
          <w:spacing w:val="-10"/>
          <w:sz w:val="17"/>
          <w:szCs w:val="17"/>
        </w:rPr>
      </w:r>
    </w:p>
    <w:p>
      <w:pPr>
        <w:spacing w:line="246" w:lineRule="exact" w:before="0"/>
        <w:ind w:left="0" w:right="182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(3)</w:t>
      </w:r>
    </w:p>
    <w:p>
      <w:pPr>
        <w:spacing w:after="0" w:line="246" w:lineRule="exact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80" w:bottom="280" w:left="1280" w:right="1300"/>
          <w:cols w:num="2" w:equalWidth="0">
            <w:col w:w="4650" w:space="360"/>
            <w:col w:w="4320"/>
          </w:cols>
        </w:sectPr>
      </w:pPr>
    </w:p>
    <w:p>
      <w:pPr>
        <w:spacing w:line="36" w:lineRule="exact" w:before="0"/>
        <w:ind w:left="0" w:right="324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 w:hAnsi="Cambria Math" w:cs="Cambria Math" w:eastAsia="Cambria Math"/>
          <w:spacing w:val="4"/>
          <w:w w:val="95"/>
          <w:position w:val="-1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4"/>
          <w:w w:val="95"/>
          <w:sz w:val="17"/>
          <w:szCs w:val="17"/>
        </w:rPr>
        <w:t>∥</w:t>
      </w:r>
    </w:p>
    <w:p>
      <w:pPr>
        <w:spacing w:line="673" w:lineRule="exact" w:before="0"/>
        <w:ind w:left="0" w:right="92" w:firstLine="0"/>
        <w:jc w:val="right"/>
        <w:rPr>
          <w:rFonts w:ascii="Cambria Math" w:hAnsi="Cambria Math" w:cs="Cambria Math" w:eastAsia="Cambria Math"/>
          <w:sz w:val="24"/>
          <w:szCs w:val="24"/>
        </w:rPr>
      </w:pPr>
      <w:r>
        <w:rPr/>
        <w:pict>
          <v:shape style="position:absolute;margin-left:274.25pt;margin-top:15.237748pt;width:4.95pt;height:8.550pt;mso-position-horizontal-relative:page;mso-position-vertical-relative:paragraph;z-index:-3220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7"/>
                      <w:szCs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1</w:t>
                  </w:r>
                  <w:r>
                    <w:rPr>
                      <w:rFonts w:ascii="Cambria Math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spacing w:val="-5"/>
          <w:sz w:val="17"/>
          <w:szCs w:val="17"/>
        </w:rPr>
        <w:t>1</w:t>
      </w:r>
      <w:r>
        <w:rPr>
          <w:rFonts w:ascii="Cambria Math" w:hAnsi="Cambria Math" w:cs="Cambria Math" w:eastAsia="Cambria Math"/>
          <w:spacing w:val="-5"/>
          <w:position w:val="-3"/>
          <w:sz w:val="24"/>
          <w:szCs w:val="24"/>
        </w:rPr>
        <w:t>⁄</w:t>
      </w:r>
      <w:r>
        <w:rPr>
          <w:rFonts w:ascii="Cambria Math" w:hAnsi="Cambria Math" w:cs="Cambria Math" w:eastAsia="Cambria Math"/>
          <w:spacing w:val="-5"/>
          <w:position w:val="-12"/>
          <w:sz w:val="24"/>
          <w:szCs w:val="24"/>
        </w:rPr>
        <w:t>𝜇</w:t>
      </w:r>
      <w:r>
        <w:rPr>
          <w:rFonts w:ascii="Cambria Math" w:hAnsi="Cambria Math" w:cs="Cambria Math" w:eastAsia="Cambria Math"/>
          <w:spacing w:val="-5"/>
          <w:sz w:val="24"/>
          <w:szCs w:val="24"/>
        </w:rPr>
      </w:r>
    </w:p>
    <w:p>
      <w:pPr>
        <w:spacing w:line="35" w:lineRule="exact" w:before="0"/>
        <w:ind w:left="8" w:right="85" w:firstLine="0"/>
        <w:jc w:val="center"/>
        <w:rPr>
          <w:rFonts w:ascii="Cambria Math" w:hAnsi="Cambria Math" w:cs="Cambria Math" w:eastAsia="Cambria Math"/>
          <w:sz w:val="17"/>
          <w:szCs w:val="17"/>
        </w:rPr>
      </w:pPr>
      <w:r>
        <w:rPr>
          <w:spacing w:val="4"/>
        </w:rPr>
        <w:br w:type="column"/>
      </w:r>
      <w:r>
        <w:rPr>
          <w:rFonts w:ascii="Cambria Math" w:hAnsi="Cambria Math" w:cs="Cambria Math" w:eastAsia="Cambria Math"/>
          <w:spacing w:val="4"/>
          <w:position w:val="-1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4"/>
          <w:sz w:val="17"/>
          <w:szCs w:val="17"/>
        </w:rPr>
        <w:t>∥</w:t>
      </w:r>
    </w:p>
    <w:p>
      <w:pPr>
        <w:pStyle w:val="Heading1"/>
        <w:spacing w:line="675" w:lineRule="exact"/>
        <w:ind w:left="25" w:right="85"/>
        <w:jc w:val="center"/>
        <w:rPr>
          <w:rFonts w:ascii="Cambria Math" w:hAnsi="Cambria Math" w:cs="Cambria Math" w:eastAsia="Cambria Math"/>
        </w:rPr>
      </w:pPr>
      <w:r>
        <w:rPr/>
        <w:pict>
          <v:shape style="position:absolute;margin-left:317.950012pt;margin-top:15.307748pt;width:4.95pt;height:8.550pt;mso-position-horizontal-relative:page;mso-position-vertical-relative:paragraph;z-index:121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7"/>
                      <w:szCs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2</w:t>
                  </w:r>
                  <w:r>
                    <w:rPr>
                      <w:rFonts w:ascii="Cambria Math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</w:rPr>
        <w:t>=  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  <w:spacing w:val="-6"/>
          <w:position w:val="13"/>
          <w:sz w:val="17"/>
          <w:szCs w:val="17"/>
        </w:rPr>
        <w:t>2</w:t>
      </w:r>
      <w:r>
        <w:rPr>
          <w:rFonts w:ascii="Cambria Math" w:hAnsi="Cambria Math" w:cs="Cambria Math" w:eastAsia="Cambria Math"/>
          <w:spacing w:val="-6"/>
          <w:position w:val="9"/>
        </w:rPr>
        <w:t>⁄</w:t>
      </w:r>
      <w:r>
        <w:rPr>
          <w:rFonts w:ascii="Cambria Math" w:hAnsi="Cambria Math" w:cs="Cambria Math" w:eastAsia="Cambria Math"/>
          <w:spacing w:val="-6"/>
        </w:rPr>
        <w:t>𝜇</w:t>
      </w:r>
    </w:p>
    <w:p>
      <w:pPr>
        <w:spacing w:before="156"/>
        <w:ind w:left="0" w:right="136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(4)</w:t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80" w:bottom="280" w:left="1280" w:right="1300"/>
          <w:cols w:num="3" w:equalWidth="0">
            <w:col w:w="4304" w:space="40"/>
            <w:col w:w="834" w:space="40"/>
            <w:col w:w="4112"/>
          </w:cols>
        </w:sectPr>
      </w:pPr>
    </w:p>
    <w:p>
      <w:pPr>
        <w:pStyle w:val="BodyText"/>
        <w:spacing w:line="18" w:lineRule="exact"/>
        <w:ind w:right="82"/>
        <w:jc w:val="left"/>
      </w:pPr>
      <w:r>
        <w:rPr/>
        <w:t>These four equations (1-4) is the basis of the theory of reflection and refraction in the visual</w:t>
      </w:r>
      <w:r>
        <w:rPr>
          <w:spacing w:val="-7"/>
        </w:rPr>
        <w:t> </w:t>
      </w:r>
      <w:r>
        <w:rPr/>
        <w:t>interfaces.</w:t>
      </w:r>
    </w:p>
    <w:p>
      <w:pPr>
        <w:pStyle w:val="BodyText"/>
        <w:spacing w:line="148" w:lineRule="auto" w:before="3"/>
        <w:ind w:right="82"/>
        <w:jc w:val="left"/>
        <w:rPr>
          <w:rFonts w:ascii="Times New Roman" w:hAnsi="Times New Roman" w:cs="Times New Roman" w:eastAsia="Times New Roman"/>
        </w:rPr>
      </w:pPr>
      <w:r>
        <w:rPr/>
        <w:t>With a flat  monochrome  wave  of  form  </w:t>
      </w:r>
      <w:r>
        <w:rPr>
          <w:rFonts w:ascii="Cambria Math" w:hAnsi="Cambria Math" w:cs="Cambria Math" w:eastAsia="Cambria Math"/>
          <w:spacing w:val="-7"/>
        </w:rPr>
        <w:t>𝐸</w:t>
      </w:r>
      <w:r>
        <w:rPr>
          <w:rFonts w:ascii="Cambria Math" w:hAnsi="Cambria Math" w:cs="Cambria Math" w:eastAsia="Cambria Math"/>
          <w:spacing w:val="-7"/>
          <w:position w:val="-4"/>
          <w:sz w:val="16"/>
          <w:szCs w:val="16"/>
        </w:rPr>
        <w:t>𝑖  </w:t>
      </w:r>
      <w:r>
        <w:rPr>
          <w:rFonts w:ascii="Cambria Math" w:hAnsi="Cambria Math" w:cs="Cambria Math" w:eastAsia="Cambria Math"/>
        </w:rPr>
        <w:t>= 𝐸</w:t>
      </w:r>
      <w:r>
        <w:rPr>
          <w:rFonts w:ascii="Cambria Math" w:hAnsi="Cambria Math" w:cs="Cambria Math" w:eastAsia="Cambria Math"/>
          <w:position w:val="-4"/>
          <w:sz w:val="16"/>
          <w:szCs w:val="16"/>
        </w:rPr>
        <w:t>0,𝑖</w:t>
      </w:r>
      <w:r>
        <w:rPr>
          <w:rFonts w:ascii="Cambria Math" w:hAnsi="Cambria Math" w:cs="Cambria Math" w:eastAsia="Cambria Math"/>
        </w:rPr>
        <w:t>���[𝑖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𝑘</w:t>
      </w:r>
      <w:r>
        <w:rPr>
          <w:rFonts w:ascii="Cambria Math" w:hAnsi="Cambria Math" w:cs="Cambria Math" w:eastAsia="Cambria Math"/>
          <w:position w:val="-4"/>
          <w:sz w:val="16"/>
          <w:szCs w:val="16"/>
        </w:rPr>
        <w:t>𝑖</w:t>
      </w:r>
      <w:r>
        <w:rPr>
          <w:rFonts w:ascii="Cambria Math" w:hAnsi="Cambria Math" w:cs="Cambria Math" w:eastAsia="Cambria Math"/>
        </w:rPr>
        <w:t>� 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− </w:t>
      </w:r>
      <w:r>
        <w:rPr>
          <w:rFonts w:ascii="Cambria Math" w:hAnsi="Cambria Math" w:cs="Cambria Math" w:eastAsia="Cambria Math"/>
          <w:spacing w:val="2"/>
        </w:rPr>
        <w:t>�</w:t>
      </w:r>
      <w:r>
        <w:rPr>
          <w:rFonts w:ascii="Cambria Math" w:hAnsi="Cambria Math" w:cs="Cambria Math" w:eastAsia="Cambria Math"/>
          <w:spacing w:val="2"/>
          <w:position w:val="-4"/>
          <w:sz w:val="16"/>
          <w:szCs w:val="16"/>
        </w:rPr>
        <w:t>𝑖</w:t>
      </w:r>
      <w:r>
        <w:rPr>
          <w:rFonts w:ascii="Cambria Math" w:hAnsi="Cambria Math" w:cs="Cambria Math" w:eastAsia="Cambria Math"/>
          <w:spacing w:val="2"/>
        </w:rPr>
        <w:t>�</w:t>
      </w:r>
      <w:r>
        <w:rPr>
          <w:rFonts w:ascii="Cambria Math" w:hAnsi="Cambria Math" w:cs="Cambria Math" w:eastAsia="Cambria Math"/>
          <w:spacing w:val="2"/>
          <w:position w:val="1"/>
        </w:rPr>
        <w:t>)</w:t>
      </w:r>
      <w:r>
        <w:rPr>
          <w:rFonts w:ascii="Cambria Math" w:hAnsi="Cambria Math" w:cs="Cambria Math" w:eastAsia="Cambria Math"/>
          <w:spacing w:val="2"/>
        </w:rPr>
        <w:t>]</w:t>
      </w:r>
      <w:r>
        <w:rPr>
          <w:spacing w:val="2"/>
        </w:rPr>
        <w:t>,  </w:t>
      </w:r>
      <w:r>
        <w:rPr/>
        <w:t>We  can  drive  the  law  of </w:t>
      </w:r>
      <w:r>
        <w:rPr/>
        <w:t>Reflection equation 3 8</w:t>
      </w:r>
      <w:r>
        <w:rPr>
          <w:rFonts w:ascii="Times New Roman" w:hAnsi="Times New Roman" w:cs="Times New Roman" w:eastAsia="Times New Roman"/>
        </w:rPr>
        <w:t>. The Snell’s law of 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refraction:</w:t>
      </w:r>
    </w:p>
    <w:p>
      <w:pPr>
        <w:tabs>
          <w:tab w:pos="8835" w:val="left" w:leader="none"/>
        </w:tabs>
        <w:spacing w:line="624" w:lineRule="exact" w:before="0"/>
        <w:ind w:left="4032" w:right="8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ambria Math" w:hAnsi="Cambria Math" w:cs="Cambria Math" w:eastAsia="Cambria Math"/>
          <w:spacing w:val="-1"/>
          <w:w w:val="8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"/>
          <w:w w:val="85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pacing w:val="-1"/>
          <w:w w:val="85"/>
          <w:sz w:val="24"/>
          <w:szCs w:val="24"/>
        </w:rPr>
        <w:t>�𝑖��</w:t>
      </w:r>
      <w:r>
        <w:rPr>
          <w:rFonts w:ascii="Cambria Math" w:hAnsi="Cambria Math" w:cs="Cambria Math" w:eastAsia="Cambria Math"/>
          <w:spacing w:val="-1"/>
          <w:w w:val="85"/>
          <w:position w:val="-4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pacing w:val="-1"/>
          <w:w w:val="85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-1"/>
          <w:w w:val="8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"/>
          <w:w w:val="85"/>
          <w:position w:val="-4"/>
          <w:sz w:val="17"/>
          <w:szCs w:val="17"/>
        </w:rPr>
        <w:t>2</w:t>
      </w:r>
      <w:r>
        <w:rPr>
          <w:rFonts w:ascii="Cambria Math" w:hAnsi="Cambria Math" w:cs="Cambria Math" w:eastAsia="Cambria Math"/>
          <w:spacing w:val="-1"/>
          <w:w w:val="85"/>
          <w:sz w:val="24"/>
          <w:szCs w:val="24"/>
        </w:rPr>
        <w:t>�𝑖��</w:t>
      </w:r>
      <w:r>
        <w:rPr>
          <w:rFonts w:ascii="Cambria Math" w:hAnsi="Cambria Math" w:cs="Cambria Math" w:eastAsia="Cambria Math"/>
          <w:spacing w:val="-1"/>
          <w:w w:val="85"/>
          <w:position w:val="-4"/>
          <w:sz w:val="17"/>
          <w:szCs w:val="17"/>
        </w:rPr>
        <w:t>2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(5)</w:t>
      </w:r>
    </w:p>
    <w:p>
      <w:pPr>
        <w:pStyle w:val="BodyText"/>
        <w:spacing w:line="128" w:lineRule="exact"/>
        <w:ind w:right="82"/>
        <w:jc w:val="left"/>
      </w:pPr>
      <w:r>
        <w:rPr/>
        <w:t>Depending on the angle of fall, the type of polarization of the falling wave is determined. The </w:t>
      </w:r>
      <w:r>
        <w:rPr>
          <w:spacing w:val="37"/>
        </w:rPr>
        <w:t> </w:t>
      </w:r>
      <w:r>
        <w:rPr/>
        <w:t>electric</w:t>
      </w:r>
    </w:p>
    <w:p>
      <w:pPr>
        <w:pStyle w:val="BodyText"/>
        <w:spacing w:line="240" w:lineRule="auto"/>
        <w:ind w:right="82"/>
        <w:jc w:val="left"/>
      </w:pPr>
      <w:r>
        <w:rPr/>
        <w:t>field</w:t>
      </w:r>
      <w:r>
        <w:rPr>
          <w:spacing w:val="18"/>
        </w:rPr>
        <w:t> </w:t>
      </w:r>
      <w:r>
        <w:rPr/>
        <w:t>is</w:t>
      </w:r>
      <w:r>
        <w:rPr>
          <w:spacing w:val="21"/>
        </w:rPr>
        <w:t> </w:t>
      </w:r>
      <w:r>
        <w:rPr/>
        <w:t>vertical</w:t>
      </w:r>
      <w:r>
        <w:rPr>
          <w:spacing w:val="19"/>
        </w:rPr>
        <w:t> </w:t>
      </w:r>
      <w:r>
        <w:rPr/>
        <w:t>(Es)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parallel</w:t>
      </w:r>
      <w:r>
        <w:rPr>
          <w:spacing w:val="19"/>
        </w:rPr>
        <w:t> </w:t>
      </w:r>
      <w:r>
        <w:rPr/>
        <w:t>(Ep)</w:t>
      </w:r>
      <w:r>
        <w:rPr>
          <w:spacing w:val="18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falling</w:t>
      </w:r>
      <w:r>
        <w:rPr>
          <w:spacing w:val="18"/>
        </w:rPr>
        <w:t> </w:t>
      </w:r>
      <w:r>
        <w:rPr/>
        <w:t>surface.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Fresnel</w:t>
      </w:r>
      <w:r>
        <w:rPr>
          <w:spacing w:val="19"/>
        </w:rPr>
        <w:t> </w:t>
      </w:r>
      <w:r>
        <w:rPr/>
        <w:t>constants</w:t>
      </w:r>
      <w:r>
        <w:rPr>
          <w:spacing w:val="18"/>
        </w:rPr>
        <w:t> </w:t>
      </w:r>
      <w:r>
        <w:rPr/>
        <w:t>derived</w:t>
      </w:r>
      <w:r>
        <w:rPr>
          <w:spacing w:val="20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w w:val="100"/>
        </w:rPr>
        <w:t> </w:t>
      </w:r>
      <w:r>
        <w:rPr/>
        <w:t>equations (3 and</w:t>
      </w:r>
      <w:r>
        <w:rPr>
          <w:spacing w:val="-4"/>
        </w:rPr>
        <w:t> </w:t>
      </w:r>
      <w:r>
        <w:rPr/>
        <w:t>4):</w:t>
      </w:r>
    </w:p>
    <w:p>
      <w:pPr>
        <w:spacing w:after="0" w:line="240" w:lineRule="auto"/>
        <w:jc w:val="left"/>
        <w:sectPr>
          <w:type w:val="continuous"/>
          <w:pgSz w:w="11910" w:h="16840"/>
          <w:pgMar w:top="680" w:bottom="280" w:left="1280" w:right="1300"/>
        </w:sectPr>
      </w:pPr>
    </w:p>
    <w:p>
      <w:pPr>
        <w:spacing w:line="169" w:lineRule="exact" w:before="0"/>
        <w:ind w:left="0" w:right="0" w:firstLine="0"/>
        <w:jc w:val="right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 w:hAnsi="Cambria Math" w:cs="Cambria Math" w:eastAsia="Cambria Math"/>
          <w:position w:val="-1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3"/>
          <w:position w:val="-10"/>
          <w:sz w:val="24"/>
          <w:szCs w:val="24"/>
        </w:rPr>
        <w:t> </w:t>
      </w:r>
      <w:r>
        <w:rPr>
          <w:rFonts w:ascii="Cambria Math" w:hAnsi="Cambria Math" w:cs="Cambria Math" w:eastAsia="Cambria Math"/>
          <w:position w:val="-10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-27"/>
          <w:position w:val="-10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-27"/>
          <w:position w:val="3"/>
          <w:sz w:val="17"/>
          <w:szCs w:val="17"/>
        </w:rPr>
      </w:r>
      <w:r>
        <w:rPr>
          <w:rFonts w:ascii="Cambria Math" w:hAnsi="Cambria Math" w:cs="Cambria Math" w:eastAsia="Cambria Math"/>
          <w:spacing w:val="-27"/>
          <w:position w:val="3"/>
          <w:sz w:val="17"/>
          <w:szCs w:val="17"/>
          <w:u w:val="single" w:color="000000"/>
        </w:rPr>
      </w:r>
      <w:r>
        <w:rPr>
          <w:rFonts w:ascii="Cambria Math" w:hAnsi="Cambria Math" w:cs="Cambria Math" w:eastAsia="Cambria Math"/>
          <w:spacing w:val="-8"/>
          <w:position w:val="3"/>
          <w:sz w:val="17"/>
          <w:szCs w:val="17"/>
          <w:u w:val="single" w:color="000000"/>
        </w:rPr>
        <w:t>𝐸</w:t>
      </w:r>
      <w:r>
        <w:rPr>
          <w:rFonts w:ascii="Cambria Math" w:hAnsi="Cambria Math" w:cs="Cambria Math" w:eastAsia="Cambria Math"/>
          <w:spacing w:val="-8"/>
          <w:sz w:val="14"/>
          <w:szCs w:val="14"/>
          <w:u w:val="single" w:color="000000"/>
        </w:rPr>
        <w:t>�</w:t>
      </w:r>
      <w:r>
        <w:rPr>
          <w:rFonts w:ascii="Cambria Math" w:hAnsi="Cambria Math" w:cs="Cambria Math" w:eastAsia="Cambria Math"/>
          <w:spacing w:val="-31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z w:val="14"/>
          <w:szCs w:val="14"/>
          <w:u w:val="single" w:color="000000"/>
        </w:rPr>
        <w:t>,�</w:t>
      </w:r>
      <w:r>
        <w:rPr>
          <w:rFonts w:ascii="Cambria Math" w:hAnsi="Cambria Math" w:cs="Cambria Math" w:eastAsia="Cambria Math"/>
          <w:w w:val="99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w w:val="99"/>
          <w:sz w:val="14"/>
          <w:szCs w:val="14"/>
        </w:rPr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170" w:lineRule="exact" w:before="0"/>
        <w:ind w:left="0" w:right="187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/>
        <w:pict>
          <v:shape style="position:absolute;margin-left:257.329987pt;margin-top:1.93326pt;width:4.150pt;height:8.550pt;mso-position-horizontal-relative:page;mso-position-vertical-relative:paragraph;z-index:119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7"/>
                      <w:szCs w:val="17"/>
                    </w:rPr>
                  </w:pPr>
                  <w:r>
                    <w:rPr>
                      <w:rFonts w:ascii="Cambria Math" w:hAnsi="Cambria Math" w:cs="Cambria Math" w:eastAsia="Cambria Math"/>
                      <w:w w:val="73"/>
                      <w:sz w:val="17"/>
                      <w:szCs w:val="17"/>
                    </w:rPr>
                    <w:t>�</w:t>
                  </w:r>
                  <w:r>
                    <w:rPr>
                      <w:rFonts w:ascii="Cambria Math" w:hAnsi="Cambria Math" w:cs="Cambria Math" w:eastAsia="Cambria Math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sz w:val="17"/>
          <w:szCs w:val="17"/>
        </w:rPr>
        <w:t>𝐸</w:t>
      </w:r>
    </w:p>
    <w:p>
      <w:pPr>
        <w:spacing w:line="169" w:lineRule="exact" w:before="0"/>
        <w:ind w:left="49" w:right="47" w:firstLine="0"/>
        <w:jc w:val="center"/>
        <w:rPr>
          <w:rFonts w:ascii="Cambria Math" w:hAnsi="Cambria Math" w:cs="Cambria Math" w:eastAsia="Cambria Math"/>
          <w:sz w:val="14"/>
          <w:szCs w:val="14"/>
        </w:rPr>
      </w:pPr>
      <w:r>
        <w:rPr/>
        <w:br w:type="column"/>
      </w:r>
      <w:r>
        <w:rPr>
          <w:rFonts w:ascii="Cambria Math" w:hAnsi="Cambria Math" w:cs="Cambria Math" w:eastAsia="Cambria Math"/>
          <w:position w:val="-13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-23"/>
          <w:position w:val="-13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-23"/>
          <w:sz w:val="17"/>
          <w:szCs w:val="17"/>
        </w:rPr>
      </w:r>
      <w:r>
        <w:rPr>
          <w:rFonts w:ascii="Cambria Math" w:hAnsi="Cambria Math" w:cs="Cambria Math" w:eastAsia="Cambria Math"/>
          <w:spacing w:val="-23"/>
          <w:sz w:val="17"/>
          <w:szCs w:val="17"/>
          <w:u w:val="single" w:color="000000"/>
        </w:rPr>
      </w:r>
      <w:r>
        <w:rPr>
          <w:rFonts w:ascii="Cambria Math" w:hAnsi="Cambria Math" w:cs="Cambria Math" w:eastAsia="Cambria Math"/>
          <w:sz w:val="17"/>
          <w:szCs w:val="17"/>
          <w:u w:val="single" w:color="000000"/>
        </w:rPr>
        <w:t>�</w:t>
      </w:r>
      <w:r>
        <w:rPr>
          <w:rFonts w:ascii="Cambria Math" w:hAnsi="Cambria Math" w:cs="Cambria Math" w:eastAsia="Cambria Math"/>
          <w:position w:val="-2"/>
          <w:sz w:val="14"/>
          <w:szCs w:val="14"/>
          <w:u w:val="single" w:color="000000"/>
        </w:rPr>
        <w:t>1</w:t>
      </w:r>
      <w:r>
        <w:rPr>
          <w:rFonts w:ascii="Cambria Math" w:hAnsi="Cambria Math" w:cs="Cambria Math" w:eastAsia="Cambria Math"/>
          <w:spacing w:val="-28"/>
          <w:position w:val="-2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z w:val="17"/>
          <w:szCs w:val="17"/>
          <w:u w:val="single" w:color="000000"/>
        </w:rPr>
        <w:t>���</w:t>
      </w:r>
      <w:r>
        <w:rPr>
          <w:rFonts w:ascii="Cambria Math" w:hAnsi="Cambria Math" w:cs="Cambria Math" w:eastAsia="Cambria Math"/>
          <w:spacing w:val="-38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spacing w:val="-6"/>
          <w:sz w:val="17"/>
          <w:szCs w:val="17"/>
          <w:u w:val="single" w:color="000000"/>
        </w:rPr>
        <w:t>�</w:t>
      </w:r>
      <w:r>
        <w:rPr>
          <w:rFonts w:ascii="Cambria Math" w:hAnsi="Cambria Math" w:cs="Cambria Math" w:eastAsia="Cambria Math"/>
          <w:spacing w:val="-6"/>
          <w:position w:val="-2"/>
          <w:sz w:val="14"/>
          <w:szCs w:val="14"/>
          <w:u w:val="single" w:color="000000"/>
        </w:rPr>
        <w:t>1</w:t>
      </w:r>
      <w:r>
        <w:rPr>
          <w:rFonts w:ascii="Cambria Math" w:hAnsi="Cambria Math" w:cs="Cambria Math" w:eastAsia="Cambria Math"/>
          <w:spacing w:val="-28"/>
          <w:position w:val="-2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z w:val="17"/>
          <w:szCs w:val="17"/>
          <w:u w:val="single" w:color="000000"/>
        </w:rPr>
        <w:t>−</w:t>
      </w:r>
      <w:r>
        <w:rPr>
          <w:rFonts w:ascii="Cambria Math" w:hAnsi="Cambria Math" w:cs="Cambria Math" w:eastAsia="Cambria Math"/>
          <w:spacing w:val="-38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sz w:val="17"/>
          <w:szCs w:val="17"/>
          <w:u w:val="single" w:color="000000"/>
        </w:rPr>
        <w:t>�</w:t>
      </w:r>
      <w:r>
        <w:rPr>
          <w:rFonts w:ascii="Cambria Math" w:hAnsi="Cambria Math" w:cs="Cambria Math" w:eastAsia="Cambria Math"/>
          <w:position w:val="-2"/>
          <w:sz w:val="14"/>
          <w:szCs w:val="14"/>
          <w:u w:val="single" w:color="000000"/>
        </w:rPr>
        <w:t>2</w:t>
      </w:r>
      <w:r>
        <w:rPr>
          <w:rFonts w:ascii="Cambria Math" w:hAnsi="Cambria Math" w:cs="Cambria Math" w:eastAsia="Cambria Math"/>
          <w:spacing w:val="-25"/>
          <w:w w:val="99"/>
          <w:position w:val="-2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w w:val="85"/>
          <w:sz w:val="17"/>
          <w:szCs w:val="17"/>
          <w:u w:val="single" w:color="000000"/>
        </w:rPr>
        <w:t>���</w:t>
      </w:r>
      <w:r>
        <w:rPr>
          <w:rFonts w:ascii="Cambria Math" w:hAnsi="Cambria Math" w:cs="Cambria Math" w:eastAsia="Cambria Math"/>
          <w:spacing w:val="-18"/>
          <w:w w:val="85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spacing w:val="-6"/>
          <w:w w:val="85"/>
          <w:sz w:val="17"/>
          <w:szCs w:val="17"/>
          <w:u w:val="single" w:color="000000"/>
        </w:rPr>
        <w:t>�</w:t>
      </w:r>
      <w:r>
        <w:rPr>
          <w:rFonts w:ascii="Cambria Math" w:hAnsi="Cambria Math" w:cs="Cambria Math" w:eastAsia="Cambria Math"/>
          <w:spacing w:val="-6"/>
          <w:w w:val="85"/>
          <w:position w:val="-2"/>
          <w:sz w:val="14"/>
          <w:szCs w:val="14"/>
          <w:u w:val="single" w:color="000000"/>
        </w:rPr>
        <w:t>2</w:t>
      </w:r>
      <w:r>
        <w:rPr>
          <w:rFonts w:ascii="Cambria Math" w:hAnsi="Cambria Math" w:cs="Cambria Math" w:eastAsia="Cambria Math"/>
          <w:spacing w:val="-6"/>
          <w:w w:val="99"/>
          <w:position w:val="-2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pacing w:val="-6"/>
          <w:w w:val="99"/>
          <w:position w:val="-2"/>
          <w:sz w:val="14"/>
          <w:szCs w:val="14"/>
        </w:rPr>
      </w:r>
      <w:r>
        <w:rPr>
          <w:rFonts w:ascii="Cambria Math" w:hAnsi="Cambria Math" w:cs="Cambria Math" w:eastAsia="Cambria Math"/>
          <w:spacing w:val="-6"/>
          <w:sz w:val="14"/>
          <w:szCs w:val="14"/>
        </w:rPr>
      </w:r>
    </w:p>
    <w:p>
      <w:pPr>
        <w:spacing w:line="170" w:lineRule="exact" w:before="0"/>
        <w:ind w:left="192" w:right="47" w:firstLine="0"/>
        <w:jc w:val="center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 w:hAnsi="Cambria Math" w:cs="Cambria Math" w:eastAsia="Cambria Math"/>
          <w:sz w:val="17"/>
          <w:szCs w:val="17"/>
        </w:rPr>
        <w:t>� ����</w:t>
      </w:r>
      <w:r>
        <w:rPr>
          <w:rFonts w:ascii="Cambria Math" w:hAnsi="Cambria Math" w:cs="Cambria Math" w:eastAsia="Cambria Math"/>
          <w:spacing w:val="4"/>
          <w:sz w:val="17"/>
          <w:szCs w:val="17"/>
        </w:rPr>
        <w:t> </w:t>
      </w:r>
      <w:r>
        <w:rPr>
          <w:rFonts w:ascii="Cambria Math" w:hAnsi="Cambria Math" w:cs="Cambria Math" w:eastAsia="Cambria Math"/>
          <w:sz w:val="17"/>
          <w:szCs w:val="17"/>
        </w:rPr>
        <w:t>+� </w:t>
      </w:r>
      <w:r>
        <w:rPr>
          <w:rFonts w:ascii="Cambria Math" w:hAnsi="Cambria Math" w:cs="Cambria Math" w:eastAsia="Cambria Math"/>
          <w:spacing w:val="13"/>
          <w:sz w:val="17"/>
          <w:szCs w:val="17"/>
        </w:rPr>
        <w:t> </w:t>
      </w:r>
      <w:r>
        <w:rPr>
          <w:rFonts w:ascii="Cambria Math" w:hAnsi="Cambria Math" w:cs="Cambria Math" w:eastAsia="Cambria Math"/>
          <w:sz w:val="17"/>
          <w:szCs w:val="17"/>
        </w:rPr>
        <w:t>����</w:t>
      </w:r>
    </w:p>
    <w:p>
      <w:pPr>
        <w:spacing w:line="339" w:lineRule="exact" w:before="0"/>
        <w:ind w:left="0" w:right="307" w:firstLine="0"/>
        <w:jc w:val="right"/>
        <w:rPr>
          <w:rFonts w:ascii="Cambria Math" w:hAnsi="Cambria Math" w:cs="Cambria Math" w:eastAsia="Cambria Math"/>
          <w:sz w:val="24"/>
          <w:szCs w:val="24"/>
        </w:rPr>
      </w:pPr>
      <w:r>
        <w:rPr>
          <w:w w:val="95"/>
        </w:rPr>
        <w:br w:type="column"/>
      </w:r>
      <w:r>
        <w:rPr>
          <w:rFonts w:ascii="Cambria Math"/>
          <w:w w:val="95"/>
          <w:sz w:val="24"/>
        </w:rPr>
        <w:t>(6)</w:t>
      </w:r>
    </w:p>
    <w:p>
      <w:pPr>
        <w:spacing w:after="0" w:line="339" w:lineRule="exact"/>
        <w:jc w:val="right"/>
        <w:rPr>
          <w:rFonts w:ascii="Cambria Math" w:hAnsi="Cambria Math" w:cs="Cambria Math" w:eastAsia="Cambria Math"/>
          <w:sz w:val="24"/>
          <w:szCs w:val="24"/>
        </w:rPr>
        <w:sectPr>
          <w:type w:val="continuous"/>
          <w:pgSz w:w="11910" w:h="16840"/>
          <w:pgMar w:top="680" w:bottom="280" w:left="1280" w:right="1300"/>
          <w:cols w:num="3" w:equalWidth="0">
            <w:col w:w="4583" w:space="40"/>
            <w:col w:w="1720" w:space="40"/>
            <w:col w:w="2947"/>
          </w:cols>
        </w:sectPr>
      </w:pPr>
    </w:p>
    <w:p>
      <w:pPr>
        <w:spacing w:line="462" w:lineRule="exact" w:before="0"/>
        <w:ind w:left="0" w:right="0" w:firstLine="0"/>
        <w:jc w:val="right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 w:hAnsi="Cambria Math" w:cs="Cambria Math" w:eastAsia="Cambria Math"/>
          <w:sz w:val="14"/>
          <w:szCs w:val="14"/>
        </w:rPr>
        <w:t>𝑖,�</w:t>
      </w:r>
    </w:p>
    <w:p>
      <w:pPr>
        <w:tabs>
          <w:tab w:pos="861" w:val="left" w:leader="none"/>
          <w:tab w:pos="1187" w:val="left" w:leader="none"/>
          <w:tab w:pos="1645" w:val="left" w:leader="none"/>
        </w:tabs>
        <w:spacing w:line="458" w:lineRule="exact" w:before="0"/>
        <w:ind w:left="400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>
          <w:w w:val="105"/>
        </w:rPr>
        <w:br w:type="column"/>
      </w:r>
      <w:r>
        <w:rPr>
          <w:rFonts w:ascii="Cambria Math"/>
          <w:w w:val="105"/>
          <w:sz w:val="14"/>
        </w:rPr>
        <w:t>1</w:t>
        <w:tab/>
        <w:t>1</w:t>
        <w:tab/>
        <w:t>2</w:t>
        <w:tab/>
        <w:t>2</w:t>
      </w:r>
      <w:r>
        <w:rPr>
          <w:rFonts w:ascii="Cambria Math"/>
          <w:sz w:val="14"/>
        </w:rPr>
      </w:r>
    </w:p>
    <w:p>
      <w:pPr>
        <w:spacing w:after="0" w:line="458" w:lineRule="exact"/>
        <w:jc w:val="left"/>
        <w:rPr>
          <w:rFonts w:ascii="Cambria Math" w:hAnsi="Cambria Math" w:cs="Cambria Math" w:eastAsia="Cambria Math"/>
          <w:sz w:val="14"/>
          <w:szCs w:val="14"/>
        </w:rPr>
        <w:sectPr>
          <w:type w:val="continuous"/>
          <w:pgSz w:w="11910" w:h="16840"/>
          <w:pgMar w:top="680" w:bottom="280" w:left="1280" w:right="1300"/>
          <w:cols w:num="2" w:equalWidth="0">
            <w:col w:w="4543" w:space="40"/>
            <w:col w:w="4747"/>
          </w:cols>
        </w:sectPr>
      </w:pP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pt;margin-top:1.035938pt;width:454.85pt;height:.1pt;mso-position-horizontal-relative:page;mso-position-vertical-relative:paragraph;z-index:1240" coordorigin="1400,21" coordsize="9097,2">
            <v:shape style="position:absolute;left:1400;top:21;width:9097;height:2" coordorigin="1400,21" coordsize="9097,0" path="m1400,21l10496,21e" filled="false" stroked="true" strokeweight=".5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IOP Conf. Series: Materials Science and Engineering </w:t>
      </w:r>
      <w:r>
        <w:rPr>
          <w:rFonts w:ascii="Times New Roman"/>
          <w:b/>
          <w:sz w:val="20"/>
        </w:rPr>
        <w:t>518 </w:t>
      </w:r>
      <w:r>
        <w:rPr>
          <w:rFonts w:ascii="Times New Roman"/>
          <w:sz w:val="20"/>
        </w:rPr>
        <w:t>(2019)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032026</w:t>
      </w: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doi:10.1088/1757-899X/518/3/032026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137" w:footer="789" w:top="1320" w:bottom="980" w:left="1280" w:right="1300"/>
          <w:cols w:num="2" w:equalWidth="0">
            <w:col w:w="5960" w:space="45"/>
            <w:col w:w="3325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10" w:h="16840"/>
          <w:pgMar w:top="680" w:bottom="280" w:left="1280" w:right="1300"/>
        </w:sectPr>
      </w:pPr>
    </w:p>
    <w:p>
      <w:pPr>
        <w:spacing w:line="282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 w:hAnsi="Cambria Math" w:cs="Cambria Math" w:eastAsia="Cambria Math"/>
          <w:spacing w:val="-5"/>
          <w:w w:val="85"/>
          <w:position w:val="5"/>
          <w:sz w:val="24"/>
          <w:szCs w:val="24"/>
        </w:rPr>
        <w:t>𝐸</w:t>
      </w:r>
      <w:r>
        <w:rPr>
          <w:rFonts w:ascii="Cambria Math" w:hAnsi="Cambria Math" w:cs="Cambria Math" w:eastAsia="Cambria Math"/>
          <w:spacing w:val="-5"/>
          <w:w w:val="85"/>
          <w:sz w:val="17"/>
          <w:szCs w:val="17"/>
        </w:rPr>
        <w:t>�,�</w:t>
      </w:r>
      <w:r>
        <w:rPr>
          <w:rFonts w:ascii="Cambria Math" w:hAnsi="Cambria Math" w:cs="Cambria Math" w:eastAsia="Cambria Math"/>
          <w:spacing w:val="-5"/>
          <w:sz w:val="17"/>
          <w:szCs w:val="17"/>
        </w:rPr>
      </w:r>
    </w:p>
    <w:p>
      <w:pPr>
        <w:spacing w:line="282" w:lineRule="exact" w:before="0"/>
        <w:ind w:left="775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z w:val="24"/>
          <w:szCs w:val="24"/>
        </w:rPr>
        <w:t>2�</w:t>
      </w:r>
      <w:r>
        <w:rPr>
          <w:rFonts w:ascii="Cambria Math" w:hAnsi="Cambria Math" w:cs="Cambria Math" w:eastAsia="Cambria Math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z w:val="24"/>
          <w:szCs w:val="24"/>
        </w:rPr>
        <w:t>����</w:t>
      </w:r>
      <w:r>
        <w:rPr>
          <w:rFonts w:ascii="Cambria Math" w:hAnsi="Cambria Math" w:cs="Cambria Math" w:eastAsia="Cambria Math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after="0" w:line="282" w:lineRule="exact"/>
        <w:jc w:val="left"/>
        <w:rPr>
          <w:rFonts w:ascii="Cambria Math" w:hAnsi="Cambria Math" w:cs="Cambria Math" w:eastAsia="Cambria Math"/>
          <w:sz w:val="17"/>
          <w:szCs w:val="17"/>
        </w:rPr>
        <w:sectPr>
          <w:type w:val="continuous"/>
          <w:pgSz w:w="11910" w:h="16840"/>
          <w:pgMar w:top="680" w:bottom="280" w:left="1280" w:right="1300"/>
          <w:cols w:num="2" w:equalWidth="0">
            <w:col w:w="4300" w:space="40"/>
            <w:col w:w="4990"/>
          </w:cols>
        </w:sectPr>
      </w:pPr>
    </w:p>
    <w:p>
      <w:pPr>
        <w:spacing w:line="155" w:lineRule="exact" w:before="0"/>
        <w:ind w:left="0" w:right="393" w:firstLine="0"/>
        <w:jc w:val="right"/>
        <w:rPr>
          <w:rFonts w:ascii="Cambria Math" w:hAnsi="Cambria Math" w:cs="Cambria Math" w:eastAsia="Cambria Math"/>
          <w:sz w:val="24"/>
          <w:szCs w:val="24"/>
        </w:rPr>
      </w:pPr>
      <w:r>
        <w:rPr/>
        <w:pict>
          <v:group style="position:absolute;margin-left:262.25pt;margin-top:6.305947pt;width:17.4pt;height:.1pt;mso-position-horizontal-relative:page;mso-position-vertical-relative:paragraph;z-index:1264" coordorigin="5245,126" coordsize="348,2">
            <v:shape style="position:absolute;left:5245;top:126;width:348;height:2" coordorigin="5245,126" coordsize="348,0" path="m5245,126l5593,126e" filled="false" stroked="true" strokeweight=".84pt" strokecolor="#000000">
              <v:path arrowok="t"/>
            </v:shape>
            <w10:wrap type="none"/>
          </v:group>
        </w:pict>
      </w:r>
      <w:r>
        <w:rPr>
          <w:rFonts w:ascii="Cambria Math" w:hAnsi="Cambria Math" w:cs="Cambria Math" w:eastAsia="Cambria Math"/>
          <w:spacing w:val="-4"/>
          <w:w w:val="8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4"/>
          <w:w w:val="85"/>
          <w:position w:val="-4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-1"/>
          <w:w w:val="85"/>
          <w:position w:val="-4"/>
          <w:sz w:val="17"/>
          <w:szCs w:val="17"/>
        </w:rPr>
        <w:t> </w:t>
      </w:r>
      <w:r>
        <w:rPr>
          <w:rFonts w:ascii="Cambria Math" w:hAnsi="Cambria Math" w:cs="Cambria Math" w:eastAsia="Cambria Math"/>
          <w:w w:val="85"/>
          <w:sz w:val="24"/>
          <w:szCs w:val="24"/>
        </w:rPr>
        <w:t>=</w:t>
      </w:r>
    </w:p>
    <w:p>
      <w:pPr>
        <w:spacing w:line="472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/>
        <w:pict>
          <v:shape style="position:absolute;margin-left:262.609985pt;margin-top:.312745pt;width:7.5pt;height:12pt;mso-position-horizontal-relative:page;mso-position-vertical-relative:paragraph;z-index:-3196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 w:cs="Cambria Math" w:eastAsia="Cambria Math"/>
                      <w:sz w:val="24"/>
                      <w:szCs w:val="24"/>
                    </w:rPr>
                    <w:t>𝐸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spacing w:val="2"/>
          <w:w w:val="95"/>
          <w:sz w:val="17"/>
          <w:szCs w:val="17"/>
        </w:rPr>
        <w:t>𝑖,�</w:t>
      </w:r>
      <w:r>
        <w:rPr>
          <w:rFonts w:ascii="Cambria Math" w:hAnsi="Cambria Math" w:cs="Cambria Math" w:eastAsia="Cambria Math"/>
          <w:spacing w:val="2"/>
          <w:sz w:val="17"/>
          <w:szCs w:val="17"/>
        </w:rPr>
      </w:r>
    </w:p>
    <w:p>
      <w:pPr>
        <w:spacing w:line="21" w:lineRule="exact" w:before="0"/>
        <w:ind w:left="45" w:right="0" w:firstLine="0"/>
        <w:jc w:val="left"/>
        <w:rPr>
          <w:rFonts w:ascii="Cambria Math" w:hAnsi="Cambria Math" w:cs="Cambria Math" w:eastAsia="Cambria Math"/>
          <w:sz w:val="24"/>
          <w:szCs w:val="24"/>
        </w:rPr>
      </w:pPr>
      <w:r>
        <w:rPr/>
        <w:br w:type="column"/>
      </w:r>
      <w:r>
        <w:rPr>
          <w:rFonts w:ascii="Cambria Math"/>
          <w:sz w:val="24"/>
        </w:rPr>
        <w:t>=</w:t>
      </w:r>
    </w:p>
    <w:p>
      <w:pPr>
        <w:spacing w:line="605" w:lineRule="exact" w:before="0"/>
        <w:ind w:left="290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pict>
          <v:group style="position:absolute;margin-left:295.130005pt;margin-top:5.232898pt;width:97.25pt;height:.1pt;mso-position-horizontal-relative:page;mso-position-vertical-relative:paragraph;z-index:-32080" coordorigin="5903,105" coordsize="1945,2">
            <v:shape style="position:absolute;left:5903;top:105;width:1945;height:2" coordorigin="5903,105" coordsize="1945,0" path="m5903,105l7847,105e" filled="false" stroked="true" strokeweight=".84pt" strokecolor="#000000">
              <v:path arrowok="t"/>
            </v:shape>
            <w10:wrap type="none"/>
          </v:group>
        </w:pict>
      </w:r>
      <w:r>
        <w:rPr>
          <w:rFonts w:ascii="Cambria Math" w:hAnsi="Cambria Math" w:cs="Cambria Math" w:eastAsia="Cambria Math"/>
          <w:spacing w:val="-6"/>
          <w:w w:val="87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1"/>
          <w:w w:val="104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w w:val="7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"/>
          <w:w w:val="7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4"/>
          <w:w w:val="7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6"/>
          <w:w w:val="85"/>
          <w:sz w:val="24"/>
          <w:szCs w:val="24"/>
        </w:rPr>
        <w:t>�</w:t>
      </w:r>
      <w:r>
        <w:rPr>
          <w:rFonts w:ascii="Cambria Math" w:hAnsi="Cambria Math" w:cs="Cambria Math" w:eastAsia="Cambria Math"/>
          <w:w w:val="104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line="626" w:lineRule="exact" w:before="0"/>
        <w:ind w:left="24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z w:val="24"/>
          <w:szCs w:val="24"/>
        </w:rPr>
        <w:t>+ �</w:t>
      </w:r>
      <w:r>
        <w:rPr>
          <w:rFonts w:ascii="Cambria Math" w:hAnsi="Cambria Math" w:cs="Cambria Math" w:eastAsia="Cambria Math"/>
          <w:position w:val="-4"/>
          <w:sz w:val="17"/>
          <w:szCs w:val="17"/>
        </w:rPr>
        <w:t>2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line="626" w:lineRule="exact" w:before="0"/>
        <w:ind w:left="-29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w w:val="7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"/>
          <w:w w:val="7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4"/>
          <w:w w:val="7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1"/>
          <w:w w:val="85"/>
          <w:sz w:val="24"/>
          <w:szCs w:val="24"/>
        </w:rPr>
        <w:t>�</w:t>
      </w:r>
      <w:r>
        <w:rPr>
          <w:rFonts w:ascii="Cambria Math" w:hAnsi="Cambria Math" w:cs="Cambria Math" w:eastAsia="Cambria Math"/>
          <w:w w:val="104"/>
          <w:position w:val="-4"/>
          <w:sz w:val="17"/>
          <w:szCs w:val="17"/>
        </w:rPr>
        <w:t>2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line="626" w:lineRule="exact" w:before="0"/>
        <w:ind w:left="0" w:right="374" w:firstLine="0"/>
        <w:jc w:val="right"/>
        <w:rPr>
          <w:rFonts w:ascii="Cambria Math" w:hAnsi="Cambria Math" w:cs="Cambria Math" w:eastAsia="Cambria Math"/>
          <w:sz w:val="24"/>
          <w:szCs w:val="24"/>
        </w:rPr>
      </w:pPr>
      <w:r>
        <w:rPr>
          <w:w w:val="95"/>
        </w:rPr>
        <w:br w:type="column"/>
      </w:r>
      <w:r>
        <w:rPr>
          <w:rFonts w:ascii="Cambria Math"/>
          <w:w w:val="95"/>
          <w:sz w:val="24"/>
        </w:rPr>
        <w:t>(7)</w:t>
      </w:r>
    </w:p>
    <w:p>
      <w:pPr>
        <w:spacing w:after="0" w:line="626" w:lineRule="exact"/>
        <w:jc w:val="right"/>
        <w:rPr>
          <w:rFonts w:ascii="Cambria Math" w:hAnsi="Cambria Math" w:cs="Cambria Math" w:eastAsia="Cambria Math"/>
          <w:sz w:val="24"/>
          <w:szCs w:val="24"/>
        </w:rPr>
        <w:sectPr>
          <w:type w:val="continuous"/>
          <w:pgSz w:w="11910" w:h="16840"/>
          <w:pgMar w:top="680" w:bottom="280" w:left="1280" w:right="1300"/>
          <w:cols w:num="5" w:equalWidth="0">
            <w:col w:w="4293" w:space="40"/>
            <w:col w:w="1105" w:space="40"/>
            <w:col w:w="493" w:space="40"/>
            <w:col w:w="548" w:space="40"/>
            <w:col w:w="2731"/>
          </w:cols>
        </w:sectPr>
      </w:pPr>
    </w:p>
    <w:p>
      <w:pPr>
        <w:spacing w:line="190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 w:hAnsi="Cambria Math" w:cs="Cambria Math" w:eastAsia="Cambria Math"/>
          <w:spacing w:val="-5"/>
          <w:w w:val="95"/>
          <w:position w:val="5"/>
          <w:sz w:val="24"/>
          <w:szCs w:val="24"/>
        </w:rPr>
        <w:t>𝐸</w:t>
      </w:r>
      <w:r>
        <w:rPr>
          <w:rFonts w:ascii="Cambria Math" w:hAnsi="Cambria Math" w:cs="Cambria Math" w:eastAsia="Cambria Math"/>
          <w:spacing w:val="-5"/>
          <w:w w:val="95"/>
          <w:sz w:val="17"/>
          <w:szCs w:val="17"/>
        </w:rPr>
        <w:t>�,�</w:t>
      </w:r>
      <w:r>
        <w:rPr>
          <w:rFonts w:ascii="Cambria Math" w:hAnsi="Cambria Math" w:cs="Cambria Math" w:eastAsia="Cambria Math"/>
          <w:spacing w:val="-5"/>
          <w:sz w:val="17"/>
          <w:szCs w:val="17"/>
        </w:rPr>
      </w:r>
    </w:p>
    <w:p>
      <w:pPr>
        <w:spacing w:line="190" w:lineRule="exact" w:before="0"/>
        <w:ind w:left="282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>
          <w:spacing w:val="-1"/>
          <w:w w:val="85"/>
        </w:rPr>
        <w:br w:type="column"/>
      </w:r>
      <w:r>
        <w:rPr>
          <w:rFonts w:ascii="Cambria Math" w:hAnsi="Cambria Math" w:cs="Cambria Math" w:eastAsia="Cambria Math"/>
          <w:spacing w:val="-1"/>
          <w:w w:val="8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"/>
          <w:w w:val="85"/>
          <w:position w:val="-4"/>
          <w:sz w:val="17"/>
          <w:szCs w:val="17"/>
        </w:rPr>
        <w:t>2</w:t>
      </w:r>
      <w:r>
        <w:rPr>
          <w:rFonts w:ascii="Cambria Math" w:hAnsi="Cambria Math" w:cs="Cambria Math" w:eastAsia="Cambria Math"/>
          <w:spacing w:val="-1"/>
          <w:w w:val="85"/>
          <w:sz w:val="24"/>
          <w:szCs w:val="24"/>
        </w:rPr>
        <w:t>����</w:t>
      </w:r>
      <w:r>
        <w:rPr>
          <w:rFonts w:ascii="Cambria Math" w:hAnsi="Cambria Math" w:cs="Cambria Math" w:eastAsia="Cambria Math"/>
          <w:spacing w:val="-1"/>
          <w:w w:val="85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w w:val="85"/>
          <w:position w:val="-4"/>
          <w:sz w:val="17"/>
          <w:szCs w:val="17"/>
        </w:rPr>
        <w:t> </w:t>
      </w:r>
      <w:r>
        <w:rPr>
          <w:rFonts w:ascii="Cambria Math" w:hAnsi="Cambria Math" w:cs="Cambria Math" w:eastAsia="Cambria Math"/>
          <w:w w:val="85"/>
          <w:sz w:val="24"/>
          <w:szCs w:val="24"/>
        </w:rPr>
        <w:t>− </w:t>
      </w:r>
      <w:r>
        <w:rPr>
          <w:rFonts w:ascii="Cambria Math" w:hAnsi="Cambria Math" w:cs="Cambria Math" w:eastAsia="Cambria Math"/>
          <w:spacing w:val="-1"/>
          <w:w w:val="8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"/>
          <w:w w:val="85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pacing w:val="-1"/>
          <w:w w:val="85"/>
          <w:sz w:val="24"/>
          <w:szCs w:val="24"/>
        </w:rPr>
        <w:t>����</w:t>
      </w:r>
      <w:r>
        <w:rPr>
          <w:rFonts w:ascii="Cambria Math" w:hAnsi="Cambria Math" w:cs="Cambria Math" w:eastAsia="Cambria Math"/>
          <w:spacing w:val="-1"/>
          <w:w w:val="85"/>
          <w:position w:val="-4"/>
          <w:sz w:val="17"/>
          <w:szCs w:val="17"/>
        </w:rPr>
        <w:t>2</w:t>
      </w:r>
      <w:r>
        <w:rPr>
          <w:rFonts w:ascii="Cambria Math" w:hAnsi="Cambria Math" w:cs="Cambria Math" w:eastAsia="Cambria Math"/>
          <w:spacing w:val="-1"/>
          <w:sz w:val="17"/>
          <w:szCs w:val="17"/>
        </w:rPr>
      </w:r>
    </w:p>
    <w:p>
      <w:pPr>
        <w:spacing w:after="0" w:line="190" w:lineRule="exact"/>
        <w:jc w:val="left"/>
        <w:rPr>
          <w:rFonts w:ascii="Cambria Math" w:hAnsi="Cambria Math" w:cs="Cambria Math" w:eastAsia="Cambria Math"/>
          <w:sz w:val="17"/>
          <w:szCs w:val="17"/>
        </w:rPr>
        <w:sectPr>
          <w:type w:val="continuous"/>
          <w:pgSz w:w="11910" w:h="16840"/>
          <w:pgMar w:top="680" w:bottom="280" w:left="1280" w:right="1300"/>
          <w:cols w:num="2" w:equalWidth="0">
            <w:col w:w="4502" w:space="40"/>
            <w:col w:w="4788"/>
          </w:cols>
        </w:sectPr>
      </w:pPr>
    </w:p>
    <w:p>
      <w:pPr>
        <w:spacing w:line="155" w:lineRule="exact" w:before="0"/>
        <w:ind w:left="0" w:right="425" w:firstLine="0"/>
        <w:jc w:val="right"/>
        <w:rPr>
          <w:rFonts w:ascii="Cambria Math" w:hAnsi="Cambria Math" w:cs="Cambria Math" w:eastAsia="Cambria Math"/>
          <w:sz w:val="24"/>
          <w:szCs w:val="24"/>
        </w:rPr>
      </w:pPr>
      <w:r>
        <w:rPr/>
        <w:pict>
          <v:group style="position:absolute;margin-left:270.290009pt;margin-top:6.305943pt;width:19.350pt;height:.1pt;mso-position-horizontal-relative:page;mso-position-vertical-relative:paragraph;z-index:1312" coordorigin="5406,126" coordsize="387,2">
            <v:shape style="position:absolute;left:5406;top:126;width:387;height:2" coordorigin="5406,126" coordsize="387,0" path="m5406,126l5792,126e" filled="false" stroked="true" strokeweight=".84001pt" strokecolor="#000000">
              <v:path arrowok="t"/>
            </v:shape>
            <w10:wrap type="none"/>
          </v:group>
        </w:pict>
      </w:r>
      <w:r>
        <w:rPr>
          <w:rFonts w:ascii="Cambria Math" w:hAnsi="Cambria Math" w:cs="Cambria Math" w:eastAsia="Cambria Math"/>
          <w:spacing w:val="-28"/>
          <w:w w:val="9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28"/>
          <w:w w:val="95"/>
          <w:position w:val="-4"/>
          <w:sz w:val="17"/>
          <w:szCs w:val="17"/>
        </w:rPr>
        <w:t>�     </w:t>
      </w:r>
      <w:r>
        <w:rPr>
          <w:rFonts w:ascii="Cambria Math" w:hAnsi="Cambria Math" w:cs="Cambria Math" w:eastAsia="Cambria Math"/>
          <w:spacing w:val="-22"/>
          <w:w w:val="95"/>
          <w:position w:val="-4"/>
          <w:sz w:val="17"/>
          <w:szCs w:val="17"/>
        </w:rPr>
        <w:t> </w:t>
      </w:r>
      <w:r>
        <w:rPr>
          <w:rFonts w:ascii="Cambria Math" w:hAnsi="Cambria Math" w:cs="Cambria Math" w:eastAsia="Cambria Math"/>
          <w:w w:val="95"/>
          <w:sz w:val="24"/>
          <w:szCs w:val="24"/>
        </w:rPr>
        <w:t>=</w:t>
      </w:r>
    </w:p>
    <w:p>
      <w:pPr>
        <w:spacing w:line="481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/>
        <w:pict>
          <v:shape style="position:absolute;margin-left:271.010010pt;margin-top:.312721pt;width:7.5pt;height:12pt;mso-position-horizontal-relative:page;mso-position-vertical-relative:paragraph;z-index:-31936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 w:cs="Cambria Math" w:eastAsia="Cambria Math"/>
                      <w:sz w:val="24"/>
                      <w:szCs w:val="24"/>
                    </w:rPr>
                    <w:t>𝐸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spacing w:val="3"/>
          <w:w w:val="105"/>
          <w:sz w:val="17"/>
          <w:szCs w:val="17"/>
        </w:rPr>
        <w:t>𝑖,�</w:t>
      </w:r>
      <w:r>
        <w:rPr>
          <w:rFonts w:ascii="Cambria Math" w:hAnsi="Cambria Math" w:cs="Cambria Math" w:eastAsia="Cambria Math"/>
          <w:spacing w:val="3"/>
          <w:sz w:val="17"/>
          <w:szCs w:val="17"/>
        </w:rPr>
      </w:r>
    </w:p>
    <w:p>
      <w:pPr>
        <w:spacing w:line="21" w:lineRule="exact" w:before="0"/>
        <w:ind w:left="52" w:right="0" w:firstLine="0"/>
        <w:jc w:val="left"/>
        <w:rPr>
          <w:rFonts w:ascii="Cambria Math" w:hAnsi="Cambria Math" w:cs="Cambria Math" w:eastAsia="Cambria Math"/>
          <w:sz w:val="24"/>
          <w:szCs w:val="24"/>
        </w:rPr>
      </w:pPr>
      <w:r>
        <w:rPr/>
        <w:br w:type="column"/>
      </w:r>
      <w:r>
        <w:rPr>
          <w:rFonts w:ascii="Cambria Math"/>
          <w:sz w:val="24"/>
        </w:rPr>
        <w:t>=</w:t>
      </w:r>
    </w:p>
    <w:p>
      <w:pPr>
        <w:spacing w:line="615" w:lineRule="exact" w:before="0"/>
        <w:ind w:left="297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pict>
          <v:group style="position:absolute;margin-left:305.230011pt;margin-top:5.232899pt;width:97.2pt;height:.1pt;mso-position-horizontal-relative:page;mso-position-vertical-relative:paragraph;z-index:-32032" coordorigin="6105,105" coordsize="1944,2">
            <v:shape style="position:absolute;left:6105;top:105;width:1944;height:2" coordorigin="6105,105" coordsize="1944,0" path="m6105,105l8049,105e" filled="false" stroked="true" strokeweight=".84001pt" strokecolor="#000000">
              <v:path arrowok="t"/>
            </v:shape>
            <w10:wrap type="none"/>
          </v:group>
        </w:pict>
      </w:r>
      <w:r>
        <w:rPr>
          <w:rFonts w:ascii="Cambria Math" w:hAnsi="Cambria Math" w:cs="Cambria Math" w:eastAsia="Cambria Math"/>
          <w:spacing w:val="-1"/>
          <w:w w:val="87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1"/>
          <w:w w:val="104"/>
          <w:position w:val="-4"/>
          <w:sz w:val="17"/>
          <w:szCs w:val="17"/>
        </w:rPr>
        <w:t>2</w:t>
      </w:r>
      <w:r>
        <w:rPr>
          <w:rFonts w:ascii="Cambria Math" w:hAnsi="Cambria Math" w:cs="Cambria Math" w:eastAsia="Cambria Math"/>
          <w:w w:val="7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"/>
          <w:w w:val="7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4"/>
          <w:w w:val="7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6"/>
          <w:w w:val="85"/>
          <w:sz w:val="24"/>
          <w:szCs w:val="24"/>
        </w:rPr>
        <w:t>�</w:t>
      </w:r>
      <w:r>
        <w:rPr>
          <w:rFonts w:ascii="Cambria Math" w:hAnsi="Cambria Math" w:cs="Cambria Math" w:eastAsia="Cambria Math"/>
          <w:w w:val="104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line="636" w:lineRule="exact" w:before="0"/>
        <w:ind w:left="24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z w:val="24"/>
          <w:szCs w:val="24"/>
        </w:rPr>
        <w:t>+ </w:t>
      </w:r>
      <w:r>
        <w:rPr>
          <w:rFonts w:ascii="Cambria Math" w:hAnsi="Cambria Math" w:cs="Cambria Math" w:eastAsia="Cambria Math"/>
          <w:spacing w:val="-4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4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pacing w:val="-4"/>
          <w:sz w:val="17"/>
          <w:szCs w:val="17"/>
        </w:rPr>
      </w:r>
    </w:p>
    <w:p>
      <w:pPr>
        <w:spacing w:line="636" w:lineRule="exact" w:before="0"/>
        <w:ind w:left="-31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w w:val="7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"/>
          <w:w w:val="7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6"/>
          <w:w w:val="7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1"/>
          <w:w w:val="85"/>
          <w:sz w:val="24"/>
          <w:szCs w:val="24"/>
        </w:rPr>
        <w:t>�</w:t>
      </w:r>
      <w:r>
        <w:rPr>
          <w:rFonts w:ascii="Cambria Math" w:hAnsi="Cambria Math" w:cs="Cambria Math" w:eastAsia="Cambria Math"/>
          <w:w w:val="104"/>
          <w:position w:val="-4"/>
          <w:sz w:val="17"/>
          <w:szCs w:val="17"/>
        </w:rPr>
        <w:t>2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line="636" w:lineRule="exact" w:before="0"/>
        <w:ind w:left="0" w:right="226" w:firstLine="0"/>
        <w:jc w:val="right"/>
        <w:rPr>
          <w:rFonts w:ascii="Cambria Math" w:hAnsi="Cambria Math" w:cs="Cambria Math" w:eastAsia="Cambria Math"/>
          <w:sz w:val="24"/>
          <w:szCs w:val="24"/>
        </w:rPr>
      </w:pPr>
      <w:r>
        <w:rPr>
          <w:w w:val="95"/>
        </w:rPr>
        <w:br w:type="column"/>
      </w:r>
      <w:r>
        <w:rPr>
          <w:rFonts w:ascii="Cambria Math"/>
          <w:w w:val="95"/>
          <w:sz w:val="24"/>
        </w:rPr>
        <w:t>(8)</w:t>
      </w:r>
    </w:p>
    <w:p>
      <w:pPr>
        <w:spacing w:after="0" w:line="636" w:lineRule="exact"/>
        <w:jc w:val="right"/>
        <w:rPr>
          <w:rFonts w:ascii="Cambria Math" w:hAnsi="Cambria Math" w:cs="Cambria Math" w:eastAsia="Cambria Math"/>
          <w:sz w:val="24"/>
          <w:szCs w:val="24"/>
        </w:rPr>
        <w:sectPr>
          <w:type w:val="continuous"/>
          <w:pgSz w:w="11910" w:h="16840"/>
          <w:pgMar w:top="680" w:bottom="280" w:left="1280" w:right="1300"/>
          <w:cols w:num="5" w:equalWidth="0">
            <w:col w:w="4488" w:space="40"/>
            <w:col w:w="1116" w:space="40"/>
            <w:col w:w="488" w:space="40"/>
            <w:col w:w="548" w:space="40"/>
            <w:col w:w="2530"/>
          </w:cols>
        </w:sectPr>
      </w:pPr>
    </w:p>
    <w:p>
      <w:pPr>
        <w:spacing w:line="190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 w:hAnsi="Cambria Math" w:cs="Cambria Math" w:eastAsia="Cambria Math"/>
          <w:spacing w:val="-5"/>
          <w:w w:val="90"/>
          <w:position w:val="5"/>
          <w:sz w:val="24"/>
          <w:szCs w:val="24"/>
        </w:rPr>
        <w:t>𝐸</w:t>
      </w:r>
      <w:r>
        <w:rPr>
          <w:rFonts w:ascii="Cambria Math" w:hAnsi="Cambria Math" w:cs="Cambria Math" w:eastAsia="Cambria Math"/>
          <w:spacing w:val="-5"/>
          <w:w w:val="90"/>
          <w:sz w:val="17"/>
          <w:szCs w:val="17"/>
        </w:rPr>
        <w:t>�,�</w:t>
      </w:r>
      <w:r>
        <w:rPr>
          <w:rFonts w:ascii="Cambria Math" w:hAnsi="Cambria Math" w:cs="Cambria Math" w:eastAsia="Cambria Math"/>
          <w:spacing w:val="-5"/>
          <w:sz w:val="17"/>
          <w:szCs w:val="17"/>
        </w:rPr>
      </w:r>
    </w:p>
    <w:p>
      <w:pPr>
        <w:spacing w:line="190" w:lineRule="exact" w:before="0"/>
        <w:ind w:left="774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z w:val="24"/>
          <w:szCs w:val="24"/>
        </w:rPr>
        <w:t>2�</w:t>
      </w:r>
      <w:r>
        <w:rPr>
          <w:rFonts w:ascii="Cambria Math" w:hAnsi="Cambria Math" w:cs="Cambria Math" w:eastAsia="Cambria Math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z w:val="24"/>
          <w:szCs w:val="24"/>
        </w:rPr>
        <w:t>����</w:t>
      </w:r>
      <w:r>
        <w:rPr>
          <w:rFonts w:ascii="Cambria Math" w:hAnsi="Cambria Math" w:cs="Cambria Math" w:eastAsia="Cambria Math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after="0" w:line="190" w:lineRule="exact"/>
        <w:jc w:val="left"/>
        <w:rPr>
          <w:rFonts w:ascii="Cambria Math" w:hAnsi="Cambria Math" w:cs="Cambria Math" w:eastAsia="Cambria Math"/>
          <w:sz w:val="17"/>
          <w:szCs w:val="17"/>
        </w:rPr>
        <w:sectPr>
          <w:type w:val="continuous"/>
          <w:pgSz w:w="11910" w:h="16840"/>
          <w:pgMar w:top="680" w:bottom="280" w:left="1280" w:right="1300"/>
          <w:cols w:num="2" w:equalWidth="0">
            <w:col w:w="4377" w:space="40"/>
            <w:col w:w="4913"/>
          </w:cols>
        </w:sectPr>
      </w:pPr>
    </w:p>
    <w:p>
      <w:pPr>
        <w:spacing w:line="155" w:lineRule="exact" w:before="0"/>
        <w:ind w:left="0" w:right="417" w:firstLine="0"/>
        <w:jc w:val="right"/>
        <w:rPr>
          <w:rFonts w:ascii="Cambria Math" w:hAnsi="Cambria Math" w:cs="Cambria Math" w:eastAsia="Cambria Math"/>
          <w:sz w:val="24"/>
          <w:szCs w:val="24"/>
        </w:rPr>
      </w:pPr>
      <w:r>
        <w:rPr/>
        <w:pict>
          <v:group style="position:absolute;margin-left:264.890015pt;margin-top:6.305943pt;width:18.5pt;height:.1pt;mso-position-horizontal-relative:page;mso-position-vertical-relative:paragraph;z-index:1360" coordorigin="5298,126" coordsize="370,2">
            <v:shape style="position:absolute;left:5298;top:126;width:370;height:2" coordorigin="5298,126" coordsize="370,0" path="m5298,126l5667,126e" filled="false" stroked="true" strokeweight=".84001pt" strokecolor="#000000">
              <v:path arrowok="t"/>
            </v:shape>
            <w10:wrap type="none"/>
          </v:group>
        </w:pict>
      </w:r>
      <w:r>
        <w:rPr>
          <w:rFonts w:ascii="Cambria Math" w:hAnsi="Cambria Math" w:cs="Cambria Math" w:eastAsia="Cambria Math"/>
          <w:spacing w:val="-4"/>
          <w:w w:val="9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4"/>
          <w:w w:val="90"/>
          <w:position w:val="-4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3"/>
          <w:w w:val="90"/>
          <w:position w:val="-4"/>
          <w:sz w:val="17"/>
          <w:szCs w:val="17"/>
        </w:rPr>
        <w:t> </w:t>
      </w:r>
      <w:r>
        <w:rPr>
          <w:rFonts w:ascii="Cambria Math" w:hAnsi="Cambria Math" w:cs="Cambria Math" w:eastAsia="Cambria Math"/>
          <w:w w:val="90"/>
          <w:sz w:val="24"/>
          <w:szCs w:val="24"/>
        </w:rPr>
        <w:t>=</w:t>
      </w:r>
    </w:p>
    <w:p>
      <w:pPr>
        <w:spacing w:line="506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/>
        <w:pict>
          <v:shape style="position:absolute;margin-left:265.25pt;margin-top:.312737pt;width:7.5pt;height:12pt;mso-position-horizontal-relative:page;mso-position-vertical-relative:paragraph;z-index:-31912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 w:cs="Cambria Math" w:eastAsia="Cambria Math"/>
                      <w:sz w:val="24"/>
                      <w:szCs w:val="24"/>
                    </w:rPr>
                    <w:t>𝐸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spacing w:val="2"/>
          <w:w w:val="105"/>
          <w:sz w:val="17"/>
          <w:szCs w:val="17"/>
        </w:rPr>
        <w:t>𝑖,�</w:t>
      </w:r>
      <w:r>
        <w:rPr>
          <w:rFonts w:ascii="Cambria Math" w:hAnsi="Cambria Math" w:cs="Cambria Math" w:eastAsia="Cambria Math"/>
          <w:spacing w:val="2"/>
          <w:sz w:val="17"/>
          <w:szCs w:val="17"/>
        </w:rPr>
      </w:r>
    </w:p>
    <w:p>
      <w:pPr>
        <w:spacing w:line="21" w:lineRule="exact" w:before="0"/>
        <w:ind w:left="44" w:right="0" w:firstLine="0"/>
        <w:jc w:val="left"/>
        <w:rPr>
          <w:rFonts w:ascii="Cambria Math" w:hAnsi="Cambria Math" w:cs="Cambria Math" w:eastAsia="Cambria Math"/>
          <w:sz w:val="24"/>
          <w:szCs w:val="24"/>
        </w:rPr>
      </w:pPr>
      <w:r>
        <w:rPr/>
        <w:br w:type="column"/>
      </w:r>
      <w:r>
        <w:rPr>
          <w:rFonts w:ascii="Cambria Math"/>
          <w:sz w:val="24"/>
        </w:rPr>
        <w:t>=</w:t>
      </w:r>
    </w:p>
    <w:p>
      <w:pPr>
        <w:spacing w:line="639" w:lineRule="exact" w:before="0"/>
        <w:ind w:left="289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pict>
          <v:group style="position:absolute;margin-left:298.970001pt;margin-top:5.232915pt;width:97.25pt;height:.1pt;mso-position-horizontal-relative:page;mso-position-vertical-relative:paragraph;z-index:-31984" coordorigin="5979,105" coordsize="1945,2">
            <v:shape style="position:absolute;left:5979;top:105;width:1945;height:2" coordorigin="5979,105" coordsize="1945,0" path="m5979,105l7924,105e" filled="false" stroked="true" strokeweight=".84001pt" strokecolor="#000000">
              <v:path arrowok="t"/>
            </v:shape>
            <w10:wrap type="none"/>
          </v:group>
        </w:pict>
      </w:r>
      <w:r>
        <w:rPr>
          <w:rFonts w:ascii="Cambria Math" w:hAnsi="Cambria Math" w:cs="Cambria Math" w:eastAsia="Cambria Math"/>
          <w:spacing w:val="-1"/>
          <w:w w:val="87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1"/>
          <w:w w:val="104"/>
          <w:position w:val="-4"/>
          <w:sz w:val="17"/>
          <w:szCs w:val="17"/>
        </w:rPr>
        <w:t>2</w:t>
      </w:r>
      <w:r>
        <w:rPr>
          <w:rFonts w:ascii="Cambria Math" w:hAnsi="Cambria Math" w:cs="Cambria Math" w:eastAsia="Cambria Math"/>
          <w:w w:val="7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"/>
          <w:w w:val="7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4"/>
          <w:w w:val="7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6"/>
          <w:w w:val="85"/>
          <w:sz w:val="24"/>
          <w:szCs w:val="24"/>
        </w:rPr>
        <w:t>�</w:t>
      </w:r>
      <w:r>
        <w:rPr>
          <w:rFonts w:ascii="Cambria Math" w:hAnsi="Cambria Math" w:cs="Cambria Math" w:eastAsia="Cambria Math"/>
          <w:w w:val="104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line="660" w:lineRule="exact" w:before="0"/>
        <w:ind w:left="24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z w:val="24"/>
          <w:szCs w:val="24"/>
        </w:rPr>
        <w:t>+ </w:t>
      </w:r>
      <w:r>
        <w:rPr>
          <w:rFonts w:ascii="Cambria Math" w:hAnsi="Cambria Math" w:cs="Cambria Math" w:eastAsia="Cambria Math"/>
          <w:spacing w:val="-4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4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pacing w:val="-4"/>
          <w:sz w:val="17"/>
          <w:szCs w:val="17"/>
        </w:rPr>
      </w:r>
    </w:p>
    <w:p>
      <w:pPr>
        <w:spacing w:line="660" w:lineRule="exact" w:before="0"/>
        <w:ind w:left="-31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w w:val="7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"/>
          <w:w w:val="7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6"/>
          <w:w w:val="7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1"/>
          <w:w w:val="85"/>
          <w:sz w:val="24"/>
          <w:szCs w:val="24"/>
        </w:rPr>
        <w:t>�</w:t>
      </w:r>
      <w:r>
        <w:rPr>
          <w:rFonts w:ascii="Cambria Math" w:hAnsi="Cambria Math" w:cs="Cambria Math" w:eastAsia="Cambria Math"/>
          <w:w w:val="104"/>
          <w:position w:val="-4"/>
          <w:sz w:val="17"/>
          <w:szCs w:val="17"/>
        </w:rPr>
        <w:t>2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line="660" w:lineRule="exact" w:before="0"/>
        <w:ind w:left="0" w:right="245" w:firstLine="0"/>
        <w:jc w:val="right"/>
        <w:rPr>
          <w:rFonts w:ascii="Cambria Math" w:hAnsi="Cambria Math" w:cs="Cambria Math" w:eastAsia="Cambria Math"/>
          <w:sz w:val="24"/>
          <w:szCs w:val="24"/>
        </w:rPr>
      </w:pPr>
      <w:r>
        <w:rPr>
          <w:w w:val="95"/>
        </w:rPr>
        <w:br w:type="column"/>
      </w:r>
      <w:r>
        <w:rPr>
          <w:rFonts w:ascii="Cambria Math"/>
          <w:w w:val="95"/>
          <w:sz w:val="24"/>
        </w:rPr>
        <w:t>(9)</w:t>
      </w:r>
    </w:p>
    <w:p>
      <w:pPr>
        <w:spacing w:after="0" w:line="660" w:lineRule="exact"/>
        <w:jc w:val="right"/>
        <w:rPr>
          <w:rFonts w:ascii="Cambria Math" w:hAnsi="Cambria Math" w:cs="Cambria Math" w:eastAsia="Cambria Math"/>
          <w:sz w:val="24"/>
          <w:szCs w:val="24"/>
        </w:rPr>
        <w:sectPr>
          <w:type w:val="continuous"/>
          <w:pgSz w:w="11910" w:h="16840"/>
          <w:pgMar w:top="680" w:bottom="280" w:left="1280" w:right="1300"/>
          <w:cols w:num="5" w:equalWidth="0">
            <w:col w:w="4370" w:space="40"/>
            <w:col w:w="1109" w:space="40"/>
            <w:col w:w="488" w:space="40"/>
            <w:col w:w="549" w:space="40"/>
            <w:col w:w="2654"/>
          </w:cols>
        </w:sectPr>
      </w:pPr>
    </w:p>
    <w:p>
      <w:pPr>
        <w:pStyle w:val="BodyText"/>
        <w:spacing w:line="225" w:lineRule="exact"/>
        <w:ind w:right="82"/>
        <w:jc w:val="left"/>
      </w:pPr>
      <w:r>
        <w:rPr/>
        <w:t>Figure</w:t>
      </w:r>
      <w:r>
        <w:rPr>
          <w:spacing w:val="11"/>
        </w:rPr>
        <w:t> </w:t>
      </w:r>
      <w:r>
        <w:rPr/>
        <w:t>2</w:t>
      </w:r>
      <w:r>
        <w:rPr>
          <w:spacing w:val="10"/>
        </w:rPr>
        <w:t> </w:t>
      </w:r>
      <w:r>
        <w:rPr/>
        <w:t>shows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N</w:t>
      </w:r>
      <w:r>
        <w:rPr>
          <w:spacing w:val="9"/>
        </w:rPr>
        <w:t> </w:t>
      </w:r>
      <w:r>
        <w:rPr/>
        <w:t>layer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insulating</w:t>
      </w:r>
      <w:r>
        <w:rPr>
          <w:spacing w:val="8"/>
        </w:rPr>
        <w:t> </w:t>
      </w:r>
      <w:r>
        <w:rPr/>
        <w:t>metal.</w:t>
      </w:r>
      <w:r>
        <w:rPr>
          <w:spacing w:val="10"/>
        </w:rPr>
        <w:t> </w:t>
      </w:r>
      <w:r>
        <w:rPr/>
        <w:t>Each</w:t>
      </w:r>
      <w:r>
        <w:rPr>
          <w:spacing w:val="8"/>
        </w:rPr>
        <w:t> </w:t>
      </w:r>
      <w:r>
        <w:rPr/>
        <w:t>layer</w:t>
      </w:r>
      <w:r>
        <w:rPr>
          <w:spacing w:val="12"/>
        </w:rPr>
        <w:t> </w:t>
      </w:r>
      <w:r>
        <w:rPr/>
        <w:t>has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thickness</w:t>
      </w:r>
      <w:r>
        <w:rPr>
          <w:spacing w:val="11"/>
        </w:rPr>
        <w:t> </w:t>
      </w:r>
      <w:r>
        <w:rPr/>
        <w:t>dl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a</w:t>
      </w:r>
      <w:r>
        <w:rPr>
          <w:spacing w:val="11"/>
        </w:rPr>
        <w:t> </w:t>
      </w:r>
      <w:r>
        <w:rPr/>
        <w:t>refractive</w:t>
      </w:r>
      <w:r>
        <w:rPr>
          <w:spacing w:val="11"/>
        </w:rPr>
        <w:t> </w:t>
      </w:r>
      <w:r>
        <w:rPr/>
        <w:t>index</w:t>
      </w:r>
      <w:r>
        <w:rPr>
          <w:spacing w:val="10"/>
        </w:rPr>
        <w:t> </w:t>
      </w:r>
      <w:r>
        <w:rPr/>
        <w:t>n.</w:t>
      </w:r>
    </w:p>
    <w:p>
      <w:pPr>
        <w:pStyle w:val="BodyText"/>
        <w:spacing w:line="240" w:lineRule="auto" w:before="1"/>
        <w:ind w:right="82"/>
        <w:jc w:val="left"/>
        <w:rPr>
          <w:sz w:val="24"/>
          <w:szCs w:val="24"/>
        </w:rPr>
      </w:pPr>
      <w:r>
        <w:rPr/>
        <w:t>In</w:t>
      </w:r>
      <w:r>
        <w:rPr>
          <w:spacing w:val="30"/>
        </w:rPr>
        <w:t> </w:t>
      </w:r>
      <w:r>
        <w:rPr/>
        <w:t>order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find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formulation</w:t>
      </w:r>
      <w:r>
        <w:rPr>
          <w:spacing w:val="30"/>
        </w:rPr>
        <w:t> </w:t>
      </w:r>
      <w:r>
        <w:rPr/>
        <w:t>structure,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model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used</w:t>
      </w:r>
      <w:r>
        <w:rPr>
          <w:spacing w:val="27"/>
        </w:rPr>
        <w:t> </w:t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28"/>
        </w:rPr>
        <w:t> </w:t>
      </w:r>
      <w:r>
        <w:rPr/>
        <w:t>research</w:t>
      </w:r>
      <w:r>
        <w:rPr>
          <w:spacing w:val="30"/>
        </w:rPr>
        <w:t> </w:t>
      </w:r>
      <w:r>
        <w:rPr/>
        <w:t>is</w:t>
      </w:r>
      <w:r>
        <w:rPr>
          <w:spacing w:val="33"/>
        </w:rPr>
        <w:t> </w:t>
      </w:r>
      <w:r>
        <w:rPr/>
        <w:t>accident</w:t>
      </w:r>
      <w:r>
        <w:rPr>
          <w:w w:val="100"/>
        </w:rPr>
        <w:t> </w:t>
      </w:r>
      <w:r>
        <w:rPr/>
        <w:t>electromagnetic wave from air to glass and gold medium</w:t>
      </w:r>
      <w:r>
        <w:rPr>
          <w:spacing w:val="-11"/>
        </w:rPr>
        <w:t> </w:t>
      </w:r>
      <w:r>
        <w:rPr/>
        <w:t>8.9.10.11.12</w:t>
      </w:r>
      <w:r>
        <w:rPr>
          <w:sz w:val="24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3067" w:lineRule="exact"/>
        <w:ind w:left="286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60"/>
          <w:sz w:val="20"/>
          <w:szCs w:val="20"/>
        </w:rPr>
        <w:drawing>
          <wp:inline distT="0" distB="0" distL="0" distR="0">
            <wp:extent cx="1931832" cy="1947672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832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60"/>
          <w:sz w:val="20"/>
          <w:szCs w:val="20"/>
        </w:rPr>
      </w:r>
    </w:p>
    <w:p>
      <w:pPr>
        <w:pStyle w:val="BodyText"/>
        <w:spacing w:line="240" w:lineRule="auto" w:before="25"/>
        <w:ind w:left="21" w:right="0"/>
        <w:jc w:val="center"/>
      </w:pPr>
      <w:r>
        <w:rPr>
          <w:rFonts w:ascii="Times New Roman"/>
          <w:b/>
        </w:rPr>
        <w:t>Figure 2</w:t>
      </w:r>
      <w:r>
        <w:rPr/>
        <w:t>. Structure of one-dimensional structure 9</w:t>
      </w:r>
      <w:r>
        <w:rPr>
          <w:spacing w:val="-12"/>
        </w:rPr>
        <w:t> </w:t>
      </w:r>
      <w:r>
        <w:rPr/>
        <w:t>[11].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right="82"/>
        <w:jc w:val="left"/>
      </w:pPr>
      <w:r>
        <w:rPr/>
        <w:t>The</w:t>
      </w:r>
      <w:r>
        <w:rPr>
          <w:spacing w:val="18"/>
        </w:rPr>
        <w:t> </w:t>
      </w:r>
      <w:r>
        <w:rPr/>
        <w:t>form</w:t>
      </w:r>
      <w:r>
        <w:rPr>
          <w:spacing w:val="16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refractive</w:t>
      </w:r>
      <w:r>
        <w:rPr>
          <w:spacing w:val="18"/>
        </w:rPr>
        <w:t> </w:t>
      </w:r>
      <w:r>
        <w:rPr/>
        <w:t>index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structure</w:t>
      </w:r>
      <w:r>
        <w:rPr>
          <w:spacing w:val="20"/>
        </w:rPr>
        <w:t> </w:t>
      </w:r>
      <w:r>
        <w:rPr/>
        <w:t>whose</w:t>
      </w:r>
      <w:r>
        <w:rPr>
          <w:spacing w:val="21"/>
        </w:rPr>
        <w:t> </w:t>
      </w:r>
      <w:r>
        <w:rPr/>
        <w:t>layers</w:t>
      </w:r>
      <w:r>
        <w:rPr>
          <w:spacing w:val="21"/>
        </w:rPr>
        <w:t> </w:t>
      </w:r>
      <w:r>
        <w:rPr/>
        <w:t>are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x-y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direction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z</w:t>
      </w:r>
      <w:r>
        <w:rPr>
          <w:spacing w:val="18"/>
        </w:rPr>
        <w:t> </w:t>
      </w:r>
      <w:r>
        <w:rPr/>
        <w:t>is</w:t>
      </w:r>
      <w:r>
        <w:rPr>
          <w:w w:val="100"/>
        </w:rPr>
        <w:t> </w:t>
      </w:r>
      <w:r>
        <w:rPr/>
        <w:t>given:</w:t>
      </w:r>
    </w:p>
    <w:p>
      <w:pPr>
        <w:spacing w:after="0" w:line="240" w:lineRule="auto"/>
        <w:jc w:val="left"/>
        <w:sectPr>
          <w:type w:val="continuous"/>
          <w:pgSz w:w="11910" w:h="16840"/>
          <w:pgMar w:top="680" w:bottom="280" w:left="1280" w:right="1300"/>
        </w:sectPr>
      </w:pPr>
    </w:p>
    <w:p>
      <w:pPr>
        <w:spacing w:line="431" w:lineRule="exact" w:before="0"/>
        <w:ind w:left="0" w:right="0" w:firstLine="0"/>
        <w:jc w:val="right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 w:hAnsi="Cambria Math" w:cs="Cambria Math" w:eastAsia="Cambria Math"/>
          <w:position w:val="-14"/>
          <w:sz w:val="24"/>
          <w:szCs w:val="24"/>
        </w:rPr>
        <w:t>𝜖   = {  </w:t>
      </w:r>
      <w:r>
        <w:rPr>
          <w:rFonts w:ascii="Cambria Math" w:hAnsi="Cambria Math" w:cs="Cambria Math" w:eastAsia="Cambria Math"/>
          <w:spacing w:val="-3"/>
          <w:position w:val="5"/>
          <w:sz w:val="24"/>
          <w:szCs w:val="24"/>
        </w:rPr>
        <w:t>𝜖</w:t>
      </w:r>
      <w:r>
        <w:rPr>
          <w:rFonts w:ascii="Cambria Math" w:hAnsi="Cambria Math" w:cs="Cambria Math" w:eastAsia="Cambria Math"/>
          <w:spacing w:val="-3"/>
          <w:sz w:val="17"/>
          <w:szCs w:val="17"/>
        </w:rPr>
        <w:t>1     </w:t>
      </w:r>
      <w:r>
        <w:rPr>
          <w:rFonts w:ascii="Cambria Math" w:hAnsi="Cambria Math" w:cs="Cambria Math" w:eastAsia="Cambria Math"/>
          <w:spacing w:val="7"/>
          <w:sz w:val="17"/>
          <w:szCs w:val="17"/>
        </w:rPr>
        <w:t> </w:t>
      </w:r>
      <w:r>
        <w:rPr>
          <w:rFonts w:ascii="Cambria Math" w:hAnsi="Cambria Math" w:cs="Cambria Math" w:eastAsia="Cambria Math"/>
          <w:sz w:val="17"/>
          <w:szCs w:val="17"/>
        </w:rPr>
        <w:t>0&lt;𝑍&lt;�</w:t>
      </w:r>
      <w:r>
        <w:rPr>
          <w:rFonts w:ascii="Cambria Math" w:hAnsi="Cambria Math" w:cs="Cambria Math" w:eastAsia="Cambria Math"/>
          <w:position w:val="-2"/>
          <w:sz w:val="14"/>
          <w:szCs w:val="14"/>
        </w:rPr>
        <w:t>1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170" w:lineRule="exact" w:before="0"/>
        <w:ind w:left="0" w:right="46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/>
        <w:pict>
          <v:shape style="position:absolute;margin-left:294.529999pt;margin-top:.312729pt;width:33.8pt;height:12pt;mso-position-horizontal-relative:page;mso-position-vertical-relative:paragraph;z-index:1480" type="#_x0000_t202" filled="false" stroked="false">
            <v:textbox inset="0,0,0,0">
              <w:txbxContent>
                <w:p>
                  <w:pPr>
                    <w:tabs>
                      <w:tab w:pos="564" w:val="left" w:leader="none"/>
                    </w:tabs>
                    <w:spacing w:line="240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 w:cs="Cambria Math" w:eastAsia="Cambria Math"/>
                      <w:w w:val="104"/>
                      <w:sz w:val="17"/>
                      <w:szCs w:val="17"/>
                    </w:rPr>
                    <w:t>1</w:t>
                  </w:r>
                  <w:r>
                    <w:rPr>
                      <w:rFonts w:ascii="Cambria Math" w:hAnsi="Cambria Math" w:cs="Cambria Math" w:eastAsia="Cambria Math"/>
                      <w:sz w:val="17"/>
                      <w:szCs w:val="17"/>
                    </w:rPr>
                    <w:tab/>
                  </w:r>
                  <w:r>
                    <w:rPr>
                      <w:rFonts w:ascii="Cambria Math" w:hAnsi="Cambria Math" w:cs="Cambria Math" w:eastAsia="Cambria Math"/>
                      <w:position w:val="-3"/>
                      <w:sz w:val="24"/>
                      <w:szCs w:val="24"/>
                    </w:rPr>
                    <w:t>𝜖</w:t>
                  </w:r>
                  <w:r>
                    <w:rPr>
                      <w:rFonts w:ascii="Cambria Math" w:hAnsi="Cambria Math" w:cs="Cambria Math" w:eastAsia="Cambria Math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sz w:val="17"/>
          <w:szCs w:val="17"/>
        </w:rPr>
        <w:t>2    � </w:t>
      </w:r>
      <w:r>
        <w:rPr>
          <w:rFonts w:ascii="Cambria Math" w:hAnsi="Cambria Math" w:cs="Cambria Math" w:eastAsia="Cambria Math"/>
          <w:spacing w:val="26"/>
          <w:sz w:val="17"/>
          <w:szCs w:val="17"/>
        </w:rPr>
        <w:t> </w:t>
      </w:r>
      <w:r>
        <w:rPr>
          <w:rFonts w:ascii="Cambria Math" w:hAnsi="Cambria Math" w:cs="Cambria Math" w:eastAsia="Cambria Math"/>
          <w:sz w:val="17"/>
          <w:szCs w:val="17"/>
        </w:rPr>
        <w:t>&lt;𝑍&lt;�</w:t>
      </w:r>
    </w:p>
    <w:p>
      <w:pPr>
        <w:spacing w:line="240" w:lineRule="auto" w:before="42"/>
        <w:rPr>
          <w:rFonts w:ascii="Cambria Math" w:hAnsi="Cambria Math" w:cs="Cambria Math" w:eastAsia="Cambria Math"/>
          <w:sz w:val="5"/>
          <w:szCs w:val="5"/>
        </w:rPr>
      </w:pPr>
      <w:r>
        <w:rPr/>
        <w:br w:type="column"/>
      </w:r>
      <w:r>
        <w:rPr>
          <w:rFonts w:ascii="Cambria Math"/>
          <w:sz w:val="5"/>
        </w:rPr>
      </w:r>
    </w:p>
    <w:p>
      <w:pPr>
        <w:pStyle w:val="Heading1"/>
        <w:spacing w:line="240" w:lineRule="auto"/>
        <w:ind w:right="341"/>
        <w:jc w:val="right"/>
      </w:pPr>
      <w:r>
        <w:rPr>
          <w:spacing w:val="-1"/>
        </w:rPr>
        <w:t>(10)</w:t>
      </w:r>
    </w:p>
    <w:p>
      <w:pPr>
        <w:spacing w:after="0" w:line="240" w:lineRule="auto"/>
        <w:jc w:val="right"/>
        <w:sectPr>
          <w:type w:val="continuous"/>
          <w:pgSz w:w="11910" w:h="16840"/>
          <w:pgMar w:top="680" w:bottom="280" w:left="1280" w:right="1300"/>
          <w:cols w:num="2" w:equalWidth="0">
            <w:col w:w="6252" w:space="40"/>
            <w:col w:w="3038"/>
          </w:cols>
        </w:sectPr>
      </w:pPr>
    </w:p>
    <w:p>
      <w:pPr>
        <w:tabs>
          <w:tab w:pos="6202" w:val="left" w:leader="none"/>
        </w:tabs>
        <w:spacing w:line="346" w:lineRule="exact" w:before="0"/>
        <w:ind w:left="5645" w:right="1144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/>
          <w:w w:val="105"/>
          <w:sz w:val="14"/>
        </w:rPr>
        <w:t>1</w:t>
        <w:tab/>
        <w:t>2</w:t>
      </w:r>
      <w:r>
        <w:rPr>
          <w:rFonts w:ascii="Cambria Math"/>
          <w:sz w:val="14"/>
        </w:rPr>
      </w:r>
    </w:p>
    <w:p>
      <w:pPr>
        <w:tabs>
          <w:tab w:pos="8581" w:val="left" w:leader="none"/>
        </w:tabs>
        <w:spacing w:line="605" w:lineRule="exact" w:before="0"/>
        <w:ind w:left="4699" w:right="8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ambria Math" w:hAnsi="Cambria Math" w:cs="Cambria Math" w:eastAsia="Cambria Math"/>
          <w:w w:val="95"/>
          <w:position w:val="5"/>
          <w:sz w:val="24"/>
          <w:szCs w:val="24"/>
        </w:rPr>
        <w:t>𝜖</w:t>
      </w:r>
      <w:r>
        <w:rPr>
          <w:rFonts w:ascii="Cambria Math" w:hAnsi="Cambria Math" w:cs="Cambria Math" w:eastAsia="Cambria Math"/>
          <w:w w:val="95"/>
          <w:sz w:val="17"/>
          <w:szCs w:val="17"/>
        </w:rPr>
        <w:t>1(�)  </w:t>
      </w:r>
      <w:r>
        <w:rPr>
          <w:rFonts w:ascii="Cambria Math" w:hAnsi="Cambria Math" w:cs="Cambria Math" w:eastAsia="Cambria Math"/>
          <w:w w:val="95"/>
          <w:position w:val="5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-7"/>
          <w:w w:val="95"/>
          <w:position w:val="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95"/>
          <w:position w:val="5"/>
          <w:sz w:val="24"/>
          <w:szCs w:val="24"/>
        </w:rPr>
        <w:t>𝜖</w:t>
      </w:r>
      <w:r>
        <w:rPr>
          <w:rFonts w:ascii="Cambria Math" w:hAnsi="Cambria Math" w:cs="Cambria Math" w:eastAsia="Cambria Math"/>
          <w:w w:val="95"/>
          <w:sz w:val="17"/>
          <w:szCs w:val="17"/>
        </w:rPr>
        <w:t>�(�+�)</w:t>
        <w:tab/>
      </w:r>
      <w:r>
        <w:rPr>
          <w:rFonts w:ascii="Times New Roman" w:hAnsi="Times New Roman" w:cs="Times New Roman" w:eastAsia="Times New Roman"/>
          <w:position w:val="5"/>
          <w:sz w:val="24"/>
          <w:szCs w:val="24"/>
        </w:rPr>
        <w:t>(11)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129" w:lineRule="exact"/>
        <w:ind w:right="0"/>
        <w:jc w:val="both"/>
      </w:pPr>
      <w:r>
        <w:rPr/>
        <w:t>Where;</w:t>
      </w:r>
      <w:r>
        <w:rPr>
          <w:spacing w:val="26"/>
        </w:rPr>
        <w:t> </w:t>
      </w:r>
      <w:r>
        <w:rPr/>
        <w:t>l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number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layer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d</w:t>
      </w:r>
      <w:r>
        <w:rPr>
          <w:spacing w:val="27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period.</w:t>
      </w:r>
      <w:r>
        <w:rPr>
          <w:spacing w:val="25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Maxwell's</w:t>
      </w:r>
      <w:r>
        <w:rPr>
          <w:spacing w:val="28"/>
        </w:rPr>
        <w:t> </w:t>
      </w:r>
      <w:r>
        <w:rPr/>
        <w:t>equations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boundaries</w:t>
      </w:r>
    </w:p>
    <w:p>
      <w:pPr>
        <w:pStyle w:val="BodyText"/>
        <w:spacing w:line="240" w:lineRule="auto"/>
        <w:ind w:right="107"/>
        <w:jc w:val="both"/>
      </w:pPr>
      <w:r>
        <w:rPr/>
        <w:t>conditions The TMM is used, the application of this theory to the transverse components of the</w:t>
      </w:r>
      <w:r>
        <w:rPr>
          <w:spacing w:val="-19"/>
        </w:rPr>
        <w:t> </w:t>
      </w:r>
      <w:r>
        <w:rPr/>
        <w:t>electric</w:t>
      </w:r>
      <w:r>
        <w:rPr>
          <w:w w:val="100"/>
        </w:rPr>
        <w:t> </w:t>
      </w:r>
      <w:r>
        <w:rPr/>
        <w:t>and</w:t>
      </w:r>
      <w:r>
        <w:rPr>
          <w:spacing w:val="13"/>
        </w:rPr>
        <w:t> </w:t>
      </w:r>
      <w:r>
        <w:rPr/>
        <w:t>magnetic</w:t>
      </w:r>
      <w:r>
        <w:rPr>
          <w:spacing w:val="13"/>
        </w:rPr>
        <w:t> </w:t>
      </w:r>
      <w:r>
        <w:rPr/>
        <w:t>fields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Maxwell's</w:t>
      </w:r>
      <w:r>
        <w:rPr>
          <w:spacing w:val="14"/>
        </w:rPr>
        <w:t> </w:t>
      </w:r>
      <w:r>
        <w:rPr/>
        <w:t>equations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number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layers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1-D</w:t>
      </w:r>
      <w:r>
        <w:rPr>
          <w:spacing w:val="14"/>
        </w:rPr>
        <w:t> </w:t>
      </w:r>
      <w:r>
        <w:rPr/>
        <w:t>structure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divided</w:t>
      </w:r>
      <w:r>
        <w:rPr>
          <w:spacing w:val="13"/>
        </w:rPr>
        <w:t> </w:t>
      </w:r>
      <w:r>
        <w:rPr/>
        <w:t>into</w:t>
      </w:r>
      <w:r>
        <w:rPr>
          <w:w w:val="100"/>
        </w:rPr>
        <w:t> </w:t>
      </w:r>
      <w:r>
        <w:rPr/>
        <w:t>two types of polarization, and TE polarization. The TM polarization are given</w:t>
      </w:r>
      <w:r>
        <w:rPr>
          <w:spacing w:val="-26"/>
        </w:rPr>
        <w:t> </w:t>
      </w:r>
      <w:r>
        <w:rPr/>
        <w:t>by:</w:t>
      </w:r>
    </w:p>
    <w:p>
      <w:pPr>
        <w:tabs>
          <w:tab w:pos="8706" w:val="left" w:leader="none"/>
        </w:tabs>
        <w:spacing w:line="646" w:lineRule="exact" w:before="0"/>
        <w:ind w:left="1523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ambria Math" w:hAnsi="Cambria Math" w:cs="Cambria Math" w:eastAsia="Cambria Math"/>
          <w:spacing w:val="-14"/>
          <w:position w:val="-8"/>
          <w:sz w:val="24"/>
          <w:szCs w:val="24"/>
        </w:rPr>
        <w:t>𝐻</w:t>
      </w:r>
      <w:r>
        <w:rPr>
          <w:rFonts w:ascii="Cambria Math" w:hAnsi="Cambria Math" w:cs="Cambria Math" w:eastAsia="Cambria Math"/>
          <w:spacing w:val="-1"/>
          <w:w w:val="75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75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position w:val="-13"/>
          <w:sz w:val="17"/>
          <w:szCs w:val="17"/>
        </w:rPr>
        <w:t> </w:t>
      </w:r>
      <w:r>
        <w:rPr>
          <w:rFonts w:ascii="Cambria Math" w:hAnsi="Cambria Math" w:cs="Cambria Math" w:eastAsia="Cambria Math"/>
          <w:spacing w:val="4"/>
          <w:position w:val="-13"/>
          <w:sz w:val="17"/>
          <w:szCs w:val="17"/>
        </w:rPr>
        <w:t> </w:t>
      </w:r>
      <w:r>
        <w:rPr>
          <w:rFonts w:ascii="Cambria Math" w:hAnsi="Cambria Math" w:cs="Cambria Math" w:eastAsia="Cambria Math"/>
          <w:position w:val="-8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15"/>
          <w:position w:val="-8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-1"/>
          <w:w w:val="96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6"/>
          <w:w w:val="53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2"/>
          <w:w w:val="75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5"/>
          <w:w w:val="110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4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−</w:t>
      </w:r>
      <w:r>
        <w:rPr>
          <w:rFonts w:ascii="Cambria Math" w:hAnsi="Cambria Math" w:cs="Cambria Math" w:eastAsia="Cambria Math"/>
          <w:w w:val="9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w w:val="104"/>
          <w:sz w:val="17"/>
          <w:szCs w:val="17"/>
        </w:rPr>
        <w:t>𝑍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80"/>
          <w:sz w:val="17"/>
          <w:szCs w:val="17"/>
        </w:rPr>
        <w:t>��</w:t>
      </w:r>
      <w:r>
        <w:rPr>
          <w:rFonts w:ascii="Cambria Math" w:hAnsi="Cambria Math" w:cs="Cambria Math" w:eastAsia="Cambria Math"/>
          <w:spacing w:val="1"/>
          <w:w w:val="80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9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w w:val="106"/>
          <w:sz w:val="17"/>
          <w:szCs w:val="17"/>
        </w:rPr>
        <w:t>𝑋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1"/>
          <w:w w:val="7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102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-1"/>
          <w:w w:val="102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1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sz w:val="17"/>
          <w:szCs w:val="17"/>
        </w:rPr>
        <w:t> </w:t>
      </w:r>
      <w:r>
        <w:rPr>
          <w:rFonts w:ascii="Cambria Math" w:hAnsi="Cambria Math" w:cs="Cambria Math" w:eastAsia="Cambria Math"/>
          <w:spacing w:val="-12"/>
          <w:sz w:val="17"/>
          <w:szCs w:val="17"/>
        </w:rPr>
        <w:t> </w:t>
      </w:r>
      <w:r>
        <w:rPr>
          <w:rFonts w:ascii="Cambria Math" w:hAnsi="Cambria Math" w:cs="Cambria Math" w:eastAsia="Cambria Math"/>
          <w:position w:val="-8"/>
          <w:sz w:val="24"/>
          <w:szCs w:val="24"/>
        </w:rPr>
        <w:t>+</w:t>
      </w:r>
      <w:r>
        <w:rPr>
          <w:rFonts w:ascii="Cambria Math" w:hAnsi="Cambria Math" w:cs="Cambria Math" w:eastAsia="Cambria Math"/>
          <w:spacing w:val="-2"/>
          <w:position w:val="-8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-9"/>
          <w:w w:val="99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4"/>
          <w:w w:val="53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2"/>
          <w:w w:val="75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5"/>
          <w:w w:val="110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1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4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−</w:t>
      </w:r>
      <w:r>
        <w:rPr>
          <w:rFonts w:ascii="Cambria Math" w:hAnsi="Cambria Math" w:cs="Cambria Math" w:eastAsia="Cambria Math"/>
          <w:w w:val="9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w w:val="104"/>
          <w:sz w:val="17"/>
          <w:szCs w:val="17"/>
        </w:rPr>
        <w:t>𝑍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80"/>
          <w:sz w:val="17"/>
          <w:szCs w:val="17"/>
        </w:rPr>
        <w:t>��</w:t>
      </w:r>
      <w:r>
        <w:rPr>
          <w:rFonts w:ascii="Cambria Math" w:hAnsi="Cambria Math" w:cs="Cambria Math" w:eastAsia="Cambria Math"/>
          <w:spacing w:val="1"/>
          <w:w w:val="80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w w:val="106"/>
          <w:sz w:val="17"/>
          <w:szCs w:val="17"/>
        </w:rPr>
        <w:t>𝑋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1"/>
          <w:w w:val="7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102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2"/>
          <w:w w:val="102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sz w:val="17"/>
          <w:szCs w:val="17"/>
        </w:rPr>
        <w:tab/>
      </w:r>
      <w:r>
        <w:rPr>
          <w:rFonts w:ascii="Times New Roman" w:hAnsi="Times New Roman" w:cs="Times New Roman" w:eastAsia="Times New Roman"/>
          <w:position w:val="-8"/>
          <w:sz w:val="24"/>
          <w:szCs w:val="24"/>
        </w:rPr>
        <w:t>(12)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8706" w:val="left" w:leader="none"/>
        </w:tabs>
        <w:spacing w:line="517" w:lineRule="exact" w:before="0"/>
        <w:ind w:left="1413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ambria Math" w:hAnsi="Cambria Math" w:cs="Cambria Math" w:eastAsia="Cambria Math"/>
          <w:spacing w:val="-14"/>
          <w:position w:val="-8"/>
          <w:sz w:val="24"/>
          <w:szCs w:val="24"/>
        </w:rPr>
        <w:t>𝐸</w:t>
      </w:r>
      <w:r>
        <w:rPr>
          <w:rFonts w:ascii="Cambria Math" w:hAnsi="Cambria Math" w:cs="Cambria Math" w:eastAsia="Cambria Math"/>
          <w:spacing w:val="-1"/>
          <w:w w:val="71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71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position w:val="-13"/>
          <w:sz w:val="17"/>
          <w:szCs w:val="17"/>
        </w:rPr>
        <w:t> </w:t>
      </w:r>
      <w:r>
        <w:rPr>
          <w:rFonts w:ascii="Cambria Math" w:hAnsi="Cambria Math" w:cs="Cambria Math" w:eastAsia="Cambria Math"/>
          <w:spacing w:val="6"/>
          <w:position w:val="-13"/>
          <w:sz w:val="17"/>
          <w:szCs w:val="17"/>
        </w:rPr>
        <w:t> </w:t>
      </w:r>
      <w:r>
        <w:rPr>
          <w:rFonts w:ascii="Cambria Math" w:hAnsi="Cambria Math" w:cs="Cambria Math" w:eastAsia="Cambria Math"/>
          <w:position w:val="-8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12"/>
          <w:position w:val="-8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-1"/>
          <w:w w:val="79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7"/>
          <w:w w:val="53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75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"/>
          <w:w w:val="75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6"/>
          <w:w w:val="70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1"/>
          <w:w w:val="85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6"/>
          <w:w w:val="53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"/>
          <w:position w:val="-8"/>
          <w:sz w:val="24"/>
          <w:szCs w:val="24"/>
        </w:rPr>
        <w:t>(</w:t>
      </w:r>
      <w:r>
        <w:rPr>
          <w:rFonts w:ascii="Cambria Math" w:hAnsi="Cambria Math" w:cs="Cambria Math" w:eastAsia="Cambria Math"/>
          <w:spacing w:val="-1"/>
          <w:w w:val="96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4"/>
          <w:w w:val="53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2"/>
          <w:w w:val="75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7"/>
          <w:w w:val="110"/>
          <w:sz w:val="17"/>
          <w:szCs w:val="17"/>
        </w:rPr>
        <w:t>𝑖</w:t>
      </w:r>
      <w:r>
        <w:rPr>
          <w:rFonts w:ascii="Cambria Math" w:hAnsi="Cambria Math" w:cs="Cambria Math" w:eastAsia="Cambria Math"/>
          <w:w w:val="108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−</w:t>
      </w:r>
      <w:r>
        <w:rPr>
          <w:rFonts w:ascii="Cambria Math" w:hAnsi="Cambria Math" w:cs="Cambria Math" w:eastAsia="Cambria Math"/>
          <w:w w:val="9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position w:val="1"/>
          <w:sz w:val="17"/>
          <w:szCs w:val="17"/>
        </w:rPr>
        <w:t>(</w:t>
      </w:r>
      <w:r>
        <w:rPr>
          <w:rFonts w:ascii="Cambria Math" w:hAnsi="Cambria Math" w:cs="Cambria Math" w:eastAsia="Cambria Math"/>
          <w:w w:val="104"/>
          <w:sz w:val="17"/>
          <w:szCs w:val="17"/>
        </w:rPr>
        <w:t>𝑍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80"/>
          <w:sz w:val="17"/>
          <w:szCs w:val="17"/>
        </w:rPr>
        <w:t>��</w:t>
      </w:r>
      <w:r>
        <w:rPr>
          <w:rFonts w:ascii="Cambria Math" w:hAnsi="Cambria Math" w:cs="Cambria Math" w:eastAsia="Cambria Math"/>
          <w:spacing w:val="1"/>
          <w:w w:val="80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9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1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w w:val="106"/>
          <w:sz w:val="17"/>
          <w:szCs w:val="17"/>
        </w:rPr>
        <w:t>𝑋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1"/>
          <w:w w:val="7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102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-1"/>
          <w:w w:val="102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1"/>
          <w:w w:val="100"/>
          <w:position w:val="1"/>
          <w:sz w:val="17"/>
          <w:szCs w:val="17"/>
        </w:rPr>
        <w:t>)</w:t>
      </w:r>
      <w:r>
        <w:rPr>
          <w:rFonts w:ascii="Cambria Math" w:hAnsi="Cambria Math" w:cs="Cambria Math" w:eastAsia="Cambria Math"/>
          <w:w w:val="108"/>
          <w:sz w:val="17"/>
          <w:szCs w:val="17"/>
        </w:rPr>
        <w:t>)</w:t>
      </w:r>
      <w:r>
        <w:rPr>
          <w:rFonts w:ascii="Cambria Math" w:hAnsi="Cambria Math" w:cs="Cambria Math" w:eastAsia="Cambria Math"/>
          <w:sz w:val="17"/>
          <w:szCs w:val="17"/>
        </w:rPr>
        <w:t> </w:t>
      </w:r>
      <w:r>
        <w:rPr>
          <w:rFonts w:ascii="Cambria Math" w:hAnsi="Cambria Math" w:cs="Cambria Math" w:eastAsia="Cambria Math"/>
          <w:spacing w:val="-13"/>
          <w:sz w:val="17"/>
          <w:szCs w:val="17"/>
        </w:rPr>
        <w:t> </w:t>
      </w:r>
      <w:r>
        <w:rPr>
          <w:rFonts w:ascii="Cambria Math" w:hAnsi="Cambria Math" w:cs="Cambria Math" w:eastAsia="Cambria Math"/>
          <w:position w:val="-8"/>
          <w:sz w:val="24"/>
          <w:szCs w:val="24"/>
        </w:rPr>
        <w:t>− </w:t>
      </w:r>
      <w:r>
        <w:rPr>
          <w:rFonts w:ascii="Cambria Math" w:hAnsi="Cambria Math" w:cs="Cambria Math" w:eastAsia="Cambria Math"/>
          <w:spacing w:val="-9"/>
          <w:w w:val="99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4"/>
          <w:w w:val="53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2"/>
          <w:w w:val="75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5"/>
          <w:w w:val="110"/>
          <w:sz w:val="17"/>
          <w:szCs w:val="17"/>
        </w:rPr>
        <w:t>𝑖</w:t>
      </w:r>
      <w:r>
        <w:rPr>
          <w:rFonts w:ascii="Cambria Math" w:hAnsi="Cambria Math" w:cs="Cambria Math" w:eastAsia="Cambria Math"/>
          <w:w w:val="108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4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−</w:t>
      </w:r>
      <w:r>
        <w:rPr>
          <w:rFonts w:ascii="Cambria Math" w:hAnsi="Cambria Math" w:cs="Cambria Math" w:eastAsia="Cambria Math"/>
          <w:w w:val="9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position w:val="1"/>
          <w:sz w:val="17"/>
          <w:szCs w:val="17"/>
        </w:rPr>
        <w:t>(</w:t>
      </w:r>
      <w:r>
        <w:rPr>
          <w:rFonts w:ascii="Cambria Math" w:hAnsi="Cambria Math" w:cs="Cambria Math" w:eastAsia="Cambria Math"/>
          <w:w w:val="104"/>
          <w:sz w:val="17"/>
          <w:szCs w:val="17"/>
        </w:rPr>
        <w:t>𝑍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80"/>
          <w:sz w:val="17"/>
          <w:szCs w:val="17"/>
        </w:rPr>
        <w:t>��</w:t>
      </w:r>
      <w:r>
        <w:rPr>
          <w:rFonts w:ascii="Cambria Math" w:hAnsi="Cambria Math" w:cs="Cambria Math" w:eastAsia="Cambria Math"/>
          <w:spacing w:val="2"/>
          <w:w w:val="80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w w:val="106"/>
          <w:sz w:val="17"/>
          <w:szCs w:val="17"/>
        </w:rPr>
        <w:t>𝑋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1"/>
          <w:w w:val="7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102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2"/>
          <w:w w:val="102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position w:val="1"/>
          <w:sz w:val="17"/>
          <w:szCs w:val="17"/>
        </w:rPr>
        <w:t>)</w:t>
      </w:r>
      <w:r>
        <w:rPr>
          <w:rFonts w:ascii="Cambria Math" w:hAnsi="Cambria Math" w:cs="Cambria Math" w:eastAsia="Cambria Math"/>
          <w:spacing w:val="9"/>
          <w:w w:val="108"/>
          <w:sz w:val="17"/>
          <w:szCs w:val="17"/>
        </w:rPr>
        <w:t>)</w:t>
      </w:r>
      <w:r>
        <w:rPr>
          <w:rFonts w:ascii="Cambria Math" w:hAnsi="Cambria Math" w:cs="Cambria Math" w:eastAsia="Cambria Math"/>
          <w:position w:val="-8"/>
          <w:sz w:val="24"/>
          <w:szCs w:val="24"/>
        </w:rPr>
        <w:t>)</w:t>
        <w:tab/>
      </w:r>
      <w:r>
        <w:rPr>
          <w:rFonts w:ascii="Times New Roman" w:hAnsi="Times New Roman" w:cs="Times New Roman" w:eastAsia="Times New Roman"/>
          <w:position w:val="-8"/>
          <w:sz w:val="24"/>
          <w:szCs w:val="24"/>
        </w:rPr>
        <w:t>(13)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8817" w:val="left" w:leader="none"/>
        </w:tabs>
        <w:spacing w:line="711" w:lineRule="exact" w:before="0"/>
        <w:ind w:left="131" w:right="0" w:firstLine="129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ambria Math" w:hAnsi="Cambria Math" w:cs="Cambria Math" w:eastAsia="Cambria Math"/>
          <w:spacing w:val="-14"/>
          <w:position w:val="-8"/>
          <w:sz w:val="24"/>
          <w:szCs w:val="24"/>
        </w:rPr>
        <w:t>𝐸</w:t>
      </w:r>
      <w:r>
        <w:rPr>
          <w:rFonts w:ascii="Cambria Math" w:hAnsi="Cambria Math" w:cs="Cambria Math" w:eastAsia="Cambria Math"/>
          <w:spacing w:val="-1"/>
          <w:w w:val="67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67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position w:val="-13"/>
          <w:sz w:val="17"/>
          <w:szCs w:val="17"/>
        </w:rPr>
        <w:t> </w:t>
      </w:r>
      <w:r>
        <w:rPr>
          <w:rFonts w:ascii="Cambria Math" w:hAnsi="Cambria Math" w:cs="Cambria Math" w:eastAsia="Cambria Math"/>
          <w:spacing w:val="5"/>
          <w:position w:val="-13"/>
          <w:sz w:val="17"/>
          <w:szCs w:val="17"/>
        </w:rPr>
        <w:t> </w:t>
      </w:r>
      <w:r>
        <w:rPr>
          <w:rFonts w:ascii="Cambria Math" w:hAnsi="Cambria Math" w:cs="Cambria Math" w:eastAsia="Cambria Math"/>
          <w:position w:val="-8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15"/>
          <w:position w:val="-8"/>
          <w:sz w:val="24"/>
          <w:szCs w:val="24"/>
        </w:rPr>
        <w:t> </w:t>
      </w:r>
      <w:r>
        <w:rPr>
          <w:rFonts w:ascii="Cambria Math" w:hAnsi="Cambria Math" w:cs="Cambria Math" w:eastAsia="Cambria Math"/>
          <w:position w:val="-8"/>
          <w:sz w:val="24"/>
          <w:szCs w:val="24"/>
        </w:rPr>
        <w:t>−</w:t>
      </w:r>
      <w:r>
        <w:rPr>
          <w:rFonts w:ascii="Cambria Math" w:hAnsi="Cambria Math" w:cs="Cambria Math" w:eastAsia="Cambria Math"/>
          <w:spacing w:val="-1"/>
          <w:w w:val="79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w w:val="53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5"/>
          <w:position w:val="-13"/>
          <w:sz w:val="17"/>
          <w:szCs w:val="17"/>
        </w:rPr>
        <w:t> </w:t>
      </w:r>
      <w:r>
        <w:rPr>
          <w:rFonts w:ascii="Cambria Math" w:hAnsi="Cambria Math" w:cs="Cambria Math" w:eastAsia="Cambria Math"/>
          <w:w w:val="75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"/>
          <w:w w:val="75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4"/>
          <w:w w:val="70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11"/>
          <w:w w:val="85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9"/>
          <w:w w:val="53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"/>
          <w:position w:val="-8"/>
          <w:sz w:val="24"/>
          <w:szCs w:val="24"/>
        </w:rPr>
        <w:t>(</w:t>
      </w:r>
      <w:r>
        <w:rPr>
          <w:rFonts w:ascii="Cambria Math" w:hAnsi="Cambria Math" w:cs="Cambria Math" w:eastAsia="Cambria Math"/>
          <w:spacing w:val="-1"/>
          <w:w w:val="96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4"/>
          <w:w w:val="53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2"/>
          <w:w w:val="75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5"/>
          <w:w w:val="110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1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4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−</w:t>
      </w:r>
      <w:r>
        <w:rPr>
          <w:rFonts w:ascii="Cambria Math" w:hAnsi="Cambria Math" w:cs="Cambria Math" w:eastAsia="Cambria Math"/>
          <w:w w:val="9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w w:val="104"/>
          <w:sz w:val="17"/>
          <w:szCs w:val="17"/>
        </w:rPr>
        <w:t>𝑍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80"/>
          <w:sz w:val="17"/>
          <w:szCs w:val="17"/>
        </w:rPr>
        <w:t>��</w:t>
      </w:r>
      <w:r>
        <w:rPr>
          <w:rFonts w:ascii="Cambria Math" w:hAnsi="Cambria Math" w:cs="Cambria Math" w:eastAsia="Cambria Math"/>
          <w:spacing w:val="1"/>
          <w:w w:val="80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w w:val="106"/>
          <w:sz w:val="17"/>
          <w:szCs w:val="17"/>
        </w:rPr>
        <w:t>𝑋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1"/>
          <w:w w:val="7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102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-1"/>
          <w:w w:val="102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9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sz w:val="17"/>
          <w:szCs w:val="17"/>
        </w:rPr>
        <w:t> </w:t>
      </w:r>
      <w:r>
        <w:rPr>
          <w:rFonts w:ascii="Cambria Math" w:hAnsi="Cambria Math" w:cs="Cambria Math" w:eastAsia="Cambria Math"/>
          <w:spacing w:val="-12"/>
          <w:sz w:val="17"/>
          <w:szCs w:val="17"/>
        </w:rPr>
        <w:t> </w:t>
      </w:r>
      <w:r>
        <w:rPr>
          <w:rFonts w:ascii="Cambria Math" w:hAnsi="Cambria Math" w:cs="Cambria Math" w:eastAsia="Cambria Math"/>
          <w:position w:val="-8"/>
          <w:sz w:val="24"/>
          <w:szCs w:val="24"/>
        </w:rPr>
        <w:t>+ </w:t>
      </w:r>
      <w:r>
        <w:rPr>
          <w:rFonts w:ascii="Cambria Math" w:hAnsi="Cambria Math" w:cs="Cambria Math" w:eastAsia="Cambria Math"/>
          <w:spacing w:val="-9"/>
          <w:w w:val="99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4"/>
          <w:w w:val="53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2"/>
          <w:w w:val="75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5"/>
          <w:w w:val="110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4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−</w:t>
      </w:r>
      <w:r>
        <w:rPr>
          <w:rFonts w:ascii="Cambria Math" w:hAnsi="Cambria Math" w:cs="Cambria Math" w:eastAsia="Cambria Math"/>
          <w:w w:val="9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w w:val="104"/>
          <w:sz w:val="17"/>
          <w:szCs w:val="17"/>
        </w:rPr>
        <w:t>𝑍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80"/>
          <w:sz w:val="17"/>
          <w:szCs w:val="17"/>
        </w:rPr>
        <w:t>��</w:t>
      </w:r>
      <w:r>
        <w:rPr>
          <w:rFonts w:ascii="Cambria Math" w:hAnsi="Cambria Math" w:cs="Cambria Math" w:eastAsia="Cambria Math"/>
          <w:spacing w:val="1"/>
          <w:w w:val="80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w w:val="106"/>
          <w:sz w:val="17"/>
          <w:szCs w:val="17"/>
        </w:rPr>
        <w:t>𝑋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1"/>
          <w:w w:val="7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102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2"/>
          <w:w w:val="102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spacing w:val="10"/>
          <w:w w:val="100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position w:val="-8"/>
          <w:sz w:val="24"/>
          <w:szCs w:val="24"/>
        </w:rPr>
        <w:t>)</w:t>
        <w:tab/>
      </w:r>
      <w:r>
        <w:rPr>
          <w:rFonts w:ascii="Times New Roman" w:hAnsi="Times New Roman" w:cs="Times New Roman" w:eastAsia="Times New Roman"/>
          <w:spacing w:val="-2"/>
          <w:position w:val="-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position w:val="-8"/>
          <w:sz w:val="24"/>
          <w:szCs w:val="24"/>
        </w:rPr>
        <w:t>14)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129" w:lineRule="exact"/>
        <w:ind w:right="0"/>
        <w:jc w:val="both"/>
      </w:pPr>
      <w:r>
        <w:rPr/>
        <w:t>Where Al and Bl are the amplitudes of the forward and backward travelling waves in the lth layer.</w:t>
      </w:r>
      <w:r>
        <w:rPr>
          <w:spacing w:val="5"/>
        </w:rPr>
        <w:t> </w:t>
      </w:r>
      <w:r>
        <w:rPr/>
        <w:t>The</w:t>
      </w:r>
    </w:p>
    <w:p>
      <w:pPr>
        <w:pStyle w:val="BodyText"/>
        <w:spacing w:line="102" w:lineRule="exact" w:before="1"/>
        <w:ind w:right="0"/>
        <w:jc w:val="both"/>
      </w:pPr>
      <w:r>
        <w:rPr/>
        <w:t>TE polarization, are given</w:t>
      </w:r>
      <w:r>
        <w:rPr>
          <w:spacing w:val="-12"/>
        </w:rPr>
        <w:t> </w:t>
      </w:r>
      <w:r>
        <w:rPr/>
        <w:t>by:</w:t>
      </w:r>
    </w:p>
    <w:p>
      <w:pPr>
        <w:tabs>
          <w:tab w:pos="8729" w:val="left" w:leader="none"/>
        </w:tabs>
        <w:spacing w:line="1188" w:lineRule="exact" w:before="0"/>
        <w:ind w:left="1331" w:right="8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ambria Math" w:hAnsi="Cambria Math" w:cs="Cambria Math" w:eastAsia="Cambria Math"/>
          <w:spacing w:val="-14"/>
          <w:position w:val="-8"/>
          <w:sz w:val="24"/>
          <w:szCs w:val="24"/>
        </w:rPr>
        <w:t>𝐸</w:t>
      </w:r>
      <w:r>
        <w:rPr>
          <w:rFonts w:ascii="Cambria Math" w:hAnsi="Cambria Math" w:cs="Cambria Math" w:eastAsia="Cambria Math"/>
          <w:spacing w:val="-1"/>
          <w:w w:val="75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75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position w:val="-13"/>
          <w:sz w:val="17"/>
          <w:szCs w:val="17"/>
        </w:rPr>
        <w:t> </w:t>
      </w:r>
      <w:r>
        <w:rPr>
          <w:rFonts w:ascii="Cambria Math" w:hAnsi="Cambria Math" w:cs="Cambria Math" w:eastAsia="Cambria Math"/>
          <w:spacing w:val="6"/>
          <w:position w:val="-13"/>
          <w:sz w:val="17"/>
          <w:szCs w:val="17"/>
        </w:rPr>
        <w:t> </w:t>
      </w:r>
      <w:r>
        <w:rPr>
          <w:rFonts w:ascii="Cambria Math" w:hAnsi="Cambria Math" w:cs="Cambria Math" w:eastAsia="Cambria Math"/>
          <w:position w:val="-8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12"/>
          <w:position w:val="-8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-1"/>
          <w:w w:val="96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6"/>
          <w:w w:val="53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2"/>
          <w:w w:val="75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5"/>
          <w:w w:val="110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1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4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−</w:t>
      </w:r>
      <w:r>
        <w:rPr>
          <w:rFonts w:ascii="Cambria Math" w:hAnsi="Cambria Math" w:cs="Cambria Math" w:eastAsia="Cambria Math"/>
          <w:w w:val="9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w w:val="104"/>
          <w:sz w:val="17"/>
          <w:szCs w:val="17"/>
        </w:rPr>
        <w:t>𝑍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80"/>
          <w:sz w:val="17"/>
          <w:szCs w:val="17"/>
        </w:rPr>
        <w:t>��</w:t>
      </w:r>
      <w:r>
        <w:rPr>
          <w:rFonts w:ascii="Cambria Math" w:hAnsi="Cambria Math" w:cs="Cambria Math" w:eastAsia="Cambria Math"/>
          <w:spacing w:val="1"/>
          <w:w w:val="80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w w:val="106"/>
          <w:sz w:val="17"/>
          <w:szCs w:val="17"/>
        </w:rPr>
        <w:t>𝑋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1"/>
          <w:w w:val="7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102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-1"/>
          <w:w w:val="102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9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sz w:val="17"/>
          <w:szCs w:val="17"/>
        </w:rPr>
        <w:t> </w:t>
      </w:r>
      <w:r>
        <w:rPr>
          <w:rFonts w:ascii="Cambria Math" w:hAnsi="Cambria Math" w:cs="Cambria Math" w:eastAsia="Cambria Math"/>
          <w:spacing w:val="-12"/>
          <w:sz w:val="17"/>
          <w:szCs w:val="17"/>
        </w:rPr>
        <w:t> </w:t>
      </w:r>
      <w:r>
        <w:rPr>
          <w:rFonts w:ascii="Cambria Math" w:hAnsi="Cambria Math" w:cs="Cambria Math" w:eastAsia="Cambria Math"/>
          <w:position w:val="-8"/>
          <w:sz w:val="24"/>
          <w:szCs w:val="24"/>
        </w:rPr>
        <w:t>+</w:t>
      </w:r>
      <w:r>
        <w:rPr>
          <w:rFonts w:ascii="Cambria Math" w:hAnsi="Cambria Math" w:cs="Cambria Math" w:eastAsia="Cambria Math"/>
          <w:spacing w:val="1"/>
          <w:position w:val="-8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-9"/>
          <w:w w:val="99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4"/>
          <w:w w:val="53"/>
          <w:position w:val="-13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2"/>
          <w:w w:val="75"/>
          <w:position w:val="-8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5"/>
          <w:w w:val="110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4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w w:val="9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w w:val="104"/>
          <w:sz w:val="17"/>
          <w:szCs w:val="17"/>
        </w:rPr>
        <w:t>𝑍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80"/>
          <w:sz w:val="17"/>
          <w:szCs w:val="17"/>
        </w:rPr>
        <w:t>��</w:t>
      </w:r>
      <w:r>
        <w:rPr>
          <w:rFonts w:ascii="Cambria Math" w:hAnsi="Cambria Math" w:cs="Cambria Math" w:eastAsia="Cambria Math"/>
          <w:spacing w:val="1"/>
          <w:w w:val="80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w w:val="106"/>
          <w:sz w:val="17"/>
          <w:szCs w:val="17"/>
        </w:rPr>
        <w:t>𝑋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1"/>
          <w:w w:val="7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102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2"/>
          <w:w w:val="102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sz w:val="17"/>
          <w:szCs w:val="17"/>
        </w:rPr>
        <w:tab/>
      </w:r>
      <w:r>
        <w:rPr>
          <w:rFonts w:ascii="Times New Roman" w:hAnsi="Times New Roman" w:cs="Times New Roman" w:eastAsia="Times New Roman"/>
          <w:position w:val="-8"/>
          <w:sz w:val="24"/>
          <w:szCs w:val="24"/>
        </w:rPr>
        <w:t>(15)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118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80" w:bottom="280" w:left="1280" w:right="1300"/>
        </w:sectPr>
      </w:pP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pt;margin-top:1.035938pt;width:454.85pt;height:.1pt;mso-position-horizontal-relative:page;mso-position-vertical-relative:paragraph;z-index:1504" coordorigin="1400,21" coordsize="9097,2">
            <v:shape style="position:absolute;left:1400;top:21;width:9097;height:2" coordorigin="1400,21" coordsize="9097,0" path="m1400,21l10496,21e" filled="false" stroked="true" strokeweight=".5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IOP Conf. Series: Materials Science and Engineering </w:t>
      </w:r>
      <w:r>
        <w:rPr>
          <w:rFonts w:ascii="Times New Roman"/>
          <w:b/>
          <w:sz w:val="20"/>
        </w:rPr>
        <w:t>518 </w:t>
      </w:r>
      <w:r>
        <w:rPr>
          <w:rFonts w:ascii="Times New Roman"/>
          <w:sz w:val="20"/>
        </w:rPr>
        <w:t>(2019)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032026</w:t>
      </w: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doi:10.1088/1757-899X/518/3/032026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137" w:footer="789" w:top="1320" w:bottom="980" w:left="1280" w:right="1300"/>
          <w:cols w:num="2" w:equalWidth="0">
            <w:col w:w="5960" w:space="45"/>
            <w:col w:w="3325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1910" w:h="16840"/>
          <w:pgMar w:top="680" w:bottom="280" w:left="1280" w:right="1300"/>
        </w:sectPr>
      </w:pPr>
    </w:p>
    <w:p>
      <w:pPr>
        <w:tabs>
          <w:tab w:pos="1739" w:val="left" w:leader="none"/>
        </w:tabs>
        <w:spacing w:line="266" w:lineRule="exact" w:before="0"/>
        <w:ind w:left="1331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 w:hAnsi="Cambria Math" w:cs="Cambria Math" w:eastAsia="Cambria Math"/>
          <w:position w:val="-13"/>
          <w:sz w:val="24"/>
          <w:szCs w:val="24"/>
        </w:rPr>
        <w:t>𝐻</w:t>
        <w:tab/>
      </w:r>
      <w:r>
        <w:rPr>
          <w:rFonts w:ascii="Cambria Math" w:hAnsi="Cambria Math" w:cs="Cambria Math" w:eastAsia="Cambria Math"/>
          <w:w w:val="105"/>
          <w:position w:val="-13"/>
          <w:sz w:val="24"/>
          <w:szCs w:val="24"/>
        </w:rPr>
        <w:t>=  </w:t>
      </w:r>
      <w:r>
        <w:rPr>
          <w:rFonts w:ascii="Cambria Math" w:hAnsi="Cambria Math" w:cs="Cambria Math" w:eastAsia="Cambria Math"/>
          <w:spacing w:val="8"/>
          <w:w w:val="105"/>
          <w:position w:val="-13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8"/>
          <w:w w:val="105"/>
          <w:sz w:val="17"/>
          <w:szCs w:val="17"/>
        </w:rPr>
      </w:r>
      <w:r>
        <w:rPr>
          <w:rFonts w:ascii="Cambria Math" w:hAnsi="Cambria Math" w:cs="Cambria Math" w:eastAsia="Cambria Math"/>
          <w:spacing w:val="8"/>
          <w:w w:val="105"/>
          <w:sz w:val="17"/>
          <w:szCs w:val="17"/>
          <w:u w:val="single" w:color="000000"/>
        </w:rPr>
      </w:r>
      <w:r>
        <w:rPr>
          <w:rFonts w:ascii="Cambria Math" w:hAnsi="Cambria Math" w:cs="Cambria Math" w:eastAsia="Cambria Math"/>
          <w:spacing w:val="8"/>
          <w:w w:val="105"/>
          <w:sz w:val="17"/>
          <w:szCs w:val="17"/>
        </w:rPr>
      </w:r>
      <w:r>
        <w:rPr>
          <w:rFonts w:ascii="Cambria Math" w:hAnsi="Cambria Math" w:cs="Cambria Math" w:eastAsia="Cambria Math"/>
          <w:w w:val="105"/>
          <w:sz w:val="17"/>
          <w:szCs w:val="17"/>
          <w:u w:val="single" w:color="000000"/>
        </w:rPr>
        <w:t>�</w:t>
      </w:r>
      <w:r>
        <w:rPr>
          <w:rFonts w:ascii="Cambria Math" w:hAnsi="Cambria Math" w:cs="Cambria Math" w:eastAsia="Cambria Math"/>
          <w:spacing w:val="-37"/>
          <w:w w:val="100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w w:val="105"/>
          <w:position w:val="-3"/>
          <w:sz w:val="14"/>
          <w:szCs w:val="14"/>
          <w:u w:val="single" w:color="000000"/>
        </w:rPr>
        <w:t>𝑙</w:t>
      </w:r>
      <w:r>
        <w:rPr>
          <w:rFonts w:ascii="Cambria Math" w:hAnsi="Cambria Math" w:cs="Cambria Math" w:eastAsia="Cambria Math"/>
          <w:w w:val="99"/>
          <w:position w:val="-3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w w:val="99"/>
          <w:position w:val="-3"/>
          <w:sz w:val="14"/>
          <w:szCs w:val="14"/>
        </w:rPr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451" w:lineRule="exact" w:before="0"/>
        <w:ind w:left="0" w:right="0" w:firstLine="0"/>
        <w:jc w:val="right"/>
        <w:rPr>
          <w:rFonts w:ascii="Cambria Math" w:hAnsi="Cambria Math" w:cs="Cambria Math" w:eastAsia="Cambria Math"/>
          <w:sz w:val="14"/>
          <w:szCs w:val="14"/>
        </w:rPr>
      </w:pPr>
      <w:r>
        <w:rPr/>
        <w:pict>
          <v:shape style="position:absolute;margin-left:138.619995pt;margin-top:1.181085pt;width:8.4pt;height:8.550pt;mso-position-horizontal-relative:page;mso-position-vertical-relative:paragraph;z-index:164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7"/>
                      <w:szCs w:val="17"/>
                    </w:rPr>
                  </w:pPr>
                  <w:r>
                    <w:rPr>
                      <w:rFonts w:ascii="Cambria Math" w:hAnsi="Cambria Math" w:cs="Cambria Math" w:eastAsia="Cambria Math"/>
                      <w:spacing w:val="-1"/>
                      <w:w w:val="75"/>
                      <w:sz w:val="17"/>
                      <w:szCs w:val="17"/>
                    </w:rPr>
                    <w:t>��</w:t>
                  </w:r>
                  <w:r>
                    <w:rPr>
                      <w:rFonts w:ascii="Cambria Math" w:hAnsi="Cambria Math" w:cs="Cambria Math" w:eastAsia="Cambria Math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w w:val="90"/>
          <w:sz w:val="17"/>
          <w:szCs w:val="17"/>
        </w:rPr>
        <w:t>����</w:t>
      </w:r>
      <w:r>
        <w:rPr>
          <w:rFonts w:ascii="Cambria Math" w:hAnsi="Cambria Math" w:cs="Cambria Math" w:eastAsia="Cambria Math"/>
          <w:w w:val="90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717" w:lineRule="exact" w:before="0"/>
        <w:ind w:left="7" w:right="0" w:firstLine="0"/>
        <w:jc w:val="left"/>
        <w:rPr>
          <w:rFonts w:ascii="Cambria Math" w:hAnsi="Cambria Math" w:cs="Cambria Math" w:eastAsia="Cambria Math"/>
          <w:sz w:val="24"/>
          <w:szCs w:val="24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1"/>
          <w:sz w:val="24"/>
          <w:szCs w:val="24"/>
        </w:rPr>
        <w:t>(</w:t>
      </w:r>
      <w:r>
        <w:rPr>
          <w:rFonts w:ascii="Cambria Math" w:hAnsi="Cambria Math" w:cs="Cambria Math" w:eastAsia="Cambria Math"/>
          <w:spacing w:val="-1"/>
          <w:w w:val="96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4"/>
          <w:w w:val="53"/>
          <w:position w:val="-4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75"/>
          <w:sz w:val="24"/>
          <w:szCs w:val="24"/>
        </w:rPr>
        <w:t>�</w:t>
      </w:r>
      <w:r>
        <w:rPr>
          <w:rFonts w:ascii="Cambria Math" w:hAnsi="Cambria Math" w:cs="Cambria Math" w:eastAsia="Cambria Math"/>
          <w:sz w:val="24"/>
          <w:szCs w:val="24"/>
        </w:rPr>
      </w:r>
    </w:p>
    <w:p>
      <w:pPr>
        <w:spacing w:line="710" w:lineRule="exact" w:before="0"/>
        <w:ind w:left="-28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5"/>
          <w:w w:val="110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1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4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−</w:t>
      </w:r>
      <w:r>
        <w:rPr>
          <w:rFonts w:ascii="Cambria Math" w:hAnsi="Cambria Math" w:cs="Cambria Math" w:eastAsia="Cambria Math"/>
          <w:w w:val="9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w w:val="104"/>
          <w:sz w:val="17"/>
          <w:szCs w:val="17"/>
        </w:rPr>
        <w:t>𝑍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80"/>
          <w:sz w:val="17"/>
          <w:szCs w:val="17"/>
        </w:rPr>
        <w:t>��</w:t>
      </w:r>
      <w:r>
        <w:rPr>
          <w:rFonts w:ascii="Cambria Math" w:hAnsi="Cambria Math" w:cs="Cambria Math" w:eastAsia="Cambria Math"/>
          <w:spacing w:val="1"/>
          <w:w w:val="80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w w:val="106"/>
          <w:sz w:val="17"/>
          <w:szCs w:val="17"/>
        </w:rPr>
        <w:t>𝑋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1"/>
          <w:w w:val="7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102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2"/>
          <w:w w:val="102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w w:val="100"/>
          <w:sz w:val="17"/>
          <w:szCs w:val="17"/>
        </w:rPr>
        <w:t>)</w:t>
      </w:r>
    </w:p>
    <w:p>
      <w:pPr>
        <w:spacing w:line="717" w:lineRule="exact" w:before="0"/>
        <w:ind w:left="23" w:right="0" w:firstLine="0"/>
        <w:jc w:val="left"/>
        <w:rPr>
          <w:rFonts w:ascii="Cambria Math" w:hAnsi="Cambria Math" w:cs="Cambria Math" w:eastAsia="Cambria Math"/>
          <w:sz w:val="24"/>
          <w:szCs w:val="24"/>
        </w:rPr>
      </w:pPr>
      <w:r>
        <w:rPr>
          <w:w w:val="95"/>
        </w:rPr>
        <w:br w:type="column"/>
      </w:r>
      <w:r>
        <w:rPr>
          <w:rFonts w:ascii="Cambria Math" w:hAnsi="Cambria Math" w:cs="Cambria Math" w:eastAsia="Cambria Math"/>
          <w:w w:val="95"/>
          <w:sz w:val="24"/>
          <w:szCs w:val="24"/>
        </w:rPr>
        <w:t>−</w:t>
      </w:r>
      <w:r>
        <w:rPr>
          <w:rFonts w:ascii="Cambria Math" w:hAnsi="Cambria Math" w:cs="Cambria Math" w:eastAsia="Cambria Math"/>
          <w:spacing w:val="-42"/>
          <w:w w:val="95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5"/>
          <w:w w:val="8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5"/>
          <w:w w:val="80"/>
          <w:position w:val="-4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5"/>
          <w:w w:val="8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5"/>
          <w:sz w:val="24"/>
          <w:szCs w:val="24"/>
        </w:rPr>
      </w:r>
    </w:p>
    <w:p>
      <w:pPr>
        <w:spacing w:line="710" w:lineRule="exact" w:before="0"/>
        <w:ind w:left="-28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5"/>
          <w:w w:val="110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4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−</w:t>
      </w:r>
      <w:r>
        <w:rPr>
          <w:rFonts w:ascii="Cambria Math" w:hAnsi="Cambria Math" w:cs="Cambria Math" w:eastAsia="Cambria Math"/>
          <w:w w:val="9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w w:val="104"/>
          <w:sz w:val="17"/>
          <w:szCs w:val="17"/>
        </w:rPr>
        <w:t>𝑍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80"/>
          <w:sz w:val="17"/>
          <w:szCs w:val="17"/>
        </w:rPr>
        <w:t>��</w:t>
      </w:r>
      <w:r>
        <w:rPr>
          <w:rFonts w:ascii="Cambria Math" w:hAnsi="Cambria Math" w:cs="Cambria Math" w:eastAsia="Cambria Math"/>
          <w:spacing w:val="1"/>
          <w:w w:val="80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9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1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w w:val="106"/>
          <w:sz w:val="17"/>
          <w:szCs w:val="17"/>
        </w:rPr>
        <w:t>𝑋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1"/>
          <w:w w:val="7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102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-1"/>
          <w:w w:val="102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1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w w:val="100"/>
          <w:sz w:val="17"/>
          <w:szCs w:val="17"/>
        </w:rPr>
        <w:t>)</w:t>
      </w:r>
    </w:p>
    <w:p>
      <w:pPr>
        <w:pStyle w:val="Heading1"/>
        <w:tabs>
          <w:tab w:pos="789" w:val="left" w:leader="none"/>
        </w:tabs>
        <w:spacing w:line="717" w:lineRule="exact"/>
        <w:ind w:left="-32" w:right="0"/>
        <w:jc w:val="left"/>
      </w:pPr>
      <w:r>
        <w:rPr/>
        <w:br w:type="column"/>
      </w:r>
      <w:r>
        <w:rPr>
          <w:rFonts w:ascii="Cambria Math"/>
        </w:rPr>
        <w:t>)</w:t>
        <w:tab/>
      </w:r>
      <w:r>
        <w:rPr/>
        <w:t>(16)</w:t>
      </w:r>
    </w:p>
    <w:p>
      <w:pPr>
        <w:spacing w:after="0" w:line="717" w:lineRule="exact"/>
        <w:jc w:val="left"/>
        <w:sectPr>
          <w:type w:val="continuous"/>
          <w:pgSz w:w="11910" w:h="16840"/>
          <w:pgMar w:top="680" w:bottom="280" w:left="1280" w:right="1300"/>
          <w:cols w:num="6" w:equalWidth="0">
            <w:col w:w="2420" w:space="40"/>
            <w:col w:w="454" w:space="40"/>
            <w:col w:w="2157" w:space="40"/>
            <w:col w:w="599" w:space="40"/>
            <w:col w:w="2157" w:space="40"/>
            <w:col w:w="1343"/>
          </w:cols>
        </w:sectPr>
      </w:pPr>
    </w:p>
    <w:p>
      <w:pPr>
        <w:tabs>
          <w:tab w:pos="1722" w:val="left" w:leader="none"/>
        </w:tabs>
        <w:spacing w:line="131" w:lineRule="exact" w:before="0"/>
        <w:ind w:left="1331" w:right="0" w:firstLine="0"/>
        <w:jc w:val="center"/>
        <w:rPr>
          <w:rFonts w:ascii="Cambria Math" w:hAnsi="Cambria Math" w:cs="Cambria Math" w:eastAsia="Cambria Math"/>
          <w:sz w:val="24"/>
          <w:szCs w:val="24"/>
        </w:rPr>
      </w:pPr>
      <w:r>
        <w:rPr>
          <w:rFonts w:ascii="Cambria Math" w:hAnsi="Cambria Math" w:cs="Cambria Math" w:eastAsia="Cambria Math"/>
          <w:sz w:val="24"/>
          <w:szCs w:val="24"/>
        </w:rPr>
        <w:t>𝐻</w:t>
        <w:tab/>
        <w:t>=   </w:t>
      </w:r>
      <w:r>
        <w:rPr>
          <w:rFonts w:ascii="Cambria Math" w:hAnsi="Cambria Math" w:cs="Cambria Math" w:eastAsia="Cambria Math"/>
          <w:spacing w:val="32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32"/>
          <w:position w:val="14"/>
          <w:sz w:val="17"/>
          <w:szCs w:val="17"/>
        </w:rPr>
      </w:r>
      <w:r>
        <w:rPr>
          <w:rFonts w:ascii="Cambria Math" w:hAnsi="Cambria Math" w:cs="Cambria Math" w:eastAsia="Cambria Math"/>
          <w:spacing w:val="32"/>
          <w:position w:val="14"/>
          <w:sz w:val="17"/>
          <w:szCs w:val="17"/>
          <w:u w:val="single" w:color="000000"/>
        </w:rPr>
      </w:r>
      <w:r>
        <w:rPr>
          <w:rFonts w:ascii="Cambria Math" w:hAnsi="Cambria Math" w:cs="Cambria Math" w:eastAsia="Cambria Math"/>
          <w:spacing w:val="32"/>
          <w:position w:val="14"/>
          <w:sz w:val="17"/>
          <w:szCs w:val="17"/>
        </w:rPr>
      </w:r>
      <w:r>
        <w:rPr>
          <w:rFonts w:ascii="Cambria Math" w:hAnsi="Cambria Math" w:cs="Cambria Math" w:eastAsia="Cambria Math"/>
          <w:position w:val="14"/>
          <w:sz w:val="17"/>
          <w:szCs w:val="17"/>
          <w:u w:val="single" w:color="000000"/>
        </w:rPr>
        <w:t>�</w:t>
      </w:r>
      <w:r>
        <w:rPr>
          <w:rFonts w:ascii="Cambria Math" w:hAnsi="Cambria Math" w:cs="Cambria Math" w:eastAsia="Cambria Math"/>
          <w:spacing w:val="-37"/>
          <w:position w:val="14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position w:val="11"/>
          <w:sz w:val="14"/>
          <w:szCs w:val="14"/>
          <w:u w:val="single" w:color="000000"/>
        </w:rPr>
        <w:t>𝑙</w:t>
      </w:r>
      <w:r>
        <w:rPr>
          <w:rFonts w:ascii="Cambria Math" w:hAnsi="Cambria Math" w:cs="Cambria Math" w:eastAsia="Cambria Math"/>
          <w:w w:val="99"/>
          <w:position w:val="11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w w:val="99"/>
          <w:position w:val="11"/>
          <w:sz w:val="14"/>
          <w:szCs w:val="14"/>
        </w:rPr>
      </w:r>
      <w:r>
        <w:rPr>
          <w:rFonts w:ascii="Cambria Math" w:hAnsi="Cambria Math" w:cs="Cambria Math" w:eastAsia="Cambria Math"/>
          <w:position w:val="11"/>
          <w:sz w:val="14"/>
          <w:szCs w:val="14"/>
        </w:rPr>
        <w:t>     </w:t>
      </w:r>
      <w:r>
        <w:rPr>
          <w:rFonts w:ascii="Cambria Math" w:hAnsi="Cambria Math" w:cs="Cambria Math" w:eastAsia="Cambria Math"/>
          <w:w w:val="95"/>
          <w:sz w:val="24"/>
          <w:szCs w:val="24"/>
        </w:rPr>
        <w:t>(�</w:t>
      </w:r>
      <w:r>
        <w:rPr>
          <w:rFonts w:ascii="Cambria Math" w:hAnsi="Cambria Math" w:cs="Cambria Math" w:eastAsia="Cambria Math"/>
          <w:spacing w:val="-13"/>
          <w:w w:val="9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95"/>
          <w:sz w:val="24"/>
          <w:szCs w:val="24"/>
        </w:rPr>
        <w:t>�</w:t>
      </w:r>
      <w:r>
        <w:rPr>
          <w:rFonts w:ascii="Cambria Math" w:hAnsi="Cambria Math" w:cs="Cambria Math" w:eastAsia="Cambria Math"/>
          <w:sz w:val="24"/>
          <w:szCs w:val="24"/>
        </w:rPr>
      </w:r>
    </w:p>
    <w:p>
      <w:pPr>
        <w:tabs>
          <w:tab w:pos="1831" w:val="left" w:leader="none"/>
          <w:tab w:pos="2564" w:val="left" w:leader="none"/>
        </w:tabs>
        <w:spacing w:line="533" w:lineRule="exact" w:before="0"/>
        <w:ind w:left="1356" w:right="0" w:firstLine="0"/>
        <w:jc w:val="center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 w:hAnsi="Cambria Math" w:cs="Cambria Math" w:eastAsia="Cambria Math"/>
          <w:spacing w:val="-1"/>
          <w:w w:val="65"/>
          <w:position w:val="7"/>
          <w:sz w:val="17"/>
          <w:szCs w:val="17"/>
        </w:rPr>
        <w:t>��</w:t>
        <w:tab/>
      </w:r>
      <w:r>
        <w:rPr>
          <w:rFonts w:ascii="Cambria Math" w:hAnsi="Cambria Math" w:cs="Cambria Math" w:eastAsia="Cambria Math"/>
          <w:w w:val="90"/>
          <w:sz w:val="17"/>
          <w:szCs w:val="17"/>
        </w:rPr>
        <w:t>����</w:t>
      </w:r>
      <w:r>
        <w:rPr>
          <w:rFonts w:ascii="Cambria Math" w:hAnsi="Cambria Math" w:cs="Cambria Math" w:eastAsia="Cambria Math"/>
          <w:w w:val="90"/>
          <w:position w:val="-3"/>
          <w:sz w:val="14"/>
          <w:szCs w:val="14"/>
        </w:rPr>
        <w:t>𝑙</w:t>
        <w:tab/>
      </w:r>
      <w:r>
        <w:rPr>
          <w:rFonts w:ascii="Cambria Math" w:hAnsi="Cambria Math" w:cs="Cambria Math" w:eastAsia="Cambria Math"/>
          <w:w w:val="65"/>
          <w:position w:val="7"/>
          <w:sz w:val="17"/>
          <w:szCs w:val="17"/>
        </w:rPr>
        <w:t>�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line="610" w:lineRule="exact" w:before="0"/>
        <w:ind w:left="-28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5"/>
          <w:w w:val="110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4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−</w:t>
      </w:r>
      <w:r>
        <w:rPr>
          <w:rFonts w:ascii="Cambria Math" w:hAnsi="Cambria Math" w:cs="Cambria Math" w:eastAsia="Cambria Math"/>
          <w:w w:val="9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w w:val="104"/>
          <w:sz w:val="17"/>
          <w:szCs w:val="17"/>
        </w:rPr>
        <w:t>𝑍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80"/>
          <w:sz w:val="17"/>
          <w:szCs w:val="17"/>
        </w:rPr>
        <w:t>��</w:t>
      </w:r>
      <w:r>
        <w:rPr>
          <w:rFonts w:ascii="Cambria Math" w:hAnsi="Cambria Math" w:cs="Cambria Math" w:eastAsia="Cambria Math"/>
          <w:spacing w:val="1"/>
          <w:w w:val="80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9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w w:val="106"/>
          <w:sz w:val="17"/>
          <w:szCs w:val="17"/>
        </w:rPr>
        <w:t>𝑋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1"/>
          <w:w w:val="7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102"/>
          <w:sz w:val="17"/>
          <w:szCs w:val="17"/>
        </w:rPr>
        <w:t>𝑖�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1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w w:val="100"/>
          <w:sz w:val="17"/>
          <w:szCs w:val="17"/>
        </w:rPr>
        <w:t>)</w:t>
      </w:r>
    </w:p>
    <w:p>
      <w:pPr>
        <w:spacing w:line="664" w:lineRule="exact" w:before="0"/>
        <w:ind w:left="21" w:right="0" w:firstLine="0"/>
        <w:jc w:val="left"/>
        <w:rPr>
          <w:rFonts w:ascii="Cambria Math" w:hAnsi="Cambria Math" w:cs="Cambria Math" w:eastAsia="Cambria Math"/>
          <w:sz w:val="24"/>
          <w:szCs w:val="24"/>
        </w:rPr>
      </w:pPr>
      <w:r>
        <w:rPr>
          <w:w w:val="95"/>
        </w:rPr>
        <w:br w:type="column"/>
      </w:r>
      <w:r>
        <w:rPr>
          <w:rFonts w:ascii="Cambria Math" w:hAnsi="Cambria Math" w:cs="Cambria Math" w:eastAsia="Cambria Math"/>
          <w:w w:val="95"/>
          <w:sz w:val="24"/>
          <w:szCs w:val="24"/>
        </w:rPr>
        <w:t>+</w:t>
      </w:r>
      <w:r>
        <w:rPr>
          <w:rFonts w:ascii="Cambria Math" w:hAnsi="Cambria Math" w:cs="Cambria Math" w:eastAsia="Cambria Math"/>
          <w:spacing w:val="-42"/>
          <w:w w:val="95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5"/>
          <w:w w:val="8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5"/>
          <w:w w:val="80"/>
          <w:position w:val="-4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5"/>
          <w:w w:val="8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5"/>
          <w:sz w:val="24"/>
          <w:szCs w:val="24"/>
        </w:rPr>
      </w:r>
    </w:p>
    <w:p>
      <w:pPr>
        <w:spacing w:line="610" w:lineRule="exact" w:before="0"/>
        <w:ind w:left="-28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5"/>
          <w:w w:val="110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1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4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−</w:t>
      </w:r>
      <w:r>
        <w:rPr>
          <w:rFonts w:ascii="Cambria Math" w:hAnsi="Cambria Math" w:cs="Cambria Math" w:eastAsia="Cambria Math"/>
          <w:w w:val="9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w w:val="104"/>
          <w:sz w:val="17"/>
          <w:szCs w:val="17"/>
        </w:rPr>
        <w:t>𝑍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w w:val="80"/>
          <w:sz w:val="17"/>
          <w:szCs w:val="17"/>
        </w:rPr>
        <w:t>��</w:t>
      </w:r>
      <w:r>
        <w:rPr>
          <w:rFonts w:ascii="Cambria Math" w:hAnsi="Cambria Math" w:cs="Cambria Math" w:eastAsia="Cambria Math"/>
          <w:spacing w:val="1"/>
          <w:w w:val="80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1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w w:val="106"/>
          <w:sz w:val="17"/>
          <w:szCs w:val="17"/>
        </w:rPr>
        <w:t>𝑋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1"/>
          <w:w w:val="7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102"/>
          <w:sz w:val="17"/>
          <w:szCs w:val="17"/>
        </w:rPr>
        <w:t>𝑖</w:t>
      </w:r>
      <w:r>
        <w:rPr>
          <w:rFonts w:ascii="Cambria Math" w:hAnsi="Cambria Math" w:cs="Cambria Math" w:eastAsia="Cambria Math"/>
          <w:spacing w:val="2"/>
          <w:w w:val="102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7"/>
          <w:w w:val="119"/>
          <w:position w:val="-3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)</w:t>
      </w:r>
      <w:r>
        <w:rPr>
          <w:rFonts w:ascii="Cambria Math" w:hAnsi="Cambria Math" w:cs="Cambria Math" w:eastAsia="Cambria Math"/>
          <w:w w:val="100"/>
          <w:sz w:val="17"/>
          <w:szCs w:val="17"/>
        </w:rPr>
        <w:t>)</w:t>
      </w:r>
    </w:p>
    <w:p>
      <w:pPr>
        <w:pStyle w:val="Heading1"/>
        <w:tabs>
          <w:tab w:pos="849" w:val="left" w:leader="none"/>
        </w:tabs>
        <w:spacing w:line="664" w:lineRule="exact"/>
        <w:ind w:left="-30" w:right="0"/>
        <w:jc w:val="left"/>
      </w:pPr>
      <w:r>
        <w:rPr/>
        <w:br w:type="column"/>
      </w:r>
      <w:r>
        <w:rPr>
          <w:rFonts w:ascii="Cambria Math"/>
        </w:rPr>
        <w:t>)</w:t>
        <w:tab/>
      </w:r>
      <w:r>
        <w:rPr/>
        <w:t>(17)</w:t>
      </w:r>
    </w:p>
    <w:p>
      <w:pPr>
        <w:spacing w:after="0" w:line="664" w:lineRule="exact"/>
        <w:jc w:val="left"/>
        <w:sectPr>
          <w:type w:val="continuous"/>
          <w:pgSz w:w="11910" w:h="16840"/>
          <w:pgMar w:top="680" w:bottom="280" w:left="1280" w:right="1300"/>
          <w:cols w:num="5" w:equalWidth="0">
            <w:col w:w="2897" w:space="40"/>
            <w:col w:w="2157" w:space="40"/>
            <w:col w:w="597" w:space="40"/>
            <w:col w:w="2157" w:space="40"/>
            <w:col w:w="1362"/>
          </w:cols>
        </w:sectPr>
      </w:pPr>
    </w:p>
    <w:p>
      <w:pPr>
        <w:pStyle w:val="BodyText"/>
        <w:spacing w:line="18" w:lineRule="exact"/>
        <w:ind w:right="1144"/>
        <w:jc w:val="left"/>
      </w:pPr>
      <w:r>
        <w:rPr/>
        <w:t>The wave numbers and intrinsic impediments</w:t>
      </w:r>
      <w:r>
        <w:rPr>
          <w:spacing w:val="-13"/>
        </w:rPr>
        <w:t> </w:t>
      </w:r>
      <w:r>
        <w:rPr/>
        <w:t>are:</w:t>
      </w:r>
    </w:p>
    <w:p>
      <w:pPr>
        <w:tabs>
          <w:tab w:pos="8816" w:val="left" w:leader="none"/>
        </w:tabs>
        <w:spacing w:line="491" w:lineRule="exact" w:before="0"/>
        <w:ind w:left="4308" w:right="8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24.309998pt;margin-top:14.223598pt;width:45.5pt;height:.1pt;mso-position-horizontal-relative:page;mso-position-vertical-relative:paragraph;z-index:-31840" coordorigin="6486,284" coordsize="910,2">
            <v:shape style="position:absolute;left:6486;top:284;width:910;height:2" coordorigin="6486,284" coordsize="910,0" path="m6486,284l7396,284e" filled="false" stroked="true" strokeweight=".84pt" strokecolor="#000000">
              <v:path arrowok="t"/>
            </v:shape>
            <w10:wrap type="none"/>
          </v:group>
        </w:pict>
      </w:r>
      <w:r>
        <w:rPr>
          <w:rFonts w:ascii="Cambria Math" w:hAnsi="Cambria Math" w:cs="Cambria Math" w:eastAsia="Cambria Math"/>
          <w:spacing w:val="-13"/>
          <w:position w:val="2"/>
          <w:sz w:val="24"/>
          <w:szCs w:val="24"/>
        </w:rPr>
        <w:t>𝐾</w:t>
      </w:r>
      <w:r>
        <w:rPr>
          <w:rFonts w:ascii="Cambria Math" w:hAnsi="Cambria Math" w:cs="Cambria Math" w:eastAsia="Cambria Math"/>
          <w:spacing w:val="-13"/>
          <w:position w:val="-2"/>
          <w:sz w:val="17"/>
          <w:szCs w:val="17"/>
        </w:rPr>
        <w:t>�   </w:t>
      </w:r>
      <w:r>
        <w:rPr>
          <w:rFonts w:ascii="Cambria Math" w:hAnsi="Cambria Math" w:cs="Cambria Math" w:eastAsia="Cambria Math"/>
          <w:position w:val="2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26"/>
          <w:position w:val="2"/>
          <w:sz w:val="24"/>
          <w:szCs w:val="24"/>
        </w:rPr>
        <w:t> </w:t>
      </w:r>
      <w:r>
        <w:rPr>
          <w:rFonts w:ascii="Cambria Math" w:hAnsi="Cambria Math" w:cs="Cambria Math" w:eastAsia="Cambria Math"/>
          <w:position w:val="2"/>
          <w:sz w:val="24"/>
          <w:szCs w:val="24"/>
        </w:rPr>
        <w:t>�</w:t>
      </w:r>
      <w:r>
        <w:rPr>
          <w:rFonts w:ascii="Cambria Math" w:hAnsi="Cambria Math" w:cs="Cambria Math" w:eastAsia="Cambria Math"/>
          <w:sz w:val="24"/>
          <w:szCs w:val="24"/>
        </w:rPr>
        <w:t>√</w:t>
      </w:r>
      <w:r>
        <w:rPr>
          <w:rFonts w:ascii="Cambria Math" w:hAnsi="Cambria Math" w:cs="Cambria Math" w:eastAsia="Cambria Math"/>
          <w:position w:val="2"/>
          <w:sz w:val="24"/>
          <w:szCs w:val="24"/>
        </w:rPr>
        <w:t>𝜖</w:t>
      </w:r>
      <w:r>
        <w:rPr>
          <w:rFonts w:ascii="Cambria Math" w:hAnsi="Cambria Math" w:cs="Cambria Math" w:eastAsia="Cambria Math"/>
          <w:position w:val="-2"/>
          <w:sz w:val="17"/>
          <w:szCs w:val="17"/>
        </w:rPr>
        <w:t>0</w:t>
      </w:r>
      <w:r>
        <w:rPr>
          <w:rFonts w:ascii="Cambria Math" w:hAnsi="Cambria Math" w:cs="Cambria Math" w:eastAsia="Cambria Math"/>
          <w:position w:val="2"/>
          <w:sz w:val="24"/>
          <w:szCs w:val="24"/>
        </w:rPr>
        <w:t>𝜇</w:t>
      </w:r>
      <w:r>
        <w:rPr>
          <w:rFonts w:ascii="Cambria Math" w:hAnsi="Cambria Math" w:cs="Cambria Math" w:eastAsia="Cambria Math"/>
          <w:position w:val="-2"/>
          <w:sz w:val="17"/>
          <w:szCs w:val="17"/>
        </w:rPr>
        <w:t>0</w:t>
      </w:r>
      <w:r>
        <w:rPr>
          <w:rFonts w:ascii="Cambria Math" w:hAnsi="Cambria Math" w:cs="Cambria Math" w:eastAsia="Cambria Math"/>
          <w:position w:val="2"/>
          <w:sz w:val="24"/>
          <w:szCs w:val="24"/>
        </w:rPr>
        <w:t>𝜖</w:t>
      </w:r>
      <w:r>
        <w:rPr>
          <w:rFonts w:ascii="Cambria Math" w:hAnsi="Cambria Math" w:cs="Cambria Math" w:eastAsia="Cambria Math"/>
          <w:position w:val="-2"/>
          <w:sz w:val="17"/>
          <w:szCs w:val="17"/>
        </w:rPr>
        <w:t>1</w:t>
      </w:r>
      <w:r>
        <w:rPr>
          <w:rFonts w:ascii="Cambria Math" w:hAnsi="Cambria Math" w:cs="Cambria Math" w:eastAsia="Cambria Math"/>
          <w:position w:val="2"/>
          <w:sz w:val="24"/>
          <w:szCs w:val="24"/>
        </w:rPr>
        <w:t>𝜇</w:t>
      </w:r>
      <w:r>
        <w:rPr>
          <w:rFonts w:ascii="Cambria Math" w:hAnsi="Cambria Math" w:cs="Cambria Math" w:eastAsia="Cambria Math"/>
          <w:position w:val="-2"/>
          <w:sz w:val="17"/>
          <w:szCs w:val="17"/>
        </w:rPr>
        <w:t>1</w:t>
        <w:tab/>
      </w:r>
      <w:r>
        <w:rPr>
          <w:rFonts w:ascii="Times New Roman" w:hAnsi="Times New Roman" w:cs="Times New Roman" w:eastAsia="Times New Roman"/>
          <w:position w:val="2"/>
          <w:sz w:val="24"/>
          <w:szCs w:val="24"/>
        </w:rPr>
        <w:t>(18)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81" w:lineRule="exact" w:before="0"/>
        <w:ind w:left="603" w:right="0" w:firstLine="0"/>
        <w:jc w:val="center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 w:hAnsi="Cambria Math" w:cs="Cambria Math" w:eastAsia="Cambria Math"/>
          <w:w w:val="100"/>
          <w:sz w:val="17"/>
          <w:szCs w:val="17"/>
        </w:rPr>
      </w:r>
      <w:r>
        <w:rPr>
          <w:rFonts w:ascii="Cambria Math" w:hAnsi="Cambria Math" w:cs="Cambria Math" w:eastAsia="Cambria Math"/>
          <w:w w:val="100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w w:val="100"/>
          <w:sz w:val="17"/>
          <w:szCs w:val="17"/>
        </w:rPr>
      </w:r>
      <w:r>
        <w:rPr>
          <w:rFonts w:ascii="Cambria Math" w:hAnsi="Cambria Math" w:cs="Cambria Math" w:eastAsia="Cambria Math"/>
          <w:sz w:val="17"/>
          <w:szCs w:val="17"/>
        </w:rPr>
        <w:t>   </w:t>
      </w:r>
      <w:r>
        <w:rPr>
          <w:rFonts w:ascii="Cambria Math" w:hAnsi="Cambria Math" w:cs="Cambria Math" w:eastAsia="Cambria Math"/>
          <w:spacing w:val="-17"/>
          <w:sz w:val="17"/>
          <w:szCs w:val="17"/>
        </w:rPr>
        <w:t> </w:t>
      </w:r>
      <w:r>
        <w:rPr>
          <w:rFonts w:ascii="Cambria Math" w:hAnsi="Cambria Math" w:cs="Cambria Math" w:eastAsia="Cambria Math"/>
          <w:spacing w:val="-17"/>
          <w:w w:val="92"/>
          <w:sz w:val="17"/>
          <w:szCs w:val="17"/>
        </w:rPr>
      </w:r>
      <w:r>
        <w:rPr>
          <w:rFonts w:ascii="Cambria Math" w:hAnsi="Cambria Math" w:cs="Cambria Math" w:eastAsia="Cambria Math"/>
          <w:w w:val="105"/>
          <w:sz w:val="17"/>
          <w:szCs w:val="17"/>
          <w:u w:val="single" w:color="000000"/>
        </w:rPr>
        <w:t>�</w:t>
      </w:r>
      <w:r>
        <w:rPr>
          <w:rFonts w:ascii="Cambria Math" w:hAnsi="Cambria Math" w:cs="Cambria Math" w:eastAsia="Cambria Math"/>
          <w:spacing w:val="-21"/>
          <w:w w:val="105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w w:val="105"/>
          <w:position w:val="-3"/>
          <w:sz w:val="14"/>
          <w:szCs w:val="14"/>
          <w:u w:val="single" w:color="000000"/>
        </w:rPr>
        <w:t>𝑙</w:t>
      </w:r>
      <w:r>
        <w:rPr>
          <w:rFonts w:ascii="Cambria Math" w:hAnsi="Cambria Math" w:cs="Cambria Math" w:eastAsia="Cambria Math"/>
          <w:w w:val="99"/>
          <w:position w:val="-3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w w:val="99"/>
          <w:position w:val="-3"/>
          <w:sz w:val="14"/>
          <w:szCs w:val="14"/>
        </w:rPr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after="0" w:line="181" w:lineRule="exact"/>
        <w:jc w:val="center"/>
        <w:rPr>
          <w:rFonts w:ascii="Cambria Math" w:hAnsi="Cambria Math" w:cs="Cambria Math" w:eastAsia="Cambria Math"/>
          <w:sz w:val="14"/>
          <w:szCs w:val="14"/>
        </w:rPr>
        <w:sectPr>
          <w:type w:val="continuous"/>
          <w:pgSz w:w="11910" w:h="16840"/>
          <w:pgMar w:top="680" w:bottom="280" w:left="1280" w:right="1300"/>
        </w:sectPr>
      </w:pPr>
    </w:p>
    <w:p>
      <w:pPr>
        <w:spacing w:line="377" w:lineRule="exact" w:before="0"/>
        <w:ind w:left="0" w:right="81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/>
        <w:pict>
          <v:shape style="position:absolute;margin-left:314.950012pt;margin-top:11.764898pt;width:13.15pt;height:7pt;mso-position-horizontal-relative:page;mso-position-vertical-relative:paragraph;z-index:-316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pPr>
                  <w:r>
                    <w:rPr>
                      <w:rFonts w:ascii="Cambria Math"/>
                      <w:w w:val="106"/>
                      <w:sz w:val="14"/>
                    </w:rPr>
                    <w:t>1</w:t>
                  </w:r>
                  <w:r>
                    <w:rPr>
                      <w:rFonts w:ascii="Cambria Math"/>
                      <w:sz w:val="14"/>
                    </w:rPr>
                    <w:t>  </w:t>
                  </w:r>
                  <w:r>
                    <w:rPr>
                      <w:rFonts w:ascii="Cambria Math"/>
                      <w:spacing w:val="4"/>
                      <w:sz w:val="14"/>
                    </w:rPr>
                    <w:t> </w:t>
                  </w:r>
                  <w:r>
                    <w:rPr>
                      <w:rFonts w:ascii="Cambria Math"/>
                      <w:w w:val="106"/>
                      <w:sz w:val="14"/>
                    </w:rPr>
                    <w:t>0</w:t>
                  </w:r>
                  <w:r>
                    <w:rPr>
                      <w:rFonts w:ascii="Cambria Math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position w:val="12"/>
          <w:sz w:val="24"/>
          <w:szCs w:val="24"/>
        </w:rPr>
        <w:t>�</w:t>
      </w:r>
      <w:r>
        <w:rPr>
          <w:rFonts w:ascii="Cambria Math" w:hAnsi="Cambria Math" w:cs="Cambria Math" w:eastAsia="Cambria Math"/>
          <w:position w:val="7"/>
          <w:sz w:val="17"/>
          <w:szCs w:val="17"/>
        </w:rPr>
        <w:t>�  </w:t>
      </w:r>
      <w:r>
        <w:rPr>
          <w:rFonts w:ascii="Cambria Math" w:hAnsi="Cambria Math" w:cs="Cambria Math" w:eastAsia="Cambria Math"/>
          <w:w w:val="105"/>
          <w:position w:val="12"/>
          <w:sz w:val="24"/>
          <w:szCs w:val="24"/>
        </w:rPr>
        <w:t>= </w:t>
      </w:r>
      <w:r>
        <w:rPr>
          <w:rFonts w:ascii="Cambria Math" w:hAnsi="Cambria Math" w:cs="Cambria Math" w:eastAsia="Cambria Math"/>
          <w:w w:val="105"/>
          <w:sz w:val="17"/>
          <w:szCs w:val="17"/>
        </w:rPr>
        <w:t>�𝜖</w:t>
      </w:r>
      <w:r>
        <w:rPr>
          <w:rFonts w:ascii="Cambria Math" w:hAnsi="Cambria Math" w:cs="Cambria Math" w:eastAsia="Cambria Math"/>
          <w:spacing w:val="17"/>
          <w:w w:val="105"/>
          <w:sz w:val="17"/>
          <w:szCs w:val="17"/>
        </w:rPr>
        <w:t> </w:t>
      </w:r>
      <w:r>
        <w:rPr>
          <w:rFonts w:ascii="Cambria Math" w:hAnsi="Cambria Math" w:cs="Cambria Math" w:eastAsia="Cambria Math"/>
          <w:w w:val="105"/>
          <w:sz w:val="17"/>
          <w:szCs w:val="17"/>
        </w:rPr>
        <w:t>𝜖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pStyle w:val="Heading1"/>
        <w:spacing w:line="246" w:lineRule="exact"/>
        <w:ind w:right="156"/>
        <w:jc w:val="right"/>
      </w:pPr>
      <w:r>
        <w:rPr/>
        <w:br w:type="column"/>
      </w:r>
      <w:r>
        <w:rPr/>
        <w:t>(19)</w:t>
      </w:r>
    </w:p>
    <w:p>
      <w:pPr>
        <w:spacing w:after="0" w:line="246" w:lineRule="exact"/>
        <w:jc w:val="right"/>
        <w:sectPr>
          <w:type w:val="continuous"/>
          <w:pgSz w:w="11910" w:h="16840"/>
          <w:pgMar w:top="680" w:bottom="280" w:left="1280" w:right="1300"/>
          <w:cols w:num="2" w:equalWidth="0">
            <w:col w:w="5282" w:space="40"/>
            <w:col w:w="4008"/>
          </w:cols>
        </w:sectPr>
      </w:pPr>
    </w:p>
    <w:p>
      <w:pPr>
        <w:pStyle w:val="BodyText"/>
        <w:spacing w:line="225" w:lineRule="exact"/>
        <w:ind w:right="82"/>
        <w:jc w:val="left"/>
      </w:pPr>
      <w:r>
        <w:rPr/>
        <w:t>By using the boundary condition and the condition for the E and H domains continue in the</w:t>
      </w:r>
      <w:r>
        <w:rPr>
          <w:spacing w:val="-25"/>
        </w:rPr>
        <w:t> </w:t>
      </w:r>
      <w:r>
        <w:rPr/>
        <w:t>interfaces.</w:t>
      </w:r>
    </w:p>
    <w:p>
      <w:pPr>
        <w:spacing w:after="0" w:line="225" w:lineRule="exact"/>
        <w:jc w:val="left"/>
        <w:sectPr>
          <w:type w:val="continuous"/>
          <w:pgSz w:w="11910" w:h="16840"/>
          <w:pgMar w:top="680" w:bottom="280" w:left="1280" w:right="1300"/>
        </w:sectPr>
      </w:pPr>
    </w:p>
    <w:p>
      <w:pPr>
        <w:spacing w:line="159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 w:hAnsi="Cambria Math" w:cs="Cambria Math" w:eastAsia="Cambria Math"/>
          <w:spacing w:val="-7"/>
          <w:position w:val="-15"/>
          <w:sz w:val="24"/>
          <w:szCs w:val="24"/>
        </w:rPr>
        <w:t>[</w:t>
      </w:r>
      <w:r>
        <w:rPr>
          <w:rFonts w:ascii="Cambria Math" w:hAnsi="Cambria Math" w:cs="Cambria Math" w:eastAsia="Cambria Math"/>
          <w:spacing w:val="-7"/>
          <w:sz w:val="24"/>
          <w:szCs w:val="24"/>
        </w:rPr>
        <w:t>𝐸</w:t>
      </w:r>
      <w:r>
        <w:rPr>
          <w:rFonts w:ascii="Cambria Math" w:hAnsi="Cambria Math" w:cs="Cambria Math" w:eastAsia="Cambria Math"/>
          <w:spacing w:val="-7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pacing w:val="-7"/>
          <w:sz w:val="17"/>
          <w:szCs w:val="17"/>
        </w:rPr>
      </w:r>
    </w:p>
    <w:p>
      <w:pPr>
        <w:spacing w:line="159" w:lineRule="exact" w:before="0"/>
        <w:ind w:left="0" w:right="1161" w:firstLine="0"/>
        <w:jc w:val="center"/>
        <w:rPr>
          <w:rFonts w:ascii="Cambria Math" w:hAnsi="Cambria Math" w:cs="Cambria Math" w:eastAsia="Cambria Math"/>
          <w:sz w:val="17"/>
          <w:szCs w:val="17"/>
        </w:rPr>
      </w:pPr>
      <w:r>
        <w:rPr>
          <w:spacing w:val="-10"/>
          <w:w w:val="95"/>
        </w:rPr>
        <w:br w:type="column"/>
      </w:r>
      <w:r>
        <w:rPr>
          <w:rFonts w:ascii="Cambria Math" w:hAnsi="Cambria Math" w:cs="Cambria Math" w:eastAsia="Cambria Math"/>
          <w:spacing w:val="-10"/>
          <w:w w:val="95"/>
          <w:sz w:val="24"/>
          <w:szCs w:val="24"/>
        </w:rPr>
        <w:t>𝐸</w:t>
      </w:r>
      <w:r>
        <w:rPr>
          <w:rFonts w:ascii="Cambria Math" w:hAnsi="Cambria Math" w:cs="Cambria Math" w:eastAsia="Cambria Math"/>
          <w:spacing w:val="-10"/>
          <w:w w:val="95"/>
          <w:position w:val="-4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-10"/>
          <w:sz w:val="17"/>
          <w:szCs w:val="17"/>
        </w:rPr>
      </w:r>
    </w:p>
    <w:p>
      <w:pPr>
        <w:spacing w:after="0" w:line="159" w:lineRule="exact"/>
        <w:jc w:val="center"/>
        <w:rPr>
          <w:rFonts w:ascii="Cambria Math" w:hAnsi="Cambria Math" w:cs="Cambria Math" w:eastAsia="Cambria Math"/>
          <w:sz w:val="17"/>
          <w:szCs w:val="17"/>
        </w:rPr>
        <w:sectPr>
          <w:type w:val="continuous"/>
          <w:pgSz w:w="11910" w:h="16840"/>
          <w:pgMar w:top="680" w:bottom="280" w:left="1280" w:right="1300"/>
          <w:cols w:num="2" w:equalWidth="0">
            <w:col w:w="2687" w:space="575"/>
            <w:col w:w="6068"/>
          </w:cols>
        </w:sectPr>
      </w:pPr>
    </w:p>
    <w:p>
      <w:pPr>
        <w:tabs>
          <w:tab w:pos="8689" w:val="left" w:leader="none"/>
        </w:tabs>
        <w:spacing w:line="279" w:lineRule="exact" w:before="0"/>
        <w:ind w:left="131" w:right="82" w:firstLine="231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ambria Math" w:hAnsi="Cambria Math" w:cs="Cambria Math" w:eastAsia="Cambria Math"/>
          <w:spacing w:val="-19"/>
          <w:position w:val="-12"/>
          <w:sz w:val="24"/>
          <w:szCs w:val="24"/>
        </w:rPr>
        <w:t>𝐻</w:t>
      </w:r>
      <w:r>
        <w:rPr>
          <w:rFonts w:ascii="Cambria Math" w:hAnsi="Cambria Math" w:cs="Cambria Math" w:eastAsia="Cambria Math"/>
          <w:spacing w:val="9"/>
          <w:w w:val="104"/>
          <w:position w:val="-17"/>
          <w:sz w:val="17"/>
          <w:szCs w:val="17"/>
        </w:rPr>
        <w:t>1</w:t>
      </w:r>
      <w:r>
        <w:rPr>
          <w:rFonts w:ascii="Cambria Math" w:hAnsi="Cambria Math" w:cs="Cambria Math" w:eastAsia="Cambria Math"/>
          <w:w w:val="108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-20"/>
          <w:sz w:val="24"/>
          <w:szCs w:val="24"/>
        </w:rPr>
        <w:t>𝑀</w:t>
      </w:r>
      <w:r>
        <w:rPr>
          <w:rFonts w:ascii="Cambria Math" w:hAnsi="Cambria Math" w:cs="Cambria Math" w:eastAsia="Cambria Math"/>
          <w:spacing w:val="9"/>
          <w:w w:val="104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pacing w:val="-15"/>
          <w:sz w:val="24"/>
          <w:szCs w:val="24"/>
        </w:rPr>
        <w:t>𝑀</w:t>
      </w:r>
      <w:r>
        <w:rPr>
          <w:rFonts w:ascii="Cambria Math" w:hAnsi="Cambria Math" w:cs="Cambria Math" w:eastAsia="Cambria Math"/>
          <w:w w:val="104"/>
          <w:position w:val="-4"/>
          <w:sz w:val="17"/>
          <w:szCs w:val="17"/>
        </w:rPr>
        <w:t>2</w:t>
      </w:r>
      <w:r>
        <w:rPr>
          <w:rFonts w:ascii="Cambria Math" w:hAnsi="Cambria Math" w:cs="Cambria Math" w:eastAsia="Cambria Math"/>
          <w:spacing w:val="12"/>
          <w:position w:val="-4"/>
          <w:sz w:val="17"/>
          <w:szCs w:val="17"/>
        </w:rPr>
        <w:t> </w:t>
      </w:r>
      <w:r>
        <w:rPr>
          <w:rFonts w:ascii="Cambria Math" w:hAnsi="Cambria Math" w:cs="Cambria Math" w:eastAsia="Cambria Math"/>
          <w:sz w:val="24"/>
          <w:szCs w:val="24"/>
        </w:rPr>
        <w:t>…</w:t>
      </w:r>
      <w:r>
        <w:rPr>
          <w:rFonts w:ascii="Cambria Math" w:hAnsi="Cambria Math" w:cs="Cambria Math" w:eastAsia="Cambria Math"/>
          <w:spacing w:val="-13"/>
          <w:sz w:val="24"/>
          <w:szCs w:val="24"/>
        </w:rPr>
        <w:t> </w:t>
      </w:r>
      <w:r>
        <w:rPr>
          <w:rFonts w:ascii="Cambria Math" w:hAnsi="Cambria Math" w:cs="Cambria Math" w:eastAsia="Cambria Math"/>
          <w:sz w:val="24"/>
          <w:szCs w:val="24"/>
        </w:rPr>
        <w:t>…</w:t>
      </w:r>
      <w:r>
        <w:rPr>
          <w:rFonts w:ascii="Cambria Math" w:hAnsi="Cambria Math" w:cs="Cambria Math" w:eastAsia="Cambria Math"/>
          <w:spacing w:val="-13"/>
          <w:sz w:val="24"/>
          <w:szCs w:val="24"/>
        </w:rPr>
        <w:t> </w:t>
      </w:r>
      <w:r>
        <w:rPr>
          <w:rFonts w:ascii="Cambria Math" w:hAnsi="Cambria Math" w:cs="Cambria Math" w:eastAsia="Cambria Math"/>
          <w:sz w:val="24"/>
          <w:szCs w:val="24"/>
        </w:rPr>
        <w:t>.</w:t>
      </w:r>
      <w:r>
        <w:rPr>
          <w:rFonts w:ascii="Cambria Math" w:hAnsi="Cambria Math" w:cs="Cambria Math" w:eastAsia="Cambria Math"/>
          <w:spacing w:val="-14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-15"/>
          <w:sz w:val="24"/>
          <w:szCs w:val="24"/>
        </w:rPr>
        <w:t>𝑀</w:t>
      </w:r>
      <w:r>
        <w:rPr>
          <w:rFonts w:ascii="Cambria Math" w:hAnsi="Cambria Math" w:cs="Cambria Math" w:eastAsia="Cambria Math"/>
          <w:w w:val="103"/>
          <w:position w:val="-4"/>
          <w:sz w:val="17"/>
          <w:szCs w:val="17"/>
        </w:rPr>
        <w:t>𝐾</w:t>
      </w:r>
      <w:r>
        <w:rPr>
          <w:rFonts w:ascii="Cambria Math" w:hAnsi="Cambria Math" w:cs="Cambria Math" w:eastAsia="Cambria Math"/>
          <w:spacing w:val="17"/>
          <w:position w:val="-4"/>
          <w:sz w:val="17"/>
          <w:szCs w:val="17"/>
        </w:rPr>
        <w:t> </w:t>
      </w:r>
      <w:r>
        <w:rPr>
          <w:rFonts w:ascii="Cambria Math" w:hAnsi="Cambria Math" w:cs="Cambria Math" w:eastAsia="Cambria Math"/>
          <w:sz w:val="24"/>
          <w:szCs w:val="24"/>
        </w:rPr>
        <w:t>…</w:t>
      </w:r>
      <w:r>
        <w:rPr>
          <w:rFonts w:ascii="Cambria Math" w:hAnsi="Cambria Math" w:cs="Cambria Math" w:eastAsia="Cambria Math"/>
          <w:spacing w:val="-13"/>
          <w:sz w:val="24"/>
          <w:szCs w:val="24"/>
        </w:rPr>
        <w:t> </w:t>
      </w:r>
      <w:r>
        <w:rPr>
          <w:rFonts w:ascii="Cambria Math" w:hAnsi="Cambria Math" w:cs="Cambria Math" w:eastAsia="Cambria Math"/>
          <w:sz w:val="24"/>
          <w:szCs w:val="24"/>
        </w:rPr>
        <w:t>.</w:t>
      </w:r>
      <w:r>
        <w:rPr>
          <w:rFonts w:ascii="Cambria Math" w:hAnsi="Cambria Math" w:cs="Cambria Math" w:eastAsia="Cambria Math"/>
          <w:spacing w:val="-13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-15"/>
          <w:sz w:val="24"/>
          <w:szCs w:val="24"/>
        </w:rPr>
        <w:t>𝑀</w:t>
      </w:r>
      <w:r>
        <w:rPr>
          <w:rFonts w:ascii="Cambria Math" w:hAnsi="Cambria Math" w:cs="Cambria Math" w:eastAsia="Cambria Math"/>
          <w:spacing w:val="7"/>
          <w:w w:val="53"/>
          <w:position w:val="-4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7"/>
          <w:position w:val="-4"/>
          <w:sz w:val="17"/>
          <w:szCs w:val="17"/>
        </w:rPr>
        <w:t>−</w:t>
      </w:r>
      <w:r>
        <w:rPr>
          <w:rFonts w:ascii="Cambria Math" w:hAnsi="Cambria Math" w:cs="Cambria Math" w:eastAsia="Cambria Math"/>
          <w:spacing w:val="9"/>
          <w:w w:val="104"/>
          <w:position w:val="-4"/>
          <w:sz w:val="17"/>
          <w:szCs w:val="17"/>
        </w:rPr>
        <w:t>1</w:t>
      </w:r>
      <w:r>
        <w:rPr>
          <w:rFonts w:ascii="Cambria Math" w:hAnsi="Cambria Math" w:cs="Cambria Math" w:eastAsia="Cambria Math"/>
          <w:sz w:val="24"/>
          <w:szCs w:val="24"/>
        </w:rPr>
        <w:t>𝑀</w:t>
      </w:r>
      <w:r>
        <w:rPr>
          <w:rFonts w:ascii="Cambria Math" w:hAnsi="Cambria Math" w:cs="Cambria Math" w:eastAsia="Cambria Math"/>
          <w:spacing w:val="-8"/>
          <w:sz w:val="24"/>
          <w:szCs w:val="24"/>
        </w:rPr>
        <w:t> </w:t>
      </w:r>
      <w:r>
        <w:rPr>
          <w:rFonts w:ascii="Cambria Math" w:hAnsi="Cambria Math" w:cs="Cambria Math" w:eastAsia="Cambria Math"/>
          <w:w w:val="108"/>
          <w:sz w:val="24"/>
          <w:szCs w:val="24"/>
        </w:rPr>
        <w:t>[</w:t>
      </w:r>
      <w:r>
        <w:rPr>
          <w:rFonts w:ascii="Cambria Math" w:hAnsi="Cambria Math" w:cs="Cambria Math" w:eastAsia="Cambria Math"/>
          <w:spacing w:val="-14"/>
          <w:position w:val="-12"/>
          <w:sz w:val="24"/>
          <w:szCs w:val="24"/>
        </w:rPr>
        <w:t>𝐻</w:t>
      </w:r>
      <w:r>
        <w:rPr>
          <w:rFonts w:ascii="Cambria Math" w:hAnsi="Cambria Math" w:cs="Cambria Math" w:eastAsia="Cambria Math"/>
          <w:spacing w:val="14"/>
          <w:w w:val="53"/>
          <w:position w:val="-17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108"/>
          <w:sz w:val="24"/>
          <w:szCs w:val="24"/>
        </w:rPr>
        <w:t>]</w:t>
      </w:r>
      <w:r>
        <w:rPr>
          <w:rFonts w:ascii="Cambria Math" w:hAnsi="Cambria Math" w:cs="Cambria Math" w:eastAsia="Cambria Math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  <w:t>(20)</w:t>
      </w:r>
    </w:p>
    <w:p>
      <w:pPr>
        <w:pStyle w:val="BodyText"/>
        <w:spacing w:line="222" w:lineRule="exact"/>
        <w:ind w:right="1144"/>
        <w:jc w:val="left"/>
      </w:pPr>
      <w:r>
        <w:rPr/>
        <w:t>The</w:t>
      </w:r>
      <w:r>
        <w:rPr>
          <w:spacing w:val="-8"/>
        </w:rPr>
        <w:t> </w:t>
      </w:r>
      <w:r>
        <w:rPr/>
        <w:t>matrix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Cambria Math" w:hAnsi="Cambria Math" w:cs="Cambria Math" w:eastAsia="Cambria Math"/>
          <w:spacing w:val="-5"/>
        </w:rPr>
        <w:t>𝑀</w:t>
      </w:r>
      <w:r>
        <w:rPr>
          <w:rFonts w:ascii="Cambria Math" w:hAnsi="Cambria Math" w:cs="Cambria Math" w:eastAsia="Cambria Math"/>
          <w:spacing w:val="-5"/>
          <w:position w:val="-4"/>
          <w:sz w:val="16"/>
          <w:szCs w:val="16"/>
        </w:rPr>
        <w:t>�−1</w:t>
      </w:r>
      <w:r>
        <w:rPr>
          <w:rFonts w:ascii="Cambria Math" w:hAnsi="Cambria Math" w:cs="Cambria Math" w:eastAsia="Cambria Math"/>
          <w:spacing w:val="20"/>
          <w:position w:val="-4"/>
          <w:sz w:val="16"/>
          <w:szCs w:val="16"/>
        </w:rPr>
        <w:t> </w:t>
      </w:r>
      <w:r>
        <w:rPr/>
        <w:t>lth</w:t>
      </w:r>
      <w:r>
        <w:rPr>
          <w:spacing w:val="-9"/>
        </w:rPr>
        <w:t> </w:t>
      </w:r>
      <w:r>
        <w:rPr/>
        <w:t>layer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formula:</w:t>
      </w:r>
    </w:p>
    <w:p>
      <w:pPr>
        <w:tabs>
          <w:tab w:pos="4490" w:val="left" w:leader="none"/>
        </w:tabs>
        <w:spacing w:line="356" w:lineRule="exact" w:before="0"/>
        <w:ind w:left="2849" w:right="1144" w:firstLine="0"/>
        <w:jc w:val="left"/>
        <w:rPr>
          <w:rFonts w:ascii="Cambria Math" w:hAnsi="Cambria Math" w:cs="Cambria Math" w:eastAsia="Cambria Math"/>
          <w:sz w:val="24"/>
          <w:szCs w:val="24"/>
        </w:rPr>
      </w:pPr>
      <w:r>
        <w:rPr>
          <w:rFonts w:ascii="Cambria Math" w:hAnsi="Cambria Math" w:cs="Cambria Math" w:eastAsia="Cambria Math"/>
          <w:w w:val="90"/>
          <w:position w:val="5"/>
          <w:sz w:val="24"/>
          <w:szCs w:val="24"/>
        </w:rPr>
        <w:t>cos(�</w:t>
      </w:r>
      <w:r>
        <w:rPr>
          <w:rFonts w:ascii="Cambria Math" w:hAnsi="Cambria Math" w:cs="Cambria Math" w:eastAsia="Cambria Math"/>
          <w:w w:val="90"/>
          <w:position w:val="1"/>
          <w:sz w:val="17"/>
          <w:szCs w:val="17"/>
        </w:rPr>
        <w:t>(</w:t>
      </w:r>
      <w:r>
        <w:rPr>
          <w:rFonts w:ascii="Cambria Math" w:hAnsi="Cambria Math" w:cs="Cambria Math" w:eastAsia="Cambria Math"/>
          <w:w w:val="90"/>
          <w:sz w:val="17"/>
          <w:szCs w:val="17"/>
        </w:rPr>
        <w:t>�−1</w:t>
      </w:r>
      <w:r>
        <w:rPr>
          <w:rFonts w:ascii="Cambria Math" w:hAnsi="Cambria Math" w:cs="Cambria Math" w:eastAsia="Cambria Math"/>
          <w:w w:val="90"/>
          <w:position w:val="1"/>
          <w:sz w:val="17"/>
          <w:szCs w:val="17"/>
        </w:rPr>
        <w:t>)</w:t>
      </w:r>
      <w:r>
        <w:rPr>
          <w:rFonts w:ascii="Cambria Math" w:hAnsi="Cambria Math" w:cs="Cambria Math" w:eastAsia="Cambria Math"/>
          <w:w w:val="90"/>
          <w:position w:val="5"/>
          <w:sz w:val="24"/>
          <w:szCs w:val="24"/>
        </w:rPr>
        <w:t>)</w:t>
        <w:tab/>
      </w:r>
      <w:r>
        <w:rPr>
          <w:rFonts w:ascii="Cambria Math" w:hAnsi="Cambria Math" w:cs="Cambria Math" w:eastAsia="Cambria Math"/>
          <w:spacing w:val="1"/>
          <w:position w:val="5"/>
          <w:sz w:val="24"/>
          <w:szCs w:val="24"/>
        </w:rPr>
        <w:t>𝑖�</w:t>
      </w:r>
      <w:r>
        <w:rPr>
          <w:rFonts w:ascii="Cambria Math" w:hAnsi="Cambria Math" w:cs="Cambria Math" w:eastAsia="Cambria Math"/>
          <w:spacing w:val="1"/>
          <w:sz w:val="17"/>
          <w:szCs w:val="17"/>
        </w:rPr>
        <w:t>(�−1)</w:t>
      </w:r>
      <w:r>
        <w:rPr>
          <w:rFonts w:ascii="Cambria Math" w:hAnsi="Cambria Math" w:cs="Cambria Math" w:eastAsia="Cambria Math"/>
          <w:spacing w:val="1"/>
          <w:position w:val="5"/>
          <w:sz w:val="24"/>
          <w:szCs w:val="24"/>
        </w:rPr>
        <w:t>sin(�</w:t>
      </w:r>
      <w:r>
        <w:rPr>
          <w:rFonts w:ascii="Cambria Math" w:hAnsi="Cambria Math" w:cs="Cambria Math" w:eastAsia="Cambria Math"/>
          <w:spacing w:val="1"/>
          <w:sz w:val="17"/>
          <w:szCs w:val="17"/>
        </w:rPr>
        <w:t>(�−1)</w:t>
      </w:r>
      <w:r>
        <w:rPr>
          <w:rFonts w:ascii="Cambria Math" w:hAnsi="Cambria Math" w:cs="Cambria Math" w:eastAsia="Cambria Math"/>
          <w:spacing w:val="1"/>
          <w:position w:val="5"/>
          <w:sz w:val="24"/>
          <w:szCs w:val="24"/>
        </w:rPr>
        <w:t>)</w:t>
      </w:r>
      <w:r>
        <w:rPr>
          <w:rFonts w:ascii="Cambria Math" w:hAnsi="Cambria Math" w:cs="Cambria Math" w:eastAsia="Cambria Math"/>
          <w:spacing w:val="1"/>
          <w:sz w:val="24"/>
          <w:szCs w:val="24"/>
        </w:rPr>
      </w:r>
    </w:p>
    <w:p>
      <w:pPr>
        <w:spacing w:after="0" w:line="356" w:lineRule="exact"/>
        <w:jc w:val="left"/>
        <w:rPr>
          <w:rFonts w:ascii="Cambria Math" w:hAnsi="Cambria Math" w:cs="Cambria Math" w:eastAsia="Cambria Math"/>
          <w:sz w:val="24"/>
          <w:szCs w:val="24"/>
        </w:rPr>
        <w:sectPr>
          <w:type w:val="continuous"/>
          <w:pgSz w:w="11910" w:h="16840"/>
          <w:pgMar w:top="680" w:bottom="280" w:left="1280" w:right="1300"/>
        </w:sectPr>
      </w:pPr>
    </w:p>
    <w:p>
      <w:pPr>
        <w:spacing w:line="256" w:lineRule="exact" w:before="0"/>
        <w:ind w:left="1511" w:right="0" w:firstLine="0"/>
        <w:jc w:val="left"/>
        <w:rPr>
          <w:rFonts w:ascii="Cambria Math" w:hAnsi="Cambria Math" w:cs="Cambria Math" w:eastAsia="Cambria Math"/>
          <w:sz w:val="24"/>
          <w:szCs w:val="24"/>
        </w:rPr>
      </w:pPr>
      <w:r>
        <w:rPr>
          <w:rFonts w:ascii="Cambria Math" w:hAnsi="Cambria Math" w:cs="Cambria Math" w:eastAsia="Cambria Math"/>
          <w:spacing w:val="-4"/>
          <w:position w:val="15"/>
          <w:sz w:val="24"/>
          <w:szCs w:val="24"/>
        </w:rPr>
        <w:t>𝑀</w:t>
      </w:r>
      <w:r>
        <w:rPr>
          <w:rFonts w:ascii="Cambria Math" w:hAnsi="Cambria Math" w:cs="Cambria Math" w:eastAsia="Cambria Math"/>
          <w:spacing w:val="-4"/>
          <w:position w:val="10"/>
          <w:sz w:val="17"/>
          <w:szCs w:val="17"/>
        </w:rPr>
        <w:t>(�−1)</w:t>
      </w:r>
      <w:r>
        <w:rPr>
          <w:rFonts w:ascii="Cambria Math" w:hAnsi="Cambria Math" w:cs="Cambria Math" w:eastAsia="Cambria Math"/>
          <w:spacing w:val="-1"/>
          <w:position w:val="10"/>
          <w:sz w:val="17"/>
          <w:szCs w:val="17"/>
        </w:rPr>
        <w:t> </w:t>
      </w:r>
      <w:r>
        <w:rPr>
          <w:rFonts w:ascii="Cambria Math" w:hAnsi="Cambria Math" w:cs="Cambria Math" w:eastAsia="Cambria Math"/>
          <w:position w:val="15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13"/>
          <w:position w:val="15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5"/>
          <w:position w:val="15"/>
          <w:sz w:val="24"/>
          <w:szCs w:val="24"/>
        </w:rPr>
        <w:t>[</w:t>
      </w:r>
      <w:r>
        <w:rPr>
          <w:rFonts w:ascii="Cambria Math" w:hAnsi="Cambria Math" w:cs="Cambria Math" w:eastAsia="Cambria Math"/>
          <w:spacing w:val="5"/>
          <w:sz w:val="24"/>
          <w:szCs w:val="24"/>
        </w:rPr>
        <w:t>𝑖�</w:t>
      </w:r>
      <w:r>
        <w:rPr>
          <w:rFonts w:ascii="Cambria Math" w:hAnsi="Cambria Math" w:cs="Cambria Math" w:eastAsia="Cambria Math"/>
          <w:spacing w:val="5"/>
          <w:position w:val="10"/>
          <w:sz w:val="17"/>
          <w:szCs w:val="17"/>
        </w:rPr>
        <w:t>−1 </w:t>
      </w:r>
      <w:r>
        <w:rPr>
          <w:rFonts w:ascii="Cambria Math" w:hAnsi="Cambria Math" w:cs="Cambria Math" w:eastAsia="Cambria Math"/>
          <w:spacing w:val="29"/>
          <w:position w:val="10"/>
          <w:sz w:val="17"/>
          <w:szCs w:val="17"/>
        </w:rPr>
        <w:t> </w:t>
      </w:r>
      <w:r>
        <w:rPr>
          <w:rFonts w:ascii="Cambria Math" w:hAnsi="Cambria Math" w:cs="Cambria Math" w:eastAsia="Cambria Math"/>
          <w:sz w:val="24"/>
          <w:szCs w:val="24"/>
        </w:rPr>
        <w:t>sin(�</w:t>
      </w:r>
    </w:p>
    <w:p>
      <w:pPr>
        <w:pStyle w:val="Heading1"/>
        <w:tabs>
          <w:tab w:pos="1033" w:val="left" w:leader="none"/>
        </w:tabs>
        <w:spacing w:line="256" w:lineRule="exact"/>
        <w:ind w:left="387" w:right="0"/>
        <w:jc w:val="left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</w:rPr>
        <w:t>)</w:t>
        <w:tab/>
        <w:t> cos(�</w:t>
      </w:r>
    </w:p>
    <w:p>
      <w:pPr>
        <w:tabs>
          <w:tab w:pos="795" w:val="left" w:leader="none"/>
          <w:tab w:pos="3347" w:val="left" w:leader="none"/>
        </w:tabs>
        <w:spacing w:line="256" w:lineRule="exact" w:before="0"/>
        <w:ind w:left="3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Cambria Math"/>
          <w:position w:val="-14"/>
          <w:sz w:val="24"/>
        </w:rPr>
        <w:t>)</w:t>
        <w:tab/>
      </w:r>
      <w:r>
        <w:rPr>
          <w:rFonts w:ascii="Cambria Math"/>
          <w:sz w:val="24"/>
        </w:rPr>
        <w:t>]</w:t>
        <w:tab/>
      </w:r>
      <w:r>
        <w:rPr>
          <w:rFonts w:ascii="Times New Roman"/>
          <w:sz w:val="24"/>
        </w:rPr>
        <w:t>(21)</w:t>
      </w:r>
    </w:p>
    <w:p>
      <w:pPr>
        <w:spacing w:after="0" w:line="25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80" w:bottom="280" w:left="1280" w:right="1300"/>
          <w:cols w:num="3" w:equalWidth="0">
            <w:col w:w="3723" w:space="40"/>
            <w:col w:w="1600" w:space="40"/>
            <w:col w:w="3927"/>
          </w:cols>
        </w:sectPr>
      </w:pPr>
    </w:p>
    <w:p>
      <w:pPr>
        <w:spacing w:line="220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 w:hAnsi="Cambria Math" w:cs="Cambria Math" w:eastAsia="Cambria Math"/>
          <w:w w:val="85"/>
          <w:sz w:val="17"/>
          <w:szCs w:val="17"/>
        </w:rPr>
        <w:t>(�−1)</w:t>
      </w:r>
    </w:p>
    <w:p>
      <w:pPr>
        <w:spacing w:line="220" w:lineRule="exact" w:before="0"/>
        <w:ind w:left="496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2"/>
          <w:w w:val="53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−</w:t>
      </w:r>
      <w:r>
        <w:rPr>
          <w:rFonts w:ascii="Cambria Math" w:hAnsi="Cambria Math" w:cs="Cambria Math" w:eastAsia="Cambria Math"/>
          <w:spacing w:val="-1"/>
          <w:w w:val="104"/>
          <w:sz w:val="17"/>
          <w:szCs w:val="17"/>
        </w:rPr>
        <w:t>1</w:t>
      </w:r>
      <w:r>
        <w:rPr>
          <w:rFonts w:ascii="Cambria Math" w:hAnsi="Cambria Math" w:cs="Cambria Math" w:eastAsia="Cambria Math"/>
          <w:w w:val="100"/>
          <w:sz w:val="17"/>
          <w:szCs w:val="17"/>
        </w:rPr>
        <w:t>)</w:t>
      </w:r>
    </w:p>
    <w:p>
      <w:pPr>
        <w:spacing w:line="220" w:lineRule="exact" w:before="0"/>
        <w:ind w:left="1173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z w:val="17"/>
          <w:szCs w:val="17"/>
        </w:rPr>
        <w:t>(�−1)</w:t>
      </w:r>
    </w:p>
    <w:p>
      <w:pPr>
        <w:spacing w:after="0" w:line="220" w:lineRule="exact"/>
        <w:jc w:val="left"/>
        <w:rPr>
          <w:rFonts w:ascii="Cambria Math" w:hAnsi="Cambria Math" w:cs="Cambria Math" w:eastAsia="Cambria Math"/>
          <w:sz w:val="17"/>
          <w:szCs w:val="17"/>
        </w:rPr>
        <w:sectPr>
          <w:type w:val="continuous"/>
          <w:pgSz w:w="11910" w:h="16840"/>
          <w:pgMar w:top="680" w:bottom="280" w:left="1280" w:right="1300"/>
          <w:cols w:num="3" w:equalWidth="0">
            <w:col w:w="3179" w:space="40"/>
            <w:col w:w="923" w:space="40"/>
            <w:col w:w="5148"/>
          </w:cols>
        </w:sectPr>
      </w:pPr>
    </w:p>
    <w:p>
      <w:pPr>
        <w:pStyle w:val="BodyText"/>
        <w:spacing w:line="404" w:lineRule="exact"/>
        <w:ind w:right="82"/>
        <w:jc w:val="left"/>
      </w:pPr>
      <w:r>
        <w:rPr>
          <w:rFonts w:ascii="Cambria Math" w:hAnsi="Cambria Math" w:cs="Cambria Math" w:eastAsia="Cambria Math"/>
          <w:sz w:val="24"/>
          <w:szCs w:val="24"/>
        </w:rPr>
        <w:t>�</w:t>
      </w:r>
      <w:r>
        <w:rPr>
          <w:rFonts w:ascii="Cambria Math" w:hAnsi="Cambria Math" w:cs="Cambria Math" w:eastAsia="Cambria Math"/>
          <w:position w:val="-4"/>
          <w:sz w:val="17"/>
          <w:szCs w:val="17"/>
        </w:rPr>
        <w:t>(�−1)</w:t>
      </w:r>
      <w:r>
        <w:rPr>
          <w:rFonts w:ascii="Cambria Math" w:hAnsi="Cambria Math" w:cs="Cambria Math" w:eastAsia="Cambria Math"/>
          <w:spacing w:val="11"/>
          <w:position w:val="-4"/>
          <w:sz w:val="17"/>
          <w:szCs w:val="17"/>
        </w:rPr>
        <w:t> </w:t>
      </w:r>
      <w:r>
        <w:rPr>
          <w:sz w:val="24"/>
          <w:szCs w:val="24"/>
        </w:rPr>
        <w:t>&amp;</w:t>
      </w:r>
      <w:r>
        <w:rPr>
          <w:spacing w:val="26"/>
          <w:sz w:val="24"/>
          <w:szCs w:val="24"/>
        </w:rPr>
        <w:t> </w:t>
      </w:r>
      <w:r>
        <w:rPr>
          <w:rFonts w:ascii="Cambria Math" w:hAnsi="Cambria Math" w:cs="Cambria Math" w:eastAsia="Cambria Math"/>
          <w:sz w:val="24"/>
          <w:szCs w:val="24"/>
        </w:rPr>
        <w:t>�</w:t>
      </w:r>
      <w:r>
        <w:rPr>
          <w:rFonts w:ascii="Cambria Math" w:hAnsi="Cambria Math" w:cs="Cambria Math" w:eastAsia="Cambria Math"/>
          <w:position w:val="-4"/>
          <w:sz w:val="17"/>
          <w:szCs w:val="17"/>
        </w:rPr>
        <w:t>(�−1) </w:t>
      </w:r>
      <w:r>
        <w:rPr>
          <w:rFonts w:ascii="Cambria Math" w:hAnsi="Cambria Math" w:cs="Cambria Math" w:eastAsia="Cambria Math"/>
          <w:spacing w:val="17"/>
          <w:position w:val="-4"/>
          <w:sz w:val="17"/>
          <w:szCs w:val="17"/>
        </w:rPr>
        <w:t> </w:t>
      </w:r>
      <w:r>
        <w:rPr/>
        <w:t>matrix</w:t>
      </w:r>
      <w:r>
        <w:rPr>
          <w:spacing w:val="-16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being</w:t>
      </w:r>
      <w:r>
        <w:rPr>
          <w:spacing w:val="-18"/>
        </w:rPr>
        <w:t> </w:t>
      </w:r>
      <w:r>
        <w:rPr/>
        <w:t>made</w:t>
      </w:r>
      <w:r>
        <w:rPr>
          <w:spacing w:val="-16"/>
        </w:rPr>
        <w:t> </w:t>
      </w:r>
      <w:r>
        <w:rPr/>
        <w:t>depending</w:t>
      </w:r>
      <w:r>
        <w:rPr>
          <w:spacing w:val="-18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incident</w:t>
      </w:r>
      <w:r>
        <w:rPr>
          <w:spacing w:val="-17"/>
        </w:rPr>
        <w:t> </w:t>
      </w:r>
      <w:r>
        <w:rPr/>
        <w:t>angle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light,</w:t>
      </w:r>
      <w:r>
        <w:rPr>
          <w:spacing w:val="-16"/>
        </w:rPr>
        <w:t> </w:t>
      </w:r>
      <w:r>
        <w:rPr/>
        <w:t>optical</w:t>
      </w:r>
    </w:p>
    <w:p>
      <w:pPr>
        <w:pStyle w:val="BodyText"/>
        <w:spacing w:line="131" w:lineRule="exact"/>
        <w:ind w:right="1144"/>
        <w:jc w:val="left"/>
      </w:pPr>
      <w:r>
        <w:rPr/>
        <w:t>constants and layer thickness, are expressed</w:t>
      </w:r>
      <w:r>
        <w:rPr>
          <w:spacing w:val="-15"/>
        </w:rPr>
        <w:t> </w:t>
      </w:r>
      <w:r>
        <w:rPr/>
        <w:t>as:</w:t>
      </w:r>
    </w:p>
    <w:p>
      <w:pPr>
        <w:spacing w:line="476" w:lineRule="exact" w:before="0"/>
        <w:ind w:left="2231" w:right="1144" w:firstLine="0"/>
        <w:jc w:val="left"/>
        <w:rPr>
          <w:rFonts w:ascii="Cambria Math" w:hAnsi="Cambria Math" w:cs="Cambria Math" w:eastAsia="Cambria Math"/>
          <w:sz w:val="24"/>
          <w:szCs w:val="24"/>
        </w:rPr>
      </w:pPr>
      <w:r>
        <w:rPr>
          <w:rFonts w:ascii="Cambria Math" w:hAnsi="Cambria Math" w:cs="Cambria Math" w:eastAsia="Cambria Math"/>
          <w:w w:val="90"/>
          <w:position w:val="5"/>
          <w:sz w:val="24"/>
          <w:szCs w:val="24"/>
        </w:rPr>
        <w:t>�</w:t>
      </w:r>
      <w:r>
        <w:rPr>
          <w:rFonts w:ascii="Cambria Math" w:hAnsi="Cambria Math" w:cs="Cambria Math" w:eastAsia="Cambria Math"/>
          <w:w w:val="90"/>
          <w:sz w:val="17"/>
          <w:szCs w:val="17"/>
        </w:rPr>
        <w:t>(�−1)</w:t>
      </w:r>
      <w:r>
        <w:rPr>
          <w:rFonts w:ascii="Cambria Math" w:hAnsi="Cambria Math" w:cs="Cambria Math" w:eastAsia="Cambria Math"/>
          <w:spacing w:val="-9"/>
          <w:w w:val="90"/>
          <w:sz w:val="17"/>
          <w:szCs w:val="17"/>
        </w:rPr>
        <w:t> </w:t>
      </w:r>
      <w:r>
        <w:rPr>
          <w:rFonts w:ascii="Cambria Math" w:hAnsi="Cambria Math" w:cs="Cambria Math" w:eastAsia="Cambria Math"/>
          <w:w w:val="90"/>
          <w:position w:val="5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-26"/>
          <w:w w:val="90"/>
          <w:position w:val="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90"/>
          <w:position w:val="5"/>
          <w:sz w:val="24"/>
          <w:szCs w:val="24"/>
        </w:rPr>
        <w:t>𝑘</w:t>
      </w:r>
      <w:r>
        <w:rPr>
          <w:rFonts w:ascii="Cambria Math" w:hAnsi="Cambria Math" w:cs="Cambria Math" w:eastAsia="Cambria Math"/>
          <w:w w:val="90"/>
          <w:sz w:val="17"/>
          <w:szCs w:val="17"/>
        </w:rPr>
        <w:t>(�−1)</w:t>
      </w:r>
      <w:r>
        <w:rPr>
          <w:rFonts w:ascii="Cambria Math" w:hAnsi="Cambria Math" w:cs="Cambria Math" w:eastAsia="Cambria Math"/>
          <w:w w:val="90"/>
          <w:position w:val="5"/>
          <w:sz w:val="24"/>
          <w:szCs w:val="24"/>
        </w:rPr>
        <w:t>.</w:t>
      </w:r>
      <w:r>
        <w:rPr>
          <w:rFonts w:ascii="Cambria Math" w:hAnsi="Cambria Math" w:cs="Cambria Math" w:eastAsia="Cambria Math"/>
          <w:spacing w:val="-34"/>
          <w:w w:val="90"/>
          <w:position w:val="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90"/>
          <w:position w:val="5"/>
          <w:sz w:val="24"/>
          <w:szCs w:val="24"/>
        </w:rPr>
        <w:t>�</w:t>
      </w:r>
      <w:r>
        <w:rPr>
          <w:rFonts w:ascii="Cambria Math" w:hAnsi="Cambria Math" w:cs="Cambria Math" w:eastAsia="Cambria Math"/>
          <w:w w:val="90"/>
          <w:sz w:val="17"/>
          <w:szCs w:val="17"/>
        </w:rPr>
        <w:t>(�−1)</w:t>
      </w:r>
      <w:r>
        <w:rPr>
          <w:rFonts w:ascii="Cambria Math" w:hAnsi="Cambria Math" w:cs="Cambria Math" w:eastAsia="Cambria Math"/>
          <w:w w:val="90"/>
          <w:position w:val="5"/>
          <w:sz w:val="24"/>
          <w:szCs w:val="24"/>
        </w:rPr>
        <w:t>.</w:t>
      </w:r>
      <w:r>
        <w:rPr>
          <w:rFonts w:ascii="Cambria Math" w:hAnsi="Cambria Math" w:cs="Cambria Math" w:eastAsia="Cambria Math"/>
          <w:spacing w:val="-34"/>
          <w:w w:val="90"/>
          <w:position w:val="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90"/>
          <w:position w:val="5"/>
          <w:sz w:val="24"/>
          <w:szCs w:val="24"/>
        </w:rPr>
        <w:t>����</w:t>
      </w:r>
      <w:r>
        <w:rPr>
          <w:rFonts w:ascii="Cambria Math" w:hAnsi="Cambria Math" w:cs="Cambria Math" w:eastAsia="Cambria Math"/>
          <w:w w:val="90"/>
          <w:sz w:val="17"/>
          <w:szCs w:val="17"/>
        </w:rPr>
        <w:t>(�−1</w:t>
      </w:r>
      <w:r>
        <w:rPr>
          <w:rFonts w:ascii="Cambria Math" w:hAnsi="Cambria Math" w:cs="Cambria Math" w:eastAsia="Cambria Math"/>
          <w:w w:val="90"/>
          <w:position w:val="5"/>
          <w:sz w:val="24"/>
          <w:szCs w:val="24"/>
        </w:rPr>
        <w:t>)</w:t>
      </w:r>
      <w:r>
        <w:rPr>
          <w:rFonts w:ascii="Cambria Math" w:hAnsi="Cambria Math" w:cs="Cambria Math" w:eastAsia="Cambria Math"/>
          <w:w w:val="90"/>
          <w:sz w:val="24"/>
          <w:szCs w:val="24"/>
        </w:rPr>
      </w:r>
    </w:p>
    <w:p>
      <w:pPr>
        <w:spacing w:after="0" w:line="476" w:lineRule="exact"/>
        <w:jc w:val="left"/>
        <w:rPr>
          <w:rFonts w:ascii="Cambria Math" w:hAnsi="Cambria Math" w:cs="Cambria Math" w:eastAsia="Cambria Math"/>
          <w:sz w:val="24"/>
          <w:szCs w:val="24"/>
        </w:rPr>
        <w:sectPr>
          <w:type w:val="continuous"/>
          <w:pgSz w:w="11910" w:h="16840"/>
          <w:pgMar w:top="680" w:bottom="280" w:left="1280" w:right="1300"/>
        </w:sectPr>
      </w:pPr>
    </w:p>
    <w:p>
      <w:pPr>
        <w:pStyle w:val="Heading1"/>
        <w:spacing w:line="113" w:lineRule="exact"/>
        <w:ind w:left="131" w:right="0"/>
        <w:jc w:val="left"/>
      </w:pPr>
      <w:r>
        <w:rPr/>
        <w:t>(22)</w:t>
      </w:r>
    </w:p>
    <w:p>
      <w:pPr>
        <w:spacing w:line="649" w:lineRule="exact" w:before="0"/>
        <w:ind w:left="1211" w:right="0" w:firstLine="0"/>
        <w:jc w:val="left"/>
        <w:rPr>
          <w:rFonts w:ascii="Cambria Math" w:hAnsi="Cambria Math" w:cs="Cambria Math" w:eastAsia="Cambria Math"/>
          <w:sz w:val="24"/>
          <w:szCs w:val="24"/>
        </w:rPr>
      </w:pPr>
      <w:r>
        <w:rPr>
          <w:rFonts w:ascii="Cambria Math" w:hAnsi="Cambria Math" w:cs="Cambria Math" w:eastAsia="Cambria Math"/>
          <w:w w:val="95"/>
          <w:position w:val="5"/>
          <w:sz w:val="24"/>
          <w:szCs w:val="24"/>
        </w:rPr>
        <w:t>�</w:t>
      </w:r>
      <w:r>
        <w:rPr>
          <w:rFonts w:ascii="Cambria Math" w:hAnsi="Cambria Math" w:cs="Cambria Math" w:eastAsia="Cambria Math"/>
          <w:w w:val="95"/>
          <w:position w:val="1"/>
          <w:sz w:val="17"/>
          <w:szCs w:val="17"/>
        </w:rPr>
        <w:t>(</w:t>
      </w:r>
      <w:r>
        <w:rPr>
          <w:rFonts w:ascii="Cambria Math" w:hAnsi="Cambria Math" w:cs="Cambria Math" w:eastAsia="Cambria Math"/>
          <w:w w:val="95"/>
          <w:sz w:val="17"/>
          <w:szCs w:val="17"/>
        </w:rPr>
        <w:t>�−1</w:t>
      </w:r>
      <w:r>
        <w:rPr>
          <w:rFonts w:ascii="Cambria Math" w:hAnsi="Cambria Math" w:cs="Cambria Math" w:eastAsia="Cambria Math"/>
          <w:w w:val="95"/>
          <w:position w:val="1"/>
          <w:sz w:val="17"/>
          <w:szCs w:val="17"/>
        </w:rPr>
        <w:t>) </w:t>
      </w:r>
      <w:r>
        <w:rPr>
          <w:rFonts w:ascii="Cambria Math" w:hAnsi="Cambria Math" w:cs="Cambria Math" w:eastAsia="Cambria Math"/>
          <w:w w:val="95"/>
          <w:position w:val="5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15"/>
          <w:position w:val="5"/>
          <w:sz w:val="24"/>
          <w:szCs w:val="24"/>
        </w:rPr>
        <w:t> </w:t>
      </w:r>
      <w:r>
        <w:rPr>
          <w:rFonts w:ascii="Cambria Math" w:hAnsi="Cambria Math" w:cs="Cambria Math" w:eastAsia="Cambria Math"/>
          <w:position w:val="5"/>
          <w:sz w:val="24"/>
          <w:szCs w:val="24"/>
        </w:rPr>
        <w:t>[</w:t>
      </w:r>
      <w:r>
        <w:rPr>
          <w:rFonts w:ascii="Cambria Math" w:hAnsi="Cambria Math" w:cs="Cambria Math" w:eastAsia="Cambria Math"/>
          <w:sz w:val="24"/>
          <w:szCs w:val="24"/>
        </w:rPr>
      </w:r>
    </w:p>
    <w:p>
      <w:pPr>
        <w:spacing w:line="409" w:lineRule="exact" w:before="0"/>
        <w:ind w:left="70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/>
        <w:br w:type="column"/>
      </w:r>
      <w:r>
        <w:rPr>
          <w:rFonts w:ascii="Cambria Math" w:hAnsi="Cambria Math" w:cs="Cambria Math" w:eastAsia="Cambria Math"/>
          <w:w w:val="100"/>
          <w:position w:val="4"/>
          <w:sz w:val="17"/>
          <w:szCs w:val="17"/>
        </w:rPr>
      </w:r>
      <w:r>
        <w:rPr>
          <w:rFonts w:ascii="Cambria Math" w:hAnsi="Cambria Math" w:cs="Cambria Math" w:eastAsia="Cambria Math"/>
          <w:w w:val="100"/>
          <w:position w:val="4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w w:val="100"/>
          <w:position w:val="4"/>
          <w:sz w:val="17"/>
          <w:szCs w:val="17"/>
        </w:rPr>
      </w:r>
      <w:r>
        <w:rPr>
          <w:rFonts w:ascii="Cambria Math" w:hAnsi="Cambria Math" w:cs="Cambria Math" w:eastAsia="Cambria Math"/>
          <w:position w:val="4"/>
          <w:sz w:val="17"/>
          <w:szCs w:val="17"/>
        </w:rPr>
        <w:t>  </w:t>
      </w:r>
      <w:r>
        <w:rPr>
          <w:rFonts w:ascii="Cambria Math" w:hAnsi="Cambria Math" w:cs="Cambria Math" w:eastAsia="Cambria Math"/>
          <w:spacing w:val="-10"/>
          <w:position w:val="4"/>
          <w:sz w:val="17"/>
          <w:szCs w:val="17"/>
        </w:rPr>
        <w:t> </w:t>
      </w:r>
      <w:r>
        <w:rPr>
          <w:rFonts w:ascii="Cambria Math" w:hAnsi="Cambria Math" w:cs="Cambria Math" w:eastAsia="Cambria Math"/>
          <w:spacing w:val="-10"/>
          <w:w w:val="91"/>
          <w:position w:val="4"/>
          <w:sz w:val="17"/>
          <w:szCs w:val="17"/>
        </w:rPr>
      </w:r>
      <w:r>
        <w:rPr>
          <w:rFonts w:ascii="Cambria Math" w:hAnsi="Cambria Math" w:cs="Cambria Math" w:eastAsia="Cambria Math"/>
          <w:w w:val="91"/>
          <w:position w:val="4"/>
          <w:sz w:val="17"/>
          <w:szCs w:val="17"/>
          <w:u w:val="single" w:color="000000"/>
        </w:rPr>
        <w:t>�</w:t>
      </w:r>
      <w:r>
        <w:rPr>
          <w:rFonts w:ascii="Cambria Math" w:hAnsi="Cambria Math" w:cs="Cambria Math" w:eastAsia="Cambria Math"/>
          <w:spacing w:val="-37"/>
          <w:w w:val="100"/>
          <w:position w:val="4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spacing w:val="-1"/>
          <w:w w:val="99"/>
          <w:sz w:val="14"/>
          <w:szCs w:val="14"/>
          <w:u w:val="single" w:color="000000"/>
        </w:rPr>
        <w:t>(</w:t>
      </w:r>
      <w:r>
        <w:rPr>
          <w:rFonts w:ascii="Cambria Math" w:hAnsi="Cambria Math" w:cs="Cambria Math" w:eastAsia="Cambria Math"/>
          <w:spacing w:val="-1"/>
          <w:w w:val="119"/>
          <w:sz w:val="14"/>
          <w:szCs w:val="14"/>
          <w:u w:val="single" w:color="000000"/>
        </w:rPr>
        <w:t>𝑙</w:t>
      </w:r>
      <w:r>
        <w:rPr>
          <w:rFonts w:ascii="Cambria Math" w:hAnsi="Cambria Math" w:cs="Cambria Math" w:eastAsia="Cambria Math"/>
          <w:spacing w:val="-1"/>
          <w:w w:val="99"/>
          <w:sz w:val="14"/>
          <w:szCs w:val="14"/>
          <w:u w:val="single" w:color="000000"/>
        </w:rPr>
        <w:t>−</w:t>
      </w:r>
      <w:r>
        <w:rPr>
          <w:rFonts w:ascii="Cambria Math" w:hAnsi="Cambria Math" w:cs="Cambria Math" w:eastAsia="Cambria Math"/>
          <w:w w:val="106"/>
          <w:sz w:val="14"/>
          <w:szCs w:val="14"/>
          <w:u w:val="single" w:color="000000"/>
        </w:rPr>
        <w:t>1</w:t>
      </w:r>
      <w:r>
        <w:rPr>
          <w:rFonts w:ascii="Cambria Math" w:hAnsi="Cambria Math" w:cs="Cambria Math" w:eastAsia="Cambria Math"/>
          <w:spacing w:val="-30"/>
          <w:w w:val="99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z w:val="14"/>
          <w:szCs w:val="14"/>
          <w:u w:val="single" w:color="000000"/>
        </w:rPr>
        <w:t>) 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353" w:lineRule="exact" w:before="0"/>
        <w:ind w:left="70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 w:hAnsi="Cambria Math" w:cs="Cambria Math" w:eastAsia="Cambria Math"/>
          <w:w w:val="80"/>
          <w:position w:val="4"/>
          <w:sz w:val="17"/>
          <w:szCs w:val="17"/>
        </w:rPr>
        <w:t>��</w:t>
      </w:r>
      <w:r>
        <w:rPr>
          <w:rFonts w:ascii="Cambria Math" w:hAnsi="Cambria Math" w:cs="Cambria Math" w:eastAsia="Cambria Math"/>
          <w:spacing w:val="2"/>
          <w:w w:val="80"/>
          <w:position w:val="4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6"/>
          <w:position w:val="4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-1"/>
          <w:w w:val="99"/>
          <w:sz w:val="14"/>
          <w:szCs w:val="14"/>
        </w:rPr>
        <w:t>(</w:t>
      </w:r>
      <w:r>
        <w:rPr>
          <w:rFonts w:ascii="Cambria Math" w:hAnsi="Cambria Math" w:cs="Cambria Math" w:eastAsia="Cambria Math"/>
          <w:spacing w:val="-1"/>
          <w:w w:val="119"/>
          <w:sz w:val="14"/>
          <w:szCs w:val="14"/>
        </w:rPr>
        <w:t>𝑙</w:t>
      </w:r>
      <w:r>
        <w:rPr>
          <w:rFonts w:ascii="Cambria Math" w:hAnsi="Cambria Math" w:cs="Cambria Math" w:eastAsia="Cambria Math"/>
          <w:spacing w:val="1"/>
          <w:w w:val="99"/>
          <w:sz w:val="14"/>
          <w:szCs w:val="14"/>
        </w:rPr>
        <w:t>−</w:t>
      </w:r>
      <w:r>
        <w:rPr>
          <w:rFonts w:ascii="Cambria Math" w:hAnsi="Cambria Math" w:cs="Cambria Math" w:eastAsia="Cambria Math"/>
          <w:spacing w:val="1"/>
          <w:w w:val="106"/>
          <w:sz w:val="14"/>
          <w:szCs w:val="14"/>
        </w:rPr>
        <w:t>1</w:t>
      </w:r>
      <w:r>
        <w:rPr>
          <w:rFonts w:ascii="Cambria Math" w:hAnsi="Cambria Math" w:cs="Cambria Math" w:eastAsia="Cambria Math"/>
          <w:w w:val="99"/>
          <w:sz w:val="14"/>
          <w:szCs w:val="14"/>
        </w:rPr>
        <w:t>)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pStyle w:val="Heading1"/>
        <w:spacing w:line="762" w:lineRule="exact"/>
        <w:ind w:left="131" w:right="0"/>
        <w:jc w:val="left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</w:rPr>
        <w:t>𝑇𝐸</w:t>
      </w:r>
      <w:r>
        <w:rPr>
          <w:rFonts w:ascii="Cambria Math" w:hAnsi="Cambria Math" w:cs="Cambria Math" w:eastAsia="Cambria Math"/>
          <w:spacing w:val="8"/>
        </w:rPr>
        <w:t> </w:t>
      </w:r>
      <w:r>
        <w:rPr>
          <w:rFonts w:ascii="Cambria Math" w:hAnsi="Cambria Math" w:cs="Cambria Math" w:eastAsia="Cambria Math"/>
          <w:w w:val="92"/>
        </w:rPr>
        <w:t>����</w:t>
      </w:r>
      <w:r>
        <w:rPr>
          <w:rFonts w:ascii="Cambria Math" w:hAnsi="Cambria Math" w:cs="Cambria Math" w:eastAsia="Cambria Math"/>
        </w:rPr>
      </w:r>
    </w:p>
    <w:p>
      <w:pPr>
        <w:spacing w:line="240" w:lineRule="auto" w:before="4"/>
        <w:rPr>
          <w:rFonts w:ascii="Cambria Math" w:hAnsi="Cambria Math" w:cs="Cambria Math" w:eastAsia="Cambria Math"/>
          <w:sz w:val="9"/>
          <w:szCs w:val="9"/>
        </w:rPr>
      </w:pPr>
      <w:r>
        <w:rPr/>
        <w:br w:type="column"/>
      </w:r>
      <w:r>
        <w:rPr>
          <w:rFonts w:ascii="Cambria Math"/>
          <w:sz w:val="9"/>
        </w:rPr>
      </w:r>
    </w:p>
    <w:p>
      <w:pPr>
        <w:spacing w:line="255" w:lineRule="exact" w:before="0"/>
        <w:ind w:left="13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(23)</w:t>
      </w:r>
    </w:p>
    <w:p>
      <w:pPr>
        <w:spacing w:after="0" w:line="255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80" w:bottom="280" w:left="1280" w:right="1300"/>
          <w:cols w:num="4" w:equalWidth="0">
            <w:col w:w="2186" w:space="40"/>
            <w:col w:w="809" w:space="1236"/>
            <w:col w:w="1075" w:space="3284"/>
            <w:col w:w="700"/>
          </w:cols>
        </w:sectPr>
      </w:pPr>
    </w:p>
    <w:p>
      <w:pPr>
        <w:tabs>
          <w:tab w:pos="4461" w:val="left" w:leader="none"/>
        </w:tabs>
        <w:spacing w:line="185" w:lineRule="exact" w:before="0"/>
        <w:ind w:left="2186" w:right="1144" w:firstLine="0"/>
        <w:jc w:val="left"/>
        <w:rPr>
          <w:rFonts w:ascii="Cambria Math" w:hAnsi="Cambria Math" w:cs="Cambria Math" w:eastAsia="Cambria Math"/>
          <w:sz w:val="24"/>
          <w:szCs w:val="24"/>
        </w:rPr>
      </w:pPr>
      <w:r>
        <w:rPr>
          <w:rFonts w:ascii="Cambria Math" w:hAnsi="Cambria Math" w:cs="Cambria Math" w:eastAsia="Cambria Math"/>
          <w:spacing w:val="1"/>
          <w:w w:val="8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"/>
          <w:w w:val="80"/>
          <w:position w:val="-4"/>
          <w:sz w:val="17"/>
          <w:szCs w:val="17"/>
        </w:rPr>
        <w:t>(�−1)</w:t>
      </w:r>
      <w:r>
        <w:rPr>
          <w:rFonts w:ascii="Cambria Math" w:hAnsi="Cambria Math" w:cs="Cambria Math" w:eastAsia="Cambria Math"/>
          <w:spacing w:val="1"/>
          <w:w w:val="80"/>
          <w:sz w:val="24"/>
          <w:szCs w:val="24"/>
        </w:rPr>
        <w:t>����</w:t>
      </w:r>
      <w:r>
        <w:rPr>
          <w:rFonts w:ascii="Cambria Math" w:hAnsi="Cambria Math" w:cs="Cambria Math" w:eastAsia="Cambria Math"/>
          <w:spacing w:val="1"/>
          <w:w w:val="80"/>
          <w:position w:val="-4"/>
          <w:sz w:val="17"/>
          <w:szCs w:val="17"/>
        </w:rPr>
        <w:t>(�−1)</w:t>
        <w:tab/>
      </w:r>
      <w:r>
        <w:rPr>
          <w:rFonts w:ascii="Cambria Math" w:hAnsi="Cambria Math" w:cs="Cambria Math" w:eastAsia="Cambria Math"/>
          <w:w w:val="95"/>
          <w:sz w:val="24"/>
          <w:szCs w:val="24"/>
        </w:rPr>
        <w:t>𝑇𝑀</w:t>
      </w:r>
      <w:r>
        <w:rPr>
          <w:rFonts w:ascii="Cambria Math" w:hAnsi="Cambria Math" w:cs="Cambria Math" w:eastAsia="Cambria Math"/>
          <w:spacing w:val="37"/>
          <w:w w:val="9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95"/>
          <w:sz w:val="24"/>
          <w:szCs w:val="24"/>
        </w:rPr>
        <w:t>����</w:t>
      </w:r>
      <w:r>
        <w:rPr>
          <w:rFonts w:ascii="Cambria Math" w:hAnsi="Cambria Math" w:cs="Cambria Math" w:eastAsia="Cambria Math"/>
          <w:sz w:val="24"/>
          <w:szCs w:val="24"/>
        </w:rPr>
      </w:r>
    </w:p>
    <w:p>
      <w:pPr>
        <w:pStyle w:val="BodyText"/>
        <w:spacing w:line="279" w:lineRule="exact"/>
        <w:ind w:right="82"/>
        <w:jc w:val="left"/>
        <w:rPr>
          <w:rFonts w:ascii="Times New Roman" w:hAnsi="Times New Roman" w:cs="Times New Roman" w:eastAsia="Times New Roman"/>
        </w:rPr>
      </w:pPr>
      <w:r>
        <w:rPr/>
        <w:t>We</w:t>
      </w:r>
      <w:r>
        <w:rPr>
          <w:spacing w:val="-10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Cambria Math" w:hAnsi="Cambria Math" w:cs="Cambria Math" w:eastAsia="Cambria Math"/>
        </w:rPr>
        <w:t>�</w:t>
      </w:r>
      <w:r>
        <w:rPr>
          <w:rFonts w:ascii="Cambria Math" w:hAnsi="Cambria Math" w:cs="Cambria Math" w:eastAsia="Cambria Math"/>
          <w:position w:val="-4"/>
          <w:sz w:val="16"/>
          <w:szCs w:val="16"/>
        </w:rPr>
        <w:t>(�−1)</w:t>
      </w:r>
      <w:r>
        <w:rPr>
          <w:rFonts w:ascii="Cambria Math" w:hAnsi="Cambria Math" w:cs="Cambria Math" w:eastAsia="Cambria Math"/>
          <w:spacing w:val="14"/>
          <w:position w:val="-4"/>
          <w:sz w:val="16"/>
          <w:szCs w:val="16"/>
        </w:rPr>
        <w:t> </w:t>
      </w:r>
      <w:r>
        <w:rPr/>
        <w:t>the</w:t>
      </w:r>
      <w:r>
        <w:rPr>
          <w:spacing w:val="-10"/>
        </w:rPr>
        <w:t> </w:t>
      </w:r>
      <w:r>
        <w:rPr/>
        <w:t>incidence</w:t>
      </w:r>
      <w:r>
        <w:rPr>
          <w:spacing w:val="-12"/>
        </w:rPr>
        <w:t> </w:t>
      </w:r>
      <w:r>
        <w:rPr/>
        <w:t>angle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Cambria Math" w:hAnsi="Cambria Math" w:cs="Cambria Math" w:eastAsia="Cambria Math"/>
        </w:rPr>
        <w:t>�</w:t>
      </w:r>
      <w:r>
        <w:rPr>
          <w:rFonts w:ascii="Cambria Math" w:hAnsi="Cambria Math" w:cs="Cambria Math" w:eastAsia="Cambria Math"/>
          <w:position w:val="-4"/>
          <w:sz w:val="16"/>
          <w:szCs w:val="16"/>
        </w:rPr>
        <w:t>0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Snell’s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Descartes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low,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that:</w:t>
      </w:r>
    </w:p>
    <w:p>
      <w:pPr>
        <w:tabs>
          <w:tab w:pos="8785" w:val="left" w:leader="none"/>
        </w:tabs>
        <w:spacing w:line="543" w:lineRule="exact" w:before="0"/>
        <w:ind w:left="2231" w:right="8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ambria Math" w:hAnsi="Cambria Math" w:cs="Cambria Math" w:eastAsia="Cambria Math"/>
          <w:spacing w:val="1"/>
          <w:w w:val="8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1"/>
          <w:w w:val="85"/>
          <w:position w:val="-4"/>
          <w:sz w:val="17"/>
          <w:szCs w:val="17"/>
        </w:rPr>
        <w:t>(�−1)</w:t>
      </w:r>
      <w:r>
        <w:rPr>
          <w:rFonts w:ascii="Cambria Math" w:hAnsi="Cambria Math" w:cs="Cambria Math" w:eastAsia="Cambria Math"/>
          <w:spacing w:val="1"/>
          <w:w w:val="85"/>
          <w:sz w:val="24"/>
          <w:szCs w:val="24"/>
        </w:rPr>
        <w:t>�𝑖��</w:t>
      </w:r>
      <w:r>
        <w:rPr>
          <w:rFonts w:ascii="Cambria Math" w:hAnsi="Cambria Math" w:cs="Cambria Math" w:eastAsia="Cambria Math"/>
          <w:spacing w:val="1"/>
          <w:w w:val="85"/>
          <w:position w:val="-4"/>
          <w:sz w:val="17"/>
          <w:szCs w:val="17"/>
        </w:rPr>
        <w:t>(�−1)</w:t>
      </w:r>
      <w:r>
        <w:rPr>
          <w:rFonts w:ascii="Cambria Math" w:hAnsi="Cambria Math" w:cs="Cambria Math" w:eastAsia="Cambria Math"/>
          <w:w w:val="85"/>
          <w:position w:val="-4"/>
          <w:sz w:val="17"/>
          <w:szCs w:val="17"/>
        </w:rPr>
        <w:t>   </w:t>
      </w:r>
      <w:r>
        <w:rPr>
          <w:rFonts w:ascii="Cambria Math" w:hAnsi="Cambria Math" w:cs="Cambria Math" w:eastAsia="Cambria Math"/>
          <w:w w:val="85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39"/>
          <w:w w:val="8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85"/>
          <w:sz w:val="24"/>
          <w:szCs w:val="24"/>
        </w:rPr>
        <w:t>�</w:t>
      </w:r>
      <w:r>
        <w:rPr>
          <w:rFonts w:ascii="Cambria Math" w:hAnsi="Cambria Math" w:cs="Cambria Math" w:eastAsia="Cambria Math"/>
          <w:w w:val="85"/>
          <w:position w:val="-4"/>
          <w:sz w:val="17"/>
          <w:szCs w:val="17"/>
        </w:rPr>
        <w:t>0</w:t>
      </w:r>
      <w:r>
        <w:rPr>
          <w:rFonts w:ascii="Cambria Math" w:hAnsi="Cambria Math" w:cs="Cambria Math" w:eastAsia="Cambria Math"/>
          <w:w w:val="85"/>
          <w:sz w:val="24"/>
          <w:szCs w:val="24"/>
        </w:rPr>
        <w:t>�𝑖��</w:t>
      </w:r>
      <w:r>
        <w:rPr>
          <w:rFonts w:ascii="Cambria Math" w:hAnsi="Cambria Math" w:cs="Cambria Math" w:eastAsia="Cambria Math"/>
          <w:w w:val="85"/>
          <w:position w:val="-4"/>
          <w:sz w:val="17"/>
          <w:szCs w:val="17"/>
        </w:rPr>
        <w:t>0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(24)</w:t>
      </w:r>
    </w:p>
    <w:p>
      <w:pPr>
        <w:pStyle w:val="BodyText"/>
        <w:spacing w:line="129" w:lineRule="exact"/>
        <w:ind w:right="82"/>
        <w:jc w:val="left"/>
      </w:pPr>
      <w:r>
        <w:rPr/>
        <w:t>By looking at the transition matrix of each layer, we can get the matrix transmission of the</w:t>
      </w:r>
      <w:r>
        <w:rPr>
          <w:spacing w:val="-35"/>
        </w:rPr>
        <w:t> </w:t>
      </w:r>
      <w:r>
        <w:rPr/>
        <w:t>whole</w:t>
      </w:r>
    </w:p>
    <w:p>
      <w:pPr>
        <w:pStyle w:val="BodyText"/>
        <w:spacing w:line="208" w:lineRule="exact" w:before="1"/>
        <w:ind w:right="1144"/>
        <w:jc w:val="left"/>
      </w:pPr>
      <w:r>
        <w:rPr/>
        <w:t>structure.</w:t>
      </w:r>
    </w:p>
    <w:p>
      <w:pPr>
        <w:spacing w:after="0" w:line="208" w:lineRule="exact"/>
        <w:jc w:val="left"/>
        <w:sectPr>
          <w:type w:val="continuous"/>
          <w:pgSz w:w="11910" w:h="16840"/>
          <w:pgMar w:top="680" w:bottom="280" w:left="1280" w:right="1300"/>
        </w:sectPr>
      </w:pPr>
    </w:p>
    <w:p>
      <w:pPr>
        <w:tabs>
          <w:tab w:pos="333" w:val="left" w:leader="none"/>
        </w:tabs>
        <w:spacing w:line="178" w:lineRule="exact" w:before="0"/>
        <w:ind w:left="0" w:right="0" w:firstLine="0"/>
        <w:jc w:val="right"/>
        <w:rPr>
          <w:rFonts w:ascii="Cambria Math" w:hAnsi="Cambria Math" w:cs="Cambria Math" w:eastAsia="Cambria Math"/>
          <w:sz w:val="24"/>
          <w:szCs w:val="24"/>
        </w:rPr>
      </w:pPr>
      <w:r>
        <w:rPr>
          <w:rFonts w:ascii="Cambria Math" w:hAnsi="Cambria Math" w:cs="Cambria Math" w:eastAsia="Cambria Math"/>
          <w:w w:val="50"/>
          <w:sz w:val="17"/>
          <w:szCs w:val="17"/>
        </w:rPr>
        <w:t>�</w:t>
        <w:tab/>
      </w:r>
      <w:r>
        <w:rPr>
          <w:rFonts w:ascii="Cambria Math" w:hAnsi="Cambria Math" w:cs="Cambria Math" w:eastAsia="Cambria Math"/>
          <w:w w:val="90"/>
          <w:position w:val="-9"/>
          <w:sz w:val="24"/>
          <w:szCs w:val="24"/>
        </w:rPr>
        <w:t>𝑀</w:t>
      </w:r>
      <w:r>
        <w:rPr>
          <w:rFonts w:ascii="Cambria Math" w:hAnsi="Cambria Math" w:cs="Cambria Math" w:eastAsia="Cambria Math"/>
          <w:w w:val="90"/>
          <w:sz w:val="24"/>
          <w:szCs w:val="24"/>
        </w:rPr>
      </w:r>
    </w:p>
    <w:p>
      <w:pPr>
        <w:tabs>
          <w:tab w:pos="1114" w:val="left" w:leader="none"/>
        </w:tabs>
        <w:spacing w:line="21" w:lineRule="exact" w:before="0"/>
        <w:ind w:left="466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>
          <w:w w:val="110"/>
        </w:rPr>
        <w:br w:type="column"/>
      </w:r>
      <w:r>
        <w:rPr>
          <w:rFonts w:ascii="Cambria Math" w:hAnsi="Cambria Math" w:cs="Cambria Math" w:eastAsia="Cambria Math"/>
          <w:w w:val="110"/>
          <w:position w:val="5"/>
          <w:sz w:val="24"/>
          <w:szCs w:val="24"/>
        </w:rPr>
        <w:t>�</w:t>
      </w:r>
      <w:r>
        <w:rPr>
          <w:rFonts w:ascii="Cambria Math" w:hAnsi="Cambria Math" w:cs="Cambria Math" w:eastAsia="Cambria Math"/>
          <w:w w:val="110"/>
          <w:sz w:val="17"/>
          <w:szCs w:val="17"/>
        </w:rPr>
        <w:t>11</w:t>
        <w:tab/>
      </w:r>
      <w:r>
        <w:rPr>
          <w:rFonts w:ascii="Cambria Math" w:hAnsi="Cambria Math" w:cs="Cambria Math" w:eastAsia="Cambria Math"/>
          <w:spacing w:val="-2"/>
          <w:w w:val="110"/>
          <w:position w:val="5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2"/>
          <w:w w:val="110"/>
          <w:sz w:val="17"/>
          <w:szCs w:val="17"/>
        </w:rPr>
        <w:t>12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pStyle w:val="Heading1"/>
        <w:spacing w:line="157" w:lineRule="exact"/>
        <w:ind w:left="130" w:right="0"/>
        <w:jc w:val="left"/>
        <w:rPr>
          <w:rFonts w:ascii="Cambria Math" w:hAnsi="Cambria Math" w:cs="Cambria Math" w:eastAsia="Cambria Math"/>
        </w:rPr>
      </w:pPr>
      <w:r>
        <w:rPr>
          <w:rFonts w:ascii="Cambria Math"/>
        </w:rPr>
        <w:t>=</w:t>
      </w:r>
      <w:r>
        <w:rPr>
          <w:rFonts w:ascii="Cambria Math"/>
          <w:spacing w:val="18"/>
        </w:rPr>
        <w:t> </w:t>
      </w:r>
      <w:r>
        <w:rPr>
          <w:rFonts w:ascii="Cambria Math"/>
        </w:rPr>
        <w:t>[</w:t>
      </w:r>
    </w:p>
    <w:p>
      <w:pPr>
        <w:spacing w:after="0" w:line="157" w:lineRule="exact"/>
        <w:jc w:val="left"/>
        <w:rPr>
          <w:rFonts w:ascii="Cambria Math" w:hAnsi="Cambria Math" w:cs="Cambria Math" w:eastAsia="Cambria Math"/>
        </w:rPr>
        <w:sectPr>
          <w:type w:val="continuous"/>
          <w:pgSz w:w="11910" w:h="16840"/>
          <w:pgMar w:top="680" w:bottom="280" w:left="1280" w:right="1300"/>
          <w:cols w:num="2" w:equalWidth="0">
            <w:col w:w="3539" w:space="40"/>
            <w:col w:w="5751"/>
          </w:cols>
        </w:sectPr>
      </w:pPr>
    </w:p>
    <w:p>
      <w:pPr>
        <w:spacing w:line="574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 w:hAnsi="Cambria Math" w:cs="Cambria Math" w:eastAsia="Cambria Math"/>
          <w:position w:val="6"/>
          <w:sz w:val="24"/>
          <w:szCs w:val="24"/>
        </w:rPr>
        <w:t>Π</w:t>
      </w:r>
      <w:r>
        <w:rPr>
          <w:rFonts w:ascii="Cambria Math" w:hAnsi="Cambria Math" w:cs="Cambria Math" w:eastAsia="Cambria Math"/>
          <w:sz w:val="17"/>
          <w:szCs w:val="17"/>
        </w:rPr>
        <w:t>�=1   </w:t>
      </w:r>
      <w:r>
        <w:rPr>
          <w:rFonts w:ascii="Cambria Math" w:hAnsi="Cambria Math" w:cs="Cambria Math" w:eastAsia="Cambria Math"/>
          <w:spacing w:val="26"/>
          <w:sz w:val="17"/>
          <w:szCs w:val="17"/>
        </w:rPr>
        <w:t> </w:t>
      </w:r>
      <w:r>
        <w:rPr>
          <w:rFonts w:ascii="Cambria Math" w:hAnsi="Cambria Math" w:cs="Cambria Math" w:eastAsia="Cambria Math"/>
          <w:position w:val="1"/>
          <w:sz w:val="17"/>
          <w:szCs w:val="17"/>
        </w:rPr>
        <w:t>�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tabs>
          <w:tab w:pos="1023" w:val="left" w:leader="none"/>
          <w:tab w:pos="5061" w:val="left" w:leader="none"/>
        </w:tabs>
        <w:spacing w:line="574" w:lineRule="exact" w:before="0"/>
        <w:ind w:left="37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Cambria Math" w:hAnsi="Cambria Math" w:cs="Cambria Math" w:eastAsia="Cambria Math"/>
          <w:w w:val="110"/>
          <w:position w:val="-10"/>
          <w:sz w:val="24"/>
          <w:szCs w:val="24"/>
        </w:rPr>
        <w:t>�</w:t>
      </w:r>
      <w:r>
        <w:rPr>
          <w:rFonts w:ascii="Cambria Math" w:hAnsi="Cambria Math" w:cs="Cambria Math" w:eastAsia="Cambria Math"/>
          <w:w w:val="110"/>
          <w:position w:val="-14"/>
          <w:sz w:val="17"/>
          <w:szCs w:val="17"/>
        </w:rPr>
        <w:t>21</w:t>
        <w:tab/>
      </w:r>
      <w:r>
        <w:rPr>
          <w:rFonts w:ascii="Cambria Math" w:hAnsi="Cambria Math" w:cs="Cambria Math" w:eastAsia="Cambria Math"/>
          <w:w w:val="110"/>
          <w:position w:val="-10"/>
          <w:sz w:val="24"/>
          <w:szCs w:val="24"/>
        </w:rPr>
        <w:t>�</w:t>
      </w:r>
      <w:r>
        <w:rPr>
          <w:rFonts w:ascii="Cambria Math" w:hAnsi="Cambria Math" w:cs="Cambria Math" w:eastAsia="Cambria Math"/>
          <w:w w:val="110"/>
          <w:position w:val="-14"/>
          <w:sz w:val="17"/>
          <w:szCs w:val="17"/>
        </w:rPr>
        <w:t>22</w:t>
      </w:r>
      <w:r>
        <w:rPr>
          <w:rFonts w:ascii="Cambria Math" w:hAnsi="Cambria Math" w:cs="Cambria Math" w:eastAsia="Cambria Math"/>
          <w:w w:val="110"/>
          <w:sz w:val="24"/>
          <w:szCs w:val="24"/>
        </w:rPr>
        <w:t>]</w:t>
        <w:tab/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(25)</w:t>
      </w:r>
    </w:p>
    <w:p>
      <w:pPr>
        <w:spacing w:after="0" w:line="574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80" w:bottom="280" w:left="1280" w:right="1300"/>
          <w:cols w:num="2" w:equalWidth="0">
            <w:col w:w="3627" w:space="40"/>
            <w:col w:w="5663"/>
          </w:cols>
        </w:sectPr>
      </w:pPr>
    </w:p>
    <w:p>
      <w:pPr>
        <w:pStyle w:val="BodyText"/>
        <w:spacing w:line="225" w:lineRule="exact"/>
        <w:ind w:right="82"/>
        <w:jc w:val="left"/>
      </w:pPr>
      <w:r>
        <w:rPr/>
        <w:t>The m11, m12, m21 and m22 are the complex numbers. The transmittance t and reflection r are</w:t>
      </w:r>
      <w:r>
        <w:rPr>
          <w:spacing w:val="-24"/>
        </w:rPr>
        <w:t> </w:t>
      </w:r>
      <w:r>
        <w:rPr/>
        <w:t>given</w:t>
      </w:r>
    </w:p>
    <w:p>
      <w:pPr>
        <w:pStyle w:val="BodyText"/>
        <w:spacing w:line="240" w:lineRule="auto" w:before="4"/>
        <w:ind w:right="1144"/>
        <w:jc w:val="left"/>
      </w:pPr>
      <w:r>
        <w:rPr/>
        <w:t>by: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6840"/>
          <w:pgMar w:top="680" w:bottom="280" w:left="1280" w:right="1300"/>
        </w:sectPr>
      </w:pPr>
    </w:p>
    <w:p>
      <w:pPr>
        <w:spacing w:line="311" w:lineRule="exact" w:before="0"/>
        <w:ind w:left="0" w:right="0" w:firstLine="0"/>
        <w:jc w:val="right"/>
        <w:rPr>
          <w:rFonts w:ascii="Cambria Math" w:hAnsi="Cambria Math" w:cs="Cambria Math" w:eastAsia="Cambria Math"/>
          <w:sz w:val="14"/>
          <w:szCs w:val="14"/>
        </w:rPr>
      </w:pPr>
      <w:r>
        <w:rPr/>
        <w:pict>
          <v:shape style="position:absolute;margin-left:219.529999pt;margin-top:10.040pt;width:3.45pt;height:7pt;mso-position-horizontal-relative:page;mso-position-vertical-relative:paragraph;z-index:-3167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pPr>
                  <w:r>
                    <w:rPr>
                      <w:rFonts w:ascii="Cambria Math" w:hAnsi="Cambria Math" w:cs="Cambria Math" w:eastAsia="Cambria Math"/>
                      <w:w w:val="74"/>
                      <w:sz w:val="14"/>
                      <w:szCs w:val="14"/>
                    </w:rPr>
                    <w:t>�</w:t>
                  </w:r>
                  <w:r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position w:val="-14"/>
          <w:sz w:val="24"/>
          <w:szCs w:val="24"/>
        </w:rPr>
        <w:t>�  =</w:t>
      </w:r>
      <w:r>
        <w:rPr>
          <w:rFonts w:ascii="Cambria Math" w:hAnsi="Cambria Math" w:cs="Cambria Math" w:eastAsia="Cambria Math"/>
          <w:spacing w:val="30"/>
          <w:position w:val="-14"/>
          <w:sz w:val="24"/>
          <w:szCs w:val="24"/>
        </w:rPr>
        <w:t> </w:t>
      </w:r>
      <w:r>
        <w:rPr>
          <w:rFonts w:ascii="Cambria Math" w:hAnsi="Cambria Math" w:cs="Cambria Math" w:eastAsia="Cambria Math"/>
          <w:sz w:val="17"/>
          <w:szCs w:val="17"/>
        </w:rPr>
        <w:t>(�</w:t>
      </w:r>
      <w:r>
        <w:rPr>
          <w:rFonts w:ascii="Cambria Math" w:hAnsi="Cambria Math" w:cs="Cambria Math" w:eastAsia="Cambria Math"/>
          <w:position w:val="-2"/>
          <w:sz w:val="14"/>
          <w:szCs w:val="14"/>
        </w:rPr>
        <w:t>11</w:t>
      </w:r>
      <w:r>
        <w:rPr>
          <w:rFonts w:ascii="Cambria Math" w:hAnsi="Cambria Math" w:cs="Cambria Math" w:eastAsia="Cambria Math"/>
          <w:sz w:val="17"/>
          <w:szCs w:val="17"/>
        </w:rPr>
        <w:t>+𝑃</w:t>
      </w:r>
      <w:r>
        <w:rPr>
          <w:rFonts w:ascii="Cambria Math" w:hAnsi="Cambria Math" w:cs="Cambria Math" w:eastAsia="Cambria Math"/>
          <w:position w:val="6"/>
          <w:sz w:val="14"/>
          <w:szCs w:val="14"/>
        </w:rPr>
        <w:t>−1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499" w:lineRule="exact" w:before="0"/>
        <w:ind w:left="0" w:right="0" w:firstLine="0"/>
        <w:jc w:val="right"/>
        <w:rPr>
          <w:rFonts w:ascii="Cambria Math" w:hAnsi="Cambria Math" w:cs="Cambria Math" w:eastAsia="Cambria Math"/>
          <w:sz w:val="14"/>
          <w:szCs w:val="14"/>
        </w:rPr>
      </w:pPr>
      <w:r>
        <w:rPr/>
        <w:pict>
          <v:group style="position:absolute;margin-left:188.210007pt;margin-top:2.326478pt;width:146.1pt;height:.1pt;mso-position-horizontal-relative:page;mso-position-vertical-relative:paragraph;z-index:-31816" coordorigin="3764,47" coordsize="2922,2">
            <v:shape style="position:absolute;left:3764;top:47;width:2922;height:2" coordorigin="3764,47" coordsize="2922,0" path="m3764,47l6685,47e" filled="false" stroked="true" strokeweight=".84003pt" strokecolor="#000000">
              <v:path arrowok="t"/>
            </v:shape>
            <w10:wrap type="none"/>
          </v:group>
        </w:pict>
      </w:r>
      <w:r>
        <w:rPr/>
        <w:pict>
          <v:shape style="position:absolute;margin-left:219.529999pt;margin-top:8.145444pt;width:3.45pt;height:7pt;mso-position-horizontal-relative:page;mso-position-vertical-relative:paragraph;z-index:-316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pPr>
                  <w:r>
                    <w:rPr>
                      <w:rFonts w:ascii="Cambria Math" w:hAnsi="Cambria Math" w:cs="Cambria Math" w:eastAsia="Cambria Math"/>
                      <w:w w:val="74"/>
                      <w:sz w:val="14"/>
                      <w:szCs w:val="14"/>
                    </w:rPr>
                    <w:t>�</w:t>
                  </w:r>
                  <w:r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369995pt;margin-top:24.945444pt;width:9.35pt;height:7pt;mso-position-horizontal-relative:page;mso-position-vertical-relative:paragraph;z-index:-315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pPr>
                  <w:r>
                    <w:rPr>
                      <w:rFonts w:ascii="Cambria Math" w:hAnsi="Cambria Math" w:cs="Cambria Math" w:eastAsia="Cambria Math"/>
                      <w:spacing w:val="-1"/>
                      <w:w w:val="99"/>
                      <w:sz w:val="14"/>
                      <w:szCs w:val="14"/>
                    </w:rPr>
                    <w:t>−</w:t>
                  </w:r>
                  <w:r>
                    <w:rPr>
                      <w:rFonts w:ascii="Cambria Math" w:hAnsi="Cambria Math" w:cs="Cambria Math" w:eastAsia="Cambria Math"/>
                      <w:w w:val="106"/>
                      <w:sz w:val="14"/>
                      <w:szCs w:val="14"/>
                    </w:rPr>
                    <w:t>1</w:t>
                  </w:r>
                  <w:r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w w:val="110"/>
          <w:sz w:val="17"/>
          <w:szCs w:val="17"/>
        </w:rPr>
        <w:t>(�</w:t>
      </w:r>
      <w:r>
        <w:rPr>
          <w:rFonts w:ascii="Cambria Math" w:hAnsi="Cambria Math" w:cs="Cambria Math" w:eastAsia="Cambria Math"/>
          <w:w w:val="110"/>
          <w:position w:val="-2"/>
          <w:sz w:val="14"/>
          <w:szCs w:val="14"/>
        </w:rPr>
        <w:t>11</w:t>
      </w:r>
      <w:r>
        <w:rPr>
          <w:rFonts w:ascii="Cambria Math" w:hAnsi="Cambria Math" w:cs="Cambria Math" w:eastAsia="Cambria Math"/>
          <w:w w:val="110"/>
          <w:sz w:val="17"/>
          <w:szCs w:val="17"/>
        </w:rPr>
        <w:t>+𝑃</w:t>
      </w:r>
      <w:r>
        <w:rPr>
          <w:rFonts w:ascii="Cambria Math" w:hAnsi="Cambria Math" w:cs="Cambria Math" w:eastAsia="Cambria Math"/>
          <w:w w:val="110"/>
          <w:position w:val="6"/>
          <w:sz w:val="14"/>
          <w:szCs w:val="14"/>
        </w:rPr>
        <w:t>−1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311" w:lineRule="exact" w:before="0"/>
        <w:ind w:left="-32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-1"/>
          <w:w w:val="14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"/>
          <w:w w:val="106"/>
          <w:position w:val="-2"/>
          <w:sz w:val="14"/>
          <w:szCs w:val="14"/>
        </w:rPr>
        <w:t>1</w:t>
      </w:r>
      <w:r>
        <w:rPr>
          <w:rFonts w:ascii="Cambria Math" w:hAnsi="Cambria Math" w:cs="Cambria Math" w:eastAsia="Cambria Math"/>
          <w:spacing w:val="8"/>
          <w:w w:val="106"/>
          <w:position w:val="-2"/>
          <w:sz w:val="14"/>
          <w:szCs w:val="14"/>
        </w:rPr>
        <w:t>2</w:t>
      </w:r>
      <w:r>
        <w:rPr>
          <w:rFonts w:ascii="Cambria Math" w:hAnsi="Cambria Math" w:cs="Cambria Math" w:eastAsia="Cambria Math"/>
          <w:w w:val="108"/>
          <w:sz w:val="17"/>
          <w:szCs w:val="17"/>
        </w:rPr>
        <w:t>)</w:t>
      </w:r>
      <w:r>
        <w:rPr>
          <w:rFonts w:ascii="Cambria Math" w:hAnsi="Cambria Math" w:cs="Cambria Math" w:eastAsia="Cambria Math"/>
          <w:spacing w:val="2"/>
          <w:w w:val="104"/>
          <w:sz w:val="17"/>
          <w:szCs w:val="17"/>
        </w:rPr>
        <w:t>𝑃</w:t>
      </w:r>
      <w:r>
        <w:rPr>
          <w:rFonts w:ascii="Cambria Math" w:hAnsi="Cambria Math" w:cs="Cambria Math" w:eastAsia="Cambria Math"/>
          <w:spacing w:val="-1"/>
          <w:w w:val="99"/>
          <w:position w:val="7"/>
          <w:sz w:val="14"/>
          <w:szCs w:val="14"/>
        </w:rPr>
        <w:t>−</w:t>
      </w:r>
      <w:r>
        <w:rPr>
          <w:rFonts w:ascii="Cambria Math" w:hAnsi="Cambria Math" w:cs="Cambria Math" w:eastAsia="Cambria Math"/>
          <w:w w:val="106"/>
          <w:position w:val="7"/>
          <w:sz w:val="14"/>
          <w:szCs w:val="14"/>
        </w:rPr>
        <w:t>1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499" w:lineRule="exact" w:before="0"/>
        <w:ind w:left="-32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/>
        <w:pict>
          <v:shape style="position:absolute;margin-left:255.410004pt;margin-top:-5.174556pt;width:4.150pt;height:7pt;mso-position-horizontal-relative:page;mso-position-vertical-relative:paragraph;z-index:-316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pPr>
                  <w:r>
                    <w:rPr>
                      <w:rFonts w:ascii="Cambria Math"/>
                      <w:w w:val="106"/>
                      <w:sz w:val="14"/>
                    </w:rPr>
                    <w:t>0</w:t>
                  </w:r>
                  <w:r>
                    <w:rPr>
                      <w:rFonts w:ascii="Cambria Math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410004pt;margin-top:8.385444pt;width:4.150pt;height:7pt;mso-position-horizontal-relative:page;mso-position-vertical-relative:paragraph;z-index:-316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pPr>
                  <w:r>
                    <w:rPr>
                      <w:rFonts w:ascii="Cambria Math"/>
                      <w:w w:val="106"/>
                      <w:sz w:val="14"/>
                    </w:rPr>
                    <w:t>0</w:t>
                  </w:r>
                  <w:r>
                    <w:rPr>
                      <w:rFonts w:ascii="Cambria Math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spacing w:val="-1"/>
          <w:w w:val="14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"/>
          <w:w w:val="106"/>
          <w:position w:val="-2"/>
          <w:sz w:val="14"/>
          <w:szCs w:val="14"/>
        </w:rPr>
        <w:t>1</w:t>
      </w:r>
      <w:r>
        <w:rPr>
          <w:rFonts w:ascii="Cambria Math" w:hAnsi="Cambria Math" w:cs="Cambria Math" w:eastAsia="Cambria Math"/>
          <w:spacing w:val="8"/>
          <w:w w:val="106"/>
          <w:position w:val="-2"/>
          <w:sz w:val="14"/>
          <w:szCs w:val="14"/>
        </w:rPr>
        <w:t>2</w:t>
      </w:r>
      <w:r>
        <w:rPr>
          <w:rFonts w:ascii="Cambria Math" w:hAnsi="Cambria Math" w:cs="Cambria Math" w:eastAsia="Cambria Math"/>
          <w:w w:val="108"/>
          <w:sz w:val="17"/>
          <w:szCs w:val="17"/>
        </w:rPr>
        <w:t>)</w:t>
      </w:r>
      <w:r>
        <w:rPr>
          <w:rFonts w:ascii="Cambria Math" w:hAnsi="Cambria Math" w:cs="Cambria Math" w:eastAsia="Cambria Math"/>
          <w:spacing w:val="2"/>
          <w:w w:val="104"/>
          <w:sz w:val="17"/>
          <w:szCs w:val="17"/>
        </w:rPr>
        <w:t>𝑃</w:t>
      </w:r>
      <w:r>
        <w:rPr>
          <w:rFonts w:ascii="Cambria Math" w:hAnsi="Cambria Math" w:cs="Cambria Math" w:eastAsia="Cambria Math"/>
          <w:spacing w:val="-1"/>
          <w:w w:val="99"/>
          <w:position w:val="6"/>
          <w:sz w:val="14"/>
          <w:szCs w:val="14"/>
        </w:rPr>
        <w:t>−</w:t>
      </w:r>
      <w:r>
        <w:rPr>
          <w:rFonts w:ascii="Cambria Math" w:hAnsi="Cambria Math" w:cs="Cambria Math" w:eastAsia="Cambria Math"/>
          <w:w w:val="106"/>
          <w:position w:val="6"/>
          <w:sz w:val="14"/>
          <w:szCs w:val="14"/>
        </w:rPr>
        <w:t>1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311" w:lineRule="exact" w:before="0"/>
        <w:ind w:left="-32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/>
        <w:br w:type="column"/>
      </w:r>
      <w:r>
        <w:rPr>
          <w:rFonts w:ascii="Cambria Math" w:hAnsi="Cambria Math" w:cs="Cambria Math" w:eastAsia="Cambria Math"/>
          <w:w w:val="97"/>
          <w:sz w:val="17"/>
          <w:szCs w:val="17"/>
        </w:rPr>
        <w:t>−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14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"/>
          <w:w w:val="106"/>
          <w:position w:val="-2"/>
          <w:sz w:val="14"/>
          <w:szCs w:val="14"/>
        </w:rPr>
        <w:t>2</w:t>
      </w:r>
      <w:r>
        <w:rPr>
          <w:rFonts w:ascii="Cambria Math" w:hAnsi="Cambria Math" w:cs="Cambria Math" w:eastAsia="Cambria Math"/>
          <w:spacing w:val="8"/>
          <w:w w:val="106"/>
          <w:position w:val="-2"/>
          <w:sz w:val="14"/>
          <w:szCs w:val="14"/>
        </w:rPr>
        <w:t>1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spacing w:val="3"/>
          <w:w w:val="104"/>
          <w:sz w:val="17"/>
          <w:szCs w:val="17"/>
        </w:rPr>
        <w:t>𝑃</w:t>
      </w:r>
      <w:r>
        <w:rPr>
          <w:rFonts w:ascii="Cambria Math" w:hAnsi="Cambria Math" w:cs="Cambria Math" w:eastAsia="Cambria Math"/>
          <w:spacing w:val="-1"/>
          <w:w w:val="99"/>
          <w:position w:val="6"/>
          <w:sz w:val="14"/>
          <w:szCs w:val="14"/>
        </w:rPr>
        <w:t>−</w:t>
      </w:r>
      <w:r>
        <w:rPr>
          <w:rFonts w:ascii="Cambria Math" w:hAnsi="Cambria Math" w:cs="Cambria Math" w:eastAsia="Cambria Math"/>
          <w:w w:val="106"/>
          <w:position w:val="6"/>
          <w:sz w:val="14"/>
          <w:szCs w:val="14"/>
        </w:rPr>
        <w:t>1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499" w:lineRule="exact" w:before="0"/>
        <w:ind w:left="-32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/>
        <w:pict>
          <v:shape style="position:absolute;margin-left:303.309998pt;margin-top:-5.534556pt;width:3.45pt;height:7pt;mso-position-horizontal-relative:page;mso-position-vertical-relative:paragraph;z-index:-3157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pPr>
                  <w:r>
                    <w:rPr>
                      <w:rFonts w:ascii="Cambria Math" w:hAnsi="Cambria Math" w:cs="Cambria Math" w:eastAsia="Cambria Math"/>
                      <w:w w:val="74"/>
                      <w:sz w:val="14"/>
                      <w:szCs w:val="14"/>
                    </w:rPr>
                    <w:t>�</w:t>
                  </w:r>
                  <w:r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3.309998pt;margin-top:8.145444pt;width:3.45pt;height:7pt;mso-position-horizontal-relative:page;mso-position-vertical-relative:paragraph;z-index:-315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pPr>
                  <w:r>
                    <w:rPr>
                      <w:rFonts w:ascii="Cambria Math" w:hAnsi="Cambria Math" w:cs="Cambria Math" w:eastAsia="Cambria Math"/>
                      <w:w w:val="74"/>
                      <w:sz w:val="14"/>
                      <w:szCs w:val="14"/>
                    </w:rPr>
                    <w:t>�</w:t>
                  </w:r>
                  <w:r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14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"/>
          <w:w w:val="106"/>
          <w:position w:val="-2"/>
          <w:sz w:val="14"/>
          <w:szCs w:val="14"/>
        </w:rPr>
        <w:t>2</w:t>
      </w:r>
      <w:r>
        <w:rPr>
          <w:rFonts w:ascii="Cambria Math" w:hAnsi="Cambria Math" w:cs="Cambria Math" w:eastAsia="Cambria Math"/>
          <w:spacing w:val="8"/>
          <w:w w:val="106"/>
          <w:position w:val="-2"/>
          <w:sz w:val="14"/>
          <w:szCs w:val="14"/>
        </w:rPr>
        <w:t>1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spacing w:val="3"/>
          <w:w w:val="104"/>
          <w:sz w:val="17"/>
          <w:szCs w:val="17"/>
        </w:rPr>
        <w:t>𝑃</w:t>
      </w:r>
      <w:r>
        <w:rPr>
          <w:rFonts w:ascii="Cambria Math" w:hAnsi="Cambria Math" w:cs="Cambria Math" w:eastAsia="Cambria Math"/>
          <w:spacing w:val="-1"/>
          <w:w w:val="99"/>
          <w:position w:val="6"/>
          <w:sz w:val="14"/>
          <w:szCs w:val="14"/>
        </w:rPr>
        <w:t>−</w:t>
      </w:r>
      <w:r>
        <w:rPr>
          <w:rFonts w:ascii="Cambria Math" w:hAnsi="Cambria Math" w:cs="Cambria Math" w:eastAsia="Cambria Math"/>
          <w:w w:val="106"/>
          <w:position w:val="6"/>
          <w:sz w:val="14"/>
          <w:szCs w:val="14"/>
        </w:rPr>
        <w:t>1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311" w:lineRule="exact" w:before="0"/>
        <w:ind w:left="-32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-1"/>
          <w:w w:val="14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"/>
          <w:w w:val="106"/>
          <w:position w:val="-2"/>
          <w:sz w:val="14"/>
          <w:szCs w:val="14"/>
        </w:rPr>
        <w:t>2</w:t>
      </w:r>
      <w:r>
        <w:rPr>
          <w:rFonts w:ascii="Cambria Math" w:hAnsi="Cambria Math" w:cs="Cambria Math" w:eastAsia="Cambria Math"/>
          <w:spacing w:val="8"/>
          <w:w w:val="106"/>
          <w:position w:val="-2"/>
          <w:sz w:val="14"/>
          <w:szCs w:val="14"/>
        </w:rPr>
        <w:t>2</w:t>
      </w:r>
      <w:r>
        <w:rPr>
          <w:rFonts w:ascii="Cambria Math" w:hAnsi="Cambria Math" w:cs="Cambria Math" w:eastAsia="Cambria Math"/>
          <w:w w:val="100"/>
          <w:sz w:val="17"/>
          <w:szCs w:val="17"/>
        </w:rPr>
        <w:t>)</w:t>
      </w:r>
    </w:p>
    <w:p>
      <w:pPr>
        <w:spacing w:line="499" w:lineRule="exact" w:before="0"/>
        <w:ind w:left="-32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 w:hAnsi="Cambria Math" w:cs="Cambria Math" w:eastAsia="Cambria Math"/>
          <w:spacing w:val="-1"/>
          <w:w w:val="14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"/>
          <w:w w:val="106"/>
          <w:position w:val="-2"/>
          <w:sz w:val="14"/>
          <w:szCs w:val="14"/>
        </w:rPr>
        <w:t>2</w:t>
      </w:r>
      <w:r>
        <w:rPr>
          <w:rFonts w:ascii="Cambria Math" w:hAnsi="Cambria Math" w:cs="Cambria Math" w:eastAsia="Cambria Math"/>
          <w:spacing w:val="8"/>
          <w:w w:val="106"/>
          <w:position w:val="-2"/>
          <w:sz w:val="14"/>
          <w:szCs w:val="14"/>
        </w:rPr>
        <w:t>2</w:t>
      </w:r>
      <w:r>
        <w:rPr>
          <w:rFonts w:ascii="Cambria Math" w:hAnsi="Cambria Math" w:cs="Cambria Math" w:eastAsia="Cambria Math"/>
          <w:w w:val="100"/>
          <w:sz w:val="17"/>
          <w:szCs w:val="17"/>
        </w:rPr>
        <w:t>)</w:t>
      </w:r>
    </w:p>
    <w:p>
      <w:pPr>
        <w:pStyle w:val="Heading1"/>
        <w:spacing w:line="240" w:lineRule="auto" w:before="202"/>
        <w:ind w:right="158"/>
        <w:jc w:val="right"/>
      </w:pPr>
      <w:r>
        <w:rPr>
          <w:w w:val="95"/>
        </w:rPr>
        <w:br w:type="column"/>
      </w:r>
      <w:r>
        <w:rPr>
          <w:w w:val="95"/>
        </w:rPr>
        <w:t>(26)</w:t>
      </w:r>
    </w:p>
    <w:p>
      <w:pPr>
        <w:spacing w:after="0" w:line="240" w:lineRule="auto"/>
        <w:jc w:val="right"/>
        <w:sectPr>
          <w:type w:val="continuous"/>
          <w:pgSz w:w="11910" w:h="16840"/>
          <w:pgMar w:top="680" w:bottom="280" w:left="1280" w:right="1300"/>
          <w:cols w:num="5" w:equalWidth="0">
            <w:col w:w="3319" w:space="40"/>
            <w:col w:w="678" w:space="40"/>
            <w:col w:w="921" w:space="40"/>
            <w:col w:w="373" w:space="1305"/>
            <w:col w:w="2614"/>
          </w:cols>
        </w:sectPr>
      </w:pPr>
    </w:p>
    <w:p>
      <w:pPr>
        <w:tabs>
          <w:tab w:pos="3235" w:val="left" w:leader="none"/>
        </w:tabs>
        <w:spacing w:line="264" w:lineRule="exact" w:before="0"/>
        <w:ind w:left="1583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/>
        <w:pict>
          <v:group style="position:absolute;margin-left:163.820007pt;margin-top:12.661035pt;width:146.1pt;height:.1pt;mso-position-horizontal-relative:page;mso-position-vertical-relative:paragraph;z-index:-31792" coordorigin="3276,253" coordsize="2922,2">
            <v:shape style="position:absolute;left:3276;top:253;width:2922;height:2" coordorigin="3276,253" coordsize="2922,0" path="m3276,253l6198,253e" filled="false" stroked="true" strokeweight=".84003pt" strokecolor="#000000">
              <v:path arrowok="t"/>
            </v:shape>
            <w10:wrap type="none"/>
          </v:group>
        </w:pict>
      </w:r>
      <w:r>
        <w:rPr/>
        <w:pict>
          <v:shape style="position:absolute;margin-left:231.050003pt;margin-top:18.75pt;width:4.150pt;height:7pt;mso-position-horizontal-relative:page;mso-position-vertical-relative:paragraph;z-index:-314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pPr>
                  <w:r>
                    <w:rPr>
                      <w:rFonts w:ascii="Cambria Math"/>
                      <w:w w:val="106"/>
                      <w:sz w:val="14"/>
                    </w:rPr>
                    <w:t>0</w:t>
                  </w:r>
                  <w:r>
                    <w:rPr>
                      <w:rFonts w:ascii="Cambria Math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w w:val="85"/>
          <w:position w:val="-13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-6"/>
          <w:w w:val="85"/>
          <w:position w:val="-13"/>
          <w:sz w:val="24"/>
          <w:szCs w:val="24"/>
        </w:rPr>
        <w:t> </w:t>
      </w:r>
      <w:r>
        <w:rPr>
          <w:rFonts w:ascii="Cambria Math" w:hAnsi="Cambria Math" w:cs="Cambria Math" w:eastAsia="Cambria Math"/>
          <w:w w:val="85"/>
          <w:position w:val="-13"/>
          <w:sz w:val="24"/>
          <w:szCs w:val="24"/>
        </w:rPr>
        <w:t>=</w:t>
      </w:r>
      <w:r>
        <w:rPr>
          <w:rFonts w:ascii="Cambria Math" w:hAnsi="Cambria Math" w:cs="Cambria Math" w:eastAsia="Cambria Math"/>
          <w:position w:val="-13"/>
          <w:sz w:val="24"/>
          <w:szCs w:val="24"/>
        </w:rPr>
        <w:tab/>
        <w:t> </w:t>
      </w:r>
      <w:r>
        <w:rPr>
          <w:rFonts w:ascii="Cambria Math" w:hAnsi="Cambria Math" w:cs="Cambria Math" w:eastAsia="Cambria Math"/>
          <w:spacing w:val="-8"/>
          <w:sz w:val="17"/>
          <w:szCs w:val="17"/>
        </w:rPr>
        <w:t>2.𝑃</w:t>
      </w:r>
      <w:r>
        <w:rPr>
          <w:rFonts w:ascii="Cambria Math" w:hAnsi="Cambria Math" w:cs="Cambria Math" w:eastAsia="Cambria Math"/>
          <w:spacing w:val="-8"/>
          <w:position w:val="-3"/>
          <w:sz w:val="14"/>
          <w:szCs w:val="14"/>
        </w:rPr>
        <w:t>0</w:t>
      </w:r>
      <w:r>
        <w:rPr>
          <w:rFonts w:ascii="Cambria Math" w:hAnsi="Cambria Math" w:cs="Cambria Math" w:eastAsia="Cambria Math"/>
          <w:spacing w:val="-8"/>
          <w:sz w:val="14"/>
          <w:szCs w:val="14"/>
        </w:rPr>
      </w:r>
    </w:p>
    <w:p>
      <w:pPr>
        <w:pStyle w:val="Heading1"/>
        <w:spacing w:line="166" w:lineRule="exact" w:before="97"/>
        <w:ind w:right="105"/>
        <w:jc w:val="right"/>
      </w:pPr>
      <w:r>
        <w:rPr>
          <w:w w:val="95"/>
        </w:rPr>
        <w:br w:type="column"/>
      </w:r>
      <w:r>
        <w:rPr>
          <w:w w:val="95"/>
        </w:rPr>
        <w:t>(27)</w:t>
      </w:r>
    </w:p>
    <w:p>
      <w:pPr>
        <w:spacing w:after="0" w:line="166" w:lineRule="exact"/>
        <w:jc w:val="right"/>
        <w:sectPr>
          <w:type w:val="continuous"/>
          <w:pgSz w:w="11910" w:h="16840"/>
          <w:pgMar w:top="680" w:bottom="280" w:left="1280" w:right="1300"/>
          <w:cols w:num="2" w:equalWidth="0">
            <w:col w:w="3674" w:space="3561"/>
            <w:col w:w="2095"/>
          </w:cols>
        </w:sectPr>
      </w:pPr>
    </w:p>
    <w:p>
      <w:pPr>
        <w:spacing w:line="461" w:lineRule="exact" w:before="0"/>
        <w:ind w:left="0" w:right="0" w:firstLine="0"/>
        <w:jc w:val="right"/>
        <w:rPr>
          <w:rFonts w:ascii="Cambria Math" w:hAnsi="Cambria Math" w:cs="Cambria Math" w:eastAsia="Cambria Math"/>
          <w:sz w:val="14"/>
          <w:szCs w:val="14"/>
        </w:rPr>
      </w:pPr>
      <w:r>
        <w:rPr/>
        <w:pict>
          <v:shape style="position:absolute;margin-left:195.169998pt;margin-top:5.31pt;width:3.45pt;height:7pt;mso-position-horizontal-relative:page;mso-position-vertical-relative:paragraph;z-index:-315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pPr>
                  <w:r>
                    <w:rPr>
                      <w:rFonts w:ascii="Cambria Math" w:hAnsi="Cambria Math" w:cs="Cambria Math" w:eastAsia="Cambria Math"/>
                      <w:w w:val="74"/>
                      <w:sz w:val="14"/>
                      <w:szCs w:val="14"/>
                    </w:rPr>
                    <w:t>�</w:t>
                  </w:r>
                  <w:r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049988pt;margin-top:5.31pt;width:3.45pt;height:7pt;mso-position-horizontal-relative:page;mso-position-vertical-relative:paragraph;z-index:-314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pPr>
                  <w:r>
                    <w:rPr>
                      <w:rFonts w:ascii="Cambria Math" w:hAnsi="Cambria Math" w:cs="Cambria Math" w:eastAsia="Cambria Math"/>
                      <w:w w:val="74"/>
                      <w:sz w:val="14"/>
                      <w:szCs w:val="14"/>
                    </w:rPr>
                    <w:t>�</w:t>
                  </w:r>
                  <w:r>
                    <w:rPr>
                      <w:rFonts w:ascii="Cambria Math" w:hAnsi="Cambria Math" w:cs="Cambria Math" w:eastAsia="Cambria Math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w w:val="110"/>
          <w:sz w:val="17"/>
          <w:szCs w:val="17"/>
        </w:rPr>
        <w:t>(�</w:t>
      </w:r>
      <w:r>
        <w:rPr>
          <w:rFonts w:ascii="Cambria Math" w:hAnsi="Cambria Math" w:cs="Cambria Math" w:eastAsia="Cambria Math"/>
          <w:w w:val="110"/>
          <w:position w:val="-2"/>
          <w:sz w:val="14"/>
          <w:szCs w:val="14"/>
        </w:rPr>
        <w:t>11</w:t>
      </w:r>
      <w:r>
        <w:rPr>
          <w:rFonts w:ascii="Cambria Math" w:hAnsi="Cambria Math" w:cs="Cambria Math" w:eastAsia="Cambria Math"/>
          <w:w w:val="110"/>
          <w:sz w:val="17"/>
          <w:szCs w:val="17"/>
        </w:rPr>
        <w:t>+𝑃</w:t>
      </w:r>
      <w:r>
        <w:rPr>
          <w:rFonts w:ascii="Cambria Math" w:hAnsi="Cambria Math" w:cs="Cambria Math" w:eastAsia="Cambria Math"/>
          <w:w w:val="110"/>
          <w:position w:val="6"/>
          <w:sz w:val="14"/>
          <w:szCs w:val="14"/>
        </w:rPr>
        <w:t>−1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461" w:lineRule="exact" w:before="0"/>
        <w:ind w:left="-32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-1"/>
          <w:w w:val="14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"/>
          <w:w w:val="106"/>
          <w:position w:val="-2"/>
          <w:sz w:val="14"/>
          <w:szCs w:val="14"/>
        </w:rPr>
        <w:t>1</w:t>
      </w:r>
      <w:r>
        <w:rPr>
          <w:rFonts w:ascii="Cambria Math" w:hAnsi="Cambria Math" w:cs="Cambria Math" w:eastAsia="Cambria Math"/>
          <w:spacing w:val="5"/>
          <w:w w:val="106"/>
          <w:position w:val="-2"/>
          <w:sz w:val="14"/>
          <w:szCs w:val="14"/>
        </w:rPr>
        <w:t>2</w:t>
      </w:r>
      <w:r>
        <w:rPr>
          <w:rFonts w:ascii="Cambria Math" w:hAnsi="Cambria Math" w:cs="Cambria Math" w:eastAsia="Cambria Math"/>
          <w:w w:val="108"/>
          <w:sz w:val="17"/>
          <w:szCs w:val="17"/>
        </w:rPr>
        <w:t>)</w:t>
      </w:r>
      <w:r>
        <w:rPr>
          <w:rFonts w:ascii="Cambria Math" w:hAnsi="Cambria Math" w:cs="Cambria Math" w:eastAsia="Cambria Math"/>
          <w:spacing w:val="5"/>
          <w:w w:val="104"/>
          <w:sz w:val="17"/>
          <w:szCs w:val="17"/>
        </w:rPr>
        <w:t>𝑃</w:t>
      </w:r>
      <w:r>
        <w:rPr>
          <w:rFonts w:ascii="Cambria Math" w:hAnsi="Cambria Math" w:cs="Cambria Math" w:eastAsia="Cambria Math"/>
          <w:spacing w:val="-1"/>
          <w:w w:val="99"/>
          <w:position w:val="6"/>
          <w:sz w:val="14"/>
          <w:szCs w:val="14"/>
        </w:rPr>
        <w:t>−</w:t>
      </w:r>
      <w:r>
        <w:rPr>
          <w:rFonts w:ascii="Cambria Math" w:hAnsi="Cambria Math" w:cs="Cambria Math" w:eastAsia="Cambria Math"/>
          <w:w w:val="106"/>
          <w:position w:val="6"/>
          <w:sz w:val="14"/>
          <w:szCs w:val="14"/>
        </w:rPr>
        <w:t>1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461" w:lineRule="exact" w:before="0"/>
        <w:ind w:left="-32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-2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spacing w:val="-2"/>
          <w:w w:val="100"/>
          <w:sz w:val="17"/>
          <w:szCs w:val="17"/>
        </w:rPr>
        <w:t>(</w:t>
      </w:r>
      <w:r>
        <w:rPr>
          <w:rFonts w:ascii="Cambria Math" w:hAnsi="Cambria Math" w:cs="Cambria Math" w:eastAsia="Cambria Math"/>
          <w:spacing w:val="-1"/>
          <w:w w:val="142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1"/>
          <w:w w:val="106"/>
          <w:position w:val="-2"/>
          <w:sz w:val="14"/>
          <w:szCs w:val="14"/>
        </w:rPr>
        <w:t>2</w:t>
      </w:r>
      <w:r>
        <w:rPr>
          <w:rFonts w:ascii="Cambria Math" w:hAnsi="Cambria Math" w:cs="Cambria Math" w:eastAsia="Cambria Math"/>
          <w:spacing w:val="8"/>
          <w:w w:val="106"/>
          <w:position w:val="-2"/>
          <w:sz w:val="14"/>
          <w:szCs w:val="14"/>
        </w:rPr>
        <w:t>1</w:t>
      </w:r>
      <w:r>
        <w:rPr>
          <w:rFonts w:ascii="Cambria Math" w:hAnsi="Cambria Math" w:cs="Cambria Math" w:eastAsia="Cambria Math"/>
          <w:w w:val="97"/>
          <w:sz w:val="17"/>
          <w:szCs w:val="17"/>
        </w:rPr>
        <w:t>+</w:t>
      </w:r>
      <w:r>
        <w:rPr>
          <w:rFonts w:ascii="Cambria Math" w:hAnsi="Cambria Math" w:cs="Cambria Math" w:eastAsia="Cambria Math"/>
          <w:spacing w:val="2"/>
          <w:w w:val="104"/>
          <w:sz w:val="17"/>
          <w:szCs w:val="17"/>
        </w:rPr>
        <w:t>𝑃</w:t>
      </w:r>
      <w:r>
        <w:rPr>
          <w:rFonts w:ascii="Cambria Math" w:hAnsi="Cambria Math" w:cs="Cambria Math" w:eastAsia="Cambria Math"/>
          <w:spacing w:val="-1"/>
          <w:w w:val="99"/>
          <w:position w:val="6"/>
          <w:sz w:val="14"/>
          <w:szCs w:val="14"/>
        </w:rPr>
        <w:t>−</w:t>
      </w:r>
      <w:r>
        <w:rPr>
          <w:rFonts w:ascii="Cambria Math" w:hAnsi="Cambria Math" w:cs="Cambria Math" w:eastAsia="Cambria Math"/>
          <w:w w:val="106"/>
          <w:position w:val="6"/>
          <w:sz w:val="14"/>
          <w:szCs w:val="14"/>
        </w:rPr>
        <w:t>1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461" w:lineRule="exact" w:before="0"/>
        <w:ind w:left="-32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>
          <w:w w:val="115"/>
        </w:rPr>
        <w:br w:type="column"/>
      </w:r>
      <w:r>
        <w:rPr>
          <w:rFonts w:ascii="Cambria Math" w:hAnsi="Cambria Math" w:cs="Cambria Math" w:eastAsia="Cambria Math"/>
          <w:w w:val="115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115"/>
          <w:position w:val="-2"/>
          <w:sz w:val="14"/>
          <w:szCs w:val="14"/>
        </w:rPr>
        <w:t>22</w:t>
      </w:r>
      <w:r>
        <w:rPr>
          <w:rFonts w:ascii="Cambria Math" w:hAnsi="Cambria Math" w:cs="Cambria Math" w:eastAsia="Cambria Math"/>
          <w:w w:val="115"/>
          <w:sz w:val="17"/>
          <w:szCs w:val="17"/>
        </w:rPr>
        <w:t>)</w:t>
      </w:r>
    </w:p>
    <w:p>
      <w:pPr>
        <w:spacing w:after="0" w:line="461" w:lineRule="exact"/>
        <w:jc w:val="left"/>
        <w:rPr>
          <w:rFonts w:ascii="Cambria Math" w:hAnsi="Cambria Math" w:cs="Cambria Math" w:eastAsia="Cambria Math"/>
          <w:sz w:val="17"/>
          <w:szCs w:val="17"/>
        </w:rPr>
        <w:sectPr>
          <w:type w:val="continuous"/>
          <w:pgSz w:w="11910" w:h="16840"/>
          <w:pgMar w:top="680" w:bottom="280" w:left="1280" w:right="1300"/>
          <w:cols w:num="4" w:equalWidth="0">
            <w:col w:w="2834" w:space="40"/>
            <w:col w:w="678" w:space="40"/>
            <w:col w:w="918" w:space="40"/>
            <w:col w:w="4780"/>
          </w:cols>
        </w:sectPr>
      </w:pPr>
    </w:p>
    <w:p>
      <w:pPr>
        <w:pStyle w:val="BodyText"/>
        <w:spacing w:line="225" w:lineRule="exact"/>
        <w:ind w:right="1144"/>
        <w:jc w:val="left"/>
      </w:pPr>
      <w:r>
        <w:rPr/>
        <w:t>The p0 and ps are the first and last medium of the structure which given</w:t>
      </w:r>
      <w:r>
        <w:rPr>
          <w:spacing w:val="-19"/>
        </w:rPr>
        <w:t> </w:t>
      </w:r>
      <w:r>
        <w:rPr/>
        <w:t>as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6840"/>
          <w:pgMar w:top="680" w:bottom="280" w:left="1280" w:right="1300"/>
        </w:sectPr>
      </w:pPr>
    </w:p>
    <w:p>
      <w:pPr>
        <w:spacing w:line="1236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/>
        <w:pict>
          <v:shape style="position:absolute;margin-left:156.619995pt;margin-top:27.68pt;width:4.150pt;height:8.550pt;mso-position-horizontal-relative:page;mso-position-vertical-relative:paragraph;z-index:-3143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7"/>
                      <w:szCs w:val="17"/>
                    </w:rPr>
                  </w:pPr>
                  <w:r>
                    <w:rPr>
                      <w:rFonts w:ascii="Cambria Math" w:hAnsi="Cambria Math" w:cs="Cambria Math" w:eastAsia="Cambria Math"/>
                      <w:w w:val="73"/>
                      <w:sz w:val="17"/>
                      <w:szCs w:val="17"/>
                    </w:rPr>
                    <w:t>�</w:t>
                  </w:r>
                  <w:r>
                    <w:rPr>
                      <w:rFonts w:ascii="Cambria Math" w:hAnsi="Cambria Math" w:cs="Cambria Math" w:eastAsia="Cambria Math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position w:val="-8"/>
          <w:sz w:val="24"/>
          <w:szCs w:val="24"/>
        </w:rPr>
        <w:t>𝑃</w:t>
      </w:r>
      <w:r>
        <w:rPr>
          <w:rFonts w:ascii="Cambria Math" w:hAnsi="Cambria Math" w:cs="Cambria Math" w:eastAsia="Cambria Math"/>
          <w:sz w:val="17"/>
          <w:szCs w:val="17"/>
        </w:rPr>
        <w:t>−1</w:t>
      </w:r>
    </w:p>
    <w:p>
      <w:pPr>
        <w:spacing w:line="276" w:lineRule="exact" w:before="0"/>
        <w:ind w:left="459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/>
        <w:br w:type="column"/>
      </w:r>
      <w:r>
        <w:rPr>
          <w:rFonts w:ascii="Cambria Math" w:hAnsi="Cambria Math" w:cs="Cambria Math" w:eastAsia="Cambria Math"/>
          <w:w w:val="100"/>
          <w:sz w:val="17"/>
          <w:szCs w:val="17"/>
        </w:rPr>
      </w:r>
      <w:r>
        <w:rPr>
          <w:rFonts w:ascii="Cambria Math" w:hAnsi="Cambria Math" w:cs="Cambria Math" w:eastAsia="Cambria Math"/>
          <w:spacing w:val="-38"/>
          <w:w w:val="100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w w:val="91"/>
          <w:sz w:val="17"/>
          <w:szCs w:val="17"/>
          <w:u w:val="single" w:color="000000"/>
        </w:rPr>
        <w:t>�</w:t>
      </w:r>
      <w:r>
        <w:rPr>
          <w:rFonts w:ascii="Cambria Math" w:hAnsi="Cambria Math" w:cs="Cambria Math" w:eastAsia="Cambria Math"/>
          <w:spacing w:val="-37"/>
          <w:w w:val="100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w w:val="106"/>
          <w:position w:val="-2"/>
          <w:sz w:val="14"/>
          <w:szCs w:val="14"/>
          <w:u w:val="single" w:color="000000"/>
        </w:rPr>
        <w:t>0</w:t>
      </w:r>
      <w:r>
        <w:rPr>
          <w:rFonts w:ascii="Cambria Math" w:hAnsi="Cambria Math" w:cs="Cambria Math" w:eastAsia="Cambria Math"/>
          <w:spacing w:val="-23"/>
          <w:w w:val="99"/>
          <w:position w:val="-2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w w:val="80"/>
          <w:sz w:val="17"/>
          <w:szCs w:val="17"/>
          <w:u w:val="single" w:color="000000"/>
        </w:rPr>
        <w:t>���</w:t>
      </w:r>
      <w:r>
        <w:rPr>
          <w:rFonts w:ascii="Cambria Math" w:hAnsi="Cambria Math" w:cs="Cambria Math" w:eastAsia="Cambria Math"/>
          <w:spacing w:val="-37"/>
          <w:w w:val="100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spacing w:val="-6"/>
          <w:sz w:val="17"/>
          <w:szCs w:val="17"/>
          <w:u w:val="single" w:color="000000"/>
        </w:rPr>
        <w:t>�</w:t>
      </w:r>
      <w:r>
        <w:rPr>
          <w:rFonts w:ascii="Cambria Math" w:hAnsi="Cambria Math" w:cs="Cambria Math" w:eastAsia="Cambria Math"/>
          <w:spacing w:val="-6"/>
          <w:position w:val="-2"/>
          <w:sz w:val="14"/>
          <w:szCs w:val="14"/>
          <w:u w:val="single" w:color="000000"/>
        </w:rPr>
        <w:t>�</w:t>
      </w:r>
      <w:r>
        <w:rPr>
          <w:rFonts w:ascii="Cambria Math" w:hAnsi="Cambria Math" w:cs="Cambria Math" w:eastAsia="Cambria Math"/>
          <w:spacing w:val="-6"/>
          <w:w w:val="99"/>
          <w:position w:val="-2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pacing w:val="-6"/>
          <w:w w:val="99"/>
          <w:position w:val="-2"/>
          <w:sz w:val="14"/>
          <w:szCs w:val="14"/>
        </w:rPr>
      </w:r>
      <w:r>
        <w:rPr>
          <w:rFonts w:ascii="Cambria Math" w:hAnsi="Cambria Math" w:cs="Cambria Math" w:eastAsia="Cambria Math"/>
          <w:spacing w:val="-6"/>
          <w:sz w:val="14"/>
          <w:szCs w:val="14"/>
        </w:rPr>
      </w:r>
    </w:p>
    <w:p>
      <w:pPr>
        <w:tabs>
          <w:tab w:pos="692" w:val="left" w:leader="none"/>
        </w:tabs>
        <w:spacing w:line="221" w:lineRule="exact" w:before="0"/>
        <w:ind w:left="36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 w:hAnsi="Cambria Math" w:cs="Cambria Math" w:eastAsia="Cambria Math"/>
          <w:w w:val="105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18"/>
          <w:w w:val="10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135"/>
          <w:sz w:val="24"/>
          <w:szCs w:val="24"/>
        </w:rPr>
        <w:t>{</w:t>
        <w:tab/>
      </w:r>
      <w:r>
        <w:rPr>
          <w:rFonts w:ascii="Cambria Math" w:hAnsi="Cambria Math" w:cs="Cambria Math" w:eastAsia="Cambria Math"/>
          <w:spacing w:val="-3"/>
          <w:w w:val="105"/>
          <w:position w:val="14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-3"/>
          <w:w w:val="105"/>
          <w:position w:val="11"/>
          <w:sz w:val="14"/>
          <w:szCs w:val="14"/>
        </w:rPr>
        <w:t>0</w:t>
      </w:r>
      <w:r>
        <w:rPr>
          <w:rFonts w:ascii="Cambria Math" w:hAnsi="Cambria Math" w:cs="Cambria Math" w:eastAsia="Cambria Math"/>
          <w:spacing w:val="-3"/>
          <w:sz w:val="14"/>
          <w:szCs w:val="14"/>
        </w:rPr>
      </w:r>
    </w:p>
    <w:p>
      <w:pPr>
        <w:spacing w:line="262" w:lineRule="exact" w:before="0"/>
        <w:ind w:left="425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 w:hAnsi="Cambria Math" w:cs="Cambria Math" w:eastAsia="Cambria Math"/>
          <w:w w:val="100"/>
          <w:sz w:val="17"/>
          <w:szCs w:val="17"/>
        </w:rPr>
      </w:r>
      <w:r>
        <w:rPr>
          <w:rFonts w:ascii="Cambria Math" w:hAnsi="Cambria Math" w:cs="Cambria Math" w:eastAsia="Cambria Math"/>
          <w:spacing w:val="-38"/>
          <w:w w:val="100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w w:val="80"/>
          <w:sz w:val="17"/>
          <w:szCs w:val="17"/>
          <w:u w:val="single" w:color="000000"/>
        </w:rPr>
        <w:t>���</w:t>
      </w:r>
      <w:r>
        <w:rPr>
          <w:rFonts w:ascii="Cambria Math" w:hAnsi="Cambria Math" w:cs="Cambria Math" w:eastAsia="Cambria Math"/>
          <w:spacing w:val="-7"/>
          <w:w w:val="80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spacing w:val="-6"/>
          <w:w w:val="80"/>
          <w:sz w:val="17"/>
          <w:szCs w:val="17"/>
          <w:u w:val="single" w:color="000000"/>
        </w:rPr>
        <w:t>�</w:t>
      </w:r>
      <w:r>
        <w:rPr>
          <w:rFonts w:ascii="Cambria Math" w:hAnsi="Cambria Math" w:cs="Cambria Math" w:eastAsia="Cambria Math"/>
          <w:spacing w:val="-6"/>
          <w:w w:val="80"/>
          <w:position w:val="-2"/>
          <w:sz w:val="14"/>
          <w:szCs w:val="14"/>
          <w:u w:val="single" w:color="000000"/>
        </w:rPr>
        <w:t>�</w:t>
      </w:r>
      <w:r>
        <w:rPr>
          <w:rFonts w:ascii="Cambria Math" w:hAnsi="Cambria Math" w:cs="Cambria Math" w:eastAsia="Cambria Math"/>
          <w:spacing w:val="-6"/>
          <w:w w:val="99"/>
          <w:position w:val="-2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pacing w:val="-6"/>
          <w:w w:val="99"/>
          <w:position w:val="-2"/>
          <w:sz w:val="14"/>
          <w:szCs w:val="14"/>
        </w:rPr>
      </w:r>
      <w:r>
        <w:rPr>
          <w:rFonts w:ascii="Cambria Math" w:hAnsi="Cambria Math" w:cs="Cambria Math" w:eastAsia="Cambria Math"/>
          <w:spacing w:val="-6"/>
          <w:sz w:val="14"/>
          <w:szCs w:val="14"/>
        </w:rPr>
      </w:r>
    </w:p>
    <w:p>
      <w:pPr>
        <w:spacing w:line="490" w:lineRule="exact" w:before="0"/>
        <w:ind w:left="471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 w:hAnsi="Cambria Math" w:cs="Cambria Math" w:eastAsia="Cambria Math"/>
          <w:sz w:val="17"/>
          <w:szCs w:val="17"/>
        </w:rPr>
        <w:t>�</w:t>
      </w:r>
      <w:r>
        <w:rPr>
          <w:rFonts w:ascii="Cambria Math" w:hAnsi="Cambria Math" w:cs="Cambria Math" w:eastAsia="Cambria Math"/>
          <w:position w:val="-2"/>
          <w:sz w:val="14"/>
          <w:szCs w:val="14"/>
        </w:rPr>
        <w:t>�</w:t>
      </w:r>
      <w:r>
        <w:rPr>
          <w:rFonts w:ascii="Cambria Math" w:hAnsi="Cambria Math" w:cs="Cambria Math" w:eastAsia="Cambria Math"/>
          <w:sz w:val="17"/>
          <w:szCs w:val="17"/>
        </w:rPr>
        <w:t>�</w:t>
      </w:r>
      <w:r>
        <w:rPr>
          <w:rFonts w:ascii="Cambria Math" w:hAnsi="Cambria Math" w:cs="Cambria Math" w:eastAsia="Cambria Math"/>
          <w:position w:val="-2"/>
          <w:sz w:val="14"/>
          <w:szCs w:val="14"/>
        </w:rPr>
        <w:t>0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pStyle w:val="Heading1"/>
        <w:spacing w:line="523" w:lineRule="exact"/>
        <w:ind w:left="1456" w:right="0"/>
        <w:jc w:val="left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</w:rPr>
        <w:t>𝑇𝐸</w:t>
      </w:r>
      <w:r>
        <w:rPr>
          <w:rFonts w:ascii="Cambria Math" w:hAnsi="Cambria Math" w:cs="Cambria Math" w:eastAsia="Cambria Math"/>
          <w:spacing w:val="7"/>
        </w:rPr>
        <w:t> </w:t>
      </w:r>
      <w:r>
        <w:rPr>
          <w:rFonts w:ascii="Cambria Math" w:hAnsi="Cambria Math" w:cs="Cambria Math" w:eastAsia="Cambria Math"/>
          <w:w w:val="95"/>
        </w:rPr>
        <w:t>����</w:t>
      </w:r>
      <w:r>
        <w:rPr>
          <w:rFonts w:ascii="Cambria Math" w:hAnsi="Cambria Math" w:cs="Cambria Math" w:eastAsia="Cambria Math"/>
        </w:rPr>
      </w:r>
    </w:p>
    <w:p>
      <w:pPr>
        <w:spacing w:line="727" w:lineRule="exact" w:before="0"/>
        <w:ind w:left="1440" w:right="0" w:firstLine="0"/>
        <w:jc w:val="left"/>
        <w:rPr>
          <w:rFonts w:ascii="Cambria Math" w:hAnsi="Cambria Math" w:cs="Cambria Math" w:eastAsia="Cambria Math"/>
          <w:sz w:val="24"/>
          <w:szCs w:val="24"/>
        </w:rPr>
      </w:pPr>
      <w:r>
        <w:rPr>
          <w:rFonts w:ascii="Cambria Math" w:hAnsi="Cambria Math" w:cs="Cambria Math" w:eastAsia="Cambria Math"/>
          <w:sz w:val="24"/>
          <w:szCs w:val="24"/>
        </w:rPr>
        <w:t>𝑇𝑀</w:t>
      </w:r>
      <w:r>
        <w:rPr>
          <w:rFonts w:ascii="Cambria Math" w:hAnsi="Cambria Math" w:cs="Cambria Math" w:eastAsia="Cambria Math"/>
          <w:spacing w:val="3"/>
          <w:sz w:val="24"/>
          <w:szCs w:val="24"/>
        </w:rPr>
        <w:t> </w:t>
      </w:r>
      <w:r>
        <w:rPr>
          <w:rFonts w:ascii="Cambria Math" w:hAnsi="Cambria Math" w:cs="Cambria Math" w:eastAsia="Cambria Math"/>
          <w:w w:val="95"/>
          <w:sz w:val="24"/>
          <w:szCs w:val="24"/>
        </w:rPr>
        <w:t>����</w:t>
      </w:r>
      <w:r>
        <w:rPr>
          <w:rFonts w:ascii="Cambria Math" w:hAnsi="Cambria Math" w:cs="Cambria Math" w:eastAsia="Cambria Math"/>
          <w:sz w:val="24"/>
          <w:szCs w:val="24"/>
        </w:rPr>
      </w:r>
    </w:p>
    <w:p>
      <w:pPr>
        <w:spacing w:line="240" w:lineRule="auto" w:before="29"/>
        <w:rPr>
          <w:rFonts w:ascii="Cambria Math" w:hAnsi="Cambria Math" w:cs="Cambria Math" w:eastAsia="Cambria Math"/>
          <w:sz w:val="7"/>
          <w:szCs w:val="7"/>
        </w:rPr>
      </w:pPr>
      <w:r>
        <w:rPr/>
        <w:br w:type="column"/>
      </w:r>
      <w:r>
        <w:rPr>
          <w:rFonts w:ascii="Cambria Math"/>
          <w:sz w:val="7"/>
        </w:rPr>
      </w:r>
    </w:p>
    <w:p>
      <w:pPr>
        <w:spacing w:before="0"/>
        <w:ind w:left="0" w:right="213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95"/>
          <w:sz w:val="24"/>
        </w:rPr>
        <w:t>(28)</w:t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80" w:bottom="280" w:left="1280" w:right="1300"/>
          <w:cols w:num="4" w:equalWidth="0">
            <w:col w:w="2129" w:space="40"/>
            <w:col w:w="1124" w:space="40"/>
            <w:col w:w="2433" w:space="1194"/>
            <w:col w:w="2370"/>
          </w:cols>
        </w:sectPr>
      </w:pPr>
    </w:p>
    <w:p>
      <w:pPr>
        <w:spacing w:line="1134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/>
        <w:pict>
          <v:group style="position:absolute;margin-left:114.019997pt;margin-top:59.645409pt;width:10pt;height:.1pt;mso-position-horizontal-relative:page;mso-position-vertical-relative:paragraph;z-index:1624" coordorigin="2280,1193" coordsize="200,2">
            <v:shape style="position:absolute;left:2280;top:1193;width:200;height:2" coordorigin="2280,1193" coordsize="200,0" path="m2280,1193l2480,1193e" filled="false" stroked="true" strokeweight=".84003pt" strokecolor="#000000">
              <v:path arrowok="t"/>
            </v:shape>
            <w10:wrap type="none"/>
          </v:group>
        </w:pict>
      </w:r>
      <w:r>
        <w:rPr/>
        <w:pict>
          <v:shape style="position:absolute;margin-left:181.009995pt;margin-top:22.92pt;width:4.95pt;height:8.550pt;mso-position-horizontal-relative:page;mso-position-vertical-relative:paragraph;z-index:-3140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7"/>
                      <w:szCs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0</w:t>
                  </w:r>
                  <w:r>
                    <w:rPr>
                      <w:rFonts w:ascii="Cambria Math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spacing w:val="2"/>
          <w:position w:val="-8"/>
          <w:sz w:val="24"/>
          <w:szCs w:val="24"/>
        </w:rPr>
        <w:t>𝑃</w:t>
      </w:r>
      <w:r>
        <w:rPr>
          <w:rFonts w:ascii="Cambria Math" w:hAnsi="Cambria Math" w:cs="Cambria Math" w:eastAsia="Cambria Math"/>
          <w:spacing w:val="2"/>
          <w:sz w:val="17"/>
          <w:szCs w:val="17"/>
        </w:rPr>
        <w:t>−1</w:t>
      </w:r>
    </w:p>
    <w:p>
      <w:pPr>
        <w:spacing w:line="176" w:lineRule="exact" w:before="0"/>
        <w:ind w:left="458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/>
        <w:br w:type="column"/>
      </w:r>
      <w:r>
        <w:rPr>
          <w:rFonts w:ascii="Cambria Math" w:hAnsi="Cambria Math" w:cs="Cambria Math" w:eastAsia="Cambria Math"/>
          <w:w w:val="100"/>
          <w:sz w:val="17"/>
          <w:szCs w:val="17"/>
        </w:rPr>
      </w:r>
      <w:r>
        <w:rPr>
          <w:rFonts w:ascii="Cambria Math" w:hAnsi="Cambria Math" w:cs="Cambria Math" w:eastAsia="Cambria Math"/>
          <w:spacing w:val="-38"/>
          <w:w w:val="100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w w:val="91"/>
          <w:sz w:val="17"/>
          <w:szCs w:val="17"/>
          <w:u w:val="single" w:color="000000"/>
        </w:rPr>
        <w:t>�</w:t>
      </w:r>
      <w:r>
        <w:rPr>
          <w:rFonts w:ascii="Cambria Math" w:hAnsi="Cambria Math" w:cs="Cambria Math" w:eastAsia="Cambria Math"/>
          <w:spacing w:val="-37"/>
          <w:w w:val="100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w w:val="106"/>
          <w:position w:val="-2"/>
          <w:sz w:val="14"/>
          <w:szCs w:val="14"/>
          <w:u w:val="single" w:color="000000"/>
        </w:rPr>
        <w:t>0</w:t>
      </w:r>
      <w:r>
        <w:rPr>
          <w:rFonts w:ascii="Cambria Math" w:hAnsi="Cambria Math" w:cs="Cambria Math" w:eastAsia="Cambria Math"/>
          <w:spacing w:val="-23"/>
          <w:w w:val="99"/>
          <w:position w:val="-2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w w:val="80"/>
          <w:sz w:val="17"/>
          <w:szCs w:val="17"/>
          <w:u w:val="single" w:color="000000"/>
        </w:rPr>
        <w:t>���</w:t>
      </w:r>
      <w:r>
        <w:rPr>
          <w:rFonts w:ascii="Cambria Math" w:hAnsi="Cambria Math" w:cs="Cambria Math" w:eastAsia="Cambria Math"/>
          <w:spacing w:val="-37"/>
          <w:w w:val="100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spacing w:val="-6"/>
          <w:sz w:val="17"/>
          <w:szCs w:val="17"/>
          <w:u w:val="single" w:color="000000"/>
        </w:rPr>
        <w:t>�</w:t>
      </w:r>
      <w:r>
        <w:rPr>
          <w:rFonts w:ascii="Cambria Math" w:hAnsi="Cambria Math" w:cs="Cambria Math" w:eastAsia="Cambria Math"/>
          <w:spacing w:val="-6"/>
          <w:position w:val="-2"/>
          <w:sz w:val="14"/>
          <w:szCs w:val="14"/>
          <w:u w:val="single" w:color="000000"/>
        </w:rPr>
        <w:t>0</w:t>
      </w:r>
      <w:r>
        <w:rPr>
          <w:rFonts w:ascii="Cambria Math" w:hAnsi="Cambria Math" w:cs="Cambria Math" w:eastAsia="Cambria Math"/>
          <w:spacing w:val="-6"/>
          <w:w w:val="99"/>
          <w:position w:val="-2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pacing w:val="-6"/>
          <w:w w:val="99"/>
          <w:position w:val="-2"/>
          <w:sz w:val="14"/>
          <w:szCs w:val="14"/>
        </w:rPr>
      </w:r>
      <w:r>
        <w:rPr>
          <w:rFonts w:ascii="Cambria Math" w:hAnsi="Cambria Math" w:cs="Cambria Math" w:eastAsia="Cambria Math"/>
          <w:spacing w:val="-6"/>
          <w:sz w:val="14"/>
          <w:szCs w:val="14"/>
        </w:rPr>
      </w:r>
    </w:p>
    <w:p>
      <w:pPr>
        <w:tabs>
          <w:tab w:pos="698" w:val="left" w:leader="none"/>
        </w:tabs>
        <w:spacing w:line="221" w:lineRule="exact" w:before="0"/>
        <w:ind w:left="36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 w:hAnsi="Cambria Math" w:cs="Cambria Math" w:eastAsia="Cambria Math"/>
          <w:w w:val="105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17"/>
          <w:w w:val="10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135"/>
          <w:sz w:val="24"/>
          <w:szCs w:val="24"/>
        </w:rPr>
        <w:t>{</w:t>
        <w:tab/>
      </w:r>
      <w:r>
        <w:rPr>
          <w:rFonts w:ascii="Cambria Math" w:hAnsi="Cambria Math" w:cs="Cambria Math" w:eastAsia="Cambria Math"/>
          <w:spacing w:val="-3"/>
          <w:w w:val="105"/>
          <w:position w:val="14"/>
          <w:sz w:val="17"/>
          <w:szCs w:val="17"/>
        </w:rPr>
        <w:t>�</w:t>
      </w:r>
      <w:r>
        <w:rPr>
          <w:rFonts w:ascii="Cambria Math" w:hAnsi="Cambria Math" w:cs="Cambria Math" w:eastAsia="Cambria Math"/>
          <w:spacing w:val="-3"/>
          <w:w w:val="105"/>
          <w:position w:val="11"/>
          <w:sz w:val="14"/>
          <w:szCs w:val="14"/>
        </w:rPr>
        <w:t>0</w:t>
      </w:r>
      <w:r>
        <w:rPr>
          <w:rFonts w:ascii="Cambria Math" w:hAnsi="Cambria Math" w:cs="Cambria Math" w:eastAsia="Cambria Math"/>
          <w:spacing w:val="-3"/>
          <w:sz w:val="14"/>
          <w:szCs w:val="14"/>
        </w:rPr>
      </w:r>
    </w:p>
    <w:p>
      <w:pPr>
        <w:spacing w:line="262" w:lineRule="exact" w:before="0"/>
        <w:ind w:left="425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 w:hAnsi="Cambria Math" w:cs="Cambria Math" w:eastAsia="Cambria Math"/>
          <w:w w:val="100"/>
          <w:sz w:val="17"/>
          <w:szCs w:val="17"/>
        </w:rPr>
      </w:r>
      <w:r>
        <w:rPr>
          <w:rFonts w:ascii="Cambria Math" w:hAnsi="Cambria Math" w:cs="Cambria Math" w:eastAsia="Cambria Math"/>
          <w:spacing w:val="-38"/>
          <w:w w:val="100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w w:val="85"/>
          <w:sz w:val="17"/>
          <w:szCs w:val="17"/>
          <w:u w:val="single" w:color="000000"/>
        </w:rPr>
        <w:t>���</w:t>
      </w:r>
      <w:r>
        <w:rPr>
          <w:rFonts w:ascii="Cambria Math" w:hAnsi="Cambria Math" w:cs="Cambria Math" w:eastAsia="Cambria Math"/>
          <w:spacing w:val="-18"/>
          <w:w w:val="85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spacing w:val="-6"/>
          <w:w w:val="85"/>
          <w:sz w:val="17"/>
          <w:szCs w:val="17"/>
          <w:u w:val="single" w:color="000000"/>
        </w:rPr>
        <w:t>�</w:t>
      </w:r>
      <w:r>
        <w:rPr>
          <w:rFonts w:ascii="Cambria Math" w:hAnsi="Cambria Math" w:cs="Cambria Math" w:eastAsia="Cambria Math"/>
          <w:spacing w:val="-6"/>
          <w:w w:val="85"/>
          <w:position w:val="-2"/>
          <w:sz w:val="14"/>
          <w:szCs w:val="14"/>
          <w:u w:val="single" w:color="000000"/>
        </w:rPr>
        <w:t>0</w:t>
      </w:r>
      <w:r>
        <w:rPr>
          <w:rFonts w:ascii="Cambria Math" w:hAnsi="Cambria Math" w:cs="Cambria Math" w:eastAsia="Cambria Math"/>
          <w:spacing w:val="-6"/>
          <w:w w:val="99"/>
          <w:position w:val="-2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pacing w:val="-6"/>
          <w:w w:val="99"/>
          <w:position w:val="-2"/>
          <w:sz w:val="14"/>
          <w:szCs w:val="14"/>
        </w:rPr>
      </w:r>
      <w:r>
        <w:rPr>
          <w:rFonts w:ascii="Cambria Math" w:hAnsi="Cambria Math" w:cs="Cambria Math" w:eastAsia="Cambria Math"/>
          <w:spacing w:val="-6"/>
          <w:sz w:val="14"/>
          <w:szCs w:val="14"/>
        </w:rPr>
      </w:r>
    </w:p>
    <w:p>
      <w:pPr>
        <w:spacing w:line="562" w:lineRule="exact" w:before="0"/>
        <w:ind w:left="470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 w:hAnsi="Cambria Math" w:cs="Cambria Math" w:eastAsia="Cambria Math"/>
          <w:sz w:val="17"/>
          <w:szCs w:val="17"/>
        </w:rPr>
        <w:t>�</w:t>
      </w:r>
      <w:r>
        <w:rPr>
          <w:rFonts w:ascii="Cambria Math" w:hAnsi="Cambria Math" w:cs="Cambria Math" w:eastAsia="Cambria Math"/>
          <w:position w:val="-2"/>
          <w:sz w:val="14"/>
          <w:szCs w:val="14"/>
        </w:rPr>
        <w:t>0</w:t>
      </w:r>
      <w:r>
        <w:rPr>
          <w:rFonts w:ascii="Cambria Math" w:hAnsi="Cambria Math" w:cs="Cambria Math" w:eastAsia="Cambria Math"/>
          <w:sz w:val="17"/>
          <w:szCs w:val="17"/>
        </w:rPr>
        <w:t>�</w:t>
      </w:r>
      <w:r>
        <w:rPr>
          <w:rFonts w:ascii="Cambria Math" w:hAnsi="Cambria Math" w:cs="Cambria Math" w:eastAsia="Cambria Math"/>
          <w:position w:val="-2"/>
          <w:sz w:val="14"/>
          <w:szCs w:val="14"/>
        </w:rPr>
        <w:t>0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pStyle w:val="Heading1"/>
        <w:spacing w:line="423" w:lineRule="exact"/>
        <w:ind w:left="1457" w:right="0"/>
        <w:jc w:val="left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</w:rPr>
        <w:t>𝑇𝐸</w:t>
      </w:r>
      <w:r>
        <w:rPr>
          <w:rFonts w:ascii="Cambria Math" w:hAnsi="Cambria Math" w:cs="Cambria Math" w:eastAsia="Cambria Math"/>
          <w:spacing w:val="7"/>
        </w:rPr>
        <w:t> </w:t>
      </w:r>
      <w:r>
        <w:rPr>
          <w:rFonts w:ascii="Cambria Math" w:hAnsi="Cambria Math" w:cs="Cambria Math" w:eastAsia="Cambria Math"/>
          <w:w w:val="95"/>
        </w:rPr>
        <w:t>����</w:t>
      </w:r>
      <w:r>
        <w:rPr>
          <w:rFonts w:ascii="Cambria Math" w:hAnsi="Cambria Math" w:cs="Cambria Math" w:eastAsia="Cambria Math"/>
        </w:rPr>
      </w:r>
    </w:p>
    <w:p>
      <w:pPr>
        <w:spacing w:line="799" w:lineRule="exact" w:before="0"/>
        <w:ind w:left="1440" w:right="0" w:firstLine="0"/>
        <w:jc w:val="left"/>
        <w:rPr>
          <w:rFonts w:ascii="Cambria Math" w:hAnsi="Cambria Math" w:cs="Cambria Math" w:eastAsia="Cambria Math"/>
          <w:sz w:val="24"/>
          <w:szCs w:val="24"/>
        </w:rPr>
      </w:pPr>
      <w:r>
        <w:rPr>
          <w:rFonts w:ascii="Cambria Math" w:hAnsi="Cambria Math" w:cs="Cambria Math" w:eastAsia="Cambria Math"/>
          <w:sz w:val="24"/>
          <w:szCs w:val="24"/>
        </w:rPr>
        <w:t>𝑇𝑀</w:t>
      </w:r>
      <w:r>
        <w:rPr>
          <w:rFonts w:ascii="Cambria Math" w:hAnsi="Cambria Math" w:cs="Cambria Math" w:eastAsia="Cambria Math"/>
          <w:spacing w:val="3"/>
          <w:sz w:val="24"/>
          <w:szCs w:val="24"/>
        </w:rPr>
        <w:t> </w:t>
      </w:r>
      <w:r>
        <w:rPr>
          <w:rFonts w:ascii="Cambria Math" w:hAnsi="Cambria Math" w:cs="Cambria Math" w:eastAsia="Cambria Math"/>
          <w:sz w:val="24"/>
          <w:szCs w:val="24"/>
        </w:rPr>
        <w:t>����</w:t>
      </w:r>
    </w:p>
    <w:p>
      <w:pPr>
        <w:spacing w:line="240" w:lineRule="auto" w:before="41"/>
        <w:rPr>
          <w:rFonts w:ascii="Cambria Math" w:hAnsi="Cambria Math" w:cs="Cambria Math" w:eastAsia="Cambria Math"/>
          <w:sz w:val="5"/>
          <w:szCs w:val="5"/>
        </w:rPr>
      </w:pPr>
      <w:r>
        <w:rPr/>
        <w:br w:type="column"/>
      </w:r>
      <w:r>
        <w:rPr>
          <w:rFonts w:ascii="Cambria Math"/>
          <w:sz w:val="5"/>
        </w:rPr>
      </w:r>
    </w:p>
    <w:p>
      <w:pPr>
        <w:spacing w:before="0"/>
        <w:ind w:left="0" w:right="213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95"/>
          <w:sz w:val="24"/>
        </w:rPr>
        <w:t>(29)</w:t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680" w:bottom="280" w:left="1280" w:right="1300"/>
          <w:cols w:num="4" w:equalWidth="0">
            <w:col w:w="2595" w:space="40"/>
            <w:col w:w="1137" w:space="40"/>
            <w:col w:w="2434" w:space="248"/>
            <w:col w:w="2836"/>
          </w:cols>
        </w:sectPr>
      </w:pPr>
    </w:p>
    <w:p>
      <w:pPr>
        <w:tabs>
          <w:tab w:pos="1000" w:val="left" w:leader="none"/>
        </w:tabs>
        <w:spacing w:line="151" w:lineRule="exact" w:before="0"/>
        <w:ind w:left="290" w:right="1144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/>
        <w:pict>
          <v:shape style="position:absolute;margin-left:84.024002pt;margin-top:5.599475pt;width:30pt;height:12.45pt;mso-position-horizontal-relative:page;mso-position-vertical-relative:paragraph;z-index:-31384" type="#_x0000_t202" filled="false" stroked="false">
            <v:textbox inset="0,0,0,0">
              <w:txbxContent>
                <w:p>
                  <w:pPr>
                    <w:tabs>
                      <w:tab w:pos="419" w:val="left" w:leader="none"/>
                    </w:tabs>
                    <w:spacing w:line="248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 w:cs="Cambria Math" w:eastAsia="Cambria Math"/>
                      <w:w w:val="104"/>
                      <w:position w:val="-1"/>
                      <w:sz w:val="17"/>
                      <w:szCs w:val="17"/>
                    </w:rPr>
                    <w:t>0</w:t>
                  </w:r>
                  <w:r>
                    <w:rPr>
                      <w:rFonts w:ascii="Cambria Math" w:hAnsi="Cambria Math" w:cs="Cambria Math" w:eastAsia="Cambria Math"/>
                      <w:position w:val="-1"/>
                      <w:sz w:val="17"/>
                      <w:szCs w:val="17"/>
                    </w:rPr>
                    <w:tab/>
                  </w:r>
                  <w:r>
                    <w:rPr>
                      <w:rFonts w:ascii="Cambria Math" w:hAnsi="Cambria Math" w:cs="Cambria Math" w:eastAsia="Cambria Math"/>
                      <w:w w:val="114"/>
                      <w:sz w:val="24"/>
                      <w:szCs w:val="24"/>
                    </w:rPr>
                    <w:t>√</w:t>
                  </w:r>
                  <w:r>
                    <w:rPr>
                      <w:rFonts w:ascii="Cambria Math" w:hAnsi="Cambria Math" w:cs="Cambria Math" w:eastAsia="Cambria Math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w w:val="105"/>
          <w:sz w:val="24"/>
          <w:szCs w:val="24"/>
        </w:rPr>
        <w:t>𝑧 </w:t>
      </w:r>
      <w:r>
        <w:rPr>
          <w:rFonts w:ascii="Cambria Math" w:hAnsi="Cambria Math" w:cs="Cambria Math" w:eastAsia="Cambria Math"/>
          <w:spacing w:val="25"/>
          <w:w w:val="10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105"/>
          <w:sz w:val="24"/>
          <w:szCs w:val="24"/>
        </w:rPr>
        <w:t>=</w:t>
        <w:tab/>
      </w:r>
      <w:r>
        <w:rPr>
          <w:rFonts w:ascii="Cambria Math" w:hAnsi="Cambria Math" w:cs="Cambria Math" w:eastAsia="Cambria Math"/>
          <w:w w:val="105"/>
          <w:position w:val="14"/>
          <w:sz w:val="17"/>
          <w:szCs w:val="17"/>
        </w:rPr>
        <w:t>𝜇</w:t>
      </w:r>
      <w:r>
        <w:rPr>
          <w:rFonts w:ascii="Cambria Math" w:hAnsi="Cambria Math" w:cs="Cambria Math" w:eastAsia="Cambria Math"/>
          <w:w w:val="105"/>
          <w:position w:val="11"/>
          <w:sz w:val="14"/>
          <w:szCs w:val="14"/>
        </w:rPr>
        <w:t>0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170" w:lineRule="exact" w:before="0"/>
        <w:ind w:left="1012" w:right="1144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pict>
          <v:group style="position:absolute;margin-left:114.019997pt;margin-top:2.994669pt;width:10pt;height:.1pt;mso-position-horizontal-relative:page;mso-position-vertical-relative:paragraph;z-index:-31768" coordorigin="2280,60" coordsize="200,2">
            <v:shape style="position:absolute;left:2280;top:60;width:200;height:2" coordorigin="2280,60" coordsize="200,0" path="m2280,60l2480,60e" filled="false" stroked="true" strokeweight=".84003pt" strokecolor="#000000">
              <v:path arrowok="t"/>
            </v:shape>
            <w10:wrap type="none"/>
          </v:group>
        </w:pict>
      </w:r>
      <w:r>
        <w:rPr>
          <w:rFonts w:ascii="Cambria Math" w:hAnsi="Cambria Math" w:cs="Cambria Math" w:eastAsia="Cambria Math"/>
          <w:w w:val="110"/>
          <w:sz w:val="17"/>
          <w:szCs w:val="17"/>
        </w:rPr>
        <w:t>𝜖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line="458" w:lineRule="exact" w:before="0"/>
        <w:ind w:left="1101" w:right="1144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/>
          <w:w w:val="106"/>
          <w:sz w:val="14"/>
        </w:rPr>
        <w:t>0</w:t>
      </w:r>
      <w:r>
        <w:rPr>
          <w:rFonts w:ascii="Cambria Math"/>
          <w:sz w:val="14"/>
        </w:rPr>
      </w:r>
    </w:p>
    <w:p>
      <w:pPr>
        <w:spacing w:after="0" w:line="458" w:lineRule="exact"/>
        <w:jc w:val="left"/>
        <w:rPr>
          <w:rFonts w:ascii="Cambria Math" w:hAnsi="Cambria Math" w:cs="Cambria Math" w:eastAsia="Cambria Math"/>
          <w:sz w:val="14"/>
          <w:szCs w:val="14"/>
        </w:rPr>
        <w:sectPr>
          <w:type w:val="continuous"/>
          <w:pgSz w:w="11910" w:h="16840"/>
          <w:pgMar w:top="680" w:bottom="280" w:left="1280" w:right="1300"/>
        </w:sectPr>
      </w:pP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pt;margin-top:1.035938pt;width:454.85pt;height:.1pt;mso-position-horizontal-relative:page;mso-position-vertical-relative:paragraph;z-index:2008" coordorigin="1400,21" coordsize="9097,2">
            <v:shape style="position:absolute;left:1400;top:21;width:9097;height:2" coordorigin="1400,21" coordsize="9097,0" path="m1400,21l10496,21e" filled="false" stroked="true" strokeweight=".5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IOP Conf. Series: Materials Science and Engineering </w:t>
      </w:r>
      <w:r>
        <w:rPr>
          <w:rFonts w:ascii="Times New Roman"/>
          <w:b/>
          <w:sz w:val="20"/>
        </w:rPr>
        <w:t>518 </w:t>
      </w:r>
      <w:r>
        <w:rPr>
          <w:rFonts w:ascii="Times New Roman"/>
          <w:sz w:val="20"/>
        </w:rPr>
        <w:t>(2019)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032026</w:t>
      </w: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doi:10.1088/1757-899X/518/3/032026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137" w:footer="789" w:top="1320" w:bottom="980" w:left="1280" w:right="1300"/>
          <w:cols w:num="2" w:equalWidth="0">
            <w:col w:w="5960" w:space="45"/>
            <w:col w:w="3325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90" w:lineRule="exact" w:before="72"/>
        <w:ind w:right="0"/>
        <w:jc w:val="both"/>
      </w:pPr>
      <w:r>
        <w:rPr/>
        <w:t>So the reflection R and transmittance T spectrum can be obtained using</w:t>
      </w:r>
      <w:r>
        <w:rPr>
          <w:spacing w:val="-26"/>
        </w:rPr>
        <w:t> </w:t>
      </w:r>
      <w:r>
        <w:rPr/>
        <w:t>expressions:</w:t>
      </w:r>
    </w:p>
    <w:p>
      <w:pPr>
        <w:pStyle w:val="Heading1"/>
        <w:tabs>
          <w:tab w:pos="8818" w:val="left" w:leader="none"/>
        </w:tabs>
        <w:spacing w:line="722" w:lineRule="exact"/>
        <w:ind w:left="4877" w:right="82"/>
        <w:jc w:val="left"/>
      </w:pPr>
      <w:r>
        <w:rPr>
          <w:rFonts w:ascii="Cambria Math" w:hAnsi="Cambria Math" w:cs="Cambria Math" w:eastAsia="Cambria Math"/>
        </w:rPr>
        <w:t>𝑇</w:t>
      </w:r>
      <w:r>
        <w:rPr>
          <w:rFonts w:ascii="Cambria Math" w:hAnsi="Cambria Math" w:cs="Cambria Math" w:eastAsia="Cambria Math"/>
          <w:spacing w:val="-28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-29"/>
        </w:rPr>
        <w:t> </w:t>
      </w:r>
      <w:r>
        <w:rPr>
          <w:rFonts w:ascii="Cambria Math" w:hAnsi="Cambria Math" w:cs="Cambria Math" w:eastAsia="Cambria Math"/>
          <w:position w:val="1"/>
        </w:rPr>
        <w:t>|</w:t>
      </w:r>
      <w:r>
        <w:rPr>
          <w:rFonts w:ascii="Cambria Math" w:hAnsi="Cambria Math" w:cs="Cambria Math" w:eastAsia="Cambria Math"/>
        </w:rPr>
        <w:t>�</w:t>
      </w:r>
      <w:r>
        <w:rPr>
          <w:rFonts w:ascii="Cambria Math" w:hAnsi="Cambria Math" w:cs="Cambria Math" w:eastAsia="Cambria Math"/>
          <w:position w:val="1"/>
        </w:rPr>
        <w:t>|</w:t>
      </w:r>
      <w:r>
        <w:rPr>
          <w:rFonts w:ascii="Cambria Math" w:hAnsi="Cambria Math" w:cs="Cambria Math" w:eastAsia="Cambria Math"/>
          <w:position w:val="9"/>
          <w:sz w:val="17"/>
          <w:szCs w:val="17"/>
        </w:rPr>
        <w:t>2</w:t>
        <w:tab/>
      </w:r>
      <w:r>
        <w:rPr/>
        <w:t>(30)</w:t>
      </w:r>
    </w:p>
    <w:p>
      <w:pPr>
        <w:tabs>
          <w:tab w:pos="8785" w:val="left" w:leader="none"/>
        </w:tabs>
        <w:spacing w:line="730" w:lineRule="exact" w:before="0"/>
        <w:ind w:left="4812" w:right="8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ambria Math" w:hAnsi="Cambria Math" w:cs="Cambria Math" w:eastAsia="Cambria Math"/>
          <w:sz w:val="24"/>
          <w:szCs w:val="24"/>
        </w:rPr>
        <w:t>𝑅 =</w:t>
      </w:r>
      <w:r>
        <w:rPr>
          <w:rFonts w:ascii="Cambria Math" w:hAnsi="Cambria Math" w:cs="Cambria Math" w:eastAsia="Cambria Math"/>
          <w:spacing w:val="-23"/>
          <w:sz w:val="24"/>
          <w:szCs w:val="24"/>
        </w:rPr>
        <w:t> </w:t>
      </w:r>
      <w:r>
        <w:rPr>
          <w:rFonts w:ascii="Cambria Math" w:hAnsi="Cambria Math" w:cs="Cambria Math" w:eastAsia="Cambria Math"/>
          <w:position w:val="1"/>
          <w:sz w:val="24"/>
          <w:szCs w:val="24"/>
        </w:rPr>
        <w:t>|</w:t>
      </w:r>
      <w:r>
        <w:rPr>
          <w:rFonts w:ascii="Cambria Math" w:hAnsi="Cambria Math" w:cs="Cambria Math" w:eastAsia="Cambria Math"/>
          <w:sz w:val="24"/>
          <w:szCs w:val="24"/>
        </w:rPr>
        <w:t>�</w:t>
      </w:r>
      <w:r>
        <w:rPr>
          <w:rFonts w:ascii="Cambria Math" w:hAnsi="Cambria Math" w:cs="Cambria Math" w:eastAsia="Cambria Math"/>
          <w:position w:val="1"/>
          <w:sz w:val="24"/>
          <w:szCs w:val="24"/>
        </w:rPr>
        <w:t>|</w:t>
      </w:r>
      <w:r>
        <w:rPr>
          <w:rFonts w:ascii="Cambria Math" w:hAnsi="Cambria Math" w:cs="Cambria Math" w:eastAsia="Cambria Math"/>
          <w:position w:val="9"/>
          <w:sz w:val="17"/>
          <w:szCs w:val="17"/>
        </w:rPr>
        <w:t>2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(31)</w:t>
      </w:r>
    </w:p>
    <w:p>
      <w:pPr>
        <w:pStyle w:val="Heading2"/>
        <w:numPr>
          <w:ilvl w:val="0"/>
          <w:numId w:val="2"/>
        </w:numPr>
        <w:tabs>
          <w:tab w:pos="413" w:val="left" w:leader="none"/>
        </w:tabs>
        <w:spacing w:line="128" w:lineRule="exact" w:before="0" w:after="0"/>
        <w:ind w:left="412" w:right="0" w:hanging="221"/>
        <w:jc w:val="both"/>
        <w:rPr>
          <w:b w:val="0"/>
          <w:bCs w:val="0"/>
        </w:rPr>
      </w:pPr>
      <w:r>
        <w:rPr/>
        <w:t>Result and</w:t>
      </w:r>
      <w:r>
        <w:rPr>
          <w:spacing w:val="-2"/>
        </w:rPr>
        <w:t> </w:t>
      </w:r>
      <w:r>
        <w:rPr/>
        <w:t>Discussion</w:t>
      </w:r>
      <w:r>
        <w:rPr>
          <w:b w:val="0"/>
        </w:rPr>
      </w:r>
    </w:p>
    <w:p>
      <w:pPr>
        <w:pStyle w:val="BodyText"/>
        <w:spacing w:line="240" w:lineRule="auto"/>
        <w:ind w:right="107"/>
        <w:jc w:val="both"/>
      </w:pP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transition</w:t>
      </w:r>
      <w:r>
        <w:rPr>
          <w:spacing w:val="21"/>
        </w:rPr>
        <w:t> </w:t>
      </w:r>
      <w:r>
        <w:rPr/>
        <w:t>matrix</w:t>
      </w:r>
      <w:r>
        <w:rPr>
          <w:spacing w:val="19"/>
        </w:rPr>
        <w:t> </w:t>
      </w:r>
      <w:r>
        <w:rPr/>
        <w:t>method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multilayer</w:t>
      </w:r>
      <w:r>
        <w:rPr>
          <w:spacing w:val="20"/>
        </w:rPr>
        <w:t> </w:t>
      </w:r>
      <w:r>
        <w:rPr/>
        <w:t>thin</w:t>
      </w:r>
      <w:r>
        <w:rPr>
          <w:spacing w:val="19"/>
        </w:rPr>
        <w:t> </w:t>
      </w:r>
      <w:r>
        <w:rPr/>
        <w:t>film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simulate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transmission</w:t>
      </w:r>
      <w:r>
        <w:rPr>
          <w:spacing w:val="19"/>
        </w:rPr>
        <w:t> </w:t>
      </w:r>
      <w:r>
        <w:rPr/>
        <w:t>through</w:t>
      </w:r>
      <w:r>
        <w:rPr>
          <w:w w:val="100"/>
        </w:rPr>
        <w:t> </w:t>
      </w:r>
      <w:r>
        <w:rPr/>
        <w:t>and reflection and absorption from this thin film multilayer. In this research, different</w:t>
      </w:r>
      <w:r>
        <w:rPr>
          <w:spacing w:val="37"/>
        </w:rPr>
        <w:t> </w:t>
      </w:r>
      <w:r>
        <w:rPr/>
        <w:t>wavelengths</w:t>
      </w:r>
      <w:r>
        <w:rPr>
          <w:w w:val="100"/>
        </w:rPr>
        <w:t> </w:t>
      </w:r>
      <w:r>
        <w:rPr/>
        <w:t>(300,</w:t>
      </w:r>
      <w:r>
        <w:rPr>
          <w:spacing w:val="20"/>
        </w:rPr>
        <w:t> </w:t>
      </w:r>
      <w:r>
        <w:rPr/>
        <w:t>700,</w:t>
      </w:r>
      <w:r>
        <w:rPr>
          <w:spacing w:val="23"/>
        </w:rPr>
        <w:t> </w:t>
      </w:r>
      <w:r>
        <w:rPr/>
        <w:t>1200)</w:t>
      </w:r>
      <w:r>
        <w:rPr>
          <w:spacing w:val="21"/>
        </w:rPr>
        <w:t> </w:t>
      </w:r>
      <w:r>
        <w:rPr/>
        <w:t>nm</w:t>
      </w:r>
      <w:r>
        <w:rPr>
          <w:spacing w:val="19"/>
        </w:rPr>
        <w:t> </w:t>
      </w:r>
      <w:r>
        <w:rPr/>
        <w:t>were</w:t>
      </w:r>
      <w:r>
        <w:rPr>
          <w:spacing w:val="21"/>
        </w:rPr>
        <w:t> </w:t>
      </w:r>
      <w:r>
        <w:rPr/>
        <w:t>incident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thin</w:t>
      </w:r>
      <w:r>
        <w:rPr>
          <w:spacing w:val="20"/>
        </w:rPr>
        <w:t> </w:t>
      </w:r>
      <w:r>
        <w:rPr/>
        <w:t>film</w:t>
      </w:r>
      <w:r>
        <w:rPr>
          <w:spacing w:val="19"/>
        </w:rPr>
        <w:t> </w:t>
      </w:r>
      <w:r>
        <w:rPr/>
        <w:t>formed</w:t>
      </w:r>
      <w:r>
        <w:rPr>
          <w:spacing w:val="23"/>
        </w:rPr>
        <w:t> </w:t>
      </w:r>
      <w:r>
        <w:rPr/>
        <w:t>by</w:t>
      </w:r>
      <w:r>
        <w:rPr>
          <w:spacing w:val="20"/>
        </w:rPr>
        <w:t> </w:t>
      </w:r>
      <w:r>
        <w:rPr/>
        <w:t>alternating</w:t>
      </w:r>
      <w:r>
        <w:rPr>
          <w:spacing w:val="20"/>
        </w:rPr>
        <w:t> </w:t>
      </w:r>
      <w:r>
        <w:rPr/>
        <w:t>ten</w:t>
      </w:r>
      <w:r>
        <w:rPr>
          <w:spacing w:val="21"/>
        </w:rPr>
        <w:t> </w:t>
      </w:r>
      <w:r>
        <w:rPr/>
        <w:t>layers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glass</w:t>
      </w:r>
      <w:r>
        <w:rPr>
          <w:spacing w:val="23"/>
        </w:rPr>
        <w:t> </w:t>
      </w:r>
      <w:r>
        <w:rPr/>
        <w:t>with</w:t>
      </w:r>
      <w:r>
        <w:rPr>
          <w:spacing w:val="20"/>
        </w:rPr>
        <w:t> </w:t>
      </w:r>
      <w:r>
        <w:rPr/>
        <w:t>a</w:t>
      </w:r>
      <w:r>
        <w:rPr>
          <w:w w:val="100"/>
        </w:rPr>
        <w:t> </w:t>
      </w:r>
      <w:r>
        <w:rPr/>
        <w:t>refractive</w:t>
      </w:r>
      <w:r>
        <w:rPr>
          <w:spacing w:val="42"/>
        </w:rPr>
        <w:t> </w:t>
      </w:r>
      <w:r>
        <w:rPr/>
        <w:t>index</w:t>
      </w:r>
      <w:r>
        <w:rPr>
          <w:spacing w:val="42"/>
        </w:rPr>
        <w:t> </w:t>
      </w:r>
      <w:r>
        <w:rPr/>
        <w:t>=</w:t>
      </w:r>
      <w:r>
        <w:rPr>
          <w:spacing w:val="42"/>
        </w:rPr>
        <w:t> </w:t>
      </w:r>
      <w:r>
        <w:rPr/>
        <w:t>1.4,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layer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gold</w:t>
      </w:r>
      <w:r>
        <w:rPr>
          <w:spacing w:val="42"/>
        </w:rPr>
        <w:t> </w:t>
      </w:r>
      <w:r>
        <w:rPr/>
        <w:t>with</w:t>
      </w:r>
      <w:r>
        <w:rPr>
          <w:spacing w:val="46"/>
        </w:rPr>
        <w:t> </w:t>
      </w:r>
      <w:r>
        <w:rPr/>
        <w:t>a</w:t>
      </w:r>
      <w:r>
        <w:rPr>
          <w:spacing w:val="40"/>
        </w:rPr>
        <w:t> </w:t>
      </w:r>
      <w:r>
        <w:rPr/>
        <w:t>complex</w:t>
      </w:r>
      <w:r>
        <w:rPr>
          <w:spacing w:val="42"/>
        </w:rPr>
        <w:t> </w:t>
      </w:r>
      <w:r>
        <w:rPr/>
        <w:t>refractive</w:t>
      </w:r>
      <w:r>
        <w:rPr>
          <w:spacing w:val="42"/>
        </w:rPr>
        <w:t> </w:t>
      </w:r>
      <w:r>
        <w:rPr/>
        <w:t>index</w:t>
      </w:r>
      <w:r>
        <w:rPr>
          <w:spacing w:val="40"/>
        </w:rPr>
        <w:t> </w:t>
      </w:r>
      <w:r>
        <w:rPr/>
        <w:t>that</w:t>
      </w:r>
      <w:r>
        <w:rPr>
          <w:spacing w:val="43"/>
        </w:rPr>
        <w:t> </w:t>
      </w:r>
      <w:r>
        <w:rPr/>
        <w:t>found</w:t>
      </w:r>
      <w:r>
        <w:rPr>
          <w:spacing w:val="42"/>
        </w:rPr>
        <w:t> </w:t>
      </w:r>
      <w:r>
        <w:rPr/>
        <w:t>by</w:t>
      </w:r>
      <w:r>
        <w:rPr>
          <w:spacing w:val="39"/>
        </w:rPr>
        <w:t> </w:t>
      </w:r>
      <w:r>
        <w:rPr/>
        <w:t>Drude</w:t>
      </w:r>
      <w:r>
        <w:rPr>
          <w:w w:val="100"/>
        </w:rPr>
        <w:t> </w:t>
      </w:r>
      <w:r>
        <w:rPr/>
        <w:t>equation.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figures</w:t>
      </w:r>
      <w:r>
        <w:rPr>
          <w:spacing w:val="20"/>
        </w:rPr>
        <w:t> </w:t>
      </w:r>
      <w:r>
        <w:rPr/>
        <w:t>(3a,3b,3c)</w:t>
      </w:r>
      <w:r>
        <w:rPr>
          <w:spacing w:val="20"/>
        </w:rPr>
        <w:t> </w:t>
      </w:r>
      <w:r>
        <w:rPr/>
        <w:t>with</w:t>
      </w:r>
      <w:r>
        <w:rPr>
          <w:spacing w:val="19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thickness</w:t>
      </w:r>
      <w:r>
        <w:rPr>
          <w:spacing w:val="20"/>
        </w:rPr>
        <w:t> </w:t>
      </w:r>
      <w:r>
        <w:rPr/>
        <w:t>(20nm,</w:t>
      </w:r>
      <w:r>
        <w:rPr>
          <w:spacing w:val="19"/>
        </w:rPr>
        <w:t> </w:t>
      </w:r>
      <w:r>
        <w:rPr/>
        <w:t>50nm,</w:t>
      </w:r>
      <w:r>
        <w:rPr>
          <w:spacing w:val="19"/>
        </w:rPr>
        <w:t> </w:t>
      </w:r>
      <w:r>
        <w:rPr/>
        <w:t>100nm)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gold</w:t>
      </w:r>
      <w:r>
        <w:rPr>
          <w:spacing w:val="19"/>
        </w:rPr>
        <w:t> </w:t>
      </w:r>
      <w:r>
        <w:rPr/>
        <w:t>metal</w:t>
      </w:r>
      <w:r>
        <w:rPr>
          <w:w w:val="100"/>
        </w:rPr>
        <w:t> </w:t>
      </w:r>
      <w:r>
        <w:rPr/>
        <w:t>found, the transmission is inversely proportional with thickness, the absorption is better behavior in</w:t>
      </w:r>
      <w:r>
        <w:rPr>
          <w:spacing w:val="-35"/>
        </w:rPr>
        <w:t> </w:t>
      </w:r>
      <w:r>
        <w:rPr/>
        <w:t>the</w:t>
      </w:r>
      <w:r>
        <w:rPr>
          <w:w w:val="100"/>
        </w:rPr>
        <w:t> </w:t>
      </w:r>
      <w:r>
        <w:rPr/>
        <w:t>50nm thickness, &amp; the reflection individually proportional with</w:t>
      </w:r>
      <w:r>
        <w:rPr>
          <w:spacing w:val="-25"/>
        </w:rPr>
        <w:t> </w:t>
      </w:r>
      <w:r>
        <w:rPr/>
        <w:t>thickness.</w:t>
      </w:r>
    </w:p>
    <w:p>
      <w:pPr>
        <w:pStyle w:val="BodyText"/>
        <w:spacing w:line="240" w:lineRule="auto"/>
        <w:ind w:right="105" w:firstLine="271"/>
        <w:jc w:val="both"/>
      </w:pP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figures</w:t>
      </w:r>
      <w:r>
        <w:rPr>
          <w:spacing w:val="17"/>
        </w:rPr>
        <w:t> </w:t>
      </w:r>
      <w:r>
        <w:rPr/>
        <w:t>(3a,4,5)</w:t>
      </w:r>
      <w:r>
        <w:rPr>
          <w:spacing w:val="18"/>
        </w:rPr>
        <w:t> </w:t>
      </w:r>
      <w:r>
        <w:rPr/>
        <w:t>shows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behavior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incident</w:t>
      </w:r>
      <w:r>
        <w:rPr>
          <w:spacing w:val="18"/>
        </w:rPr>
        <w:t> </w:t>
      </w:r>
      <w:r>
        <w:rPr/>
        <w:t>wave</w:t>
      </w:r>
      <w:r>
        <w:rPr>
          <w:spacing w:val="19"/>
        </w:rPr>
        <w:t> </w:t>
      </w:r>
      <w:r>
        <w:rPr/>
        <w:t>for</w:t>
      </w:r>
      <w:r>
        <w:rPr>
          <w:spacing w:val="17"/>
        </w:rPr>
        <w:t> </w:t>
      </w:r>
      <w:r>
        <w:rPr/>
        <w:t>thickness</w:t>
      </w:r>
      <w:r>
        <w:rPr>
          <w:spacing w:val="20"/>
        </w:rPr>
        <w:t> </w:t>
      </w:r>
      <w:r>
        <w:rPr/>
        <w:t>50nm</w:t>
      </w:r>
      <w:r>
        <w:rPr>
          <w:spacing w:val="15"/>
        </w:rPr>
        <w:t> </w:t>
      </w:r>
      <w:r>
        <w:rPr/>
        <w:t>of</w:t>
      </w:r>
      <w:r>
        <w:rPr>
          <w:spacing w:val="20"/>
        </w:rPr>
        <w:t> </w:t>
      </w:r>
      <w:r>
        <w:rPr/>
        <w:t>gold</w:t>
      </w:r>
      <w:r>
        <w:rPr>
          <w:spacing w:val="19"/>
        </w:rPr>
        <w:t> </w:t>
      </w:r>
      <w:r>
        <w:rPr/>
        <w:t>metal</w:t>
      </w:r>
      <w:r>
        <w:rPr>
          <w:w w:val="100"/>
        </w:rPr>
        <w:t> </w:t>
      </w:r>
      <w:r>
        <w:rPr/>
        <w:t>and different wavelength 300nm, 700nm, 1200nm. This different region shows that the absorption</w:t>
      </w:r>
      <w:r>
        <w:rPr>
          <w:spacing w:val="20"/>
        </w:rPr>
        <w:t> </w:t>
      </w:r>
      <w:r>
        <w:rPr/>
        <w:t>in</w:t>
      </w:r>
      <w:r>
        <w:rPr>
          <w:w w:val="100"/>
        </w:rPr>
        <w:t> </w:t>
      </w:r>
      <w:r>
        <w:rPr/>
        <w:t>the</w:t>
      </w:r>
      <w:r>
        <w:rPr>
          <w:spacing w:val="13"/>
        </w:rPr>
        <w:t> </w:t>
      </w:r>
      <w:r>
        <w:rPr/>
        <w:t>700nm</w:t>
      </w:r>
      <w:r>
        <w:rPr>
          <w:spacing w:val="9"/>
        </w:rPr>
        <w:t> </w:t>
      </w:r>
      <w:r>
        <w:rPr/>
        <w:t>greater</w:t>
      </w:r>
      <w:r>
        <w:rPr>
          <w:spacing w:val="12"/>
        </w:rPr>
        <w:t> </w:t>
      </w:r>
      <w:r>
        <w:rPr/>
        <w:t>than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300nm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1200nm</w:t>
      </w:r>
      <w:r>
        <w:rPr>
          <w:spacing w:val="9"/>
        </w:rPr>
        <w:t> </w:t>
      </w:r>
      <w:r>
        <w:rPr/>
        <w:t>wavelengths,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reflection</w:t>
      </w:r>
      <w:r>
        <w:rPr>
          <w:spacing w:val="13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1200</w:t>
      </w:r>
      <w:r>
        <w:rPr>
          <w:spacing w:val="13"/>
        </w:rPr>
        <w:t> </w:t>
      </w:r>
      <w:r>
        <w:rPr/>
        <w:t>nm</w:t>
      </w:r>
      <w:r>
        <w:rPr>
          <w:spacing w:val="9"/>
        </w:rPr>
        <w:t> </w:t>
      </w:r>
      <w:r>
        <w:rPr/>
        <w:t>is</w:t>
      </w:r>
      <w:r>
        <w:rPr>
          <w:spacing w:val="14"/>
        </w:rPr>
        <w:t> </w:t>
      </w:r>
      <w:r>
        <w:rPr/>
        <w:t>greater</w:t>
      </w:r>
      <w:r>
        <w:rPr>
          <w:w w:val="100"/>
        </w:rPr>
        <w:t> </w:t>
      </w:r>
      <w:r>
        <w:rPr/>
        <w:t>than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300nm</w:t>
      </w:r>
      <w:r>
        <w:rPr>
          <w:spacing w:val="8"/>
        </w:rPr>
        <w:t> </w:t>
      </w:r>
      <w:r>
        <w:rPr/>
        <w:t>and</w:t>
      </w:r>
      <w:r>
        <w:rPr>
          <w:spacing w:val="12"/>
        </w:rPr>
        <w:t> </w:t>
      </w:r>
      <w:r>
        <w:rPr/>
        <w:t>700nm</w:t>
      </w:r>
      <w:r>
        <w:rPr>
          <w:spacing w:val="9"/>
        </w:rPr>
        <w:t> </w:t>
      </w:r>
      <w:r>
        <w:rPr/>
        <w:t>wavelengths,</w:t>
      </w:r>
      <w:r>
        <w:rPr>
          <w:spacing w:val="12"/>
        </w:rPr>
        <w:t> </w:t>
      </w:r>
      <w:r>
        <w:rPr/>
        <w:t>&amp;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transmission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700nm</w:t>
      </w:r>
      <w:r>
        <w:rPr>
          <w:spacing w:val="8"/>
        </w:rPr>
        <w:t> </w:t>
      </w:r>
      <w:r>
        <w:rPr/>
        <w:t>is</w:t>
      </w:r>
      <w:r>
        <w:rPr>
          <w:spacing w:val="12"/>
        </w:rPr>
        <w:t> </w:t>
      </w:r>
      <w:r>
        <w:rPr/>
        <w:t>greater</w:t>
      </w:r>
      <w:r>
        <w:rPr>
          <w:spacing w:val="12"/>
        </w:rPr>
        <w:t> </w:t>
      </w:r>
      <w:r>
        <w:rPr/>
        <w:t>than</w:t>
      </w:r>
      <w:r>
        <w:rPr>
          <w:spacing w:val="18"/>
        </w:rPr>
        <w:t> </w:t>
      </w:r>
      <w:r>
        <w:rPr/>
        <w:t>300nm</w:t>
      </w:r>
      <w:r>
        <w:rPr>
          <w:spacing w:val="8"/>
        </w:rPr>
        <w:t> </w:t>
      </w:r>
      <w:r>
        <w:rPr/>
        <w:t>and</w:t>
      </w:r>
      <w:r>
        <w:rPr>
          <w:w w:val="100"/>
        </w:rPr>
        <w:t> </w:t>
      </w:r>
      <w:r>
        <w:rPr/>
        <w:t>1200nm</w:t>
      </w:r>
      <w:r>
        <w:rPr>
          <w:spacing w:val="-3"/>
        </w:rPr>
        <w:t> </w:t>
      </w:r>
      <w:r>
        <w:rPr/>
        <w:t>wavelengths.</w:t>
      </w:r>
    </w:p>
    <w:p>
      <w:pPr>
        <w:pStyle w:val="BodyText"/>
        <w:spacing w:line="240" w:lineRule="auto"/>
        <w:ind w:right="105" w:firstLine="271"/>
        <w:jc w:val="both"/>
      </w:pPr>
      <w:r>
        <w:rPr/>
        <w:t>In the figures (6,7,8) shows the optical coefficient for thin film multilayer </w:t>
      </w:r>
      <w:r>
        <w:rPr>
          <w:spacing w:val="2"/>
        </w:rPr>
        <w:t>S- </w:t>
      </w:r>
      <w:r>
        <w:rPr/>
        <w:t>polarization</w:t>
      </w:r>
      <w:r>
        <w:rPr>
          <w:spacing w:val="18"/>
        </w:rPr>
        <w:t> </w:t>
      </w:r>
      <w:r>
        <w:rPr/>
        <w:t>for</w:t>
      </w:r>
      <w:r>
        <w:rPr>
          <w:w w:val="100"/>
        </w:rPr>
        <w:t> </w:t>
      </w:r>
      <w:r>
        <w:rPr/>
        <w:t>different wavelength 300nm,700nm, 1200nm, the optical coefficient (Absorption,</w:t>
      </w:r>
      <w:r>
        <w:rPr>
          <w:spacing w:val="19"/>
        </w:rPr>
        <w:t> </w:t>
      </w:r>
      <w:r>
        <w:rPr/>
        <w:t>Reflection,</w:t>
      </w:r>
      <w:r>
        <w:rPr>
          <w:w w:val="100"/>
        </w:rPr>
        <w:t> </w:t>
      </w:r>
      <w:r>
        <w:rPr/>
        <w:t>Transmission) in the 300nm had good result than in 700nm and 1200nm</w:t>
      </w:r>
      <w:r>
        <w:rPr>
          <w:spacing w:val="-18"/>
        </w:rPr>
        <w:t> </w:t>
      </w:r>
      <w:r>
        <w:rPr/>
        <w:t>wavelengths.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0"/>
          <w:numId w:val="2"/>
        </w:numPr>
        <w:tabs>
          <w:tab w:pos="353" w:val="left" w:leader="none"/>
        </w:tabs>
        <w:spacing w:line="240" w:lineRule="auto" w:before="0" w:after="0"/>
        <w:ind w:left="352" w:right="0" w:hanging="221"/>
        <w:jc w:val="both"/>
        <w:rPr>
          <w:b w:val="0"/>
          <w:bCs w:val="0"/>
        </w:rPr>
      </w:pPr>
      <w:r>
        <w:rPr/>
        <w:t>The conclusion</w:t>
      </w:r>
      <w:r>
        <w:rPr>
          <w:b w:val="0"/>
        </w:rPr>
      </w:r>
    </w:p>
    <w:p>
      <w:pPr>
        <w:pStyle w:val="BodyText"/>
        <w:spacing w:line="240" w:lineRule="auto" w:before="1"/>
        <w:ind w:right="106"/>
        <w:jc w:val="both"/>
      </w:pP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research,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transfer</w:t>
      </w:r>
      <w:r>
        <w:rPr>
          <w:spacing w:val="15"/>
        </w:rPr>
        <w:t> </w:t>
      </w:r>
      <w:r>
        <w:rPr/>
        <w:t>matrix</w:t>
      </w:r>
      <w:r>
        <w:rPr>
          <w:spacing w:val="14"/>
        </w:rPr>
        <w:t> </w:t>
      </w:r>
      <w:r>
        <w:rPr/>
        <w:t>method</w:t>
      </w:r>
      <w:r>
        <w:rPr>
          <w:spacing w:val="17"/>
        </w:rPr>
        <w:t> </w:t>
      </w:r>
      <w:r>
        <w:rPr/>
        <w:t>used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calculate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optical</w:t>
      </w:r>
      <w:r>
        <w:rPr>
          <w:spacing w:val="15"/>
        </w:rPr>
        <w:t> </w:t>
      </w:r>
      <w:r>
        <w:rPr/>
        <w:t>properties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multilayer</w:t>
      </w:r>
      <w:r>
        <w:rPr>
          <w:spacing w:val="15"/>
        </w:rPr>
        <w:t> </w:t>
      </w:r>
      <w:r>
        <w:rPr/>
        <w:t>thin</w:t>
      </w:r>
      <w:r>
        <w:rPr>
          <w:w w:val="100"/>
        </w:rPr>
        <w:t> </w:t>
      </w:r>
      <w:r>
        <w:rPr/>
        <w:t>film. The transmission, reflection, &amp; absorption of the electromagnetic wave EM with different</w:t>
      </w:r>
      <w:r>
        <w:rPr>
          <w:w w:val="100"/>
        </w:rPr>
        <w:t> </w:t>
      </w:r>
      <w:r>
        <w:rPr/>
        <w:t>incident angle regime for TM and TE modes were calculated and plotted. We conclude that the</w:t>
      </w:r>
      <w:r>
        <w:rPr>
          <w:spacing w:val="-9"/>
        </w:rPr>
        <w:t> </w:t>
      </w:r>
      <w:r>
        <w:rPr/>
        <w:t>Fresnel</w:t>
      </w:r>
      <w:r>
        <w:rPr>
          <w:w w:val="100"/>
        </w:rPr>
        <w:t> </w:t>
      </w:r>
      <w:r>
        <w:rPr/>
        <w:t>coefficient</w:t>
      </w:r>
      <w:r>
        <w:rPr>
          <w:spacing w:val="11"/>
        </w:rPr>
        <w:t> </w:t>
      </w:r>
      <w:r>
        <w:rPr/>
        <w:t>affected</w:t>
      </w:r>
      <w:r>
        <w:rPr>
          <w:spacing w:val="12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incident</w:t>
      </w:r>
      <w:r>
        <w:rPr>
          <w:spacing w:val="10"/>
        </w:rPr>
        <w:t> </w:t>
      </w:r>
      <w:r>
        <w:rPr/>
        <w:t>angle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light</w:t>
      </w:r>
      <w:r>
        <w:rPr>
          <w:spacing w:val="8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metal.</w:t>
      </w:r>
      <w:r>
        <w:rPr>
          <w:spacing w:val="16"/>
        </w:rPr>
        <w:t> </w:t>
      </w:r>
      <w:r>
        <w:rPr/>
        <w:t>In</w:t>
      </w:r>
      <w:r>
        <w:rPr>
          <w:spacing w:val="12"/>
        </w:rPr>
        <w:t> </w:t>
      </w:r>
      <w:r>
        <w:rPr/>
        <w:t>addition,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best</w:t>
      </w:r>
      <w:r>
        <w:rPr>
          <w:spacing w:val="11"/>
        </w:rPr>
        <w:t> </w:t>
      </w:r>
      <w:r>
        <w:rPr/>
        <w:t>result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this</w:t>
      </w:r>
      <w:r>
        <w:rPr>
          <w:w w:val="100"/>
        </w:rPr>
        <w:t> </w:t>
      </w:r>
      <w:r>
        <w:rPr/>
        <w:t>Fresnel coefficient in the visible incident plane wave with wavelength=700nm that had </w:t>
      </w:r>
      <w:r>
        <w:rPr>
          <w:spacing w:val="13"/>
        </w:rPr>
        <w:t> </w:t>
      </w:r>
      <w:r>
        <w:rPr/>
        <w:t>high</w:t>
      </w:r>
      <w:r>
        <w:rPr>
          <w:w w:val="100"/>
        </w:rPr>
        <w:t> </w:t>
      </w:r>
      <w:r>
        <w:rPr/>
        <w:t>absorption &amp;</w:t>
      </w:r>
      <w:r>
        <w:rPr>
          <w:spacing w:val="-8"/>
        </w:rPr>
        <w:t> </w:t>
      </w:r>
      <w:r>
        <w:rPr/>
        <w:t>reflection.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4" w:lineRule="auto" w:before="86"/>
        <w:ind w:left="2634" w:right="2391" w:hanging="66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200.848114pt;margin-top:14.572199pt;width:203.8pt;height:160.4pt;mso-position-horizontal-relative:page;mso-position-vertical-relative:paragraph;z-index:-31336" coordorigin="4017,291" coordsize="4076,3208">
            <v:group style="position:absolute;left:4018;top:3490;width:4057;height:2" coordorigin="4018,3490" coordsize="4057,2">
              <v:shape style="position:absolute;left:4018;top:3490;width:4057;height:2" coordorigin="4018,3490" coordsize="4057,0" path="m4018,3490l8074,3490e" filled="false" stroked="true" strokeweight=".065346pt" strokecolor="#000000">
                <v:path arrowok="t"/>
              </v:shape>
            </v:group>
            <v:group style="position:absolute;left:8079;top:3495;width:10;height:2" coordorigin="8079,3495" coordsize="10,2">
              <v:shape style="position:absolute;left:8079;top:3495;width:10;height:2" coordorigin="8079,3495" coordsize="10,0" path="m8079,3495l8088,3495e" filled="false" stroked="true" strokeweight=".466391pt" strokecolor="#000000">
                <v:path arrowok="t"/>
              </v:shape>
            </v:group>
            <v:group style="position:absolute;left:4018;top:292;width:2;height:3198" coordorigin="4018,292" coordsize="2,3198">
              <v:shape style="position:absolute;left:4018;top:292;width:2;height:3198" coordorigin="4018,292" coordsize="0,3198" path="m4018,3490l4018,292e" filled="false" stroked="true" strokeweight=".065245pt" strokecolor="#000000">
                <v:path arrowok="t"/>
              </v:shape>
            </v:group>
            <v:group style="position:absolute;left:4022;top:297;width:10;height:2" coordorigin="4022,297" coordsize="10,2">
              <v:shape style="position:absolute;left:4022;top:297;width:10;height:2" coordorigin="4022,297" coordsize="10,0" path="m4022,297l4032,297e" filled="false" stroked="true" strokeweight=".466391pt" strokecolor="#000000">
                <v:path arrowok="t"/>
              </v:shape>
              <v:shape style="position:absolute;left:4017;top:3246;width:4076;height:245" type="#_x0000_t75" stroked="false">
                <v:imagedata r:id="rId18" o:title=""/>
              </v:shape>
            </v:group>
            <v:group style="position:absolute;left:5364;top:3443;width:2;height:47" coordorigin="5364,3443" coordsize="2,47">
              <v:shape style="position:absolute;left:5364;top:3443;width:2;height:47" coordorigin="5364,3443" coordsize="0,47" path="m5364,3490l5364,3443e" filled="false" stroked="true" strokeweight=".065245pt" strokecolor="#000000">
                <v:path arrowok="t"/>
              </v:shape>
            </v:group>
            <v:group style="position:absolute;left:5368;top:3448;width:10;height:2" coordorigin="5368,3448" coordsize="10,2">
              <v:shape style="position:absolute;left:5368;top:3448;width:10;height:2" coordorigin="5368,3448" coordsize="10,0" path="m5368,3448l5378,3448e" filled="false" stroked="true" strokeweight=".466391pt" strokecolor="#000000">
                <v:path arrowok="t"/>
              </v:shape>
            </v:group>
            <v:group style="position:absolute;left:5812;top:3443;width:2;height:47" coordorigin="5812,3443" coordsize="2,47">
              <v:shape style="position:absolute;left:5812;top:3443;width:2;height:47" coordorigin="5812,3443" coordsize="0,47" path="m5812,3490l5812,3443e" filled="false" stroked="true" strokeweight=".065245pt" strokecolor="#000000">
                <v:path arrowok="t"/>
              </v:shape>
            </v:group>
            <v:group style="position:absolute;left:5817;top:3448;width:10;height:2" coordorigin="5817,3448" coordsize="10,2">
              <v:shape style="position:absolute;left:5817;top:3448;width:10;height:2" coordorigin="5817,3448" coordsize="10,0" path="m5817,3448l5826,3448e" filled="false" stroked="true" strokeweight=".466391pt" strokecolor="#000000">
                <v:path arrowok="t"/>
              </v:shape>
            </v:group>
            <v:group style="position:absolute;left:6270;top:3443;width:2;height:47" coordorigin="6270,3443" coordsize="2,47">
              <v:shape style="position:absolute;left:6270;top:3443;width:2;height:47" coordorigin="6270,3443" coordsize="0,47" path="m6270,3490l6270,3443e" filled="false" stroked="true" strokeweight=".065245pt" strokecolor="#000000">
                <v:path arrowok="t"/>
              </v:shape>
            </v:group>
            <v:group style="position:absolute;left:6275;top:3448;width:10;height:2" coordorigin="6275,3448" coordsize="10,2">
              <v:shape style="position:absolute;left:6275;top:3448;width:10;height:2" coordorigin="6275,3448" coordsize="10,0" path="m6275,3448l6284,3448e" filled="false" stroked="true" strokeweight=".466391pt" strokecolor="#000000">
                <v:path arrowok="t"/>
              </v:shape>
            </v:group>
            <v:group style="position:absolute;left:4060;top:3495;width:10;height:2" coordorigin="4060,3495" coordsize="10,2">
              <v:shape style="position:absolute;left:4060;top:3495;width:10;height:2" coordorigin="4060,3495" coordsize="10,0" path="m4060,3495l4069,3495e" filled="false" stroked="true" strokeweight=".466391pt" strokecolor="#000000">
                <v:path arrowok="t"/>
              </v:shape>
            </v:group>
            <v:group style="position:absolute;left:4018;top:3163;width:38;height:2" coordorigin="4018,3163" coordsize="38,2">
              <v:shape style="position:absolute;left:4018;top:3163;width:38;height:2" coordorigin="4018,3163" coordsize="38,0" path="m4018,3163l4055,3163e" filled="false" stroked="true" strokeweight=".065346pt" strokecolor="#000000">
                <v:path arrowok="t"/>
              </v:shape>
            </v:group>
            <v:group style="position:absolute;left:4060;top:3167;width:10;height:2" coordorigin="4060,3167" coordsize="10,2">
              <v:shape style="position:absolute;left:4060;top:3167;width:10;height:2" coordorigin="4060,3167" coordsize="10,0" path="m4060,3167l4069,3167e" filled="false" stroked="true" strokeweight=".466391pt" strokecolor="#000000">
                <v:path arrowok="t"/>
              </v:shape>
            </v:group>
            <v:group style="position:absolute;left:4018;top:2845;width:38;height:2" coordorigin="4018,2845" coordsize="38,2">
              <v:shape style="position:absolute;left:4018;top:2845;width:38;height:2" coordorigin="4018,2845" coordsize="38,0" path="m4018,2845l4055,2845e" filled="false" stroked="true" strokeweight=".065346pt" strokecolor="#000000">
                <v:path arrowok="t"/>
              </v:shape>
            </v:group>
            <v:group style="position:absolute;left:4060;top:2849;width:10;height:2" coordorigin="4060,2849" coordsize="10,2">
              <v:shape style="position:absolute;left:4060;top:2849;width:10;height:2" coordorigin="4060,2849" coordsize="10,0" path="m4060,2849l4069,2849e" filled="false" stroked="true" strokeweight=".466391pt" strokecolor="#000000">
                <v:path arrowok="t"/>
              </v:shape>
            </v:group>
            <v:group style="position:absolute;left:4018;top:2527;width:38;height:2" coordorigin="4018,2527" coordsize="38,2">
              <v:shape style="position:absolute;left:4018;top:2527;width:38;height:2" coordorigin="4018,2527" coordsize="38,0" path="m4018,2527l4055,2527e" filled="false" stroked="true" strokeweight=".065346pt" strokecolor="#000000">
                <v:path arrowok="t"/>
              </v:shape>
            </v:group>
            <v:group style="position:absolute;left:4060;top:2531;width:10;height:2" coordorigin="4060,2531" coordsize="10,2">
              <v:shape style="position:absolute;left:4060;top:2531;width:10;height:2" coordorigin="4060,2531" coordsize="10,0" path="m4060,2531l4069,2531e" filled="false" stroked="true" strokeweight=".466391pt" strokecolor="#000000">
                <v:path arrowok="t"/>
              </v:shape>
            </v:group>
            <v:group style="position:absolute;left:4018;top:2209;width:38;height:2" coordorigin="4018,2209" coordsize="38,2">
              <v:shape style="position:absolute;left:4018;top:2209;width:38;height:2" coordorigin="4018,2209" coordsize="38,0" path="m4018,2209l4055,2209e" filled="false" stroked="true" strokeweight=".065346pt" strokecolor="#000000">
                <v:path arrowok="t"/>
              </v:shape>
            </v:group>
            <v:group style="position:absolute;left:4060;top:2214;width:10;height:2" coordorigin="4060,2214" coordsize="10,2">
              <v:shape style="position:absolute;left:4060;top:2214;width:10;height:2" coordorigin="4060,2214" coordsize="10,0" path="m4060,2214l4069,2214e" filled="false" stroked="true" strokeweight=".466391pt" strokecolor="#000000">
                <v:path arrowok="t"/>
              </v:shape>
            </v:group>
            <v:group style="position:absolute;left:4018;top:1891;width:38;height:2" coordorigin="4018,1891" coordsize="38,2">
              <v:shape style="position:absolute;left:4018;top:1891;width:38;height:2" coordorigin="4018,1891" coordsize="38,0" path="m4018,1891l4055,1891e" filled="false" stroked="true" strokeweight=".065346pt" strokecolor="#000000">
                <v:path arrowok="t"/>
              </v:shape>
            </v:group>
            <v:group style="position:absolute;left:4060;top:1896;width:10;height:2" coordorigin="4060,1896" coordsize="10,2">
              <v:shape style="position:absolute;left:4060;top:1896;width:10;height:2" coordorigin="4060,1896" coordsize="10,0" path="m4060,1896l4069,1896e" filled="false" stroked="true" strokeweight=".466391pt" strokecolor="#000000">
                <v:path arrowok="t"/>
              </v:shape>
            </v:group>
            <v:group style="position:absolute;left:4018;top:1564;width:38;height:2" coordorigin="4018,1564" coordsize="38,2">
              <v:shape style="position:absolute;left:4018;top:1564;width:38;height:2" coordorigin="4018,1564" coordsize="38,0" path="m4018,1564l4055,1564e" filled="false" stroked="true" strokeweight=".065346pt" strokecolor="#000000">
                <v:path arrowok="t"/>
              </v:shape>
            </v:group>
            <v:group style="position:absolute;left:4060;top:1568;width:10;height:2" coordorigin="4060,1568" coordsize="10,2">
              <v:shape style="position:absolute;left:4060;top:1568;width:10;height:2" coordorigin="4060,1568" coordsize="10,0" path="m4060,1568l4069,1568e" filled="false" stroked="true" strokeweight=".466391pt" strokecolor="#000000">
                <v:path arrowok="t"/>
              </v:shape>
            </v:group>
            <v:group style="position:absolute;left:4018;top:1246;width:38;height:2" coordorigin="4018,1246" coordsize="38,2">
              <v:shape style="position:absolute;left:4018;top:1246;width:38;height:2" coordorigin="4018,1246" coordsize="38,0" path="m4018,1246l4055,1246e" filled="false" stroked="true" strokeweight=".065346pt" strokecolor="#000000">
                <v:path arrowok="t"/>
              </v:shape>
            </v:group>
            <v:group style="position:absolute;left:4060;top:1250;width:10;height:2" coordorigin="4060,1250" coordsize="10,2">
              <v:shape style="position:absolute;left:4060;top:1250;width:10;height:2" coordorigin="4060,1250" coordsize="10,0" path="m4060,1250l4069,1250e" filled="false" stroked="true" strokeweight=".466391pt" strokecolor="#000000">
                <v:path arrowok="t"/>
              </v:shape>
            </v:group>
            <v:group style="position:absolute;left:4018;top:928;width:38;height:2" coordorigin="4018,928" coordsize="38,2">
              <v:shape style="position:absolute;left:4018;top:928;width:38;height:2" coordorigin="4018,928" coordsize="38,0" path="m4018,928l4055,928e" filled="false" stroked="true" strokeweight=".065346pt" strokecolor="#000000">
                <v:path arrowok="t"/>
              </v:shape>
            </v:group>
            <v:group style="position:absolute;left:4060;top:933;width:10;height:2" coordorigin="4060,933" coordsize="10,2">
              <v:shape style="position:absolute;left:4060;top:933;width:10;height:2" coordorigin="4060,933" coordsize="10,0" path="m4060,933l4069,933e" filled="false" stroked="true" strokeweight=".466391pt" strokecolor="#000000">
                <v:path arrowok="t"/>
              </v:shape>
            </v:group>
            <v:group style="position:absolute;left:4018;top:610;width:38;height:2" coordorigin="4018,610" coordsize="38,2">
              <v:shape style="position:absolute;left:4018;top:610;width:38;height:2" coordorigin="4018,610" coordsize="38,0" path="m4018,610l4055,610e" filled="false" stroked="true" strokeweight=".065346pt" strokecolor="#000000">
                <v:path arrowok="t"/>
              </v:shape>
            </v:group>
            <v:group style="position:absolute;left:4060;top:615;width:10;height:2" coordorigin="4060,615" coordsize="10,2">
              <v:shape style="position:absolute;left:4060;top:615;width:10;height:2" coordorigin="4060,615" coordsize="10,0" path="m4060,615l4069,615e" filled="false" stroked="true" strokeweight=".466391pt" strokecolor="#000000">
                <v:path arrowok="t"/>
              </v:shape>
            </v:group>
            <v:group style="position:absolute;left:4018;top:292;width:38;height:2" coordorigin="4018,292" coordsize="38,2">
              <v:shape style="position:absolute;left:4018;top:292;width:38;height:2" coordorigin="4018,292" coordsize="38,0" path="m4018,292l4055,292e" filled="false" stroked="true" strokeweight=".065346pt" strokecolor="#000000">
                <v:path arrowok="t"/>
              </v:shape>
            </v:group>
            <v:group style="position:absolute;left:4060;top:297;width:10;height:2" coordorigin="4060,297" coordsize="10,2">
              <v:shape style="position:absolute;left:4060;top:297;width:10;height:2" coordorigin="4060,297" coordsize="10,0" path="m4060,297l4069,297e" filled="false" stroked="true" strokeweight=".466391pt" strokecolor="#000000">
                <v:path arrowok="t"/>
              </v:shape>
            </v:group>
            <v:group style="position:absolute;left:4018;top:573;width:1188;height:38" coordorigin="4018,573" coordsize="1188,38">
              <v:shape style="position:absolute;left:4018;top:573;width:1188;height:38" coordorigin="4018,573" coordsize="1188,38" path="m4018,573l4018,573,4401,573,4410,582,4756,582,4765,591,4980,591,4990,601,5149,601,5158,610,5167,610,5177,610,5186,610,5195,610,5205,610e" filled="false" stroked="true" strokeweight=".065346pt" strokecolor="#ff0000">
                <v:path arrowok="t"/>
              </v:shape>
            </v:group>
            <v:group style="position:absolute;left:5205;top:610;width:1187;height:113" coordorigin="5205,610" coordsize="1187,113">
              <v:shape style="position:absolute;left:5205;top:610;width:1187;height:113" coordorigin="5205,610" coordsize="1187,113" path="m5205,610l5205,610,5298,610,5307,619,5429,619,5438,629,5541,629,5550,638,5653,638,5663,647,5756,647,5765,657,5840,657,5850,666,5924,666,5934,675,6018,675,6027,685,6093,685,6102,694,6167,694,6177,703,6252,703,6261,713,6336,713,6345,722,6354,722,6364,722,6373,722,6382,722,6392,722e" filled="false" stroked="true" strokeweight=".065345pt" strokecolor="#ff0000">
                <v:path arrowok="t"/>
              </v:shape>
            </v:group>
            <v:group style="position:absolute;left:6392;top:460;width:842;height:3002" coordorigin="6392,460" coordsize="842,3002">
              <v:shape style="position:absolute;left:6392;top:460;width:842;height:3002" coordorigin="6392,460" coordsize="842,3002" path="m6392,722l6392,722,6457,722,6467,732,6541,732,6551,722,6607,722,6616,713,6625,713,6635,713,6644,713,6653,703,6663,703,6672,694,6681,685,6691,675,6700,675,6719,657,6719,647,6728,638,6738,629,6738,619,6747,601,6747,591,6756,573,6756,554,6766,526,6766,479,6775,470,6784,470,6794,460,6878,460,6887,470,6896,479,6906,488,6915,498,6924,507,6924,516,6934,535,6934,545,6943,554,6943,573,6952,591,6952,610,6962,638,6962,666,6971,694,6971,732,6981,769,6981,816,6990,872,6990,937,6999,1012,6999,1087,7009,1190,7009,1293,7018,1424,7018,1554,7027,1713,7027,1891,7037,2078,7037,2284,7046,2489,7046,2704,7055,2901,7055,3247,7065,3359,7065,3434,7074,3462,7074,3452,7083,3396,7083,3312,7093,3209,7093,3097,7102,2966,7102,2835,7111,2714,7111,2583,7121,2471,7121,2359,7130,2256,7130,2153,7139,2059,7139,1985,7149,1900,7149,1835,7158,1769,7158,1704,7167,1648,7167,1592,7177,1545,7177,1498,7186,1461,7186,1386,7195,1349,7195,1321,7205,1293,7205,1264,7214,1236,7214,1209,7223,1190,7223,1171,7233,1143e" filled="false" stroked="true" strokeweight=".065252pt" strokecolor="#ff0000">
                <v:path arrowok="t"/>
              </v:shape>
            </v:group>
            <v:group style="position:absolute;left:7233;top:292;width:841;height:851" coordorigin="7233,292" coordsize="841,851">
              <v:shape style="position:absolute;left:7233;top:292;width:841;height:851" coordorigin="7233,292" coordsize="841,851" path="m7233,1143l7233,1124,7242,1106,7242,1096,7252,1077,7252,1059,7261,1040,7261,1031,7270,1021,7270,1003,7280,993,7280,984,7289,965,7289,956,7298,947,7298,937,7308,928,7308,909,7317,900,7317,890,7336,872,7336,862,7354,844,7354,834,7364,825,7383,806,7383,797,7392,788,7448,732,7457,722,7466,713,7476,703,7485,694,7495,694,7504,685,7513,675,7523,666,7532,666,7541,657,7551,647,7560,638,7569,638,7579,629,7588,619,7597,619,7607,610,7616,601,7626,601,7635,591,7644,582,7653,582,7663,573,7672,563,7682,563,7691,554,7700,545,7709,545,7719,535,7728,526,7737,526,7747,516,7756,507,7766,507,7775,498,7784,488,7794,488,7803,479,7812,470,7822,460,7831,460,7840,451,7850,442,7859,442,7869,432,7878,423,7887,423,7897,414,7906,404,7915,404,7925,395,7934,386,7943,376,7953,367,7962,367,7971,358,7981,348,7990,348,7999,339,8009,330,8018,330,8027,320,8037,311,8046,301,8055,301,8065,292,8074,292e" filled="false" stroked="true" strokeweight=".065295pt" strokecolor="#ff0000">
                <v:path arrowok="t"/>
              </v:shape>
            </v:group>
            <v:group style="position:absolute;left:4018;top:573;width:1188;height:38" coordorigin="4018,573" coordsize="1188,38">
              <v:shape style="position:absolute;left:4018;top:573;width:1188;height:38" coordorigin="4018,573" coordsize="1188,38" path="m4018,573l4018,573,4336,573,4345,582,4719,582,4728,591,4952,591,4962,601,5139,601,5149,610,5195,610,5205,610e" filled="false" stroked="true" strokeweight=".065346pt" strokecolor="#ff0000">
                <v:path arrowok="t"/>
              </v:shape>
            </v:group>
            <v:group style="position:absolute;left:5205;top:610;width:1187;height:113" coordorigin="5205,610" coordsize="1187,113">
              <v:shape style="position:absolute;left:5205;top:610;width:1187;height:113" coordorigin="5205,610" coordsize="1187,113" path="m5205,610l5205,610,5289,610,5298,619,5420,619,5429,629,5541,629,5550,638,5653,638,5663,647,5756,647,5765,657,5840,657,5850,666,5934,666,5943,675,6018,675,6027,685,6102,685,6111,694,6186,694,6195,703,6280,703,6289,713,6382,713,6392,722e" filled="false" stroked="true" strokeweight=".065345pt" strokecolor="#ff0000">
                <v:path arrowok="t"/>
              </v:shape>
            </v:group>
            <v:group style="position:absolute;left:6392;top:460;width:851;height:3002" coordorigin="6392,460" coordsize="851,3002">
              <v:shape style="position:absolute;left:6392;top:460;width:851;height:3002" coordorigin="6392,460" coordsize="851,3002" path="m6392,722l6392,722,6569,722,6579,713,6588,713,6597,713,6607,713,6616,713,6625,703,6635,703,6644,703,6653,694,6663,694,6672,685,6681,675,6691,675,6700,666,6709,657,6728,638,6728,629,6738,619,6738,610,6747,601,6747,591,6756,573,6756,554,6766,516,6766,479,6775,470,6784,470,6794,470,6803,460,6812,460,6822,460,6887,460,6896,470,6906,470,6915,479,6924,488,6934,498,6934,507,6943,516,6943,526,6952,535,6952,545,6962,554,6962,573,6971,582,6971,601,6981,629,6981,647,6990,675,6990,713,6999,741,6999,788,7009,825,7009,881,7018,937,7018,1003,7027,1087,7027,1171,7037,1264,7037,1377,7046,1508,7046,1648,7055,1797,7055,2153,7065,2340,7065,2536,7074,2733,7074,2920,7083,3088,7083,3237,7093,3350,7093,3424,7102,3462,7111,3424,7111,3359,7121,3265,7121,3163,7130,3050,7130,2938,7139,2817,7139,2695,7149,2583,7149,2471,7158,2368,7158,2265,7167,2172,7167,2087,7177,2003,7177,1928,7186,1863,7186,1741,7195,1685,7195,1629,7205,1583,7205,1536,7214,1498,7214,1461,7223,1424,7223,1386,7233,1358,7233,1321,7242,1293e" filled="false" stroked="true" strokeweight=".065252pt" strokecolor="#ff0000">
                <v:path arrowok="t"/>
              </v:shape>
            </v:group>
            <v:group style="position:absolute;left:7242;top:292;width:832;height:1001" coordorigin="7242,292" coordsize="832,1001">
              <v:shape style="position:absolute;left:7242;top:292;width:832;height:1001" coordorigin="7242,292" coordsize="832,1001" path="m7242,1293l7242,1274,7252,1246,7252,1218,7261,1199,7261,1180,7270,1152,7270,1134,7280,1124,7280,1106,7289,1087,7289,1068,7298,1059,7298,1040,7308,1031,7308,1003,7317,993,7317,975,7326,965,7326,956,7336,947,7336,937,7345,928,7345,919,7354,909,7354,900,7364,890,7364,881,7373,872,7383,862,7383,853,7392,844,7410,825,7410,816,7420,806,7438,788,7438,778,7448,769,7457,760,7466,750,7476,741,7485,732,7495,722,7504,713,7513,703,7523,694,7532,685,7541,685,7551,675,7560,666,7569,657,7579,647,7588,638,7597,638,7607,629,7616,619,7626,610,7635,610,7644,601,7653,591,7663,591,7672,582,7682,573,7691,563,7700,563,7709,554,7719,545,7728,535,7737,535,7747,526,7756,516,7766,516,7775,507,7784,498,7794,498,7803,488,7812,479,7822,470,7831,470,7840,460,7850,451,7859,442,7869,442,7878,432,7887,423,7897,423,7906,414,7915,404,7925,395,7934,395,7943,386,7953,376,7962,367,7971,358,7981,358,7990,348,7999,339,8009,330,8018,330,8027,320,8037,311,8046,301,8055,301,8065,292,8074,292e" filled="false" stroked="true" strokeweight=".065286pt" strokecolor="#ff0000">
                <v:path arrowok="t"/>
              </v:shape>
            </v:group>
            <v:group style="position:absolute;left:4018;top:573;width:1188;height:38" coordorigin="4018,573" coordsize="1188,38">
              <v:shape style="position:absolute;left:4018;top:573;width:1188;height:38" coordorigin="4018,573" coordsize="1188,38" path="m4018,573l4018,573,4214,573,4223,582,4672,582,4681,591,4924,591,4934,601,5121,601,5130,610,5195,610,5205,610e" filled="false" stroked="true" strokeweight=".065346pt" strokecolor="#ff0000">
                <v:path arrowok="t"/>
              </v:shape>
            </v:group>
            <v:group style="position:absolute;left:5205;top:610;width:1187;height:104" coordorigin="5205,610" coordsize="1187,104">
              <v:shape style="position:absolute;left:5205;top:610;width:1187;height:104" coordorigin="5205,610" coordsize="1187,104" path="m5205,610l5205,610,5270,610,5279,619,5410,619,5420,629,5532,629,5541,638,5644,638,5653,647,5747,647,5756,657,5850,657,5859,666,5934,666,5943,675,6027,675,6037,685,6121,685,6130,694,6205,694,6214,703,6298,703,6307,713,6382,713,6392,713e" filled="false" stroked="true" strokeweight=".065346pt" strokecolor="#ff0000">
                <v:path arrowok="t"/>
              </v:shape>
            </v:group>
            <v:group style="position:absolute;left:6392;top:460;width:851;height:3002" coordorigin="6392,460" coordsize="851,3002">
              <v:shape style="position:absolute;left:6392;top:460;width:851;height:3002" coordorigin="6392,460" coordsize="851,3002" path="m6392,713l6392,713,6588,713,6597,703,6607,703,6616,703,6625,703,6635,694,6644,694,6653,694,6663,685,6672,675,6681,675,6691,666,6700,657,6709,647,6719,638,6728,629,6728,619,6738,610,6738,601,6747,591,6747,582,6756,573,6756,554,6766,516,6766,479,6775,470,6784,470,6794,470,6803,460,6812,460,6822,460,6906,460,6915,470,6924,479,6934,488,6943,498,6952,507,6962,516,6962,526,6971,535,6971,545,6981,554,6981,573,6990,582,6990,601,6999,619,6999,638,7009,666,7009,694,7018,722,7018,760,7027,797,7027,834,7037,890,7037,947,7046,1003,7046,1077,7055,1162,7055,1349,7065,1461,7065,1592,7074,1723,7074,1882,7083,2040,7083,2218,7093,2396,7093,2583,7102,2761,7102,2938,7111,3097,7111,3228,7121,3340,7121,3415,7130,3452,7130,3462,7139,3434,7139,3387,7149,3312,7149,3219,7158,3116,7158,3013,7167,2901,7167,2789,7177,2676,7177,2564,7186,2461,7186,2274,7195,2181,7195,2097,7205,2022,7205,1957,7214,1882,7214,1825,7223,1760,7223,1713,7233,1657,7233,1611,7242,1564,7242,1526e" filled="false" stroked="true" strokeweight=".065252pt" strokecolor="#ff0000">
                <v:path arrowok="t"/>
              </v:shape>
            </v:group>
            <v:group style="position:absolute;left:7242;top:292;width:832;height:1235" coordorigin="7242,292" coordsize="832,1235">
              <v:shape style="position:absolute;left:7242;top:292;width:832;height:1235" coordorigin="7242,292" coordsize="832,1235" path="m7242,1526l7252,1489,7252,1451,7261,1414,7261,1386,7270,1349,7270,1321,7280,1293,7280,1274,7289,1246,7289,1227,7298,1199,7298,1180,7308,1162,7308,1124,7317,1106,7317,1096,7326,1077,7326,1059,7336,1049,7336,1031,7345,1021,7345,1012,7354,993,7354,984,7364,975,7364,965,7373,956,7373,947,7392,919,7392,909,7401,900,7401,890,7410,881,7410,872,7429,853,7429,844,7438,834,7438,825,7448,816,7466,797,7466,788,7476,778,7485,769,7495,760,7504,750,7513,741,7523,732,7532,722,7541,713,7551,703,7569,685,7569,675,7579,675,7588,666,7597,657,7607,647,7616,638,7626,638,7635,629,7644,619,7653,610,7663,601,7672,601,7682,591,7691,582,7700,573,7709,563,7719,563,7728,554,7737,545,7747,535,7756,535,7766,526,7775,516,7784,507,7794,507,7803,498,7812,488,7822,479,7831,470,7840,470,7850,460,7859,451,7869,442,7878,442,7887,432,7897,423,7906,414,7915,414,7925,404,7934,395,7943,386,7953,376,7962,367,7971,367,7981,358,7990,348,7999,339,8009,339,8018,330,8027,320,8037,311,8046,301,8055,301,8065,292,8074,292e" filled="false" stroked="true" strokeweight=".065276pt" strokecolor="#ff0000">
                <v:path arrowok="t"/>
              </v:shape>
            </v:group>
            <v:group style="position:absolute;left:4018;top:582;width:1188;height:28" coordorigin="4018,582" coordsize="1188,28">
              <v:shape style="position:absolute;left:4018;top:582;width:1188;height:28" coordorigin="4018,582" coordsize="1188,28" path="m4018,582l4018,582,4635,582,4644,591,4896,591,4906,601,5093,601,5102,610,5195,610,5205,610e" filled="false" stroked="true" strokeweight=".065346pt" strokecolor="#ff0000">
                <v:path arrowok="t"/>
              </v:shape>
            </v:group>
            <v:group style="position:absolute;left:5205;top:610;width:1187;height:104" coordorigin="5205,610" coordsize="1187,104">
              <v:shape style="position:absolute;left:5205;top:610;width:1187;height:104" coordorigin="5205,610" coordsize="1187,104" path="m5205,610l5205,610,5261,610,5270,619,5401,619,5410,629,5522,629,5532,638,5644,638,5653,647,5747,647,5756,657,5850,657,5859,666,5943,666,5953,675,6037,675,6046,685,6130,685,6139,694,6224,694,6233,703,6345,703,6354,713,6364,713,6373,713,6382,713,6392,713e" filled="false" stroked="true" strokeweight=".065346pt" strokecolor="#ff0000">
                <v:path arrowok="t"/>
              </v:shape>
            </v:group>
            <v:group style="position:absolute;left:6392;top:460;width:870;height:3002" coordorigin="6392,460" coordsize="870,3002">
              <v:shape style="position:absolute;left:6392;top:460;width:870;height:3002" coordorigin="6392,460" coordsize="870,3002" path="m6392,713l6392,713,6551,713,6560,703,6607,703,6616,694,6625,694,6635,694,6644,685,6653,685,6663,675,6672,675,6681,666,6691,657,6700,647,6709,638,6719,629,6728,619,6738,610,6738,601,6747,591,6747,582,6756,563,6756,545,6766,516,6766,479,6775,479,6784,470,6794,470,6803,470,6812,460,6822,460,6831,460,6915,460,6924,470,6934,470,6943,479,6952,488,6962,498,6971,507,6981,516,6981,526,6990,535,6990,545,6999,554,6999,563,7009,582,7009,591,7018,610,7018,629,7027,657,7027,675,7037,703,7037,732,7046,769,7046,806,7055,853,7055,947,7065,1012,7065,1077,7074,1152,7074,1236,7083,1330,7083,1433,7093,1545,7093,1676,7102,1816,7102,1966,7111,2125,7111,2293,7121,2461,7121,2639,7130,2807,7130,2966,7139,3116,7139,3237,7149,3340,7149,3415,7158,3452,7158,3462,7167,3443,7167,3406,7177,3340,7177,3256,7186,3163,7186,2957,7195,2854,7195,2742,7205,2639,7205,2536,7214,2443,7214,2349,7223,2256,7223,2181,7233,2097,7233,2022,7242,1957,7242,1891,7252,1835,7252,1779,7261,1723e" filled="false" stroked="true" strokeweight=".065252pt" strokecolor="#ff0000">
                <v:path arrowok="t"/>
              </v:shape>
            </v:group>
            <v:group style="position:absolute;left:7261;top:292;width:814;height:1431" coordorigin="7261,292" coordsize="814,1431">
              <v:shape style="position:absolute;left:7261;top:292;width:814;height:1431" coordorigin="7261,292" coordsize="814,1431" path="m7261,1723l7261,1676,7270,1629,7270,1583,7280,1545,7280,1508,7289,1470,7289,1433,7298,1405,7298,1367,7308,1339,7308,1293,7317,1264,7317,1246,7326,1218,7326,1199,7336,1180,7336,1162,7345,1143,7345,1124,7354,1106,7354,1087,7364,1077,7364,1059,7373,1049,7373,1031,7383,1021,7383,1012,7392,993,7392,984,7401,975,7401,965,7410,956,7410,947,7420,937,7420,928,7429,919,7429,909,7438,900,7438,881,7448,872,7448,862,7457,853,7466,844,7466,834,7476,825,7495,806,7495,797,7504,788,7523,769,7523,760,7532,750,7541,741,7551,732,7569,713,7569,703,7579,694,7588,685,7597,685,7607,675,7616,666,7626,657,7635,647,7644,638,7653,629,7663,619,7672,619,7682,610,7691,601,7700,591,7709,582,7719,573,7728,563,7737,563,7747,554,7756,545,7766,535,7775,526,7784,526,7794,516,7803,507,7812,498,7822,488,7831,479,7840,479,7850,470,7859,460,7869,451,7878,442,7887,442,7897,432,7906,423,7915,414,7925,404,7934,404,7953,386,7943,386,7953,386,7962,376,7971,367,7981,358,7990,348,7999,348,8009,339,8018,330,8027,320,8037,311,8046,311,8055,301,8065,292,8074,292e" filled="false" stroked="true" strokeweight=".065269pt" strokecolor="#ff0000">
                <v:path arrowok="t"/>
              </v:shape>
            </v:group>
            <v:group style="position:absolute;left:4018;top:582;width:1188;height:28" coordorigin="4018,582" coordsize="1188,28">
              <v:shape style="position:absolute;left:4018;top:582;width:1188;height:28" coordorigin="4018,582" coordsize="1188,28" path="m4018,582l4018,582,4569,582,4579,591,4859,591,4868,601,5074,601,5083,610,5195,610,5205,610e" filled="false" stroked="true" strokeweight=".065346pt" strokecolor="#ff0000">
                <v:path arrowok="t"/>
              </v:shape>
            </v:group>
            <v:group style="position:absolute;left:5205;top:610;width:1187;height:94" coordorigin="5205,610" coordsize="1187,94">
              <v:shape style="position:absolute;left:5205;top:610;width:1187;height:94" coordorigin="5205,610" coordsize="1187,94" path="m5205,610l5214,610,5223,610,5233,610,5242,610,5251,619,5392,619,5401,629,5522,629,5532,638,5635,638,5644,647,5747,647,5756,657,5850,657,5859,666,5953,666,5962,675,6046,675,6055,685,6149,685,6158,694,6252,694,6261,703,6382,703,6392,703e" filled="false" stroked="true" strokeweight=".065346pt" strokecolor="#ff0000">
                <v:path arrowok="t"/>
              </v:shape>
            </v:group>
            <v:group style="position:absolute;left:6392;top:460;width:870;height:3002" coordorigin="6392,460" coordsize="870,3002">
              <v:shape style="position:absolute;left:6392;top:460;width:870;height:3002" coordorigin="6392,460" coordsize="870,3002" path="m6392,703l6401,703,6410,703,6420,713,6485,713,6495,703,6579,703,6588,694,6597,694,6607,694,6616,694,6625,685,6635,685,6644,685,6653,675,6663,675,6672,666,6681,657,6691,657,6700,647,6709,638,6719,629,6728,619,6728,610,6738,601,6747,591,6747,573,6756,563,6756,545,6766,516,6766,479,6775,479,6784,470,6794,470,6803,470,6812,470,6822,460,6924,460,6934,470,6943,470,6952,479,6962,479,6971,488,6981,498,6990,507,6999,516,6999,526,7009,535,7009,545,7018,554,7018,563,7027,582,7027,591,7037,610,7037,629,7046,647,7046,666,7055,694,7055,750,7065,788,7065,825,7074,862,7074,909,7083,965,7083,1021,7093,1087,7093,1152,7102,1236,7102,1321,7111,1424,7111,1526,7121,1648,7121,1779,7130,1910,7130,2059,7139,2218,7139,2377,7149,2546,7149,2714,7158,2873,7158,3022,7167,3153,7167,3265,7177,3359,7177,3424,7186,3452,7186,3462,7186,3443,7195,3406,7195,3350,7205,3275,7205,3181,7214,3088,7214,2994,7223,2891,7223,2789,7233,2686,7233,2592,7242,2489,7242,2405,7252,2312,7252,2237,7261,2153,7261,2078e" filled="false" stroked="true" strokeweight=".065252pt" strokecolor="#ff0000">
                <v:path arrowok="t"/>
              </v:shape>
            </v:group>
            <v:group style="position:absolute;left:7261;top:292;width:814;height:1786" coordorigin="7261,292" coordsize="814,1786">
              <v:shape style="position:absolute;left:7261;top:292;width:814;height:1786" coordorigin="7261,292" coordsize="814,1786" path="m7261,2078l7270,2012,7270,1947,7280,1882,7280,1825,7289,1769,7289,1723,7298,1676,7298,1629,7308,1592,7308,1508,7317,1480,7317,1442,7326,1414,7326,1377,7336,1349,7336,1321,7345,1302,7345,1274,7354,1255,7354,1227,7364,1209,7364,1190,7373,1171,7373,1152,7383,1134,7383,1115,7392,1096,7392,1087,7401,1068,7401,1059,7410,1040,7410,1031,7420,1012,7420,1003,7429,993,7429,984,7438,965,7438,947,7448,937,7448,928,7457,919,7457,909,7466,900,7466,890,7485,872,7485,862,7495,853,7495,844,7504,834,7513,825,7513,816,7523,806,7541,788,7541,778,7551,769,7560,760,7560,750,7569,741,7579,732,7588,722,7607,703,7607,694,7616,685,7626,675,7635,666,7644,657,7653,657,7663,647,7672,638,7682,629,7700,610,7691,610,7700,610,7709,601,7719,591,7728,582,7737,573,7747,563,7756,554,7766,554,7775,545,7784,535,7794,526,7803,516,7812,507,7822,498,7831,488,7840,479,7850,479,7859,470,7869,460,7878,451,7887,442,7897,442,7906,432,7915,423,7925,414,7934,404,7943,395,7953,386,7962,376,7971,367,7981,367,7990,358,7999,348,8009,339,8018,330,8027,320,8037,320,8046,311,8055,301,8065,292,8074,292e" filled="false" stroked="true" strokeweight=".065262pt" strokecolor="#ff0000">
                <v:path arrowok="t"/>
              </v:shape>
            </v:group>
            <v:group style="position:absolute;left:4018;top:582;width:1188;height:28" coordorigin="4018,582" coordsize="1188,28">
              <v:shape style="position:absolute;left:4018;top:582;width:1188;height:28" coordorigin="4018,582" coordsize="1188,28" path="m4018,582l4018,582,4513,582,4522,591,4831,591,4840,601,5046,601,5055,610,5195,610,5205,610e" filled="false" stroked="true" strokeweight=".065346pt" strokecolor="#ff0000">
                <v:path arrowok="t"/>
              </v:shape>
            </v:group>
            <v:group style="position:absolute;left:5205;top:610;width:1187;height:94" coordorigin="5205,610" coordsize="1187,94">
              <v:shape style="position:absolute;left:5205;top:610;width:1187;height:94" coordorigin="5205,610" coordsize="1187,94" path="m5205,610l5214,610,5223,610,5233,619,5373,619,5382,629,5513,629,5522,638,5635,638,5644,647,5747,647,5756,657,5850,657,5859,666,5953,666,5962,675,6055,675,6064,685,6158,685,6167,694,6289,694,6298,703,6382,703,6392,703e" filled="false" stroked="true" strokeweight=".065346pt" strokecolor="#ff0000">
                <v:path arrowok="t"/>
              </v:shape>
            </v:group>
            <v:group style="position:absolute;left:6392;top:460;width:888;height:3002" coordorigin="6392,460" coordsize="888,3002">
              <v:shape style="position:absolute;left:6392;top:460;width:888;height:3002" coordorigin="6392,460" coordsize="888,3002" path="m6392,703l6392,703,6551,703,6560,694,6569,694,6579,694,6588,694,6597,694,6607,685,6616,685,6625,685,6635,675,6644,675,6653,675,6663,666,6672,657,6681,657,6691,647,6700,638,6709,629,6719,619,6728,610,6738,601,6738,591,6747,582,6747,573,6756,563,6756,545,6766,516,6766,479,6775,479,6784,479,6794,470,6803,470,6812,470,6822,470,6831,460,6934,460,6943,470,6952,470,6962,470,6971,479,6981,488,6990,488,6999,498,7018,516,7018,526,7027,535,7027,545,7037,554,7037,563,7046,582,7046,591,7055,610,7055,638,7065,666,7065,685,7074,713,7074,741,7083,769,7083,797,7093,844,7093,881,7102,928,7102,975,7111,1040,7111,1096,7121,1171,7121,1246,7130,1330,7130,1424,7139,1526,7139,1639,7149,1760,7149,1891,7158,2031,7158,2181,7167,2330,7167,2489,7177,2648,7177,2807,7186,2948,7186,3209,7195,3303,7195,3387,7205,3434,7205,3462,7214,3462,7214,3443,7223,3396,7223,3340,7233,3265,7233,3181,7242,3097,7242,2994,7252,2901,7252,2798,7261,2704,7261,2611,7270,2517,7270,2433,7280,2340,7280,2265e" filled="false" stroked="true" strokeweight=".065253pt" strokecolor="#ff0000">
                <v:path arrowok="t"/>
              </v:shape>
            </v:group>
            <v:group style="position:absolute;left:7280;top:292;width:795;height:1973" coordorigin="7280,292" coordsize="795,1973">
              <v:shape style="position:absolute;left:7280;top:292;width:795;height:1973" coordorigin="7280,292" coordsize="795,1973" path="m7280,2265l7289,2190,7289,2115,7298,2050,7298,1985,7308,1919,7308,1807,7317,1760,7317,1704,7326,1666,7326,1620,7336,1583,7336,1536,7345,1508,7345,1470,7354,1433,7354,1405,7364,1377,7364,1349,7373,1321,7373,1302,7383,1274,7383,1255,7392,1227,7392,1209,7401,1190,7401,1171,7410,1152,7410,1134,7420,1115,7420,1106,7429,1087,7429,1068,7438,1059,7438,1031,7448,1021,7448,1003,7457,993,7457,984,7466,965,7466,956,7476,947,7476,937,7485,928,7485,919,7495,909,7495,900,7504,890,7504,881,7513,872,7513,862,7523,853,7532,844,7532,834,7551,816,7551,806,7560,797,7560,788,7569,778,7588,760,7588,750,7597,741,7607,732,7626,713,7626,703,7635,694,7644,685,7653,675,7663,666,7672,657,7682,647,7700,629,7700,619,7709,619,7719,610,7728,601,7737,591,7747,582,7756,573,7766,563,7775,554,7784,545,7794,535,7803,526,7812,516,7822,507,7831,498,7840,488,7850,488,7859,479,7869,470,7878,460,7887,451,7897,442,7906,432,7915,423,7925,423,7934,414,7953,395,7943,395,7953,395,7962,386,7971,376,7981,367,7990,358,7999,348,8009,339,8018,330,8027,330,8037,320,8046,311,8055,301,8065,292,8074,292e" filled="false" stroked="true" strokeweight=".065259pt" strokecolor="#ff0000">
                <v:path arrowok="t"/>
              </v:shape>
            </v:group>
            <v:group style="position:absolute;left:4018;top:582;width:1188;height:28" coordorigin="4018,582" coordsize="1188,28">
              <v:shape style="position:absolute;left:4018;top:582;width:1188;height:28" coordorigin="4018,582" coordsize="1188,28" path="m4018,582l4018,582,4448,582,4457,591,4793,591,4803,601,5027,601,5036,610,5195,610,5205,610e" filled="false" stroked="true" strokeweight=".065346pt" strokecolor="#ff0000">
                <v:path arrowok="t"/>
              </v:shape>
            </v:group>
            <v:group style="position:absolute;left:5205;top:610;width:1187;height:94" coordorigin="5205,610" coordsize="1187,94">
              <v:shape style="position:absolute;left:5205;top:610;width:1187;height:94" coordorigin="5205,610" coordsize="1187,94" path="m5205,610l5214,619,5223,619,5233,619,5364,619,5373,629,5504,629,5513,638,5635,638,5644,647,5747,647,5756,657,5859,657,5868,666,5962,666,5971,675,6064,675,6074,685,6177,685,6186,694,6317,694,6326,703,6382,703,6392,703e" filled="false" stroked="true" strokeweight=".065346pt" strokecolor="#ff0000">
                <v:path arrowok="t"/>
              </v:shape>
            </v:group>
            <v:group style="position:absolute;left:6392;top:460;width:907;height:3002" coordorigin="6392,460" coordsize="907,3002">
              <v:shape style="position:absolute;left:6392;top:460;width:907;height:3002" coordorigin="6392,460" coordsize="907,3002" path="m6392,703l6392,703,6513,703,6523,694,6579,694,6588,685,6597,685,6607,685,6616,685,6625,675,6635,675,6644,675,6653,666,6663,666,6672,657,6681,647,6691,647,6700,638,6709,629,6719,619,6738,601,6738,591,6747,582,6747,573,6756,563,6756,545,6766,516,6766,488,6775,479,6784,479,6794,479,6803,470,6812,470,6822,470,6831,470,6840,470,6850,460,6943,460,6952,470,6962,470,6971,470,6981,479,6990,479,6999,488,7009,498,7018,507,7027,516,7046,535,7046,545,7055,554,7055,582,7065,591,7065,610,7074,619,7074,638,7083,657,7083,685,7093,703,7093,732,7102,760,7102,788,7111,825,7111,862,7121,909,7121,956,7130,1003,7130,1059,7139,1124,7139,1190,7149,1274,7149,1358,7158,1442,7158,1545,7167,1657,7167,1769,7177,1900,7177,2031,7186,2172,7186,2471,7195,2630,7195,2779,7205,2920,7205,3050,7214,3172,7214,3275,7223,3359,7223,3415,7233,3452,7233,3462,7242,3452,7242,3424,7252,3378,7252,3322,7261,3247,7261,3163,7270,3069,7270,2976,7280,2882,7280,2789,7289,2695,7289,2602,7298,2517,7298,2433e" filled="false" stroked="true" strokeweight=".065253pt" strokecolor="#ff0000">
                <v:path arrowok="t"/>
              </v:shape>
            </v:group>
            <v:group style="position:absolute;left:7298;top:292;width:776;height:2142" coordorigin="7298,292" coordsize="776,2142">
              <v:shape style="position:absolute;left:7298;top:292;width:776;height:2142" coordorigin="7298,292" coordsize="776,2142" path="m7298,2433l7308,2349,7308,2190,7317,2125,7317,2059,7326,1994,7326,1928,7336,1872,7336,1825,7345,1769,7345,1723,7354,1676,7354,1639,7364,1592,7364,1554,7373,1517,7373,1489,7383,1451,7383,1424,7392,1396,7392,1367,7401,1339,7401,1311,7410,1283,7410,1264,7420,1246,7420,1218,7429,1199,7429,1180,7438,1162,7438,1124,7448,1115,7448,1096,7457,1077,7457,1068,7466,1049,7466,1040,7476,1021,7476,1012,7485,1003,7485,984,7495,975,7495,965,7504,956,7504,947,7513,928,7513,919,7523,909,7523,900,7532,890,7532,881,7541,872,7551,862,7551,853,7560,844,7560,825,7569,816,7579,806,7579,797,7588,788,7607,769,7607,760,7616,750,7635,732,7635,722,7644,713,7653,703,7672,685,7672,675,7682,666,7691,657,7700,647,7709,638,7728,619,7728,610,7737,601,7747,591,7756,582,7766,573,7775,573,7784,563,7794,554,7803,545,7822,526,7822,516,7831,507,7840,498,7850,498,7859,488,7869,479,7878,470,7887,460,7897,451,7906,442,7915,432,7925,423,7934,414,7943,404,7953,395,7962,386,7971,376,7981,367,7990,358,7999,348,8009,348,8018,339,8027,330,8037,320,8046,311,8055,301,8065,292,8074,292e" filled="false" stroked="true" strokeweight=".065256pt" strokecolor="#ff0000">
                <v:path arrowok="t"/>
              </v:shape>
            </v:group>
            <v:group style="position:absolute;left:4018;top:582;width:1188;height:38" coordorigin="4018,582" coordsize="1188,38">
              <v:shape style="position:absolute;left:4018;top:582;width:1188;height:38" coordorigin="4018,582" coordsize="1188,38" path="m4018,582l4018,582,4392,582,4401,591,4765,591,4775,601,5008,601,5018,610,5195,610,5205,619e" filled="false" stroked="true" strokeweight=".065346pt" strokecolor="#ff0000">
                <v:path arrowok="t"/>
              </v:shape>
            </v:group>
            <v:group style="position:absolute;left:5205;top:619;width:1187;height:84" coordorigin="5205,619" coordsize="1187,84">
              <v:shape style="position:absolute;left:5205;top:619;width:1187;height:84" coordorigin="5205,619" coordsize="1187,84" path="m5205,619l5205,619,5354,619,5364,629,5494,629,5504,638,5625,638,5635,647,5747,647,5756,657,5859,657,5868,666,5971,666,5981,675,6083,675,6093,685,6195,685,6205,694,6382,694,6392,703e" filled="false" stroked="true" strokeweight=".065346pt" strokecolor="#ff0000">
                <v:path arrowok="t"/>
              </v:shape>
            </v:group>
            <v:group style="position:absolute;left:6392;top:460;width:907;height:3011" coordorigin="6392,460" coordsize="907,3011">
              <v:shape style="position:absolute;left:6392;top:460;width:907;height:3011" coordorigin="6392,460" coordsize="907,3011" path="m6392,703l6392,703,6448,703,6457,694,6560,694,6569,685,6579,685,6588,685,6597,685,6607,685,6616,675,6625,675,6635,675,6644,666,6653,666,6663,657,6672,657,6681,647,6691,638,6700,629,6709,619,6719,610,6728,601,6738,591,6747,582,6747,573,6756,554,6756,545,6766,516,6766,488,6775,479,6784,479,6794,479,6803,470,6812,470,6822,470,6831,470,6840,470,6850,470,6859,460,6952,460,6962,470,6971,470,6981,470,6990,470,6999,479,7009,488,7018,488,7027,498,7037,507,7046,516,7055,526,7055,545,7065,554,7065,563,7074,573,7074,582,7083,601,7083,610,7093,629,7093,638,7102,657,7102,685,7111,703,7111,732,7121,760,7121,788,7130,816,7130,853,7139,890,7139,937,7149,984,7149,1040,7158,1096,7158,1162,7167,1236,7167,1311,7177,1396,7177,1489,7186,1583,7186,1816,7195,1938,7195,2069,7205,2209,7205,2349,7214,2489,7214,2639,7223,2789,7223,2920,7233,3050,7233,3172,7242,3265,7242,3350,7252,3415,7252,3452,7261,3471,7261,3462,7270,3443,7270,3396,7280,3340,7280,3275,7289,3200,7289,3116,7298,3022,7298,2929e" filled="false" stroked="true" strokeweight=".065253pt" strokecolor="#ff0000">
                <v:path arrowok="t"/>
              </v:shape>
            </v:group>
            <v:group style="position:absolute;left:7298;top:292;width:776;height:2637" coordorigin="7298,292" coordsize="776,2637">
              <v:shape style="position:absolute;left:7298;top:292;width:776;height:2637" coordorigin="7298,292" coordsize="776,2637" path="m7298,2929l7308,2845,7308,2658,7317,2574,7317,2489,7326,2405,7326,2321,7336,2246,7336,2181,7345,2106,7345,2040,7354,1985,7354,1919,7364,1872,7364,1816,7373,1769,7373,1723,7383,1676,7383,1629,7392,1592,7392,1554,7401,1517,7401,1489,7410,1451,7410,1424,7420,1396,7420,1367,7429,1339,7429,1311,7438,1293,7438,1246,7448,1227,7448,1199,7457,1180,7457,1162,7466,1143,7466,1134,7476,1115,7476,1096,7485,1077,7485,1068,7495,1049,7495,1040,7504,1021,7504,1012,7513,1003,7513,984,7523,975,7523,965,7532,956,7532,937,7541,928,7541,919,7551,909,7551,900,7560,890,7560,872,7569,862,7569,853,7579,844,7588,834,7588,825,7597,816,7597,806,7607,797,7616,788,7616,778,7626,769,7644,750,7644,741,7653,732,7672,713,7672,703,7682,694,7691,685,7691,675,7700,666,7709,657,7719,647,7737,629,7737,619,7747,610,7794,563,7803,554,7812,545,7822,535,7831,526,7840,516,7850,507,7859,498,7869,488,7878,479,7887,470,7897,460,7906,451,7915,442,7925,432,7934,423,7953,404,7943,404,7953,404,7962,395,7971,386,7981,376,7990,367,7999,358,8009,348,8018,339,8027,330,8037,320,8046,311,8055,301,8065,292,8074,292e" filled="false" stroked="true" strokeweight=".065253pt" strokecolor="#ff0000">
                <v:path arrowok="t"/>
              </v:shape>
            </v:group>
            <v:group style="position:absolute;left:4018;top:582;width:1188;height:38" coordorigin="4018,582" coordsize="1188,38">
              <v:shape style="position:absolute;left:4018;top:582;width:1188;height:38" coordorigin="4018,582" coordsize="1188,38" path="m4018,582l4018,582,4354,582,4363,591,4747,591,4756,601,4990,601,4999,610,5186,610,5195,619,5205,619e" filled="false" stroked="true" strokeweight=".065346pt" strokecolor="#ff0000">
                <v:path arrowok="t"/>
              </v:shape>
            </v:group>
            <v:group style="position:absolute;left:5205;top:619;width:1187;height:75" coordorigin="5205,619" coordsize="1187,75">
              <v:shape style="position:absolute;left:5205;top:619;width:1187;height:75" coordorigin="5205,619" coordsize="1187,75" path="m5205,619l5205,619,5345,619,5354,629,5494,629,5504,638,5625,638,5635,647,5747,647,5756,657,5859,657,5868,666,5971,666,5981,675,6093,675,6102,685,6214,685,6224,694,6382,694,6392,694e" filled="false" stroked="true" strokeweight=".065346pt" strokecolor="#ff0000">
                <v:path arrowok="t"/>
              </v:shape>
            </v:group>
            <v:group style="position:absolute;left:6392;top:460;width:926;height:3011" coordorigin="6392,460" coordsize="926,3011">
              <v:shape style="position:absolute;left:6392;top:460;width:926;height:3011" coordorigin="6392,460" coordsize="926,3011" path="m6392,694l6392,694,6541,694,6551,685,6560,685,6569,685,6579,685,6588,685,6597,675,6607,675,6616,675,6625,675,6635,666,6644,666,6653,657,6663,657,6672,647,6681,647,6691,638,6700,629,6709,619,6719,610,6728,601,6747,582,6747,563,6756,554,6756,545,6766,516,6766,488,6775,479,6784,479,6794,479,6803,479,6812,470,6822,470,6831,470,6840,470,6850,470,6859,470,6868,460,6962,460,6971,470,6981,470,6990,470,6999,470,7009,479,7018,479,7027,488,7037,498,7046,498,7055,507,7055,516,7074,535,7074,545,7083,554,7083,563,7093,573,7093,591,7102,601,7102,619,7111,629,7111,647,7121,666,7121,685,7130,703,7130,732,7139,760,7139,788,7149,816,7149,853,7158,890,7158,937,7167,984,7167,1031,7177,1087,7177,1152,7186,1218,7186,1367,7195,1451,7195,1545,7205,1648,7205,1760,7214,1872,7214,2003,7223,2134,7223,2265,7233,2405,7233,2546,7242,2695,7242,2826,7252,2957,7252,3088,7261,3191,7261,3284,7270,3359,7270,3415,7280,3452,7280,3471,7289,3462,7289,3443,7298,3396,7298,3350,7308,3284,7308,3125,7317,3041e" filled="false" stroked="true" strokeweight=".065253pt" strokecolor="#ff0000">
                <v:path arrowok="t"/>
              </v:shape>
            </v:group>
            <v:group style="position:absolute;left:7317;top:292;width:758;height:2749" coordorigin="7317,292" coordsize="758,2749">
              <v:shape style="position:absolute;left:7317;top:292;width:758;height:2749" coordorigin="7317,292" coordsize="758,2749" path="m7317,3041l7317,2948,7326,2863,7326,2770,7336,2686,7336,2592,7345,2508,7345,2433,7354,2349,7354,2274,7364,2200,7364,2134,7373,2069,7373,2012,7383,1947,7383,1891,7392,1844,7392,1788,7401,1741,7401,1704,7410,1657,7410,1620,7420,1583,7420,1545,7429,1508,7429,1470,7438,1442,7438,1386,7448,1358,7448,1330,7457,1302,7457,1283,7466,1255,7466,1236,7476,1218,7476,1199,7485,1180,7485,1162,7495,1143,7495,1124,7504,1106,7504,1087,7513,1077,7513,1059,7523,1049,7523,1031,7532,1021,7532,1003,7541,993,7541,984,7551,965,7551,956,7560,947,7560,928,7569,919,7569,900,7579,890,7579,881,7588,872,7588,862,7597,853,7607,844,7607,834,7616,825,7616,816,7635,797,7635,788,7644,778,7644,769,7653,760,7663,750,7663,741,7672,732,7691,713,7691,694,7700,685,7709,675,7719,666,7737,647,7737,638,7747,629,7756,619,7766,610,7775,601,7784,591,7803,573,7803,563,7812,554,7822,545,7831,535,7840,526,7850,516,7859,507,7869,498,7878,488,7887,479,7897,470,7906,460,7915,451,7925,442,7934,432,7953,414,7953,404,7962,395,7971,386,7981,376,7990,367,7999,358,8009,348,8018,339,8027,330,8037,320,8046,311,8055,301,8065,292,8074,292e" filled="false" stroked="true" strokeweight=".065252pt" strokecolor="#ff0000">
                <v:path arrowok="t"/>
              </v:shape>
            </v:group>
            <v:group style="position:absolute;left:4018;top:582;width:1188;height:38" coordorigin="4018,582" coordsize="1188,38">
              <v:shape style="position:absolute;left:4018;top:582;width:1188;height:38" coordorigin="4018,582" coordsize="1188,38" path="m4018,582l4018,582,4336,582,4345,591,4737,591,4747,601,4980,601,4990,610,5177,610,5186,619,5195,619,5205,619e" filled="false" stroked="true" strokeweight=".065346pt" strokecolor="#ff0000">
                <v:path arrowok="t"/>
              </v:shape>
            </v:group>
            <v:group style="position:absolute;left:5205;top:619;width:1187;height:75" coordorigin="5205,619" coordsize="1187,75">
              <v:shape style="position:absolute;left:5205;top:619;width:1187;height:75" coordorigin="5205,619" coordsize="1187,75" path="m5205,619l5205,619,5345,619,5354,629,5485,629,5494,638,5616,638,5625,647,5747,647,5756,657,5859,657,5868,666,5981,666,5990,675,6102,675,6111,685,6242,685,6252,694,6382,694,6392,694e" filled="false" stroked="true" strokeweight=".065346pt" strokecolor="#ff0000">
                <v:path arrowok="t"/>
              </v:shape>
            </v:group>
            <v:group style="position:absolute;left:6392;top:460;width:926;height:3011" coordorigin="6392,460" coordsize="926,3011">
              <v:shape style="position:absolute;left:6392;top:460;width:926;height:3011" coordorigin="6392,460" coordsize="926,3011" path="m6392,694l6392,694,6523,694,6532,685,6579,685,6588,675,6597,675,6607,675,6616,675,6625,666,6635,666,6644,666,6653,657,6663,657,6672,647,6681,638,6691,638,6700,629,6709,619,6719,610,6728,601,6738,591,6738,582,6747,573,6747,563,6756,554,6756,545,6766,516,6766,488,6775,488,6784,479,6794,479,6803,479,6812,470,6878,470,6887,460,6971,460,6981,470,6990,470,6999,470,7009,470,7018,479,7027,479,7037,488,7046,488,7055,498,7074,516,7074,526,7083,535,7093,545,7093,554,7102,563,7102,573,7111,582,7111,591,7121,610,7121,619,7130,638,7130,657,7139,675,7139,694,7149,713,7149,741,7158,769,7158,797,7167,825,7167,862,7177,900,7177,937,7186,984,7186,1087,7195,1152,7195,1218,7205,1283,7205,1358,7214,1442,7214,1536,7223,1639,7223,1741,7233,1854,7233,1975,7242,2097,7242,2227,7252,2359,7252,2499,7261,2639,7261,2779,7270,2910,7270,3032,7280,3144,7280,3247,7289,3322,7289,3387,7298,3434,7298,3462,7308,3471,7308,3434,7317,3387e" filled="false" stroked="true" strokeweight=".065253pt" strokecolor="#ff0000">
                <v:path arrowok="t"/>
              </v:shape>
            </v:group>
            <v:group style="position:absolute;left:7317;top:292;width:748;height:3095" coordorigin="7317,292" coordsize="748,3095">
              <v:shape style="position:absolute;left:7317;top:292;width:748;height:3095" coordorigin="7317,292" coordsize="748,3095" path="m7317,3387l7317,3331,7326,3265,7326,3191,7336,3107,7336,3022,7345,2938,7345,2845,7354,2761,7354,2676,7364,2592,7364,2508,7373,2424,7373,2349,7383,2274,7383,2209,7392,2143,7392,2078,7401,2012,7401,1957,7410,1900,7410,1844,7420,1797,7420,1751,7429,1704,7429,1666,7438,1620,7438,1545,7448,1517,7448,1480,7457,1451,7457,1424,7466,1386,7466,1367,7476,1339,7476,1311,7485,1283,7485,1264,7495,1246,7495,1218,7504,1199,7504,1180,7513,1162,7513,1143,7523,1124,7523,1106,7532,1096,7532,1077,7541,1059,7541,1049,7551,1031,7551,1021,7560,1003,7560,984,7569,965,7569,956,7579,947,7579,937,7588,928,7588,909,7597,900,7597,890,7607,881,7607,872,7616,862,7616,853,7626,844,7626,834,7644,816,7644,806,7653,797,7653,788,7672,769,7672,760,7691,741,7691,722,7700,713,7719,694,7719,685,7728,675,7747,657,7747,647,7756,638,7766,629,7784,610,7784,601,7794,591,7803,582,7822,563,7822,554,7831,545,7840,535,7850,526,7859,516,7869,507,7878,498,7897,479,7897,470,7906,460,7915,451,7925,442,7934,432,7943,423,7953,414,7962,404,7981,386,7981,376,7990,367,7999,358,8009,348,8018,339,8027,330,8037,320,8046,311,8055,301,8065,292e" filled="false" stroked="true" strokeweight=".06525pt" strokecolor="#ff0000">
                <v:path arrowok="t"/>
              </v:shape>
            </v:group>
            <v:group style="position:absolute;left:4018;top:582;width:1188;height:38" coordorigin="4018,582" coordsize="1188,38">
              <v:shape style="position:absolute;left:4018;top:582;width:1188;height:38" coordorigin="4018,582" coordsize="1188,38" path="m4018,582l4018,582,4345,582,4354,591,4737,591,4747,601,4980,601,4990,610,5177,610,5186,619,5195,619,5205,619e" filled="false" stroked="true" strokeweight=".065346pt" strokecolor="#ff0000">
                <v:path arrowok="t"/>
              </v:shape>
            </v:group>
            <v:group style="position:absolute;left:5205;top:619;width:1187;height:75" coordorigin="5205,619" coordsize="1187,75">
              <v:shape style="position:absolute;left:5205;top:619;width:1187;height:75" coordorigin="5205,619" coordsize="1187,75" path="m5205,619l5205,619,5336,619,5345,629,5485,629,5494,638,5616,638,5625,647,5747,647,5756,657,5859,657,5868,666,5981,666,5990,675,6102,675,6111,685,6261,685,6270,694,6382,694,6392,694e" filled="false" stroked="true" strokeweight=".065346pt" strokecolor="#ff0000">
                <v:path arrowok="t"/>
              </v:shape>
            </v:group>
            <v:group style="position:absolute;left:6392;top:460;width:926;height:3011" coordorigin="6392,460" coordsize="926,3011">
              <v:shape style="position:absolute;left:6392;top:460;width:926;height:3011" coordorigin="6392,460" coordsize="926,3011" path="m6392,694l6392,694,6495,694,6504,685,6569,685,6579,675,6588,675,6597,675,6607,675,6616,666,6625,666,6635,666,6644,657,6653,657,6663,647,6672,647,6681,638,6691,629,6700,629,6709,619,6719,610,6728,601,6738,591,6738,582,6747,573,6747,563,6756,554,6756,545,6766,516,6766,488,6775,488,6784,479,6794,479,6803,479,6812,479,6822,470,6831,470,6887,470,6896,460,6981,460,6990,470,6999,470,7009,470,7018,470,7027,470,7037,479,7046,479,7055,488,7065,498,7074,507,7083,516,7093,526,7102,535,7102,545,7111,554,7111,563,7121,573,7121,582,7130,591,7130,601,7139,619,7139,629,7149,647,7149,666,7158,685,7158,703,7167,732,7167,750,7177,778,7177,806,7186,844,7186,919,7195,956,7195,1003,7205,1049,7205,1106,7214,1162,7214,1227,7223,1302,7223,1377,7233,1461,7233,1545,7242,1648,7242,1751,7252,1854,7252,1975,7261,2097,7261,2227,7270,2359,7270,2489,7280,2630,7280,2761,7289,2891,7289,3013,7298,3125,7298,3228,7308,3312,7308,3424,7317,3462,7317,3471e" filled="false" stroked="true" strokeweight=".065253pt" strokecolor="#ff0000">
                <v:path arrowok="t"/>
              </v:shape>
            </v:group>
            <v:group style="position:absolute;left:7317;top:292;width:758;height:3179" coordorigin="7317,292" coordsize="758,3179">
              <v:shape style="position:absolute;left:7317;top:292;width:758;height:3179" coordorigin="7317,292" coordsize="758,3179" path="m7317,3471l7326,3462,7326,3443,7336,3406,7336,3359,7345,3293,7345,3228,7354,3144,7354,3069,7364,2985,7364,2901,7373,2807,7373,2723,7383,2639,7383,2555,7392,2480,7392,2396,7401,2321,7401,2256,7410,2181,7410,2115,7420,2059,7420,1994,7429,1938,7429,1891,7438,1835,7438,1741,7448,1695,7448,1657,7457,1620,7457,1583,7466,1545,7466,1508,7476,1470,7476,1442,7485,1414,7485,1386,7495,1358,7495,1330,7504,1311,7504,1283,7513,1255,7513,1236,7523,1218,7523,1199,7532,1180,7532,1162,7541,1143,7541,1124,7551,1106,7551,1087,7560,1077,7560,1040,7569,1031,7569,1012,7579,1003,7579,984,7588,975,7588,965,7597,956,7597,937,7607,928,7607,919,7616,909,7616,900,7626,890,7626,872,7635,862,7635,853,7644,844,7644,834,7653,825,7663,816,7663,806,7672,797,7672,788,7682,778,7682,769,7691,760,7691,750,7700,741,7700,732,7709,722,7728,703,7728,694,7747,675,7747,666,7756,657,7775,638,7775,629,7784,619,7794,610,7812,591,7812,582,7831,563,7831,554,7840,545,7850,535,7859,526,7869,516,7887,498,7887,488,7897,479,7906,470,7915,460,7925,451,7934,442,7953,423,7953,414,7962,404,7971,395,7981,386,7990,376,7999,367,8009,358,8018,348,8037,330,8037,320,8046,311,8055,301,8065,292,8074,292e" filled="false" stroked="true" strokeweight=".06525pt" strokecolor="#ff0000">
                <v:path arrowok="t"/>
              </v:shape>
            </v:group>
            <v:group style="position:absolute;left:4018;top:3312;width:1188;height:10" coordorigin="4018,3312" coordsize="1188,10">
              <v:shape style="position:absolute;left:4018;top:3312;width:1188;height:10" coordorigin="4018,3312" coordsize="1188,10" path="m4018,3322l4018,3322,4971,3322,4980,3312,5195,3312,5205,3312e" filled="false" stroked="true" strokeweight=".065346pt" strokecolor="#00ff00">
                <v:path arrowok="t"/>
              </v:shape>
            </v:group>
            <v:group style="position:absolute;left:5205;top:3284;width:1187;height:29" coordorigin="5205,3284" coordsize="1187,29">
              <v:shape style="position:absolute;left:5205;top:3284;width:1187;height:29" coordorigin="5205,3284" coordsize="1187,29" path="m5205,3312l5205,3312,5392,3312,5401,3303,5738,3303,5747,3293,6064,3293,6074,3284,6382,3284,6392,3284e" filled="false" stroked="true" strokeweight=".065346pt" strokecolor="#00ff00">
                <v:path arrowok="t"/>
              </v:shape>
            </v:group>
            <v:group style="position:absolute;left:6392;top:311;width:860;height:3002" coordorigin="6392,311" coordsize="860,3002">
              <v:shape style="position:absolute;left:6392;top:311;width:860;height:3002" coordorigin="6392,311" coordsize="860,3002" path="m6392,3284l6392,3284,6653,3284,6663,3293,6766,3293,6775,3303,6784,3303,6794,3312,6803,3312,6878,3312,6887,3303,6896,3293,6906,3284,6915,3275,6924,3265,6924,3256,6934,3237,6934,3228,6943,3219,6943,3200,6952,3181,6952,3163,6962,3135,6962,3107,6971,3078,6971,3041,6981,3004,6981,2957,6990,2901,6990,2835,6999,2761,6999,2686,7009,2583,7009,2480,7018,2349,7018,2218,7027,2059,7027,1882,7037,1695,7037,1489,7046,1283,7046,1068,7055,872,7055,526,7065,414,7065,339,7074,311,7074,320,7083,376,7083,460,7093,563,7093,675,7102,806,7102,937,7111,1059,7111,1190,7121,1302,7121,1414,7130,1517,7130,1620,7139,1713,7139,1788,7149,1872,7149,1938,7158,2003,7158,2069,7167,2125,7167,2181,7177,2227,7177,2274,7186,2312,7186,2387,7195,2424,7195,2452,7205,2480,7205,2508,7214,2536,7214,2564,7223,2583,7223,2602,7233,2630,7233,2648,7242,2667,7242,2676,7252,2695e" filled="false" stroked="true" strokeweight=".065252pt" strokecolor="#00ff00">
                <v:path arrowok="t"/>
              </v:shape>
            </v:group>
            <v:group style="position:absolute;left:7252;top:2695;width:823;height:786" coordorigin="7252,2695" coordsize="823,786">
              <v:shape style="position:absolute;left:7252;top:2695;width:823;height:786" coordorigin="7252,2695" coordsize="823,786" path="m7252,2695l7252,2714,7261,2733,7261,2742,7270,2751,7270,2770,7280,2779,7280,2789,7289,2807,7289,2817,7298,2826,7298,2835,7308,2845,7308,2863,7317,2873,7317,2882,7336,2901,7336,2910,7354,2929,7354,2938,7364,2948,7383,2966,7383,2976,7392,2985,7401,2994,7410,3004,7420,3013,7429,3022,7438,3032,7448,3041,7457,3050,7466,3060,7476,3069,7485,3078,7495,3078,7504,3088,7513,3097,7523,3107,7532,3107,7541,3116,7551,3125,7560,3135,7569,3135,7579,3144,7588,3153,7597,3153,7607,3163,7616,3172,7626,3172,7635,3181,7644,3191,7653,3191,7663,3200,7672,3209,7682,3209,7691,3219,7700,3228,7709,3228,7719,3237,7728,3247,7737,3247,7747,3256,7756,3265,7766,3265,7775,3275,7784,3284,7794,3284,7803,3293,7812,3303,7822,3312,7831,3312,7840,3322,7850,3331,7859,3331,7869,3340,7878,3350,7887,3350,7897,3359,7906,3368,7915,3368,7925,3378,7934,3387,7943,3396,7953,3406,7962,3406,7971,3415,7981,3424,7990,3424,7999,3434,8009,3443,8018,3443,8027,3452,8037,3462,8046,3471,8055,3471,8065,3480,8074,3480e" filled="false" stroked="true" strokeweight=".065298pt" strokecolor="#00ff00">
                <v:path arrowok="t"/>
              </v:shape>
            </v:group>
            <v:group style="position:absolute;left:4018;top:3312;width:1188;height:10" coordorigin="4018,3312" coordsize="1188,10">
              <v:shape style="position:absolute;left:4018;top:3312;width:1188;height:10" coordorigin="4018,3312" coordsize="1188,10" path="m4018,3322l4018,3322,4962,3322,4971,3312,5195,3312,5205,3312e" filled="false" stroked="true" strokeweight=".065346pt" strokecolor="#00ff00">
                <v:path arrowok="t"/>
              </v:shape>
            </v:group>
            <v:group style="position:absolute;left:5205;top:3284;width:1187;height:29" coordorigin="5205,3284" coordsize="1187,29">
              <v:shape style="position:absolute;left:5205;top:3284;width:1187;height:29" coordorigin="5205,3284" coordsize="1187,29" path="m5205,3312l5205,3312,5392,3312,5401,3303,5738,3303,5747,3293,6074,3293,6083,3284,6382,3284,6392,3284e" filled="false" stroked="true" strokeweight=".065346pt" strokecolor="#00ff00">
                <v:path arrowok="t"/>
              </v:shape>
            </v:group>
            <v:group style="position:absolute;left:6392;top:311;width:870;height:3002" coordorigin="6392,311" coordsize="870,3002">
              <v:shape style="position:absolute;left:6392;top:311;width:870;height:3002" coordorigin="6392,311" coordsize="870,3002" path="m6392,3284l6392,3284,6663,3284,6672,3293,6766,3293,6775,3303,6784,3303,6794,3303,6803,3312,6887,3312,6896,3303,6906,3303,6915,3293,6924,3284,6934,3275,6934,3265,6943,3256,6943,3247,6952,3237,6952,3228,6962,3219,6962,3200,6971,3191,6971,3172,6981,3144,6981,3125,6990,3097,6990,3060,6999,3032,6999,2985,7009,2948,7009,2891,7018,2835,7018,2770,7027,2686,7027,2602,7037,2508,7037,2396,7046,2265,7046,2125,7055,1975,7055,1620,7065,1433,7065,1236,7074,1040,7074,853,7083,685,7083,535,7093,423,7093,348,7102,311,7111,348,7111,414,7121,507,7121,610,7130,722,7130,834,7139,956,7139,1077,7149,1190,7149,1302,7158,1405,7158,1508,7167,1601,7167,1685,7177,1769,7177,1844,7186,1910,7186,2031,7195,2087,7195,2143,7205,2190,7205,2237,7214,2274,7214,2312,7223,2349,7223,2387,7233,2415,7233,2452,7242,2480,7242,2499,7252,2527,7252,2555,7261,2574e" filled="false" stroked="true" strokeweight=".065252pt" strokecolor="#00ff00">
                <v:path arrowok="t"/>
              </v:shape>
            </v:group>
            <v:group style="position:absolute;left:7261;top:2574;width:814;height:907" coordorigin="7261,2574" coordsize="814,907">
              <v:shape style="position:absolute;left:7261;top:2574;width:814;height:907" coordorigin="7261,2574" coordsize="814,907" path="m7261,2574l7261,2592,7270,2620,7270,2639,7280,2648,7280,2667,7289,2686,7289,2704,7298,2714,7298,2733,7308,2742,7308,2770,7317,2779,7317,2798,7326,2807,7326,2817,7336,2826,7336,2835,7345,2845,7345,2854,7354,2863,7354,2873,7364,2882,7364,2891,7373,2901,7383,2910,7383,2920,7392,2929,7410,2948,7410,2957,7420,2966,7438,2985,7438,2994,7448,3004,7457,3013,7466,3022,7476,3032,7485,3041,7495,3050,7504,3060,7513,3069,7523,3078,7532,3088,7541,3088,7551,3097,7560,3107,7569,3116,7579,3125,7588,3135,7597,3135,7607,3144,7616,3153,7626,3163,7635,3163,7644,3172,7653,3181,7663,3181,7672,3191,7682,3200,7691,3209,7700,3209,7709,3219,7719,3228,7728,3237,7737,3237,7747,3247,7756,3256,7766,3256,7775,3265,7784,3275,7794,3275,7803,3284,7812,3293,7822,3303,7831,3303,7840,3312,7850,3322,7859,3331,7869,3331,7878,3340,7887,3350,7897,3350,7906,3359,7915,3368,7925,3378,7934,3378,7943,3387,7953,3396,7962,3406,7971,3415,7981,3415,7990,3424,7999,3434,8009,3443,8018,3443,8027,3452,8037,3462,8046,3471,8055,3471,8065,3480,8074,3480e" filled="false" stroked="true" strokeweight=".06529pt" strokecolor="#00ff00">
                <v:path arrowok="t"/>
              </v:shape>
            </v:group>
            <v:group style="position:absolute;left:4018;top:3312;width:1188;height:10" coordorigin="4018,3312" coordsize="1188,10">
              <v:shape style="position:absolute;left:4018;top:3312;width:1188;height:10" coordorigin="4018,3312" coordsize="1188,10" path="m4018,3322l4018,3322,4962,3322,4971,3312,5195,3312,5205,3312e" filled="false" stroked="true" strokeweight=".065346pt" strokecolor="#00ff00">
                <v:path arrowok="t"/>
              </v:shape>
            </v:group>
            <v:group style="position:absolute;left:5205;top:3284;width:1187;height:29" coordorigin="5205,3284" coordsize="1187,29">
              <v:shape style="position:absolute;left:5205;top:3284;width:1187;height:29" coordorigin="5205,3284" coordsize="1187,29" path="m5205,3312l5205,3312,5392,3312,5401,3303,5728,3303,5738,3293,6074,3293,6083,3284,6382,3284,6392,3284e" filled="false" stroked="true" strokeweight=".065346pt" strokecolor="#00ff00">
                <v:path arrowok="t"/>
              </v:shape>
            </v:group>
            <v:group style="position:absolute;left:6392;top:311;width:879;height:3002" coordorigin="6392,311" coordsize="879,3002">
              <v:shape style="position:absolute;left:6392;top:311;width:879;height:3002" coordorigin="6392,311" coordsize="879,3002" path="m6392,3284l6392,3284,6681,3284,6691,3293,6766,3293,6775,3303,6784,3303,6794,3303,6803,3312,6906,3312,6915,3303,6924,3293,6934,3284,6943,3275,6952,3265,6962,3256,6962,3247,6971,3237,6971,3228,6981,3219,6981,3200,6990,3191,6990,3172,6999,3153,6999,3135,7009,3107,7009,3078,7018,3050,7018,3013,7027,2976,7027,2938,7037,2882,7037,2826,7046,2770,7046,2695,7055,2611,7055,2424,7065,2312,7065,2181,7074,2050,7074,1891,7083,1732,7083,1554,7093,1377,7093,1190,7102,1012,7102,834,7111,675,7111,545,7121,432,7121,358,7130,320,7130,311,7139,339,7139,386,7149,460,7149,554,7158,657,7158,760,7167,872,7167,984,7177,1096,7177,1209,7186,1311,7186,1498,7195,1592,7195,1676,7205,1751,7205,1816,7214,1891,7214,1947,7223,2012,7223,2059,7233,2115,7233,2162,7242,2209,7242,2246,7252,2284,7252,2321,7261,2359,7261,2387,7270,2424e" filled="false" stroked="true" strokeweight=".065253pt" strokecolor="#00ff00">
                <v:path arrowok="t"/>
              </v:shape>
            </v:group>
            <v:group style="position:absolute;left:7270;top:2424;width:804;height:1057" coordorigin="7270,2424" coordsize="804,1057">
              <v:shape style="position:absolute;left:7270;top:2424;width:804;height:1057" coordorigin="7270,2424" coordsize="804,1057" path="m7270,2424l7270,2452,7280,2480,7280,2499,7289,2527,7289,2546,7298,2574,7298,2592,7308,2611,7308,2648,7317,2667,7317,2676,7326,2695,7326,2714,7336,2723,7336,2742,7345,2751,7345,2761,7354,2779,7354,2789,7364,2798,7364,2807,7373,2817,7373,2826,7392,2854,7392,2863,7401,2873,7401,2882,7410,2891,7410,2901,7429,2920,7429,2929,7438,2938,7438,2948,7448,2957,7466,2976,7466,2985,7476,2994,7485,3004,7495,3013,7504,3022,7513,3032,7523,3041,7532,3050,7541,3060,7551,3069,7569,3088,7569,3097,7579,3097,7588,3107,7597,3116,7607,3125,7616,3135,7626,3135,7635,3144,7644,3153,7653,3163,7663,3172,7672,3172,7682,3181,7691,3191,7700,3200,7709,3209,7719,3209,7728,3219,7737,3228,7747,3237,7756,3237,7766,3247,7775,3256,7784,3265,7794,3265,7803,3275,7812,3284,7822,3293,7831,3303,7840,3303,7850,3312,7859,3322,7869,3331,7878,3331,7887,3340,7897,3350,7906,3359,7915,3359,7925,3368,7934,3378,7943,3387,7953,3396,7962,3406,7971,3406,7981,3415,7990,3424,7999,3434,8009,3434,8018,3443,8027,3452,8037,3462,8046,3471,8055,3471,8065,3480,8074,3480e" filled="false" stroked="true" strokeweight=".065282pt" strokecolor="#00ff00">
                <v:path arrowok="t"/>
              </v:shape>
            </v:group>
            <v:group style="position:absolute;left:4018;top:3312;width:1188;height:10" coordorigin="4018,3312" coordsize="1188,10">
              <v:shape style="position:absolute;left:4018;top:3312;width:1188;height:10" coordorigin="4018,3312" coordsize="1188,10" path="m4018,3322l4018,3322,4952,3322,4962,3312,5195,3312,5205,3312e" filled="false" stroked="true" strokeweight=".065346pt" strokecolor="#00ff00">
                <v:path arrowok="t"/>
              </v:shape>
            </v:group>
            <v:group style="position:absolute;left:5205;top:3284;width:1187;height:29" coordorigin="5205,3284" coordsize="1187,29">
              <v:shape style="position:absolute;left:5205;top:3284;width:1187;height:29" coordorigin="5205,3284" coordsize="1187,29" path="m5205,3312l5205,3312,5392,3312,5401,3303,5728,3303,5738,3293,6074,3293,6083,3284,6382,3284,6392,3284e" filled="false" stroked="true" strokeweight=".065346pt" strokecolor="#00ff00">
                <v:path arrowok="t"/>
              </v:shape>
            </v:group>
            <v:group style="position:absolute;left:6392;top:311;width:888;height:3002" coordorigin="6392,311" coordsize="888,3002">
              <v:shape style="position:absolute;left:6392;top:311;width:888;height:3002" coordorigin="6392,311" coordsize="888,3002" path="m6392,3284l6392,3284,6700,3284,6709,3293,6775,3293,6784,3303,6794,3303,6803,3303,6812,3312,6915,3312,6924,3303,6934,3303,6943,3293,6952,3284,6962,3275,6971,3265,6981,3256,6981,3247,6990,3237,6990,3228,6999,3219,6999,3209,7009,3191,7009,3181,7018,3163,7018,3144,7027,3116,7027,3097,7037,3069,7037,3041,7046,3004,7046,2966,7055,2920,7055,2826,7065,2761,7065,2695,7074,2620,7074,2536,7083,2443,7083,2340,7093,2227,7093,2097,7102,1957,7102,1807,7111,1648,7111,1480,7121,1311,7121,1134,7130,965,7130,806,7139,657,7139,535,7149,432,7149,358,7158,320,7158,311,7167,330,7167,367,7177,432,7177,516,7186,610,7186,816,7195,919,7195,1031,7205,1134,7205,1236,7214,1330,7214,1424,7223,1517,7223,1592,7233,1676,7233,1751,7242,1816,7242,1882,7252,1938,7252,1994,7261,2050,7261,2097,7270,2143,7270,2190,7280,2227e" filled="false" stroked="true" strokeweight=".065253pt" strokecolor="#00ff00">
                <v:path arrowok="t"/>
              </v:shape>
            </v:group>
            <v:group style="position:absolute;left:7280;top:2227;width:795;height:1253" coordorigin="7280,2227" coordsize="795,1253">
              <v:shape style="position:absolute;left:7280;top:2227;width:795;height:1253" coordorigin="7280,2227" coordsize="795,1253" path="m7280,2227l7280,2265,7289,2302,7289,2340,7298,2368,7298,2405,7308,2433,7308,2480,7317,2508,7317,2527,7326,2555,7326,2574,7336,2592,7336,2611,7345,2630,7345,2648,7354,2667,7354,2686,7364,2695,7364,2714,7373,2723,7373,2742,7383,2751,7383,2761,7392,2779,7392,2789,7401,2798,7401,2807,7410,2817,7410,2826,7420,2835,7420,2845,7429,2854,7429,2863,7438,2873,7438,2891,7448,2901,7448,2910,7457,2920,7466,2929,7466,2938,7476,2948,7495,2966,7495,2976,7504,2985,7523,3004,7523,3013,7532,3022,7541,3032,7551,3041,7569,3060,7569,3069,7579,3078,7588,3088,7597,3088,7607,3097,7616,3107,7626,3116,7635,3125,7644,3135,7653,3144,7663,3153,7672,3153,7682,3163,7691,3172,7700,3181,7709,3191,7719,3200,7728,3209,7737,3209,7747,3219,7756,3228,7766,3237,7775,3247,7784,3247,7794,3256,7803,3265,7812,3275,7822,3284,7831,3293,7840,3293,7850,3303,7859,3312,7869,3322,7878,3331,7887,3331,7897,3340,7906,3350,7915,3359,7925,3368,7934,3368,7953,3387,7943,3387,7953,3387,7962,3396,7971,3406,7981,3415,7990,3424,7999,3424,8009,3434,8018,3443,8027,3452,8037,3462,8046,3462,8055,3471,8065,3480,8074,3480e" filled="false" stroked="true" strokeweight=".065274pt" strokecolor="#00ff00">
                <v:path arrowok="t"/>
              </v:shape>
            </v:group>
            <v:group style="position:absolute;left:4018;top:3312;width:1188;height:10" coordorigin="4018,3312" coordsize="1188,10">
              <v:shape style="position:absolute;left:4018;top:3312;width:1188;height:10" coordorigin="4018,3312" coordsize="1188,10" path="m4018,3322l4018,3322,4962,3322,4971,3312,5195,3312,5205,3312e" filled="false" stroked="true" strokeweight=".065346pt" strokecolor="#00ff00">
                <v:path arrowok="t"/>
              </v:shape>
            </v:group>
            <v:group style="position:absolute;left:5205;top:3284;width:1187;height:29" coordorigin="5205,3284" coordsize="1187,29">
              <v:shape style="position:absolute;left:5205;top:3284;width:1187;height:29" coordorigin="5205,3284" coordsize="1187,29" path="m5205,3312l5205,3312,5392,3312,5401,3303,5728,3303,5738,3293,6074,3293,6083,3284,6382,3284,6392,3284e" filled="false" stroked="true" strokeweight=".065346pt" strokecolor="#00ff00">
                <v:path arrowok="t"/>
              </v:shape>
            </v:group>
            <v:group style="position:absolute;left:6392;top:311;width:888;height:3002" coordorigin="6392,311" coordsize="888,3002">
              <v:shape style="position:absolute;left:6392;top:311;width:888;height:3002" coordorigin="6392,311" coordsize="888,3002" path="m6392,3284l6392,3284,6728,3284,6738,3293,6747,3293,6756,3293,6775,3293,6766,3293,6775,3293,6784,3303,6794,3303,6803,3303,6812,3303,6822,3312,6924,3312,6934,3303,6943,3303,6952,3293,6962,3293,6971,3284,6981,3275,6990,3265,6999,3256,6999,3247,7009,3237,7009,3228,7018,3219,7018,3209,7027,3191,7027,3181,7037,3163,7037,3144,7046,3125,7046,3107,7055,3078,7055,3022,7065,2985,7065,2948,7074,2910,7074,2863,7083,2807,7083,2751,7093,2686,7093,2620,7102,2536,7102,2452,7111,2349,7111,2246,7121,2125,7121,1994,7130,1863,7130,1713,7139,1554,7139,1396,7149,1227,7149,1059,7158,900,7158,750,7167,619,7167,507,7177,414,7177,348,7186,320,7186,311,7186,330,7195,367,7195,423,7205,498,7205,591,7214,685,7214,778,7223,881,7223,984,7233,1087,7233,1180,7242,1283,7242,1367,7252,1461,7252,1536,7261,1620,7261,1695,7270,1760,7270,1825,7280,1891e" filled="false" stroked="true" strokeweight=".065253pt" strokecolor="#00ff00">
                <v:path arrowok="t"/>
              </v:shape>
            </v:group>
            <v:group style="position:absolute;left:7280;top:1891;width:795;height:1599" coordorigin="7280,1891" coordsize="795,1599">
              <v:shape style="position:absolute;left:7280;top:1891;width:795;height:1599" coordorigin="7280,1891" coordsize="795,1599" path="m7280,1891l7280,1947,7289,2003,7289,2050,7298,2097,7298,2143,7308,2181,7308,2265,7317,2293,7317,2330,7326,2359,7326,2396,7336,2424,7336,2452,7345,2471,7345,2499,7354,2517,7354,2546,7364,2564,7364,2583,7373,2602,7373,2620,7383,2639,7383,2658,7392,2676,7392,2686,7401,2704,7401,2714,7410,2733,7410,2742,7420,2761,7420,2770,7429,2779,7429,2789,7438,2807,7438,2826,7448,2835,7448,2845,7457,2854,7457,2863,7466,2873,7466,2882,7485,2901,7485,2910,7495,2920,7495,2929,7504,2938,7513,2948,7513,2957,7523,2966,7541,2985,7541,2994,7551,3004,7560,3013,7560,3022,7569,3032,7579,3041,7588,3050,7607,3069,7607,3078,7616,3088,7626,3097,7635,3107,7644,3116,7653,3116,7663,3125,7672,3135,7682,3144,7700,3163,7691,3163,7700,3163,7709,3172,7719,3181,7728,3191,7737,3200,7747,3209,7756,3219,7766,3219,7775,3228,7784,3237,7794,3247,7803,3256,7812,3265,7822,3275,7831,3284,7840,3293,7850,3293,7859,3303,7869,3312,7878,3322,7887,3331,7897,3331,7906,3340,7915,3350,7925,3359,7934,3368,7943,3378,7953,3387,7962,3396,7971,3406,7981,3406,7990,3415,7999,3424,8009,3434,8018,3443,8027,3452,8037,3452,8046,3462,8055,3471,8065,3480,8074,3490e" filled="false" stroked="true" strokeweight=".065265pt" strokecolor="#00ff00">
                <v:path arrowok="t"/>
              </v:shape>
            </v:group>
            <v:group style="position:absolute;left:4018;top:3312;width:1188;height:10" coordorigin="4018,3312" coordsize="1188,10">
              <v:shape style="position:absolute;left:4018;top:3312;width:1188;height:10" coordorigin="4018,3312" coordsize="1188,10" path="m4018,3322l4018,3322,4962,3322,4971,3312,5195,3312,5205,3312e" filled="false" stroked="true" strokeweight=".065346pt" strokecolor="#00ff00">
                <v:path arrowok="t"/>
              </v:shape>
            </v:group>
            <v:group style="position:absolute;left:5205;top:3284;width:1187;height:29" coordorigin="5205,3284" coordsize="1187,29">
              <v:shape style="position:absolute;left:5205;top:3284;width:1187;height:29" coordorigin="5205,3284" coordsize="1187,29" path="m5205,3312l5205,3312,5392,3312,5401,3303,5728,3303,5738,3293,6074,3293,6083,3284,6382,3284,6392,3284e" filled="false" stroked="true" strokeweight=".065346pt" strokecolor="#00ff00">
                <v:path arrowok="t"/>
              </v:shape>
            </v:group>
            <v:group style="position:absolute;left:6392;top:311;width:907;height:3002" coordorigin="6392,311" coordsize="907,3002">
              <v:shape style="position:absolute;left:6392;top:311;width:907;height:3002" coordorigin="6392,311" coordsize="907,3002" path="m6392,3284l6392,3284,6756,3284,6766,3293,6775,3293,6784,3293,6794,3303,6803,3303,6812,3303,6822,3303,6831,3312,6934,3312,6943,3303,6952,3303,6962,3303,6971,3293,6981,3284,6990,3284,6999,3275,7018,3256,7018,3247,7027,3237,7027,3228,7037,3219,7037,3209,7046,3191,7046,3181,7055,3163,7055,3135,7065,3107,7065,3088,7074,3060,7074,3032,7083,3004,7083,2976,7093,2929,7093,2891,7102,2845,7102,2798,7111,2733,7111,2676,7121,2602,7121,2527,7130,2443,7130,2349,7139,2246,7139,2134,7149,2012,7149,1882,7158,1741,7158,1592,7167,1442,7167,1283,7177,1124,7177,965,7186,825,7186,563,7195,470,7195,386,7205,339,7205,311,7214,311,7214,330,7223,376,7223,432,7233,507,7233,591,7242,675,7242,778,7252,872,7252,975,7261,1068,7261,1162,7270,1255,7270,1339,7280,1433,7280,1508,7289,1583,7289,1657,7298,1723,7298,1788e" filled="false" stroked="true" strokeweight=".065253pt" strokecolor="#00ff00">
                <v:path arrowok="t"/>
              </v:shape>
            </v:group>
            <v:group style="position:absolute;left:7298;top:1788;width:776;height:1693" coordorigin="7298,1788" coordsize="776,1693">
              <v:shape style="position:absolute;left:7298;top:1788;width:776;height:1693" coordorigin="7298,1788" coordsize="776,1693" path="m7298,1788l7308,1854,7308,1966,7317,2012,7317,2069,7326,2106,7326,2153,7336,2190,7336,2237,7345,2265,7345,2302,7354,2340,7354,2368,7364,2396,7364,2424,7373,2452,7373,2471,7383,2499,7383,2517,7392,2546,7392,2564,7401,2583,7401,2602,7410,2620,7410,2639,7420,2658,7420,2667,7429,2686,7429,2704,7438,2714,7438,2742,7448,2751,7448,2770,7457,2779,7457,2789,7466,2807,7466,2817,7476,2826,7476,2835,7485,2845,7485,2854,7495,2863,7495,2873,7504,2882,7504,2891,7513,2901,7513,2910,7523,2920,7532,2929,7532,2938,7551,2957,7551,2966,7560,2976,7560,2985,7569,2994,7588,3013,7588,3022,7597,3032,7607,3041,7626,3060,7626,3069,7635,3078,7644,3088,7653,3097,7663,3107,7672,3116,7682,3125,7700,3144,7700,3153,7709,3153,7719,3163,7728,3172,7737,3181,7747,3191,7756,3200,7766,3209,7775,3219,7784,3228,7794,3237,7803,3247,7812,3256,7822,3265,7831,3275,7840,3284,7850,3284,7859,3293,7869,3303,7878,3312,7887,3322,7897,3331,7906,3340,7915,3350,7925,3350,7934,3359,7953,3378,7943,3378,7953,3378,7962,3387,7971,3396,7981,3406,7990,3415,7999,3424,8009,3434,8018,3443,8027,3443,8037,3452,8046,3462,8055,3471,8065,3480,8074,3480e" filled="false" stroked="true" strokeweight=".065262pt" strokecolor="#00ff00">
                <v:path arrowok="t"/>
              </v:shape>
            </v:group>
            <v:group style="position:absolute;left:4018;top:3312;width:1188;height:10" coordorigin="4018,3312" coordsize="1188,10">
              <v:shape style="position:absolute;left:4018;top:3312;width:1188;height:10" coordorigin="4018,3312" coordsize="1188,10" path="m4018,3322l4018,3322,4971,3322,4980,3312,5195,3312,5205,3312e" filled="false" stroked="true" strokeweight=".065346pt" strokecolor="#00ff00">
                <v:path arrowok="t"/>
              </v:shape>
            </v:group>
            <v:group style="position:absolute;left:5205;top:3284;width:1187;height:29" coordorigin="5205,3284" coordsize="1187,29">
              <v:shape style="position:absolute;left:5205;top:3284;width:1187;height:29" coordorigin="5205,3284" coordsize="1187,29" path="m5205,3312l5205,3312,5392,3312,5401,3303,5738,3303,5747,3293,6064,3293,6074,3284,6382,3284,6392,3284e" filled="false" stroked="true" strokeweight=".065346pt" strokecolor="#00ff00">
                <v:path arrowok="t"/>
              </v:shape>
            </v:group>
            <v:group style="position:absolute;left:6392;top:311;width:926;height:3002" coordorigin="6392,311" coordsize="926,3002">
              <v:shape style="position:absolute;left:6392;top:311;width:926;height:3002" coordorigin="6392,311" coordsize="926,3002" path="m6392,3284l6392,3284,6766,3284,6775,3293,6784,3293,6794,3293,6803,3303,6812,3303,6822,3303,6831,3303,6840,3303,6850,3312,6943,3312,6952,3303,6962,3303,6971,3303,6981,3293,6990,3293,6999,3284,7009,3275,7018,3265,7027,3256,7046,3237,7046,3228,7055,3219,7055,3191,7065,3181,7065,3163,7074,3153,7074,3135,7083,3116,7083,3088,7093,3069,7093,3041,7102,3013,7102,2985,7111,2948,7111,2910,7121,2863,7121,2817,7130,2770,7130,2714,7139,2648,7139,2583,7149,2499,7149,2415,7158,2330,7158,2227,7167,2115,7167,2003,7177,1872,7177,1741,7186,1601,7186,1302,7195,1143,7195,993,7205,853,7205,722,7214,601,7214,498,7223,414,7223,358,7233,320,7233,311,7242,320,7242,348,7252,395,7252,451,7261,526,7261,610,7270,703,7270,797,7280,890,7280,984,7289,1077,7289,1171,7298,1255,7298,1339,7308,1424,7308,1583,7317,1648e" filled="false" stroked="true" strokeweight=".065253pt" strokecolor="#00ff00">
                <v:path arrowok="t"/>
              </v:shape>
            </v:group>
            <v:group style="position:absolute;left:7317;top:1648;width:758;height:1843" coordorigin="7317,1648" coordsize="758,1843">
              <v:shape style="position:absolute;left:7317;top:1648;width:758;height:1843" coordorigin="7317,1648" coordsize="758,1843" path="m7317,1648l7317,1713,7326,1779,7326,1844,7336,1900,7336,1947,7345,2003,7345,2050,7354,2097,7354,2134,7364,2181,7364,2218,7373,2256,7373,2284,7383,2321,7383,2349,7392,2377,7392,2405,7401,2433,7401,2461,7410,2489,7410,2508,7420,2527,7420,2555,7429,2574,7429,2592,7438,2611,7438,2648,7448,2658,7448,2676,7457,2695,7457,2704,7466,2723,7466,2733,7476,2751,7476,2761,7485,2770,7485,2789,7495,2798,7495,2807,7504,2817,7504,2826,7513,2845,7513,2854,7523,2863,7523,2873,7532,2882,7532,2891,7541,2901,7551,2910,7551,2920,7560,2929,7560,2948,7569,2957,7579,2966,7579,2976,7588,2985,7607,3004,7607,3013,7616,3022,7635,3041,7635,3050,7644,3060,7653,3069,7672,3088,7672,3097,7682,3107,7691,3116,7700,3125,7709,3135,7728,3153,7728,3163,7737,3172,7747,3181,7756,3191,7766,3200,7775,3200,7784,3209,7794,3219,7803,3228,7822,3247,7822,3256,7831,3265,7840,3275,7850,3275,7859,3284,7869,3293,7878,3303,7887,3312,7897,3322,7906,3331,7915,3340,7925,3350,7934,3359,7943,3368,7953,3378,7962,3387,7971,3396,7981,3406,7990,3415,7999,3424,8009,3424,8018,3434,8027,3443,8037,3452,8046,3462,8055,3471,8065,3480,8074,3490e" filled="false" stroked="true" strokeweight=".065259pt" strokecolor="#00ff00">
                <v:path arrowok="t"/>
              </v:shape>
            </v:group>
            <v:group style="position:absolute;left:4018;top:3312;width:1188;height:10" coordorigin="4018,3312" coordsize="1188,10">
              <v:shape style="position:absolute;left:4018;top:3312;width:1188;height:10" coordorigin="4018,3312" coordsize="1188,10" path="m4018,3322l4018,3322,4980,3322,4990,3312,5195,3312,5205,3312e" filled="false" stroked="true" strokeweight=".065346pt" strokecolor="#00ff00">
                <v:path arrowok="t"/>
              </v:shape>
            </v:group>
            <v:group style="position:absolute;left:5205;top:3284;width:1187;height:29" coordorigin="5205,3284" coordsize="1187,29">
              <v:shape style="position:absolute;left:5205;top:3284;width:1187;height:29" coordorigin="5205,3284" coordsize="1187,29" path="m5205,3312l5205,3312,5392,3312,5401,3303,5738,3303,5747,3293,6064,3293,6074,3284,6382,3284,6392,3284e" filled="false" stroked="true" strokeweight=".065346pt" strokecolor="#00ff00">
                <v:path arrowok="t"/>
              </v:shape>
            </v:group>
            <v:group style="position:absolute;left:6392;top:301;width:926;height:3011" coordorigin="6392,301" coordsize="926,3011">
              <v:shape style="position:absolute;left:6392;top:301;width:926;height:3011" coordorigin="6392,301" coordsize="926,3011" path="m6392,3284l6392,3284,6766,3284,6775,3293,6784,3293,6794,3293,6803,3303,6850,3303,6859,3312,6952,3312,6962,3303,6971,3303,6981,3303,6990,3303,6999,3293,7009,3284,7018,3284,7027,3275,7037,3265,7046,3256,7055,3247,7055,3228,7065,3219,7065,3209,7074,3200,7074,3191,7083,3172,7083,3163,7093,3144,7093,3135,7102,3116,7102,3088,7111,3069,7111,3041,7121,3013,7121,2985,7130,2957,7130,2920,7139,2882,7139,2835,7149,2789,7149,2733,7158,2676,7158,2611,7167,2536,7167,2461,7177,2377,7177,2284,7186,2190,7186,1957,7195,1835,7195,1704,7205,1564,7205,1424,7214,1283,7214,1134,7223,984,7223,853,7233,722,7233,601,7242,507,7242,423,7252,358,7252,320,7261,301,7261,311,7270,330,7270,376,7280,432,7280,498,7289,573,7289,657,7298,750,7298,844,7308,928,7308,1115,7317,1199e" filled="false" stroked="true" strokeweight=".065253pt" strokecolor="#00ff00">
                <v:path arrowok="t"/>
              </v:shape>
            </v:group>
            <v:group style="position:absolute;left:7317;top:1199;width:758;height:2291" coordorigin="7317,1199" coordsize="758,2291">
              <v:shape style="position:absolute;left:7317;top:1199;width:758;height:2291" coordorigin="7317,1199" coordsize="758,2291" path="m7317,1199l7317,1283,7326,1367,7326,1451,7336,1526,7336,1592,7345,1666,7345,1732,7354,1788,7354,1854,7364,1900,7364,1957,7373,2003,7373,2050,7383,2097,7383,2143,7392,2181,7392,2218,7401,2256,7401,2284,7410,2321,7410,2349,7420,2377,7420,2405,7429,2433,7429,2461,7438,2480,7438,2527,7448,2546,7448,2574,7457,2592,7457,2611,7466,2630,7466,2639,7476,2658,7476,2676,7485,2695,7485,2704,7495,2723,7495,2733,7504,2751,7504,2761,7513,2770,7513,2789,7523,2798,7523,2807,7532,2817,7532,2835,7541,2845,7541,2854,7551,2863,7551,2873,7560,2882,7560,2901,7569,2910,7569,2920,7579,2929,7588,2938,7588,2948,7597,2957,7597,2966,7607,2976,7616,2985,7616,2994,7626,3004,7644,3022,7644,3032,7653,3041,7672,3060,7672,3069,7682,3078,7691,3088,7691,3097,7700,3107,7709,3116,7719,3125,7737,3144,7737,3153,7747,3163,7756,3172,7766,3181,7775,3191,7784,3200,7794,3209,7803,3219,7812,3228,7822,3237,7831,3247,7840,3256,7850,3265,7859,3275,7869,3284,7878,3293,7887,3303,7897,3312,7906,3322,7915,3331,7925,3340,7934,3350,7953,3368,7943,3368,7953,3368,7962,3378,7971,3387,7981,3396,7990,3406,7999,3415,8009,3424,8018,3434,8027,3443,8037,3452,8046,3462,8055,3471,8065,3480,8074,3490e" filled="false" stroked="true" strokeweight=".065255pt" strokecolor="#00ff00">
                <v:path arrowok="t"/>
              </v:shape>
            </v:group>
            <v:group style="position:absolute;left:4018;top:3312;width:1188;height:19" coordorigin="4018,3312" coordsize="1188,19">
              <v:shape style="position:absolute;left:4018;top:3312;width:1188;height:19" coordorigin="4018,3312" coordsize="1188,19" path="m4018,3331l4018,3331,4111,3331,4120,3322,4990,3322,4999,3312,5195,3312,5205,3312e" filled="false" stroked="true" strokeweight=".065346pt" strokecolor="#00ff00">
                <v:path arrowok="t"/>
              </v:shape>
            </v:group>
            <v:group style="position:absolute;left:5205;top:3284;width:1187;height:29" coordorigin="5205,3284" coordsize="1187,29">
              <v:shape style="position:absolute;left:5205;top:3284;width:1187;height:29" coordorigin="5205,3284" coordsize="1187,29" path="m5205,3312l5205,3312,5401,3312,5410,3303,5738,3303,5747,3293,6055,3293,6064,3284,6382,3284,6392,3284e" filled="false" stroked="true" strokeweight=".065346pt" strokecolor="#00ff00">
                <v:path arrowok="t"/>
              </v:shape>
            </v:group>
            <v:group style="position:absolute;left:6392;top:301;width:935;height:3011" coordorigin="6392,301" coordsize="935,3011">
              <v:shape style="position:absolute;left:6392;top:301;width:935;height:3011" coordorigin="6392,301" coordsize="935,3011" path="m6392,3284l6392,3284,6766,3284,6775,3293,6784,3293,6794,3293,6803,3293,6812,3303,6859,3303,6868,3312,6962,3312,6971,3303,6981,3303,6990,3303,6999,3303,7009,3293,7018,3293,7027,3284,7037,3275,7046,3275,7055,3265,7055,3256,7074,3237,7074,3228,7083,3219,7083,3209,7093,3200,7093,3181,7102,3172,7102,3153,7111,3144,7111,3125,7121,3107,7121,3088,7130,3069,7130,3041,7139,3013,7139,2985,7149,2957,7149,2920,7158,2882,7158,2835,7167,2789,7167,2742,7177,2686,7177,2620,7186,2555,7186,2405,7195,2321,7195,2227,7205,2125,7205,2012,7214,1900,7214,1769,7223,1639,7223,1508,7233,1367,7233,1227,7242,1077,7242,947,7252,816,7252,685,7261,582,7261,488,7270,414,7270,358,7280,320,7280,301,7289,311,7289,330,7298,376,7298,423,7308,488,7308,647,7317,732,7317,825,7326,909e" filled="false" stroked="true" strokeweight=".065254pt" strokecolor="#00ff00">
                <v:path arrowok="t"/>
              </v:shape>
            </v:group>
            <v:group style="position:absolute;left:7326;top:909;width:748;height:2572" coordorigin="7326,909" coordsize="748,2572">
              <v:shape style="position:absolute;left:7326;top:909;width:748;height:2572" coordorigin="7326,909" coordsize="748,2572" path="m7326,909l7326,1003,7336,1087,7336,1180,7345,1264,7345,1339,7354,1424,7354,1498,7364,1573,7364,1639,7373,1704,7373,1760,7383,1825,7383,1882,7392,1928,7392,1985,7401,2031,7401,2069,7410,2115,7410,2153,7420,2190,7420,2227,7429,2265,7429,2302,7438,2330,7438,2387,7448,2415,7448,2443,7457,2471,7457,2489,7466,2517,7466,2536,7476,2555,7476,2574,7485,2592,7485,2611,7495,2630,7495,2648,7504,2667,7504,2686,7513,2695,7513,2714,7523,2723,7523,2742,7532,2751,7532,2770,7541,2779,7541,2789,7551,2807,7551,2817,7560,2826,7560,2845,7569,2854,7569,2873,7579,2882,7579,2891,7588,2901,7588,2910,7597,2920,7607,2929,7607,2938,7616,2948,7616,2957,7635,2976,7635,2985,7644,2994,7644,3004,7653,3013,7663,3022,7663,3032,7672,3041,7691,3060,7691,3078,7700,3088,7709,3097,7719,3107,7737,3125,7737,3135,7747,3144,7756,3153,7766,3163,7775,3172,7784,3181,7803,3200,7803,3209,7812,3219,7822,3228,7831,3237,7840,3247,7850,3256,7859,3265,7869,3275,7878,3284,7887,3293,7897,3303,7906,3312,7915,3322,7925,3331,7934,3340,7953,3359,7953,3368,7962,3378,7971,3387,7981,3396,7990,3406,7999,3415,8009,3424,8018,3434,8027,3443,8037,3452,8046,3462,8055,3471,8065,3480,8074,3480e" filled="false" stroked="true" strokeweight=".065253pt" strokecolor="#00ff00">
                <v:path arrowok="t"/>
              </v:shape>
            </v:group>
            <v:group style="position:absolute;left:4018;top:3312;width:1188;height:19" coordorigin="4018,3312" coordsize="1188,19">
              <v:shape style="position:absolute;left:4018;top:3312;width:1188;height:19" coordorigin="4018,3312" coordsize="1188,19" path="m4018,3331l4018,3331,4205,3331,4214,3322,4999,3322,5008,3312,5195,3312,5205,3312e" filled="false" stroked="true" strokeweight=".065346pt" strokecolor="#00ff00">
                <v:path arrowok="t"/>
              </v:shape>
            </v:group>
            <v:group style="position:absolute;left:5205;top:3284;width:1187;height:29" coordorigin="5205,3284" coordsize="1187,29">
              <v:shape style="position:absolute;left:5205;top:3284;width:1187;height:29" coordorigin="5205,3284" coordsize="1187,29" path="m5205,3312l5205,3312,5401,3312,5410,3303,5738,3303,5747,3293,6055,3293,6064,3284,6382,3284,6392,3284e" filled="false" stroked="true" strokeweight=".065346pt" strokecolor="#00ff00">
                <v:path arrowok="t"/>
              </v:shape>
            </v:group>
            <v:group style="position:absolute;left:6392;top:301;width:944;height:3011" coordorigin="6392,301" coordsize="944,3011">
              <v:shape style="position:absolute;left:6392;top:301;width:944;height:3011" coordorigin="6392,301" coordsize="944,3011" path="m6392,3284l6392,3284,6775,3284,6784,3293,6794,3293,6803,3293,6812,3303,6878,3303,6887,3312,6971,3312,6981,3303,6990,3303,6999,3303,7009,3303,7018,3293,7027,3293,7037,3284,7046,3284,7055,3275,7074,3256,7074,3247,7083,3237,7093,3228,7093,3219,7102,3209,7102,3200,7111,3191,7111,3181,7121,3163,7121,3153,7130,3135,7130,3116,7139,3097,7139,3078,7149,3060,7149,3032,7158,3004,7158,2976,7167,2948,7167,2910,7177,2873,7177,2835,7186,2789,7186,2686,7195,2620,7195,2555,7205,2489,7205,2415,7214,2330,7214,2237,7223,2134,7223,2031,7233,1919,7233,1797,7242,1676,7242,1545,7252,1414,7252,1274,7261,1134,7261,993,7270,862,7270,741,7280,629,7280,526,7289,451,7289,386,7298,339,7298,311,7308,301,7308,339,7317,386,7317,442,7326,507,7326,582,7336,666e" filled="false" stroked="true" strokeweight=".065254pt" strokecolor="#00ff00">
                <v:path arrowok="t"/>
              </v:shape>
            </v:group>
            <v:group style="position:absolute;left:7336;top:666;width:739;height:2824" coordorigin="7336,666" coordsize="739,2824">
              <v:shape style="position:absolute;left:7336;top:666;width:739;height:2824" coordorigin="7336,666" coordsize="739,2824" path="m7336,666l7336,750,7345,834,7345,928,7354,1012,7354,1096,7364,1180,7364,1264,7373,1349,7373,1424,7383,1498,7383,1564,7392,1629,7392,1695,7401,1760,7401,1816,7410,1872,7410,1928,7420,1975,7420,2022,7429,2069,7429,2106,7438,2153,7438,2227,7448,2256,7448,2293,7457,2321,7457,2349,7466,2387,7466,2405,7476,2433,7476,2461,7485,2489,7485,2508,7495,2527,7495,2555,7504,2574,7504,2592,7513,2611,7513,2630,7523,2648,7523,2667,7532,2676,7532,2695,7541,2714,7541,2723,7551,2742,7551,2751,7560,2770,7560,2789,7569,2807,7569,2817,7579,2826,7579,2835,7588,2845,7588,2863,7597,2873,7597,2882,7607,2891,7607,2901,7616,2910,7616,2920,7626,2929,7626,2938,7644,2957,7644,2966,7653,2976,7653,2985,7672,3004,7672,3013,7691,3032,7691,3050,7700,3060,7719,3078,7719,3088,7728,3097,7747,3116,7747,3125,7756,3135,7766,3144,7784,3163,7784,3172,7794,3181,7803,3191,7822,3209,7822,3219,7831,3228,7840,3237,7850,3247,7859,3256,7869,3265,7878,3275,7897,3293,7897,3303,7906,3312,7915,3322,7925,3331,7934,3340,7943,3350,7953,3359,7962,3368,7981,3387,7981,3396,7990,3406,7999,3415,8009,3424,8018,3434,8027,3443,8037,3452,8046,3462,8055,3471,8065,3480,8074,3490e" filled="false" stroked="true" strokeweight=".065251pt" strokecolor="#00ff00">
                <v:path arrowok="t"/>
              </v:shape>
            </v:group>
            <v:group style="position:absolute;left:4018;top:3312;width:1188;height:19" coordorigin="4018,3312" coordsize="1188,19">
              <v:shape style="position:absolute;left:4018;top:3312;width:1188;height:19" coordorigin="4018,3312" coordsize="1188,19" path="m4018,3331l4018,3331,4270,3331,4279,3322,5008,3322,5018,3312,5195,3312,5205,3312e" filled="false" stroked="true" strokeweight=".065346pt" strokecolor="#00ff00">
                <v:path arrowok="t"/>
              </v:shape>
            </v:group>
            <v:group style="position:absolute;left:5205;top:3284;width:1187;height:29" coordorigin="5205,3284" coordsize="1187,29">
              <v:shape style="position:absolute;left:5205;top:3284;width:1187;height:29" coordorigin="5205,3284" coordsize="1187,29" path="m5205,3312l5205,3312,5410,3312,5420,3303,5738,3303,5747,3293,6046,3293,6055,3284,6382,3284,6392,3284e" filled="false" stroked="true" strokeweight=".065346pt" strokecolor="#00ff00">
                <v:path arrowok="t"/>
              </v:shape>
            </v:group>
            <v:group style="position:absolute;left:6392;top:301;width:944;height:3011" coordorigin="6392,301" coordsize="944,3011">
              <v:shape style="position:absolute;left:6392;top:301;width:944;height:3011" coordorigin="6392,301" coordsize="944,3011" path="m6392,3284l6392,3284,6775,3284,6784,3293,6794,3293,6803,3293,6812,3293,6822,3303,6887,3303,6896,3312,6981,3312,6990,3303,6999,3303,7009,3303,7018,3303,7027,3303,7037,3293,7046,3293,7055,3284,7065,3275,7074,3265,7083,3256,7093,3247,7102,3237,7102,3228,7111,3219,7111,3209,7121,3200,7121,3191,7130,3181,7130,3172,7139,3153,7139,3144,7149,3125,7149,3107,7158,3088,7158,3069,7167,3041,7167,3022,7177,2994,7177,2966,7186,2929,7186,2854,7195,2817,7195,2770,7205,2723,7205,2667,7214,2611,7214,2546,7223,2471,7223,2396,7233,2312,7233,2227,7242,2125,7242,2022,7252,1919,7252,1797,7261,1676,7261,1545,7270,1414,7270,1283,7280,1143,7280,1012,7289,881,7289,760,7298,647,7298,545,7308,460,7308,348,7317,311,7317,301,7326,311,7326,330,7336,367,7336,414e" filled="false" stroked="true" strokeweight=".065254pt" strokecolor="#00ff00">
                <v:path arrowok="t"/>
              </v:shape>
            </v:group>
            <v:group style="position:absolute;left:7336;top:414;width:739;height:3067" coordorigin="7336,414" coordsize="739,3067">
              <v:shape style="position:absolute;left:7336;top:414;width:739;height:3067" coordorigin="7336,414" coordsize="739,3067" path="m7336,414l7345,479,7345,545,7354,629,7354,703,7364,788,7364,872,7373,965,7373,1049,7383,1134,7383,1218,7392,1293,7392,1377,7401,1451,7401,1517,7410,1592,7410,1657,7420,1713,7420,1779,7429,1835,7429,1882,7438,1938,7438,2031,7448,2078,7448,2115,7457,2153,7457,2190,7466,2227,7466,2265,7476,2302,7476,2330,7485,2359,7485,2387,7495,2415,7495,2443,7504,2461,7504,2489,7513,2517,7513,2536,7523,2555,7523,2574,7532,2592,7532,2611,7541,2630,7541,2648,7551,2667,7551,2686,7560,2695,7560,2733,7569,2742,7569,2761,7579,2770,7579,2789,7588,2798,7588,2807,7597,2817,7597,2835,7607,2845,7607,2854,7616,2863,7616,2873,7626,2882,7626,2901,7635,2910,7635,2920,7644,2929,7644,2938,7653,2948,7663,2957,7663,2966,7672,2976,7672,2985,7682,2994,7682,3004,7691,3013,7691,3022,7700,3032,7700,3041,7709,3050,7728,3069,7728,3078,7747,3097,7747,3107,7756,3116,7775,3135,7775,3144,7784,3153,7794,3163,7812,3181,7812,3191,7831,3209,7831,3219,7840,3228,7850,3237,7859,3247,7869,3256,7887,3275,7887,3284,7897,3293,7906,3303,7915,3312,7925,3322,7934,3331,7953,3350,7953,3359,7962,3368,7971,3378,7981,3387,7990,3396,7999,3406,8009,3415,8018,3424,8037,3443,8037,3452,8046,3462,8055,3471,8065,3480,8074,3480e" filled="false" stroked="true" strokeweight=".06525pt" strokecolor="#00ff00">
                <v:path arrowok="t"/>
              </v:shape>
            </v:group>
            <w10:wrap type="none"/>
          </v:group>
        </w:pict>
      </w:r>
      <w:r>
        <w:rPr>
          <w:rFonts w:ascii="Arial"/>
          <w:sz w:val="12"/>
        </w:rPr>
        <w:t>Fresnel coefficients </w:t>
      </w:r>
      <w:r>
        <w:rPr>
          <w:rFonts w:ascii="Arial"/>
          <w:spacing w:val="-3"/>
          <w:sz w:val="12"/>
        </w:rPr>
        <w:t>for </w:t>
      </w:r>
      <w:r>
        <w:rPr>
          <w:rFonts w:ascii="Arial"/>
          <w:sz w:val="12"/>
        </w:rPr>
        <w:t>transmission </w:t>
      </w:r>
      <w:r>
        <w:rPr>
          <w:rFonts w:ascii="Arial"/>
          <w:spacing w:val="-3"/>
          <w:sz w:val="12"/>
        </w:rPr>
        <w:t>(blue), </w:t>
      </w:r>
      <w:r>
        <w:rPr>
          <w:rFonts w:ascii="Arial"/>
          <w:sz w:val="12"/>
        </w:rPr>
        <w:t>reflection </w:t>
      </w:r>
      <w:r>
        <w:rPr>
          <w:rFonts w:ascii="Arial"/>
          <w:spacing w:val="-3"/>
          <w:sz w:val="12"/>
        </w:rPr>
        <w:t>(red) </w:t>
      </w:r>
      <w:r>
        <w:rPr>
          <w:rFonts w:ascii="Arial"/>
          <w:sz w:val="12"/>
        </w:rPr>
        <w:t>and absorption </w:t>
      </w:r>
      <w:r>
        <w:rPr>
          <w:rFonts w:ascii="Arial"/>
          <w:spacing w:val="5"/>
          <w:sz w:val="12"/>
        </w:rPr>
        <w:t> </w:t>
      </w:r>
      <w:r>
        <w:rPr>
          <w:rFonts w:ascii="Arial"/>
          <w:spacing w:val="-3"/>
          <w:sz w:val="12"/>
        </w:rPr>
        <w:t>(green)</w:t>
      </w:r>
      <w:r>
        <w:rPr>
          <w:rFonts w:ascii="Arial"/>
          <w:w w:val="101"/>
          <w:sz w:val="12"/>
        </w:rPr>
        <w:t> </w:t>
      </w:r>
      <w:r>
        <w:rPr>
          <w:rFonts w:ascii="Arial"/>
          <w:sz w:val="12"/>
        </w:rPr>
        <w:t>1</w:t>
      </w:r>
    </w:p>
    <w:p>
      <w:pPr>
        <w:spacing w:line="240" w:lineRule="auto" w:before="5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2532" w:right="1144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0.9</w:t>
      </w:r>
    </w:p>
    <w:p>
      <w:pPr>
        <w:spacing w:line="240" w:lineRule="auto" w:before="7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2532" w:right="1144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0.8</w:t>
      </w:r>
    </w:p>
    <w:p>
      <w:pPr>
        <w:spacing w:line="240" w:lineRule="auto" w:before="8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2532" w:right="1144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0.7</w:t>
      </w:r>
    </w:p>
    <w:p>
      <w:pPr>
        <w:spacing w:line="240" w:lineRule="auto" w:before="7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2532" w:right="1144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179.540756pt;margin-top:-5.95309pt;width:8.1pt;height:51.85pt;mso-position-horizontal-relative:page;mso-position-vertical-relative:paragraph;z-index:2056" type="#_x0000_t202" filled="false" stroked="false">
            <v:textbox inset="0,0,0,0" style="layout-flow:vertical;mso-layout-flow-alt:bottom-to-top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1"/>
                      <w:sz w:val="12"/>
                    </w:rPr>
                    <w:t>F</w:t>
                  </w:r>
                  <w:r>
                    <w:rPr>
                      <w:rFonts w:ascii="Arial"/>
                      <w:spacing w:val="-4"/>
                      <w:w w:val="101"/>
                      <w:sz w:val="12"/>
                    </w:rPr>
                    <w:t>r</w:t>
                  </w:r>
                  <w:r>
                    <w:rPr>
                      <w:rFonts w:ascii="Arial"/>
                      <w:spacing w:val="-3"/>
                      <w:w w:val="101"/>
                      <w:sz w:val="12"/>
                    </w:rPr>
                    <w:t>e</w:t>
                  </w:r>
                  <w:r>
                    <w:rPr>
                      <w:rFonts w:ascii="Arial"/>
                      <w:spacing w:val="4"/>
                      <w:w w:val="101"/>
                      <w:sz w:val="12"/>
                    </w:rPr>
                    <w:t>s</w:t>
                  </w:r>
                  <w:r>
                    <w:rPr>
                      <w:rFonts w:ascii="Arial"/>
                      <w:spacing w:val="-3"/>
                      <w:w w:val="101"/>
                      <w:sz w:val="12"/>
                    </w:rPr>
                    <w:t>ne</w:t>
                  </w:r>
                  <w:r>
                    <w:rPr>
                      <w:rFonts w:ascii="Arial"/>
                      <w:w w:val="101"/>
                      <w:sz w:val="12"/>
                    </w:rPr>
                    <w:t>l</w:t>
                  </w:r>
                  <w:r>
                    <w:rPr>
                      <w:rFonts w:ascii="Arial"/>
                      <w:spacing w:val="4"/>
                      <w:sz w:val="12"/>
                    </w:rPr>
                    <w:t> </w:t>
                  </w:r>
                  <w:r>
                    <w:rPr>
                      <w:rFonts w:ascii="Arial"/>
                      <w:spacing w:val="4"/>
                      <w:w w:val="101"/>
                      <w:sz w:val="12"/>
                    </w:rPr>
                    <w:t>c</w:t>
                  </w:r>
                  <w:r>
                    <w:rPr>
                      <w:rFonts w:ascii="Arial"/>
                      <w:spacing w:val="-3"/>
                      <w:w w:val="101"/>
                      <w:sz w:val="12"/>
                    </w:rPr>
                    <w:t>oe</w:t>
                  </w:r>
                  <w:r>
                    <w:rPr>
                      <w:rFonts w:ascii="Arial"/>
                      <w:spacing w:val="3"/>
                      <w:w w:val="101"/>
                      <w:sz w:val="12"/>
                    </w:rPr>
                    <w:t>ff</w:t>
                  </w:r>
                  <w:r>
                    <w:rPr>
                      <w:rFonts w:ascii="Arial"/>
                      <w:w w:val="101"/>
                      <w:sz w:val="12"/>
                    </w:rPr>
                    <w:t>i</w:t>
                  </w:r>
                  <w:r>
                    <w:rPr>
                      <w:rFonts w:ascii="Arial"/>
                      <w:spacing w:val="4"/>
                      <w:w w:val="101"/>
                      <w:sz w:val="12"/>
                    </w:rPr>
                    <w:t>c</w:t>
                  </w:r>
                  <w:r>
                    <w:rPr>
                      <w:rFonts w:ascii="Arial"/>
                      <w:w w:val="101"/>
                      <w:sz w:val="12"/>
                    </w:rPr>
                    <w:t>i</w:t>
                  </w:r>
                  <w:r>
                    <w:rPr>
                      <w:rFonts w:ascii="Arial"/>
                      <w:spacing w:val="-3"/>
                      <w:w w:val="101"/>
                      <w:sz w:val="12"/>
                    </w:rPr>
                    <w:t>en</w:t>
                  </w:r>
                  <w:r>
                    <w:rPr>
                      <w:rFonts w:ascii="Arial"/>
                      <w:w w:val="101"/>
                      <w:sz w:val="12"/>
                    </w:rPr>
                    <w:t>t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2"/>
        </w:rPr>
        <w:t>0.6</w:t>
      </w:r>
    </w:p>
    <w:p>
      <w:pPr>
        <w:spacing w:line="240" w:lineRule="auto" w:before="11"/>
        <w:rPr>
          <w:rFonts w:ascii="Arial" w:hAnsi="Arial" w:cs="Arial" w:eastAsia="Arial"/>
          <w:sz w:val="8"/>
          <w:szCs w:val="8"/>
        </w:rPr>
      </w:pPr>
    </w:p>
    <w:p>
      <w:pPr>
        <w:spacing w:before="86"/>
        <w:ind w:left="2532" w:right="1144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0.5</w:t>
      </w:r>
    </w:p>
    <w:p>
      <w:pPr>
        <w:spacing w:line="240" w:lineRule="auto" w:before="8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2532" w:right="1144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0.4</w:t>
      </w:r>
    </w:p>
    <w:p>
      <w:pPr>
        <w:spacing w:line="240" w:lineRule="auto" w:before="7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2532" w:right="1144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0.3</w:t>
      </w:r>
    </w:p>
    <w:p>
      <w:pPr>
        <w:spacing w:line="240" w:lineRule="auto" w:before="7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2532" w:right="1144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0.2</w:t>
      </w:r>
    </w:p>
    <w:p>
      <w:pPr>
        <w:spacing w:line="240" w:lineRule="auto" w:before="8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2532" w:right="1144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0.1</w:t>
      </w:r>
    </w:p>
    <w:p>
      <w:pPr>
        <w:spacing w:line="240" w:lineRule="auto" w:before="11"/>
        <w:rPr>
          <w:rFonts w:ascii="Arial" w:hAnsi="Arial" w:cs="Arial" w:eastAsia="Arial"/>
          <w:sz w:val="8"/>
          <w:szCs w:val="8"/>
        </w:rPr>
      </w:pPr>
    </w:p>
    <w:p>
      <w:pPr>
        <w:spacing w:line="120" w:lineRule="exact" w:before="86"/>
        <w:ind w:left="2634" w:right="1144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w w:val="101"/>
          <w:sz w:val="12"/>
        </w:rPr>
        <w:t>0</w:t>
      </w:r>
      <w:r>
        <w:rPr>
          <w:rFonts w:ascii="Arial"/>
          <w:sz w:val="12"/>
        </w:rPr>
      </w:r>
    </w:p>
    <w:p>
      <w:pPr>
        <w:tabs>
          <w:tab w:pos="654" w:val="left" w:leader="none"/>
          <w:tab w:pos="1102" w:val="left" w:leader="none"/>
          <w:tab w:pos="1551" w:val="left" w:leader="none"/>
          <w:tab w:pos="2000" w:val="left" w:leader="none"/>
          <w:tab w:pos="2458" w:val="left" w:leader="none"/>
          <w:tab w:pos="2906" w:val="left" w:leader="none"/>
          <w:tab w:pos="3355" w:val="left" w:leader="none"/>
          <w:tab w:pos="3804" w:val="left" w:leader="none"/>
          <w:tab w:pos="4262" w:val="left" w:leader="none"/>
        </w:tabs>
        <w:spacing w:line="120" w:lineRule="exact" w:before="0"/>
        <w:ind w:left="243" w:right="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0</w:t>
        <w:tab/>
      </w:r>
      <w:r>
        <w:rPr>
          <w:rFonts w:ascii="Arial"/>
          <w:spacing w:val="-2"/>
          <w:sz w:val="12"/>
        </w:rPr>
        <w:t>10</w:t>
        <w:tab/>
        <w:t>20</w:t>
        <w:tab/>
        <w:t>30</w:t>
        <w:tab/>
        <w:t>40</w:t>
        <w:tab/>
        <w:t>50</w:t>
        <w:tab/>
        <w:t>60</w:t>
        <w:tab/>
        <w:t>70</w:t>
        <w:tab/>
        <w:t>80</w:t>
        <w:tab/>
      </w:r>
      <w:r>
        <w:rPr>
          <w:rFonts w:ascii="Arial"/>
          <w:spacing w:val="-3"/>
          <w:sz w:val="12"/>
        </w:rPr>
        <w:t>90</w:t>
      </w:r>
      <w:r>
        <w:rPr>
          <w:rFonts w:ascii="Arial"/>
          <w:sz w:val="12"/>
        </w:rPr>
      </w:r>
    </w:p>
    <w:p>
      <w:pPr>
        <w:spacing w:before="21"/>
        <w:ind w:left="189" w:right="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incident angle</w:t>
      </w:r>
      <w:r>
        <w:rPr>
          <w:rFonts w:ascii="Arial"/>
          <w:spacing w:val="14"/>
          <w:sz w:val="12"/>
        </w:rPr>
        <w:t> </w:t>
      </w:r>
      <w:r>
        <w:rPr>
          <w:rFonts w:ascii="Arial"/>
          <w:spacing w:val="-3"/>
          <w:sz w:val="12"/>
        </w:rPr>
        <w:t>(degrees)</w:t>
      </w:r>
    </w:p>
    <w:p>
      <w:pPr>
        <w:pStyle w:val="BodyText"/>
        <w:spacing w:line="240" w:lineRule="auto" w:before="96"/>
        <w:ind w:left="2453" w:right="82" w:hanging="2171"/>
        <w:jc w:val="left"/>
      </w:pPr>
      <w:r>
        <w:rPr>
          <w:rFonts w:ascii="Times New Roman"/>
          <w:b/>
        </w:rPr>
        <w:t>Figure 3a</w:t>
      </w:r>
      <w:r>
        <w:rPr/>
        <w:t>. The relation between the Fresnel coefficient &amp; incident angle (Degree) With</w:t>
      </w:r>
      <w:r>
        <w:rPr>
          <w:spacing w:val="-24"/>
        </w:rPr>
        <w:t> </w:t>
      </w:r>
      <w:r>
        <w:rPr/>
        <w:t>wavelength</w:t>
      </w:r>
      <w:r>
        <w:rPr>
          <w:w w:val="100"/>
        </w:rPr>
        <w:t> </w:t>
      </w:r>
      <w:r>
        <w:rPr/>
        <w:t>700nm, the thickness for gold =50nm,</w:t>
      </w:r>
      <w:r>
        <w:rPr>
          <w:spacing w:val="-10"/>
        </w:rPr>
        <w:t> </w:t>
      </w:r>
      <w:r>
        <w:rPr/>
        <w:t>p-polarized.</w:t>
      </w:r>
    </w:p>
    <w:p>
      <w:pPr>
        <w:spacing w:after="0" w:line="240" w:lineRule="auto"/>
        <w:jc w:val="left"/>
        <w:sectPr>
          <w:type w:val="continuous"/>
          <w:pgSz w:w="11910" w:h="16840"/>
          <w:pgMar w:top="680" w:bottom="280" w:left="1280" w:right="1300"/>
        </w:sectPr>
      </w:pP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pt;margin-top:1.035938pt;width:454.85pt;height:.1pt;mso-position-horizontal-relative:page;mso-position-vertical-relative:paragraph;z-index:2080" coordorigin="1400,21" coordsize="9097,2">
            <v:shape style="position:absolute;left:1400;top:21;width:9097;height:2" coordorigin="1400,21" coordsize="9097,0" path="m1400,21l10496,21e" filled="false" stroked="true" strokeweight=".5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IOP Conf. Series: Materials Science and Engineering </w:t>
      </w:r>
      <w:r>
        <w:rPr>
          <w:rFonts w:ascii="Times New Roman"/>
          <w:b/>
          <w:sz w:val="20"/>
        </w:rPr>
        <w:t>518 </w:t>
      </w:r>
      <w:r>
        <w:rPr>
          <w:rFonts w:ascii="Times New Roman"/>
          <w:sz w:val="20"/>
        </w:rPr>
        <w:t>(2019)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032026</w:t>
      </w: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doi:10.1088/1757-899X/518/3/032026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137" w:footer="789" w:top="1320" w:bottom="980" w:left="1280" w:right="0"/>
          <w:cols w:num="2" w:equalWidth="0">
            <w:col w:w="5960" w:space="45"/>
            <w:col w:w="462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95"/>
        <w:ind w:left="2478" w:right="3518" w:hanging="71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group style="position:absolute;margin-left:193.420792pt;margin-top:15.84718pt;width:219.45pt;height:172.7pt;mso-position-horizontal-relative:page;mso-position-vertical-relative:paragraph;z-index:-31264" coordorigin="3868,317" coordsize="4389,3454">
            <v:group style="position:absolute;left:3869;top:3761;width:4368;height:2" coordorigin="3869,3761" coordsize="4368,2">
              <v:shape style="position:absolute;left:3869;top:3761;width:4368;height:2" coordorigin="3869,3761" coordsize="4368,0" path="m3869,3761l8237,3761e" filled="false" stroked="true" strokeweight=".070356pt" strokecolor="#000000">
                <v:path arrowok="t"/>
              </v:shape>
            </v:group>
            <v:group style="position:absolute;left:8242;top:3766;width:11;height:2" coordorigin="8242,3766" coordsize="11,2">
              <v:shape style="position:absolute;left:8242;top:3766;width:11;height:2" coordorigin="8242,3766" coordsize="11,0" path="m8242,3766l8252,3766e" filled="false" stroked="true" strokeweight=".502144pt" strokecolor="#000000">
                <v:path arrowok="t"/>
              </v:shape>
            </v:group>
            <v:group style="position:absolute;left:3869;top:318;width:2;height:3443" coordorigin="3869,318" coordsize="2,3443">
              <v:shape style="position:absolute;left:3869;top:318;width:2;height:3443" coordorigin="3869,318" coordsize="0,3443" path="m3869,3761l3869,318e" filled="false" stroked="true" strokeweight=".070247pt" strokecolor="#000000">
                <v:path arrowok="t"/>
              </v:shape>
            </v:group>
            <v:group style="position:absolute;left:3874;top:323;width:11;height:2" coordorigin="3874,323" coordsize="11,2">
              <v:shape style="position:absolute;left:3874;top:323;width:11;height:2" coordorigin="3874,323" coordsize="11,0" path="m3874,323l3884,323e" filled="false" stroked="true" strokeweight=".502144pt" strokecolor="#000000">
                <v:path arrowok="t"/>
              </v:shape>
              <v:shape style="position:absolute;left:3868;top:3216;width:4388;height:545" type="#_x0000_t75" stroked="false">
                <v:imagedata r:id="rId19" o:title=""/>
              </v:shape>
            </v:group>
            <v:group style="position:absolute;left:3874;top:3715;width:11;height:2" coordorigin="3874,3715" coordsize="11,2">
              <v:shape style="position:absolute;left:3874;top:3715;width:11;height:2" coordorigin="3874,3715" coordsize="11,0" path="m3874,3715l3884,3715e" filled="false" stroked="true" strokeweight=".502144pt" strokecolor="#000000">
                <v:path arrowok="t"/>
              </v:shape>
            </v:group>
            <v:group style="position:absolute;left:4357;top:3715;width:11;height:2" coordorigin="4357,3715" coordsize="11,2">
              <v:shape style="position:absolute;left:4357;top:3715;width:11;height:2" coordorigin="4357,3715" coordsize="11,0" path="m4357,3715l4367,3715e" filled="false" stroked="true" strokeweight=".502144pt" strokecolor="#000000">
                <v:path arrowok="t"/>
              </v:shape>
            </v:group>
            <v:group style="position:absolute;left:4840;top:3715;width:11;height:2" coordorigin="4840,3715" coordsize="11,2">
              <v:shape style="position:absolute;left:4840;top:3715;width:11;height:2" coordorigin="4840,3715" coordsize="11,0" path="m4840,3715l4850,3715e" filled="false" stroked="true" strokeweight=".502144pt" strokecolor="#000000">
                <v:path arrowok="t"/>
              </v:shape>
            </v:group>
            <v:group style="position:absolute;left:5323;top:3715;width:11;height:2" coordorigin="5323,3715" coordsize="11,2">
              <v:shape style="position:absolute;left:5323;top:3715;width:11;height:2" coordorigin="5323,3715" coordsize="11,0" path="m5323,3715l5333,3715e" filled="false" stroked="true" strokeweight=".502144pt" strokecolor="#000000">
                <v:path arrowok="t"/>
              </v:shape>
            </v:group>
            <v:group style="position:absolute;left:5806;top:3715;width:11;height:2" coordorigin="5806,3715" coordsize="11,2">
              <v:shape style="position:absolute;left:5806;top:3715;width:11;height:2" coordorigin="5806,3715" coordsize="11,0" path="m5806,3715l5816,3715e" filled="false" stroked="true" strokeweight=".502144pt" strokecolor="#000000">
                <v:path arrowok="t"/>
              </v:shape>
            </v:group>
            <v:group style="position:absolute;left:6299;top:3715;width:11;height:2" coordorigin="6299,3715" coordsize="11,2">
              <v:shape style="position:absolute;left:6299;top:3715;width:11;height:2" coordorigin="6299,3715" coordsize="11,0" path="m6299,3715l6309,3715e" filled="false" stroked="true" strokeweight=".502144pt" strokecolor="#000000">
                <v:path arrowok="t"/>
              </v:shape>
            </v:group>
            <v:group style="position:absolute;left:3915;top:3766;width:11;height:2" coordorigin="3915,3766" coordsize="11,2">
              <v:shape style="position:absolute;left:3915;top:3766;width:11;height:2" coordorigin="3915,3766" coordsize="11,0" path="m3915,3766l3925,3766e" filled="false" stroked="true" strokeweight=".502144pt" strokecolor="#000000">
                <v:path arrowok="t"/>
              </v:shape>
            </v:group>
            <v:group style="position:absolute;left:3869;top:3408;width:41;height:2" coordorigin="3869,3408" coordsize="41,2">
              <v:shape style="position:absolute;left:3869;top:3408;width:41;height:2" coordorigin="3869,3408" coordsize="41,0" path="m3869,3408l3910,3408e" filled="false" stroked="true" strokeweight=".070356pt" strokecolor="#000000">
                <v:path arrowok="t"/>
              </v:shape>
            </v:group>
            <v:group style="position:absolute;left:3915;top:3413;width:11;height:2" coordorigin="3915,3413" coordsize="11,2">
              <v:shape style="position:absolute;left:3915;top:3413;width:11;height:2" coordorigin="3915,3413" coordsize="11,0" path="m3915,3413l3925,3413e" filled="false" stroked="true" strokeweight=".502144pt" strokecolor="#000000">
                <v:path arrowok="t"/>
              </v:shape>
            </v:group>
            <v:group style="position:absolute;left:3869;top:3066;width:41;height:2" coordorigin="3869,3066" coordsize="41,2">
              <v:shape style="position:absolute;left:3869;top:3066;width:41;height:2" coordorigin="3869,3066" coordsize="41,0" path="m3869,3066l3910,3066e" filled="false" stroked="true" strokeweight=".070356pt" strokecolor="#000000">
                <v:path arrowok="t"/>
              </v:shape>
            </v:group>
            <v:group style="position:absolute;left:3915;top:3071;width:11;height:2" coordorigin="3915,3071" coordsize="11,2">
              <v:shape style="position:absolute;left:3915;top:3071;width:11;height:2" coordorigin="3915,3071" coordsize="11,0" path="m3915,3071l3925,3071e" filled="false" stroked="true" strokeweight=".502144pt" strokecolor="#000000">
                <v:path arrowok="t"/>
              </v:shape>
            </v:group>
            <v:group style="position:absolute;left:3869;top:2724;width:41;height:2" coordorigin="3869,2724" coordsize="41,2">
              <v:shape style="position:absolute;left:3869;top:2724;width:41;height:2" coordorigin="3869,2724" coordsize="41,0" path="m3869,2724l3910,2724e" filled="false" stroked="true" strokeweight=".070356pt" strokecolor="#000000">
                <v:path arrowok="t"/>
              </v:shape>
            </v:group>
            <v:group style="position:absolute;left:3915;top:2729;width:11;height:2" coordorigin="3915,2729" coordsize="11,2">
              <v:shape style="position:absolute;left:3915;top:2729;width:11;height:2" coordorigin="3915,2729" coordsize="11,0" path="m3915,2729l3925,2729e" filled="false" stroked="true" strokeweight=".502144pt" strokecolor="#000000">
                <v:path arrowok="t"/>
              </v:shape>
            </v:group>
            <v:group style="position:absolute;left:3869;top:2381;width:41;height:2" coordorigin="3869,2381" coordsize="41,2">
              <v:shape style="position:absolute;left:3869;top:2381;width:41;height:2" coordorigin="3869,2381" coordsize="41,0" path="m3869,2381l3910,2381e" filled="false" stroked="true" strokeweight=".070356pt" strokecolor="#000000">
                <v:path arrowok="t"/>
              </v:shape>
            </v:group>
            <v:group style="position:absolute;left:3915;top:2386;width:11;height:2" coordorigin="3915,2386" coordsize="11,2">
              <v:shape style="position:absolute;left:3915;top:2386;width:11;height:2" coordorigin="3915,2386" coordsize="11,0" path="m3915,2386l3925,2386e" filled="false" stroked="true" strokeweight=".502144pt" strokecolor="#000000">
                <v:path arrowok="t"/>
              </v:shape>
            </v:group>
            <v:group style="position:absolute;left:3869;top:2039;width:41;height:2" coordorigin="3869,2039" coordsize="41,2">
              <v:shape style="position:absolute;left:3869;top:2039;width:41;height:2" coordorigin="3869,2039" coordsize="41,0" path="m3869,2039l3910,2039e" filled="false" stroked="true" strokeweight=".070356pt" strokecolor="#000000">
                <v:path arrowok="t"/>
              </v:shape>
            </v:group>
            <v:group style="position:absolute;left:3915;top:2044;width:11;height:2" coordorigin="3915,2044" coordsize="11,2">
              <v:shape style="position:absolute;left:3915;top:2044;width:11;height:2" coordorigin="3915,2044" coordsize="11,0" path="m3915,2044l3925,2044e" filled="false" stroked="true" strokeweight=".502144pt" strokecolor="#000000">
                <v:path arrowok="t"/>
              </v:shape>
            </v:group>
            <v:group style="position:absolute;left:3869;top:1687;width:41;height:2" coordorigin="3869,1687" coordsize="41,2">
              <v:shape style="position:absolute;left:3869;top:1687;width:41;height:2" coordorigin="3869,1687" coordsize="41,0" path="m3869,1687l3910,1687e" filled="false" stroked="true" strokeweight=".070356pt" strokecolor="#000000">
                <v:path arrowok="t"/>
              </v:shape>
            </v:group>
            <v:group style="position:absolute;left:3915;top:1692;width:11;height:2" coordorigin="3915,1692" coordsize="11,2">
              <v:shape style="position:absolute;left:3915;top:1692;width:11;height:2" coordorigin="3915,1692" coordsize="11,0" path="m3915,1692l3925,1692e" filled="false" stroked="true" strokeweight=".502144pt" strokecolor="#000000">
                <v:path arrowok="t"/>
              </v:shape>
            </v:group>
            <v:group style="position:absolute;left:3869;top:1344;width:41;height:2" coordorigin="3869,1344" coordsize="41,2">
              <v:shape style="position:absolute;left:3869;top:1344;width:41;height:2" coordorigin="3869,1344" coordsize="41,0" path="m3869,1344l3910,1344e" filled="false" stroked="true" strokeweight=".070356pt" strokecolor="#000000">
                <v:path arrowok="t"/>
              </v:shape>
            </v:group>
            <v:group style="position:absolute;left:3915;top:1349;width:11;height:2" coordorigin="3915,1349" coordsize="11,2">
              <v:shape style="position:absolute;left:3915;top:1349;width:11;height:2" coordorigin="3915,1349" coordsize="11,0" path="m3915,1349l3925,1349e" filled="false" stroked="true" strokeweight=".502144pt" strokecolor="#000000">
                <v:path arrowok="t"/>
              </v:shape>
            </v:group>
            <v:group style="position:absolute;left:3869;top:1002;width:41;height:2" coordorigin="3869,1002" coordsize="41,2">
              <v:shape style="position:absolute;left:3869;top:1002;width:41;height:2" coordorigin="3869,1002" coordsize="41,0" path="m3869,1002l3910,1002e" filled="false" stroked="true" strokeweight=".070356pt" strokecolor="#000000">
                <v:path arrowok="t"/>
              </v:shape>
            </v:group>
            <v:group style="position:absolute;left:3915;top:1007;width:11;height:2" coordorigin="3915,1007" coordsize="11,2">
              <v:shape style="position:absolute;left:3915;top:1007;width:11;height:2" coordorigin="3915,1007" coordsize="11,0" path="m3915,1007l3925,1007e" filled="false" stroked="true" strokeweight=".502144pt" strokecolor="#000000">
                <v:path arrowok="t"/>
              </v:shape>
            </v:group>
            <v:group style="position:absolute;left:3869;top:660;width:41;height:2" coordorigin="3869,660" coordsize="41,2">
              <v:shape style="position:absolute;left:3869;top:660;width:41;height:2" coordorigin="3869,660" coordsize="41,0" path="m3869,660l3910,660e" filled="false" stroked="true" strokeweight=".070356pt" strokecolor="#000000">
                <v:path arrowok="t"/>
              </v:shape>
            </v:group>
            <v:group style="position:absolute;left:3915;top:665;width:11;height:2" coordorigin="3915,665" coordsize="11,2">
              <v:shape style="position:absolute;left:3915;top:665;width:11;height:2" coordorigin="3915,665" coordsize="11,0" path="m3915,665l3925,665e" filled="false" stroked="true" strokeweight=".502144pt" strokecolor="#000000">
                <v:path arrowok="t"/>
              </v:shape>
            </v:group>
            <v:group style="position:absolute;left:3869;top:318;width:41;height:2" coordorigin="3869,318" coordsize="41,2">
              <v:shape style="position:absolute;left:3869;top:318;width:41;height:2" coordorigin="3869,318" coordsize="41,0" path="m3869,318l3910,318e" filled="false" stroked="true" strokeweight=".070356pt" strokecolor="#000000">
                <v:path arrowok="t"/>
              </v:shape>
            </v:group>
            <v:group style="position:absolute;left:3915;top:323;width:11;height:2" coordorigin="3915,323" coordsize="11,2">
              <v:shape style="position:absolute;left:3915;top:323;width:11;height:2" coordorigin="3915,323" coordsize="11,0" path="m3915,323l3925,323e" filled="false" stroked="true" strokeweight=".502144pt" strokecolor="#000000">
                <v:path arrowok="t"/>
              </v:shape>
              <v:shape style="position:absolute;left:3868;top:317;width:4369;height:535" type="#_x0000_t75" stroked="false">
                <v:imagedata r:id="rId20" o:title=""/>
              </v:shape>
            </v:group>
            <w10:wrap type="none"/>
          </v:group>
        </w:pict>
      </w:r>
      <w:r>
        <w:rPr>
          <w:rFonts w:ascii="Arial"/>
          <w:sz w:val="13"/>
        </w:rPr>
        <w:t>Fresnel coefficients </w:t>
      </w:r>
      <w:r>
        <w:rPr>
          <w:rFonts w:ascii="Arial"/>
          <w:spacing w:val="-4"/>
          <w:sz w:val="13"/>
        </w:rPr>
        <w:t>for </w:t>
      </w:r>
      <w:r>
        <w:rPr>
          <w:rFonts w:ascii="Arial"/>
          <w:sz w:val="13"/>
        </w:rPr>
        <w:t>transmission </w:t>
      </w:r>
      <w:r>
        <w:rPr>
          <w:rFonts w:ascii="Arial"/>
          <w:spacing w:val="-3"/>
          <w:sz w:val="13"/>
        </w:rPr>
        <w:t>(blue), </w:t>
      </w:r>
      <w:r>
        <w:rPr>
          <w:rFonts w:ascii="Arial"/>
          <w:sz w:val="13"/>
        </w:rPr>
        <w:t>reflection </w:t>
      </w:r>
      <w:r>
        <w:rPr>
          <w:rFonts w:ascii="Arial"/>
          <w:spacing w:val="-3"/>
          <w:sz w:val="13"/>
        </w:rPr>
        <w:t>(red) </w:t>
      </w:r>
      <w:r>
        <w:rPr>
          <w:rFonts w:ascii="Arial"/>
          <w:sz w:val="13"/>
        </w:rPr>
        <w:t>and absorption</w:t>
      </w:r>
      <w:r>
        <w:rPr>
          <w:rFonts w:ascii="Arial"/>
          <w:spacing w:val="19"/>
          <w:sz w:val="13"/>
        </w:rPr>
        <w:t> </w:t>
      </w:r>
      <w:r>
        <w:rPr>
          <w:rFonts w:ascii="Arial"/>
          <w:spacing w:val="-3"/>
          <w:sz w:val="13"/>
        </w:rPr>
        <w:t>(green)</w:t>
      </w:r>
      <w:r>
        <w:rPr>
          <w:rFonts w:ascii="Arial"/>
          <w:w w:val="100"/>
          <w:sz w:val="13"/>
        </w:rPr>
        <w:t> </w:t>
      </w:r>
      <w:r>
        <w:rPr>
          <w:rFonts w:ascii="Arial"/>
          <w:sz w:val="13"/>
        </w:rPr>
        <w:t>1</w:t>
      </w:r>
    </w:p>
    <w:p>
      <w:pPr>
        <w:spacing w:line="240" w:lineRule="auto" w:before="5"/>
        <w:rPr>
          <w:rFonts w:ascii="Arial" w:hAnsi="Arial" w:cs="Arial" w:eastAsia="Arial"/>
          <w:sz w:val="9"/>
          <w:szCs w:val="9"/>
        </w:rPr>
      </w:pPr>
    </w:p>
    <w:p>
      <w:pPr>
        <w:spacing w:before="84"/>
        <w:ind w:left="2367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0.9</w:t>
      </w:r>
    </w:p>
    <w:p>
      <w:pPr>
        <w:spacing w:line="240" w:lineRule="auto" w:before="5"/>
        <w:rPr>
          <w:rFonts w:ascii="Arial" w:hAnsi="Arial" w:cs="Arial" w:eastAsia="Arial"/>
          <w:sz w:val="9"/>
          <w:szCs w:val="9"/>
        </w:rPr>
      </w:pPr>
    </w:p>
    <w:p>
      <w:pPr>
        <w:spacing w:before="84"/>
        <w:ind w:left="2367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0.8</w:t>
      </w:r>
    </w:p>
    <w:p>
      <w:pPr>
        <w:spacing w:line="240" w:lineRule="auto" w:before="5"/>
        <w:rPr>
          <w:rFonts w:ascii="Arial" w:hAnsi="Arial" w:cs="Arial" w:eastAsia="Arial"/>
          <w:sz w:val="9"/>
          <w:szCs w:val="9"/>
        </w:rPr>
      </w:pPr>
    </w:p>
    <w:p>
      <w:pPr>
        <w:spacing w:before="84"/>
        <w:ind w:left="2367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0.7</w:t>
      </w:r>
    </w:p>
    <w:p>
      <w:pPr>
        <w:spacing w:line="240" w:lineRule="auto" w:before="5"/>
        <w:rPr>
          <w:rFonts w:ascii="Arial" w:hAnsi="Arial" w:cs="Arial" w:eastAsia="Arial"/>
          <w:sz w:val="9"/>
          <w:szCs w:val="9"/>
        </w:rPr>
      </w:pPr>
    </w:p>
    <w:p>
      <w:pPr>
        <w:spacing w:before="84"/>
        <w:ind w:left="2367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shape style="position:absolute;margin-left:170.556519pt;margin-top:-2.095198pt;width:8.550pt;height:55.7pt;mso-position-horizontal-relative:page;mso-position-vertical-relative:paragraph;z-index:217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/>
                      <w:w w:val="100"/>
                      <w:sz w:val="13"/>
                    </w:rPr>
                    <w:t>F</w:t>
                  </w:r>
                  <w:r>
                    <w:rPr>
                      <w:rFonts w:ascii="Arial"/>
                      <w:spacing w:val="-4"/>
                      <w:w w:val="100"/>
                      <w:sz w:val="13"/>
                    </w:rPr>
                    <w:t>r</w:t>
                  </w:r>
                  <w:r>
                    <w:rPr>
                      <w:rFonts w:ascii="Arial"/>
                      <w:spacing w:val="-3"/>
                      <w:w w:val="100"/>
                      <w:sz w:val="13"/>
                    </w:rPr>
                    <w:t>e</w:t>
                  </w:r>
                  <w:r>
                    <w:rPr>
                      <w:rFonts w:ascii="Arial"/>
                      <w:spacing w:val="4"/>
                      <w:w w:val="100"/>
                      <w:sz w:val="13"/>
                    </w:rPr>
                    <w:t>s</w:t>
                  </w:r>
                  <w:r>
                    <w:rPr>
                      <w:rFonts w:ascii="Arial"/>
                      <w:spacing w:val="-3"/>
                      <w:w w:val="100"/>
                      <w:sz w:val="13"/>
                    </w:rPr>
                    <w:t>ne</w:t>
                  </w:r>
                  <w:r>
                    <w:rPr>
                      <w:rFonts w:ascii="Arial"/>
                      <w:w w:val="100"/>
                      <w:sz w:val="13"/>
                    </w:rPr>
                    <w:t>l</w:t>
                  </w:r>
                  <w:r>
                    <w:rPr>
                      <w:rFonts w:ascii="Arial"/>
                      <w:spacing w:val="4"/>
                      <w:sz w:val="13"/>
                    </w:rPr>
                    <w:t> </w:t>
                  </w:r>
                  <w:r>
                    <w:rPr>
                      <w:rFonts w:ascii="Arial"/>
                      <w:spacing w:val="4"/>
                      <w:w w:val="100"/>
                      <w:sz w:val="13"/>
                    </w:rPr>
                    <w:t>c</w:t>
                  </w:r>
                  <w:r>
                    <w:rPr>
                      <w:rFonts w:ascii="Arial"/>
                      <w:spacing w:val="-3"/>
                      <w:w w:val="100"/>
                      <w:sz w:val="13"/>
                    </w:rPr>
                    <w:t>oe</w:t>
                  </w:r>
                  <w:r>
                    <w:rPr>
                      <w:rFonts w:ascii="Arial"/>
                      <w:spacing w:val="3"/>
                      <w:w w:val="100"/>
                      <w:sz w:val="13"/>
                    </w:rPr>
                    <w:t>ff</w:t>
                  </w:r>
                  <w:r>
                    <w:rPr>
                      <w:rFonts w:ascii="Arial"/>
                      <w:w w:val="100"/>
                      <w:sz w:val="13"/>
                    </w:rPr>
                    <w:t>i</w:t>
                  </w:r>
                  <w:r>
                    <w:rPr>
                      <w:rFonts w:ascii="Arial"/>
                      <w:spacing w:val="4"/>
                      <w:w w:val="100"/>
                      <w:sz w:val="13"/>
                    </w:rPr>
                    <w:t>c</w:t>
                  </w:r>
                  <w:r>
                    <w:rPr>
                      <w:rFonts w:ascii="Arial"/>
                      <w:w w:val="100"/>
                      <w:sz w:val="13"/>
                    </w:rPr>
                    <w:t>i</w:t>
                  </w:r>
                  <w:r>
                    <w:rPr>
                      <w:rFonts w:ascii="Arial"/>
                      <w:spacing w:val="-3"/>
                      <w:w w:val="100"/>
                      <w:sz w:val="13"/>
                    </w:rPr>
                    <w:t>en</w:t>
                  </w:r>
                  <w:r>
                    <w:rPr>
                      <w:rFonts w:ascii="Arial"/>
                      <w:w w:val="100"/>
                      <w:sz w:val="13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3"/>
        </w:rPr>
        <w:t>0.6</w:t>
      </w:r>
    </w:p>
    <w:p>
      <w:pPr>
        <w:spacing w:line="240" w:lineRule="auto" w:before="4"/>
        <w:rPr>
          <w:rFonts w:ascii="Arial" w:hAnsi="Arial" w:cs="Arial" w:eastAsia="Arial"/>
          <w:sz w:val="10"/>
          <w:szCs w:val="10"/>
        </w:rPr>
      </w:pPr>
    </w:p>
    <w:p>
      <w:pPr>
        <w:spacing w:before="84"/>
        <w:ind w:left="2367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0.5</w:t>
      </w:r>
    </w:p>
    <w:p>
      <w:pPr>
        <w:spacing w:line="240" w:lineRule="auto" w:before="5"/>
        <w:rPr>
          <w:rFonts w:ascii="Arial" w:hAnsi="Arial" w:cs="Arial" w:eastAsia="Arial"/>
          <w:sz w:val="9"/>
          <w:szCs w:val="9"/>
        </w:rPr>
      </w:pPr>
    </w:p>
    <w:p>
      <w:pPr>
        <w:spacing w:before="84"/>
        <w:ind w:left="2367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0.4</w:t>
      </w:r>
    </w:p>
    <w:p>
      <w:pPr>
        <w:spacing w:line="240" w:lineRule="auto" w:before="5"/>
        <w:rPr>
          <w:rFonts w:ascii="Arial" w:hAnsi="Arial" w:cs="Arial" w:eastAsia="Arial"/>
          <w:sz w:val="9"/>
          <w:szCs w:val="9"/>
        </w:rPr>
      </w:pPr>
    </w:p>
    <w:p>
      <w:pPr>
        <w:spacing w:before="84"/>
        <w:ind w:left="2367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0.3</w:t>
      </w:r>
    </w:p>
    <w:p>
      <w:pPr>
        <w:spacing w:line="240" w:lineRule="auto" w:before="5"/>
        <w:rPr>
          <w:rFonts w:ascii="Arial" w:hAnsi="Arial" w:cs="Arial" w:eastAsia="Arial"/>
          <w:sz w:val="9"/>
          <w:szCs w:val="9"/>
        </w:rPr>
      </w:pPr>
    </w:p>
    <w:p>
      <w:pPr>
        <w:spacing w:before="84"/>
        <w:ind w:left="2367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0.2</w:t>
      </w:r>
    </w:p>
    <w:p>
      <w:pPr>
        <w:spacing w:line="240" w:lineRule="auto" w:before="5"/>
        <w:rPr>
          <w:rFonts w:ascii="Arial" w:hAnsi="Arial" w:cs="Arial" w:eastAsia="Arial"/>
          <w:sz w:val="9"/>
          <w:szCs w:val="9"/>
        </w:rPr>
      </w:pPr>
    </w:p>
    <w:p>
      <w:pPr>
        <w:spacing w:before="84"/>
        <w:ind w:left="2367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0.1</w:t>
      </w:r>
    </w:p>
    <w:p>
      <w:pPr>
        <w:spacing w:line="240" w:lineRule="auto" w:before="4"/>
        <w:rPr>
          <w:rFonts w:ascii="Arial" w:hAnsi="Arial" w:cs="Arial" w:eastAsia="Arial"/>
          <w:sz w:val="10"/>
          <w:szCs w:val="10"/>
        </w:rPr>
      </w:pPr>
    </w:p>
    <w:p>
      <w:pPr>
        <w:spacing w:line="130" w:lineRule="exact" w:before="84"/>
        <w:ind w:left="2478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0"/>
          <w:sz w:val="13"/>
        </w:rPr>
        <w:t>0</w:t>
      </w:r>
    </w:p>
    <w:p>
      <w:pPr>
        <w:tabs>
          <w:tab w:pos="442" w:val="left" w:leader="none"/>
          <w:tab w:pos="925" w:val="left" w:leader="none"/>
          <w:tab w:pos="1408" w:val="left" w:leader="none"/>
          <w:tab w:pos="1891" w:val="left" w:leader="none"/>
          <w:tab w:pos="2384" w:val="left" w:leader="none"/>
          <w:tab w:pos="2867" w:val="left" w:leader="none"/>
          <w:tab w:pos="3351" w:val="left" w:leader="none"/>
          <w:tab w:pos="3833" w:val="left" w:leader="none"/>
          <w:tab w:pos="4327" w:val="left" w:leader="none"/>
        </w:tabs>
        <w:spacing w:line="130" w:lineRule="exact" w:before="0"/>
        <w:ind w:left="0" w:right="1038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</w:t>
        <w:tab/>
      </w:r>
      <w:r>
        <w:rPr>
          <w:rFonts w:ascii="Arial"/>
          <w:spacing w:val="-2"/>
          <w:sz w:val="13"/>
        </w:rPr>
        <w:t>10</w:t>
        <w:tab/>
        <w:t>20</w:t>
        <w:tab/>
        <w:t>30</w:t>
        <w:tab/>
        <w:t>40</w:t>
        <w:tab/>
        <w:t>50</w:t>
        <w:tab/>
        <w:t>60</w:t>
        <w:tab/>
        <w:t>70</w:t>
        <w:tab/>
        <w:t>80</w:t>
        <w:tab/>
      </w:r>
      <w:r>
        <w:rPr>
          <w:rFonts w:ascii="Arial"/>
          <w:spacing w:val="-3"/>
          <w:sz w:val="13"/>
        </w:rPr>
        <w:t>90</w:t>
      </w:r>
      <w:r>
        <w:rPr>
          <w:rFonts w:ascii="Arial"/>
          <w:sz w:val="13"/>
        </w:rPr>
      </w:r>
    </w:p>
    <w:p>
      <w:pPr>
        <w:spacing w:before="21"/>
        <w:ind w:left="0" w:right="1096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incident angle</w:t>
      </w:r>
      <w:r>
        <w:rPr>
          <w:rFonts w:ascii="Arial"/>
          <w:spacing w:val="7"/>
          <w:sz w:val="13"/>
        </w:rPr>
        <w:t> </w:t>
      </w:r>
      <w:r>
        <w:rPr>
          <w:rFonts w:ascii="Arial"/>
          <w:spacing w:val="-3"/>
          <w:sz w:val="13"/>
        </w:rPr>
        <w:t>(degrees)</w:t>
      </w:r>
    </w:p>
    <w:p>
      <w:pPr>
        <w:pStyle w:val="BodyText"/>
        <w:spacing w:line="244" w:lineRule="auto" w:before="102"/>
        <w:ind w:left="2371" w:right="990" w:hanging="2096"/>
        <w:jc w:val="left"/>
      </w:pPr>
      <w:r>
        <w:rPr>
          <w:rFonts w:ascii="Times New Roman"/>
          <w:b/>
        </w:rPr>
        <w:t>Figure 3b</w:t>
      </w:r>
      <w:r>
        <w:rPr/>
        <w:t>. The relation between the Fresnel coefficient &amp; incident angle (Degree) With</w:t>
      </w:r>
      <w:r>
        <w:rPr>
          <w:spacing w:val="-23"/>
        </w:rPr>
        <w:t> </w:t>
      </w:r>
      <w:r>
        <w:rPr/>
        <w:t>wavelength</w:t>
      </w:r>
      <w:r>
        <w:rPr>
          <w:w w:val="100"/>
        </w:rPr>
        <w:t> </w:t>
      </w:r>
      <w:r>
        <w:rPr/>
        <w:t>700nm, the thickness for gold =100nm, p-</w:t>
      </w:r>
      <w:r>
        <w:rPr>
          <w:spacing w:val="-10"/>
        </w:rPr>
        <w:t> </w:t>
      </w:r>
      <w:r>
        <w:rPr/>
        <w:t>polarized.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80"/>
        <w:ind w:left="2166" w:right="3137" w:hanging="81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178.607681pt;margin-top:16.746187pt;width:250.65pt;height:197.25pt;mso-position-horizontal-relative:page;mso-position-vertical-relative:paragraph;z-index:-31240" coordorigin="3572,335" coordsize="5013,3945">
            <v:group style="position:absolute;left:3573;top:4268;width:4989;height:2" coordorigin="3573,4268" coordsize="4989,2">
              <v:shape style="position:absolute;left:3573;top:4268;width:4989;height:2" coordorigin="3573,4268" coordsize="4989,0" path="m3573,4268l8561,4268e" filled="false" stroked="true" strokeweight=".08036pt" strokecolor="#000000">
                <v:path arrowok="t"/>
              </v:shape>
            </v:group>
            <v:group style="position:absolute;left:8567;top:4274;width:12;height:2" coordorigin="8567,4274" coordsize="12,2">
              <v:shape style="position:absolute;left:8567;top:4274;width:12;height:2" coordorigin="8567,4274" coordsize="12,0" path="m8567,4274l8579,4274e" filled="false" stroked="true" strokeweight=".573546pt" strokecolor="#000000">
                <v:path arrowok="t"/>
              </v:shape>
            </v:group>
            <v:group style="position:absolute;left:3573;top:336;width:2;height:3933" coordorigin="3573,336" coordsize="2,3933">
              <v:shape style="position:absolute;left:3573;top:336;width:2;height:3933" coordorigin="3573,336" coordsize="0,3933" path="m3573,4268l3573,336e" filled="false" stroked="true" strokeweight=".080235pt" strokecolor="#000000">
                <v:path arrowok="t"/>
              </v:shape>
            </v:group>
            <v:group style="position:absolute;left:3579;top:341;width:12;height:2" coordorigin="3579,341" coordsize="12,2">
              <v:shape style="position:absolute;left:3579;top:341;width:12;height:2" coordorigin="3579,341" coordsize="12,0" path="m3579,341l3590,341e" filled="false" stroked="true" strokeweight=".573546pt" strokecolor="#000000">
                <v:path arrowok="t"/>
              </v:shape>
            </v:group>
            <v:group style="position:absolute;left:3573;top:4211;width:2;height:58" coordorigin="3573,4211" coordsize="2,58">
              <v:shape style="position:absolute;left:3573;top:4211;width:2;height:58" coordorigin="3573,4211" coordsize="0,58" path="m3573,4268l3573,4211e" filled="false" stroked="true" strokeweight=".080235pt" strokecolor="#000000">
                <v:path arrowok="t"/>
              </v:shape>
            </v:group>
            <v:group style="position:absolute;left:3579;top:4216;width:12;height:2" coordorigin="3579,4216" coordsize="12,2">
              <v:shape style="position:absolute;left:3579;top:4216;width:12;height:2" coordorigin="3579,4216" coordsize="12,0" path="m3579,4216l3590,4216e" filled="false" stroked="true" strokeweight=".573546pt" strokecolor="#000000">
                <v:path arrowok="t"/>
              </v:shape>
            </v:group>
            <v:group style="position:absolute;left:4125;top:4211;width:2;height:58" coordorigin="4125,4211" coordsize="2,58">
              <v:shape style="position:absolute;left:4125;top:4211;width:2;height:58" coordorigin="4125,4211" coordsize="0,58" path="m4125,4268l4125,4211e" filled="false" stroked="true" strokeweight=".080235pt" strokecolor="#000000">
                <v:path arrowok="t"/>
              </v:shape>
            </v:group>
            <v:group style="position:absolute;left:4131;top:4216;width:12;height:2" coordorigin="4131,4216" coordsize="12,2">
              <v:shape style="position:absolute;left:4131;top:4216;width:12;height:2" coordorigin="4131,4216" coordsize="12,0" path="m4131,4216l4142,4216e" filled="false" stroked="true" strokeweight=".573546pt" strokecolor="#000000">
                <v:path arrowok="t"/>
              </v:shape>
            </v:group>
            <v:group style="position:absolute;left:4676;top:4211;width:2;height:58" coordorigin="4676,4211" coordsize="2,58">
              <v:shape style="position:absolute;left:4676;top:4211;width:2;height:58" coordorigin="4676,4211" coordsize="0,58" path="m4676,4268l4676,4211e" filled="false" stroked="true" strokeweight=".080235pt" strokecolor="#000000">
                <v:path arrowok="t"/>
              </v:shape>
            </v:group>
            <v:group style="position:absolute;left:4682;top:4216;width:12;height:2" coordorigin="4682,4216" coordsize="12,2">
              <v:shape style="position:absolute;left:4682;top:4216;width:12;height:2" coordorigin="4682,4216" coordsize="12,0" path="m4682,4216l4694,4216e" filled="false" stroked="true" strokeweight=".573546pt" strokecolor="#000000">
                <v:path arrowok="t"/>
              </v:shape>
            </v:group>
            <v:group style="position:absolute;left:5228;top:4211;width:2;height:58" coordorigin="5228,4211" coordsize="2,58">
              <v:shape style="position:absolute;left:5228;top:4211;width:2;height:58" coordorigin="5228,4211" coordsize="0,58" path="m5228,4268l5228,4211e" filled="false" stroked="true" strokeweight=".080235pt" strokecolor="#000000">
                <v:path arrowok="t"/>
              </v:shape>
            </v:group>
            <v:group style="position:absolute;left:5234;top:4216;width:12;height:2" coordorigin="5234,4216" coordsize="12,2">
              <v:shape style="position:absolute;left:5234;top:4216;width:12;height:2" coordorigin="5234,4216" coordsize="12,0" path="m5234,4216l5245,4216e" filled="false" stroked="true" strokeweight=".573546pt" strokecolor="#000000">
                <v:path arrowok="t"/>
              </v:shape>
            </v:group>
            <v:group style="position:absolute;left:5780;top:4211;width:2;height:58" coordorigin="5780,4211" coordsize="2,58">
              <v:shape style="position:absolute;left:5780;top:4211;width:2;height:58" coordorigin="5780,4211" coordsize="0,58" path="m5780,4268l5780,4211e" filled="false" stroked="true" strokeweight=".080235pt" strokecolor="#000000">
                <v:path arrowok="t"/>
              </v:shape>
            </v:group>
            <v:group style="position:absolute;left:5786;top:4216;width:12;height:2" coordorigin="5786,4216" coordsize="12,2">
              <v:shape style="position:absolute;left:5786;top:4216;width:12;height:2" coordorigin="5786,4216" coordsize="12,0" path="m5786,4216l5797,4216e" filled="false" stroked="true" strokeweight=".573546pt" strokecolor="#000000">
                <v:path arrowok="t"/>
              </v:shape>
            </v:group>
            <v:group style="position:absolute;left:6343;top:4211;width:2;height:58" coordorigin="6343,4211" coordsize="2,58">
              <v:shape style="position:absolute;left:6343;top:4211;width:2;height:58" coordorigin="6343,4211" coordsize="0,58" path="m6343,4268l6343,4211e" filled="false" stroked="true" strokeweight=".080235pt" strokecolor="#000000">
                <v:path arrowok="t"/>
              </v:shape>
            </v:group>
            <v:group style="position:absolute;left:6349;top:4216;width:12;height:2" coordorigin="6349,4216" coordsize="12,2">
              <v:shape style="position:absolute;left:6349;top:4216;width:12;height:2" coordorigin="6349,4216" coordsize="12,0" path="m6349,4216l6360,4216e" filled="false" stroked="true" strokeweight=".573546pt" strokecolor="#000000">
                <v:path arrowok="t"/>
              </v:shape>
              <v:shape style="position:absolute;left:3572;top:335;width:5012;height:3934" type="#_x0000_t75" stroked="false">
                <v:imagedata r:id="rId21" o:title=""/>
              </v:shape>
            </v:group>
            <v:group style="position:absolute;left:3573;top:4268;width:47;height:2" coordorigin="3573,4268" coordsize="47,2">
              <v:shape style="position:absolute;left:3573;top:4268;width:47;height:2" coordorigin="3573,4268" coordsize="47,0" path="m3573,4268l3619,4268e" filled="false" stroked="true" strokeweight=".08036pt" strokecolor="#000000">
                <v:path arrowok="t"/>
              </v:shape>
            </v:group>
            <v:group style="position:absolute;left:3625;top:4274;width:12;height:2" coordorigin="3625,4274" coordsize="12,2">
              <v:shape style="position:absolute;left:3625;top:4274;width:12;height:2" coordorigin="3625,4274" coordsize="12,0" path="m3625,4274l3636,4274e" filled="false" stroked="true" strokeweight=".573546pt" strokecolor="#000000">
                <v:path arrowok="t"/>
              </v:shape>
            </v:group>
            <v:group style="position:absolute;left:3573;top:3866;width:47;height:2" coordorigin="3573,3866" coordsize="47,2">
              <v:shape style="position:absolute;left:3573;top:3866;width:47;height:2" coordorigin="3573,3866" coordsize="47,0" path="m3573,3866l3619,3866e" filled="false" stroked="true" strokeweight=".08036pt" strokecolor="#000000">
                <v:path arrowok="t"/>
              </v:shape>
            </v:group>
            <v:group style="position:absolute;left:3625;top:3871;width:12;height:2" coordorigin="3625,3871" coordsize="12,2">
              <v:shape style="position:absolute;left:3625;top:3871;width:12;height:2" coordorigin="3625,3871" coordsize="12,0" path="m3625,3871l3636,3871e" filled="false" stroked="true" strokeweight=".573546pt" strokecolor="#000000">
                <v:path arrowok="t"/>
              </v:shape>
            </v:group>
            <v:group style="position:absolute;left:3573;top:3475;width:47;height:2" coordorigin="3573,3475" coordsize="47,2">
              <v:shape style="position:absolute;left:3573;top:3475;width:47;height:2" coordorigin="3573,3475" coordsize="47,0" path="m3573,3475l3619,3475e" filled="false" stroked="true" strokeweight=".08036pt" strokecolor="#000000">
                <v:path arrowok="t"/>
              </v:shape>
            </v:group>
            <v:group style="position:absolute;left:3625;top:3481;width:12;height:2" coordorigin="3625,3481" coordsize="12,2">
              <v:shape style="position:absolute;left:3625;top:3481;width:12;height:2" coordorigin="3625,3481" coordsize="12,0" path="m3625,3481l3636,3481e" filled="false" stroked="true" strokeweight=".573546pt" strokecolor="#000000">
                <v:path arrowok="t"/>
              </v:shape>
            </v:group>
            <v:group style="position:absolute;left:3573;top:3084;width:47;height:2" coordorigin="3573,3084" coordsize="47,2">
              <v:shape style="position:absolute;left:3573;top:3084;width:47;height:2" coordorigin="3573,3084" coordsize="47,0" path="m3573,3084l3619,3084e" filled="false" stroked="true" strokeweight=".08036pt" strokecolor="#000000">
                <v:path arrowok="t"/>
              </v:shape>
            </v:group>
            <v:group style="position:absolute;left:3625;top:3089;width:12;height:2" coordorigin="3625,3089" coordsize="12,2">
              <v:shape style="position:absolute;left:3625;top:3089;width:12;height:2" coordorigin="3625,3089" coordsize="12,0" path="m3625,3089l3636,3089e" filled="false" stroked="true" strokeweight=".573546pt" strokecolor="#000000">
                <v:path arrowok="t"/>
              </v:shape>
            </v:group>
            <v:group style="position:absolute;left:3573;top:1899;width:47;height:2" coordorigin="3573,1899" coordsize="47,2">
              <v:shape style="position:absolute;left:3573;top:1899;width:47;height:2" coordorigin="3573,1899" coordsize="47,0" path="m3573,1899l3619,1899e" filled="false" stroked="true" strokeweight=".08036pt" strokecolor="#000000">
                <v:path arrowok="t"/>
              </v:shape>
            </v:group>
            <v:group style="position:absolute;left:3573;top:1509;width:47;height:2" coordorigin="3573,1509" coordsize="47,2">
              <v:shape style="position:absolute;left:3573;top:1509;width:47;height:2" coordorigin="3573,1509" coordsize="47,0" path="m3573,1509l3619,1509e" filled="false" stroked="true" strokeweight=".08036pt" strokecolor="#000000">
                <v:path arrowok="t"/>
              </v:shape>
            </v:group>
            <v:group style="position:absolute;left:3625;top:1514;width:12;height:2" coordorigin="3625,1514" coordsize="12,2">
              <v:shape style="position:absolute;left:3625;top:1514;width:12;height:2" coordorigin="3625,1514" coordsize="12,0" path="m3625,1514l3636,1514e" filled="false" stroked="true" strokeweight=".573546pt" strokecolor="#000000">
                <v:path arrowok="t"/>
              </v:shape>
            </v:group>
            <v:group style="position:absolute;left:3573;top:1118;width:47;height:2" coordorigin="3573,1118" coordsize="47,2">
              <v:shape style="position:absolute;left:3573;top:1118;width:47;height:2" coordorigin="3573,1118" coordsize="47,0" path="m3573,1118l3619,1118e" filled="false" stroked="true" strokeweight=".08036pt" strokecolor="#000000">
                <v:path arrowok="t"/>
              </v:shape>
            </v:group>
            <v:group style="position:absolute;left:3625;top:1123;width:12;height:2" coordorigin="3625,1123" coordsize="12,2">
              <v:shape style="position:absolute;left:3625;top:1123;width:12;height:2" coordorigin="3625,1123" coordsize="12,0" path="m3625,1123l3636,1123e" filled="false" stroked="true" strokeweight=".573546pt" strokecolor="#000000">
                <v:path arrowok="t"/>
              </v:shape>
            </v:group>
            <v:group style="position:absolute;left:3573;top:727;width:47;height:2" coordorigin="3573,727" coordsize="47,2">
              <v:shape style="position:absolute;left:3573;top:727;width:47;height:2" coordorigin="3573,727" coordsize="47,0" path="m3573,727l3619,727e" filled="false" stroked="true" strokeweight=".08036pt" strokecolor="#000000">
                <v:path arrowok="t"/>
              </v:shape>
            </v:group>
            <v:group style="position:absolute;left:3625;top:732;width:12;height:2" coordorigin="3625,732" coordsize="12,2">
              <v:shape style="position:absolute;left:3625;top:732;width:12;height:2" coordorigin="3625,732" coordsize="12,0" path="m3625,732l3636,732e" filled="false" stroked="true" strokeweight=".573546pt" strokecolor="#000000">
                <v:path arrowok="t"/>
              </v:shape>
            </v:group>
            <v:group style="position:absolute;left:3573;top:336;width:47;height:2" coordorigin="3573,336" coordsize="47,2">
              <v:shape style="position:absolute;left:3573;top:336;width:47;height:2" coordorigin="3573,336" coordsize="47,0" path="m3573,336l3619,336e" filled="false" stroked="true" strokeweight=".08036pt" strokecolor="#000000">
                <v:path arrowok="t"/>
              </v:shape>
            </v:group>
            <v:group style="position:absolute;left:3625;top:341;width:12;height:2" coordorigin="3625,341" coordsize="12,2">
              <v:shape style="position:absolute;left:3625;top:341;width:12;height:2" coordorigin="3625,341" coordsize="12,0" path="m3625,341l3636,341e" filled="false" stroked="true" strokeweight=".573546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15"/>
        </w:rPr>
        <w:t>Fresnel coefficients </w:t>
      </w:r>
      <w:r>
        <w:rPr>
          <w:rFonts w:ascii="Arial"/>
          <w:spacing w:val="-4"/>
          <w:sz w:val="15"/>
        </w:rPr>
        <w:t>for </w:t>
      </w:r>
      <w:r>
        <w:rPr>
          <w:rFonts w:ascii="Arial"/>
          <w:sz w:val="15"/>
        </w:rPr>
        <w:t>transmission </w:t>
      </w:r>
      <w:r>
        <w:rPr>
          <w:rFonts w:ascii="Arial"/>
          <w:spacing w:val="-3"/>
          <w:sz w:val="15"/>
        </w:rPr>
        <w:t>(blue), </w:t>
      </w:r>
      <w:r>
        <w:rPr>
          <w:rFonts w:ascii="Arial"/>
          <w:sz w:val="15"/>
        </w:rPr>
        <w:t>reflection </w:t>
      </w:r>
      <w:r>
        <w:rPr>
          <w:rFonts w:ascii="Arial"/>
          <w:spacing w:val="-3"/>
          <w:sz w:val="15"/>
        </w:rPr>
        <w:t>(red) </w:t>
      </w:r>
      <w:r>
        <w:rPr>
          <w:rFonts w:ascii="Arial"/>
          <w:sz w:val="15"/>
        </w:rPr>
        <w:t>and absorption</w:t>
      </w:r>
      <w:r>
        <w:rPr>
          <w:rFonts w:ascii="Arial"/>
          <w:spacing w:val="-7"/>
          <w:sz w:val="15"/>
        </w:rPr>
        <w:t> </w:t>
      </w:r>
      <w:r>
        <w:rPr>
          <w:rFonts w:ascii="Arial"/>
          <w:spacing w:val="-3"/>
          <w:sz w:val="15"/>
        </w:rPr>
        <w:t>(green)</w:t>
      </w:r>
      <w:r>
        <w:rPr>
          <w:rFonts w:ascii="Arial"/>
          <w:w w:val="99"/>
          <w:sz w:val="15"/>
        </w:rPr>
        <w:t> </w:t>
      </w:r>
      <w:r>
        <w:rPr>
          <w:rFonts w:ascii="Arial"/>
          <w:sz w:val="15"/>
        </w:rPr>
        <w:t>1</w:t>
      </w:r>
    </w:p>
    <w:p>
      <w:pPr>
        <w:spacing w:line="240" w:lineRule="auto" w:before="11"/>
        <w:rPr>
          <w:rFonts w:ascii="Arial" w:hAnsi="Arial" w:cs="Arial" w:eastAsia="Arial"/>
          <w:sz w:val="11"/>
          <w:szCs w:val="11"/>
        </w:rPr>
      </w:pPr>
    </w:p>
    <w:p>
      <w:pPr>
        <w:spacing w:before="80"/>
        <w:ind w:left="2040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0.9</w:t>
      </w:r>
    </w:p>
    <w:p>
      <w:pPr>
        <w:spacing w:line="240" w:lineRule="auto" w:before="11"/>
        <w:rPr>
          <w:rFonts w:ascii="Arial" w:hAnsi="Arial" w:cs="Arial" w:eastAsia="Arial"/>
          <w:sz w:val="11"/>
          <w:szCs w:val="11"/>
        </w:rPr>
      </w:pPr>
    </w:p>
    <w:p>
      <w:pPr>
        <w:spacing w:before="80"/>
        <w:ind w:left="2040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0.8</w:t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before="80"/>
        <w:ind w:left="2040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0.7</w:t>
      </w:r>
    </w:p>
    <w:p>
      <w:pPr>
        <w:spacing w:line="240" w:lineRule="auto" w:before="11"/>
        <w:rPr>
          <w:rFonts w:ascii="Arial" w:hAnsi="Arial" w:cs="Arial" w:eastAsia="Arial"/>
          <w:sz w:val="11"/>
          <w:szCs w:val="11"/>
        </w:rPr>
      </w:pPr>
    </w:p>
    <w:p>
      <w:pPr>
        <w:spacing w:before="80"/>
        <w:ind w:left="2040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shape style="position:absolute;margin-left:152.634644pt;margin-top:-2.977129pt;width:9.5pt;height:63.35pt;mso-position-horizontal-relative:page;mso-position-vertical-relative:paragraph;z-index:2152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w w:val="99"/>
                      <w:sz w:val="15"/>
                    </w:rPr>
                    <w:t>F</w:t>
                  </w:r>
                  <w:r>
                    <w:rPr>
                      <w:rFonts w:ascii="Arial"/>
                      <w:spacing w:val="-4"/>
                      <w:w w:val="99"/>
                      <w:sz w:val="15"/>
                    </w:rPr>
                    <w:t>r</w:t>
                  </w:r>
                  <w:r>
                    <w:rPr>
                      <w:rFonts w:ascii="Arial"/>
                      <w:spacing w:val="-3"/>
                      <w:w w:val="99"/>
                      <w:sz w:val="15"/>
                    </w:rPr>
                    <w:t>e</w:t>
                  </w:r>
                  <w:r>
                    <w:rPr>
                      <w:rFonts w:ascii="Arial"/>
                      <w:spacing w:val="5"/>
                      <w:w w:val="99"/>
                      <w:sz w:val="15"/>
                    </w:rPr>
                    <w:t>s</w:t>
                  </w:r>
                  <w:r>
                    <w:rPr>
                      <w:rFonts w:ascii="Arial"/>
                      <w:spacing w:val="-3"/>
                      <w:w w:val="99"/>
                      <w:sz w:val="15"/>
                    </w:rPr>
                    <w:t>ne</w:t>
                  </w:r>
                  <w:r>
                    <w:rPr>
                      <w:rFonts w:ascii="Arial"/>
                      <w:w w:val="99"/>
                      <w:sz w:val="15"/>
                    </w:rPr>
                    <w:t>l</w:t>
                  </w:r>
                  <w:r>
                    <w:rPr>
                      <w:rFonts w:ascii="Arial"/>
                      <w:spacing w:val="5"/>
                      <w:sz w:val="15"/>
                    </w:rPr>
                    <w:t> </w:t>
                  </w:r>
                  <w:r>
                    <w:rPr>
                      <w:rFonts w:ascii="Arial"/>
                      <w:spacing w:val="5"/>
                      <w:w w:val="99"/>
                      <w:sz w:val="15"/>
                    </w:rPr>
                    <w:t>c</w:t>
                  </w:r>
                  <w:r>
                    <w:rPr>
                      <w:rFonts w:ascii="Arial"/>
                      <w:spacing w:val="-3"/>
                      <w:w w:val="99"/>
                      <w:sz w:val="15"/>
                    </w:rPr>
                    <w:t>oe</w:t>
                  </w:r>
                  <w:r>
                    <w:rPr>
                      <w:rFonts w:ascii="Arial"/>
                      <w:spacing w:val="4"/>
                      <w:w w:val="99"/>
                      <w:sz w:val="15"/>
                    </w:rPr>
                    <w:t>ff</w:t>
                  </w:r>
                  <w:r>
                    <w:rPr>
                      <w:rFonts w:ascii="Arial"/>
                      <w:spacing w:val="1"/>
                      <w:w w:val="99"/>
                      <w:sz w:val="15"/>
                    </w:rPr>
                    <w:t>i</w:t>
                  </w:r>
                  <w:r>
                    <w:rPr>
                      <w:rFonts w:ascii="Arial"/>
                      <w:spacing w:val="5"/>
                      <w:w w:val="99"/>
                      <w:sz w:val="15"/>
                    </w:rPr>
                    <w:t>c</w:t>
                  </w:r>
                  <w:r>
                    <w:rPr>
                      <w:rFonts w:ascii="Arial"/>
                      <w:spacing w:val="1"/>
                      <w:w w:val="99"/>
                      <w:sz w:val="15"/>
                    </w:rPr>
                    <w:t>i</w:t>
                  </w:r>
                  <w:r>
                    <w:rPr>
                      <w:rFonts w:ascii="Arial"/>
                      <w:spacing w:val="-3"/>
                      <w:w w:val="99"/>
                      <w:sz w:val="15"/>
                    </w:rPr>
                    <w:t>en</w:t>
                  </w:r>
                  <w:r>
                    <w:rPr>
                      <w:rFonts w:ascii="Arial"/>
                      <w:w w:val="99"/>
                      <w:sz w:val="15"/>
                    </w:rPr>
                    <w:t>t</w:t>
                  </w:r>
                  <w:r>
                    <w:rPr>
                      <w:rFonts w:ascii="Arial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5"/>
        </w:rPr>
        <w:t>0.6</w:t>
      </w: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before="80"/>
        <w:ind w:left="2040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0.5</w:t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before="80"/>
        <w:ind w:left="2040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0.4</w:t>
      </w:r>
    </w:p>
    <w:p>
      <w:pPr>
        <w:spacing w:line="240" w:lineRule="auto" w:before="11"/>
        <w:rPr>
          <w:rFonts w:ascii="Arial" w:hAnsi="Arial" w:cs="Arial" w:eastAsia="Arial"/>
          <w:sz w:val="11"/>
          <w:szCs w:val="11"/>
        </w:rPr>
      </w:pPr>
    </w:p>
    <w:p>
      <w:pPr>
        <w:spacing w:before="80"/>
        <w:ind w:left="2040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0.3</w:t>
      </w:r>
    </w:p>
    <w:p>
      <w:pPr>
        <w:spacing w:line="240" w:lineRule="auto" w:before="11"/>
        <w:rPr>
          <w:rFonts w:ascii="Arial" w:hAnsi="Arial" w:cs="Arial" w:eastAsia="Arial"/>
          <w:sz w:val="11"/>
          <w:szCs w:val="11"/>
        </w:rPr>
      </w:pPr>
    </w:p>
    <w:p>
      <w:pPr>
        <w:spacing w:before="80"/>
        <w:ind w:left="2040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0.2</w:t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before="80"/>
        <w:ind w:left="2040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0.1</w:t>
      </w: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line="149" w:lineRule="exact" w:before="80"/>
        <w:ind w:left="2166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99"/>
          <w:sz w:val="15"/>
        </w:rPr>
        <w:t>0</w:t>
      </w:r>
      <w:r>
        <w:rPr>
          <w:rFonts w:ascii="Arial"/>
          <w:sz w:val="15"/>
        </w:rPr>
      </w:r>
    </w:p>
    <w:p>
      <w:pPr>
        <w:tabs>
          <w:tab w:pos="505" w:val="left" w:leader="none"/>
          <w:tab w:pos="1057" w:val="left" w:leader="none"/>
          <w:tab w:pos="1608" w:val="left" w:leader="none"/>
          <w:tab w:pos="2160" w:val="left" w:leader="none"/>
          <w:tab w:pos="2723" w:val="left" w:leader="none"/>
          <w:tab w:pos="3275" w:val="left" w:leader="none"/>
          <w:tab w:pos="3827" w:val="left" w:leader="none"/>
          <w:tab w:pos="4379" w:val="left" w:leader="none"/>
          <w:tab w:pos="4942" w:val="left" w:leader="none"/>
        </w:tabs>
        <w:spacing w:line="149" w:lineRule="exact" w:before="0"/>
        <w:ind w:left="0" w:right="1003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95"/>
          <w:sz w:val="15"/>
        </w:rPr>
        <w:t>0</w:t>
        <w:tab/>
      </w:r>
      <w:r>
        <w:rPr>
          <w:rFonts w:ascii="Arial"/>
          <w:spacing w:val="-2"/>
          <w:sz w:val="15"/>
        </w:rPr>
        <w:t>10</w:t>
        <w:tab/>
        <w:t>20</w:t>
        <w:tab/>
        <w:t>30</w:t>
        <w:tab/>
        <w:t>40</w:t>
        <w:tab/>
        <w:t>50</w:t>
        <w:tab/>
        <w:t>60</w:t>
        <w:tab/>
        <w:t>70</w:t>
        <w:tab/>
        <w:t>80</w:t>
        <w:tab/>
      </w:r>
      <w:r>
        <w:rPr>
          <w:rFonts w:ascii="Arial"/>
          <w:spacing w:val="-3"/>
          <w:sz w:val="15"/>
        </w:rPr>
        <w:t>90</w:t>
      </w:r>
      <w:r>
        <w:rPr>
          <w:rFonts w:ascii="Arial"/>
          <w:sz w:val="15"/>
        </w:rPr>
      </w:r>
    </w:p>
    <w:p>
      <w:pPr>
        <w:spacing w:before="23"/>
        <w:ind w:left="0" w:right="1069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incident angle</w:t>
      </w:r>
      <w:r>
        <w:rPr>
          <w:rFonts w:ascii="Arial"/>
          <w:spacing w:val="-28"/>
          <w:sz w:val="15"/>
        </w:rPr>
        <w:t> </w:t>
      </w:r>
      <w:r>
        <w:rPr>
          <w:rFonts w:ascii="Arial"/>
          <w:sz w:val="15"/>
        </w:rPr>
        <w:t>(degrees)</w:t>
      </w:r>
    </w:p>
    <w:p>
      <w:pPr>
        <w:spacing w:before="118"/>
        <w:ind w:left="1919" w:right="990" w:hanging="1426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4"/>
        </w:rPr>
        <w:t>Figure 3c</w:t>
      </w:r>
      <w:r>
        <w:rPr>
          <w:rFonts w:ascii="Times New Roman"/>
          <w:sz w:val="24"/>
        </w:rPr>
        <w:t>. The relation between the Fresnel coefficient &amp; incident angle (Degree)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wavelength 700nm, the thickness for gold =20nm,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p-polarized.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10" w:h="16840"/>
          <w:pgMar w:top="680" w:bottom="280" w:left="1280" w:right="0"/>
        </w:sectPr>
      </w:pP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pt;margin-top:1.035938pt;width:454.85pt;height:.1pt;mso-position-horizontal-relative:page;mso-position-vertical-relative:paragraph;z-index:2200" coordorigin="1400,21" coordsize="9097,2">
            <v:shape style="position:absolute;left:1400;top:21;width:9097;height:2" coordorigin="1400,21" coordsize="9097,0" path="m1400,21l10496,21e" filled="false" stroked="true" strokeweight=".5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IOP Conf. Series: Materials Science and Engineering </w:t>
      </w:r>
      <w:r>
        <w:rPr>
          <w:rFonts w:ascii="Times New Roman"/>
          <w:b/>
          <w:sz w:val="20"/>
        </w:rPr>
        <w:t>518 </w:t>
      </w:r>
      <w:r>
        <w:rPr>
          <w:rFonts w:ascii="Times New Roman"/>
          <w:sz w:val="20"/>
        </w:rPr>
        <w:t>(2019)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032026</w:t>
      </w: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doi:10.1088/1757-899X/518/3/032026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137" w:footer="789" w:top="1320" w:bottom="980" w:left="1280" w:right="0"/>
          <w:cols w:num="2" w:equalWidth="0">
            <w:col w:w="5960" w:space="45"/>
            <w:col w:w="462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7" w:lineRule="auto" w:before="99"/>
        <w:ind w:left="2446" w:right="3518" w:hanging="72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group style="position:absolute;margin-left:191.873886pt;margin-top:16.122669pt;width:222.75pt;height:175.3pt;mso-position-horizontal-relative:page;mso-position-vertical-relative:paragraph;z-index:-31144" coordorigin="3837,322" coordsize="4455,3506">
            <v:group style="position:absolute;left:3838;top:3818;width:4434;height:2" coordorigin="3838,3818" coordsize="4434,2">
              <v:shape style="position:absolute;left:3838;top:3818;width:4434;height:2" coordorigin="3838,3818" coordsize="4434,0" path="m3838,3818l8271,3818e" filled="false" stroked="true" strokeweight=".071417pt" strokecolor="#000000">
                <v:path arrowok="t"/>
              </v:shape>
            </v:group>
            <v:group style="position:absolute;left:8277;top:3823;width:11;height:2" coordorigin="8277,3823" coordsize="11,2">
              <v:shape style="position:absolute;left:8277;top:3823;width:11;height:2" coordorigin="8277,3823" coordsize="11,0" path="m8277,3823l8287,3823e" filled="false" stroked="true" strokeweight=".509722pt" strokecolor="#000000">
                <v:path arrowok="t"/>
              </v:shape>
            </v:group>
            <v:group style="position:absolute;left:3838;top:323;width:2;height:3495" coordorigin="3838,323" coordsize="2,3495">
              <v:shape style="position:absolute;left:3838;top:323;width:2;height:3495" coordorigin="3838,323" coordsize="0,3495" path="m3838,3818l3838,323e" filled="false" stroked="true" strokeweight=".071306pt" strokecolor="#000000">
                <v:path arrowok="t"/>
              </v:shape>
            </v:group>
            <v:group style="position:absolute;left:3843;top:328;width:11;height:2" coordorigin="3843,328" coordsize="11,2">
              <v:shape style="position:absolute;left:3843;top:328;width:11;height:2" coordorigin="3843,328" coordsize="11,0" path="m3843,328l3853,328e" filled="false" stroked="true" strokeweight=".509722pt" strokecolor="#000000">
                <v:path arrowok="t"/>
              </v:shape>
              <v:shape style="position:absolute;left:3837;top:322;width:4454;height:3506" type="#_x0000_t75" stroked="false">
                <v:imagedata r:id="rId22" o:title=""/>
              </v:shape>
            </v:group>
            <v:group style="position:absolute;left:3838;top:3460;width:42;height:2" coordorigin="3838,3460" coordsize="42,2">
              <v:shape style="position:absolute;left:3838;top:3460;width:42;height:2" coordorigin="3838,3460" coordsize="42,0" path="m3838,3460l3879,3460e" filled="false" stroked="true" strokeweight=".071417pt" strokecolor="#000000">
                <v:path arrowok="t"/>
              </v:shape>
            </v:group>
            <v:group style="position:absolute;left:3884;top:3465;width:11;height:2" coordorigin="3884,3465" coordsize="11,2">
              <v:shape style="position:absolute;left:3884;top:3465;width:11;height:2" coordorigin="3884,3465" coordsize="11,0" path="m3884,3465l3895,3465e" filled="false" stroked="true" strokeweight=".509722pt" strokecolor="#000000">
                <v:path arrowok="t"/>
              </v:shape>
            </v:group>
            <v:group style="position:absolute;left:3838;top:3113;width:42;height:2" coordorigin="3838,3113" coordsize="42,2">
              <v:shape style="position:absolute;left:3838;top:3113;width:42;height:2" coordorigin="3838,3113" coordsize="42,0" path="m3838,3113l3879,3113e" filled="false" stroked="true" strokeweight=".071417pt" strokecolor="#000000">
                <v:path arrowok="t"/>
              </v:shape>
            </v:group>
            <v:group style="position:absolute;left:3884;top:3118;width:11;height:2" coordorigin="3884,3118" coordsize="11,2">
              <v:shape style="position:absolute;left:3884;top:3118;width:11;height:2" coordorigin="3884,3118" coordsize="11,0" path="m3884,3118l3895,3118e" filled="false" stroked="true" strokeweight=".509722pt" strokecolor="#000000">
                <v:path arrowok="t"/>
              </v:shape>
            </v:group>
            <v:group style="position:absolute;left:3838;top:2418;width:42;height:2" coordorigin="3838,2418" coordsize="42,2">
              <v:shape style="position:absolute;left:3838;top:2418;width:42;height:2" coordorigin="3838,2418" coordsize="42,0" path="m3838,2418l3879,2418e" filled="false" stroked="true" strokeweight=".071417pt" strokecolor="#000000">
                <v:path arrowok="t"/>
              </v:shape>
            </v:group>
            <v:group style="position:absolute;left:3884;top:2423;width:11;height:2" coordorigin="3884,2423" coordsize="11,2">
              <v:shape style="position:absolute;left:3884;top:2423;width:11;height:2" coordorigin="3884,2423" coordsize="11,0" path="m3884,2423l3895,2423e" filled="false" stroked="true" strokeweight=".509722pt" strokecolor="#000000">
                <v:path arrowok="t"/>
              </v:shape>
            </v:group>
            <v:group style="position:absolute;left:3838;top:2071;width:42;height:2" coordorigin="3838,2071" coordsize="42,2">
              <v:shape style="position:absolute;left:3838;top:2071;width:42;height:2" coordorigin="3838,2071" coordsize="42,0" path="m3838,2071l3879,2071e" filled="false" stroked="true" strokeweight=".071417pt" strokecolor="#000000">
                <v:path arrowok="t"/>
              </v:shape>
            </v:group>
            <v:group style="position:absolute;left:3884;top:2076;width:11;height:2" coordorigin="3884,2076" coordsize="11,2">
              <v:shape style="position:absolute;left:3884;top:2076;width:11;height:2" coordorigin="3884,2076" coordsize="11,0" path="m3884,2076l3895,2076e" filled="false" stroked="true" strokeweight=".509722pt" strokecolor="#000000">
                <v:path arrowok="t"/>
              </v:shape>
            </v:group>
            <v:group style="position:absolute;left:3838;top:1713;width:42;height:2" coordorigin="3838,1713" coordsize="42,2">
              <v:shape style="position:absolute;left:3838;top:1713;width:42;height:2" coordorigin="3838,1713" coordsize="42,0" path="m3838,1713l3879,1713e" filled="false" stroked="true" strokeweight=".071417pt" strokecolor="#000000">
                <v:path arrowok="t"/>
              </v:shape>
            </v:group>
            <v:group style="position:absolute;left:3884;top:1718;width:11;height:2" coordorigin="3884,1718" coordsize="11,2">
              <v:shape style="position:absolute;left:3884;top:1718;width:11;height:2" coordorigin="3884,1718" coordsize="11,0" path="m3884,1718l3895,1718e" filled="false" stroked="true" strokeweight=".509722pt" strokecolor="#000000">
                <v:path arrowok="t"/>
              </v:shape>
            </v:group>
            <v:group style="position:absolute;left:3838;top:1018;width:42;height:2" coordorigin="3838,1018" coordsize="42,2">
              <v:shape style="position:absolute;left:3838;top:1018;width:42;height:2" coordorigin="3838,1018" coordsize="42,0" path="m3838,1018l3879,1018e" filled="false" stroked="true" strokeweight=".071417pt" strokecolor="#000000">
                <v:path arrowok="t"/>
              </v:shape>
            </v:group>
            <v:group style="position:absolute;left:3884;top:1023;width:11;height:2" coordorigin="3884,1023" coordsize="11,2">
              <v:shape style="position:absolute;left:3884;top:1023;width:11;height:2" coordorigin="3884,1023" coordsize="11,0" path="m3884,1023l3895,1023e" filled="false" stroked="true" strokeweight=".509722pt" strokecolor="#000000">
                <v:path arrowok="t"/>
              </v:shape>
            </v:group>
            <v:group style="position:absolute;left:3838;top:671;width:42;height:2" coordorigin="3838,671" coordsize="42,2">
              <v:shape style="position:absolute;left:3838;top:671;width:42;height:2" coordorigin="3838,671" coordsize="42,0" path="m3838,671l3879,671e" filled="false" stroked="true" strokeweight=".071417pt" strokecolor="#000000">
                <v:path arrowok="t"/>
              </v:shape>
            </v:group>
            <v:group style="position:absolute;left:3884;top:676;width:11;height:2" coordorigin="3884,676" coordsize="11,2">
              <v:shape style="position:absolute;left:3884;top:676;width:11;height:2" coordorigin="3884,676" coordsize="11,0" path="m3884,676l3895,676e" filled="false" stroked="true" strokeweight=".509722pt" strokecolor="#000000">
                <v:path arrowok="t"/>
              </v:shape>
            </v:group>
            <v:group style="position:absolute;left:3838;top:323;width:42;height:2" coordorigin="3838,323" coordsize="42,2">
              <v:shape style="position:absolute;left:3838;top:323;width:42;height:2" coordorigin="3838,323" coordsize="42,0" path="m3838,323l3879,323e" filled="false" stroked="true" strokeweight=".071417pt" strokecolor="#000000">
                <v:path arrowok="t"/>
              </v:shape>
            </v:group>
            <v:group style="position:absolute;left:3884;top:328;width:11;height:2" coordorigin="3884,328" coordsize="11,2">
              <v:shape style="position:absolute;left:3884;top:328;width:11;height:2" coordorigin="3884,328" coordsize="11,0" path="m3884,328l3895,328e" filled="false" stroked="true" strokeweight=".509722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13"/>
        </w:rPr>
        <w:t>Fresnel</w:t>
      </w:r>
      <w:r>
        <w:rPr>
          <w:rFonts w:ascii="Arial"/>
          <w:spacing w:val="10"/>
          <w:sz w:val="13"/>
        </w:rPr>
        <w:t> </w:t>
      </w:r>
      <w:r>
        <w:rPr>
          <w:rFonts w:ascii="Arial"/>
          <w:sz w:val="13"/>
        </w:rPr>
        <w:t>coefficients</w:t>
      </w:r>
      <w:r>
        <w:rPr>
          <w:rFonts w:ascii="Arial"/>
          <w:spacing w:val="15"/>
          <w:sz w:val="13"/>
        </w:rPr>
        <w:t> </w:t>
      </w:r>
      <w:r>
        <w:rPr>
          <w:rFonts w:ascii="Arial"/>
          <w:spacing w:val="-4"/>
          <w:sz w:val="13"/>
        </w:rPr>
        <w:t>for</w:t>
      </w:r>
      <w:r>
        <w:rPr>
          <w:rFonts w:ascii="Arial"/>
          <w:spacing w:val="6"/>
          <w:sz w:val="13"/>
        </w:rPr>
        <w:t> </w:t>
      </w:r>
      <w:r>
        <w:rPr>
          <w:rFonts w:ascii="Arial"/>
          <w:sz w:val="13"/>
        </w:rPr>
        <w:t>transmission</w:t>
      </w:r>
      <w:r>
        <w:rPr>
          <w:rFonts w:ascii="Arial"/>
          <w:spacing w:val="7"/>
          <w:sz w:val="13"/>
        </w:rPr>
        <w:t> </w:t>
      </w:r>
      <w:r>
        <w:rPr>
          <w:rFonts w:ascii="Arial"/>
          <w:spacing w:val="-3"/>
          <w:sz w:val="13"/>
        </w:rPr>
        <w:t>(blue),</w:t>
      </w:r>
      <w:r>
        <w:rPr>
          <w:rFonts w:ascii="Arial"/>
          <w:spacing w:val="14"/>
          <w:sz w:val="13"/>
        </w:rPr>
        <w:t> </w:t>
      </w:r>
      <w:r>
        <w:rPr>
          <w:rFonts w:ascii="Arial"/>
          <w:sz w:val="13"/>
        </w:rPr>
        <w:t>reflection</w:t>
      </w:r>
      <w:r>
        <w:rPr>
          <w:rFonts w:ascii="Arial"/>
          <w:spacing w:val="7"/>
          <w:sz w:val="13"/>
        </w:rPr>
        <w:t> </w:t>
      </w:r>
      <w:r>
        <w:rPr>
          <w:rFonts w:ascii="Arial"/>
          <w:spacing w:val="-3"/>
          <w:sz w:val="13"/>
        </w:rPr>
        <w:t>(red)</w:t>
      </w:r>
      <w:r>
        <w:rPr>
          <w:rFonts w:ascii="Arial"/>
          <w:spacing w:val="6"/>
          <w:sz w:val="13"/>
        </w:rPr>
        <w:t> </w:t>
      </w:r>
      <w:r>
        <w:rPr>
          <w:rFonts w:ascii="Arial"/>
          <w:sz w:val="13"/>
        </w:rPr>
        <w:t>and</w:t>
      </w:r>
      <w:r>
        <w:rPr>
          <w:rFonts w:ascii="Arial"/>
          <w:spacing w:val="7"/>
          <w:sz w:val="13"/>
        </w:rPr>
        <w:t> </w:t>
      </w:r>
      <w:r>
        <w:rPr>
          <w:rFonts w:ascii="Arial"/>
          <w:sz w:val="13"/>
        </w:rPr>
        <w:t>absorption</w:t>
      </w:r>
      <w:r>
        <w:rPr>
          <w:rFonts w:ascii="Arial"/>
          <w:spacing w:val="7"/>
          <w:sz w:val="13"/>
        </w:rPr>
        <w:t> </w:t>
      </w:r>
      <w:r>
        <w:rPr>
          <w:rFonts w:ascii="Arial"/>
          <w:spacing w:val="-3"/>
          <w:sz w:val="13"/>
        </w:rPr>
        <w:t>(green)</w:t>
      </w:r>
      <w:r>
        <w:rPr>
          <w:rFonts w:ascii="Arial"/>
          <w:spacing w:val="-29"/>
          <w:sz w:val="13"/>
        </w:rPr>
        <w:t> </w:t>
      </w:r>
      <w:r>
        <w:rPr>
          <w:rFonts w:ascii="Arial"/>
          <w:spacing w:val="-29"/>
          <w:sz w:val="13"/>
        </w:rPr>
      </w:r>
      <w:r>
        <w:rPr>
          <w:rFonts w:ascii="Arial"/>
          <w:sz w:val="13"/>
        </w:rPr>
        <w:t>1</w:t>
      </w:r>
    </w:p>
    <w:p>
      <w:pPr>
        <w:spacing w:line="240" w:lineRule="auto" w:before="4"/>
        <w:rPr>
          <w:rFonts w:ascii="Arial" w:hAnsi="Arial" w:cs="Arial" w:eastAsia="Arial"/>
          <w:sz w:val="9"/>
          <w:szCs w:val="9"/>
        </w:rPr>
      </w:pPr>
    </w:p>
    <w:p>
      <w:pPr>
        <w:spacing w:before="86"/>
        <w:ind w:left="233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0.9</w:t>
      </w:r>
    </w:p>
    <w:p>
      <w:pPr>
        <w:spacing w:line="240" w:lineRule="auto" w:before="8"/>
        <w:rPr>
          <w:rFonts w:ascii="Arial" w:hAnsi="Arial" w:cs="Arial" w:eastAsia="Arial"/>
          <w:sz w:val="9"/>
          <w:szCs w:val="9"/>
        </w:rPr>
      </w:pPr>
    </w:p>
    <w:p>
      <w:pPr>
        <w:spacing w:before="86"/>
        <w:ind w:left="233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0.8</w:t>
      </w:r>
    </w:p>
    <w:p>
      <w:pPr>
        <w:spacing w:line="240" w:lineRule="auto" w:before="9"/>
        <w:rPr>
          <w:rFonts w:ascii="Arial" w:hAnsi="Arial" w:cs="Arial" w:eastAsia="Arial"/>
          <w:sz w:val="9"/>
          <w:szCs w:val="9"/>
        </w:rPr>
      </w:pPr>
    </w:p>
    <w:p>
      <w:pPr>
        <w:spacing w:before="86"/>
        <w:ind w:left="233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0.7</w:t>
      </w:r>
    </w:p>
    <w:p>
      <w:pPr>
        <w:spacing w:line="240" w:lineRule="auto" w:before="9"/>
        <w:rPr>
          <w:rFonts w:ascii="Arial" w:hAnsi="Arial" w:cs="Arial" w:eastAsia="Arial"/>
          <w:sz w:val="9"/>
          <w:szCs w:val="9"/>
        </w:rPr>
      </w:pPr>
    </w:p>
    <w:p>
      <w:pPr>
        <w:spacing w:before="86"/>
        <w:ind w:left="233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shape style="position:absolute;margin-left:168.680023pt;margin-top:-2.167152pt;width:8.65pt;height:56.5pt;mso-position-horizontal-relative:page;mso-position-vertical-relative:paragraph;z-index:2296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/>
                      <w:w w:val="102"/>
                      <w:sz w:val="13"/>
                    </w:rPr>
                    <w:t>F</w:t>
                  </w:r>
                  <w:r>
                    <w:rPr>
                      <w:rFonts w:ascii="Arial"/>
                      <w:spacing w:val="-4"/>
                      <w:w w:val="102"/>
                      <w:sz w:val="13"/>
                    </w:rPr>
                    <w:t>r</w:t>
                  </w:r>
                  <w:r>
                    <w:rPr>
                      <w:rFonts w:ascii="Arial"/>
                      <w:spacing w:val="-3"/>
                      <w:w w:val="102"/>
                      <w:sz w:val="13"/>
                    </w:rPr>
                    <w:t>e</w:t>
                  </w:r>
                  <w:r>
                    <w:rPr>
                      <w:rFonts w:ascii="Arial"/>
                      <w:spacing w:val="5"/>
                      <w:w w:val="102"/>
                      <w:sz w:val="13"/>
                    </w:rPr>
                    <w:t>s</w:t>
                  </w:r>
                  <w:r>
                    <w:rPr>
                      <w:rFonts w:ascii="Arial"/>
                      <w:spacing w:val="-3"/>
                      <w:w w:val="102"/>
                      <w:sz w:val="13"/>
                    </w:rPr>
                    <w:t>ne</w:t>
                  </w:r>
                  <w:r>
                    <w:rPr>
                      <w:rFonts w:ascii="Arial"/>
                      <w:w w:val="102"/>
                      <w:sz w:val="13"/>
                    </w:rPr>
                    <w:t>l</w:t>
                  </w:r>
                  <w:r>
                    <w:rPr>
                      <w:rFonts w:ascii="Arial"/>
                      <w:spacing w:val="5"/>
                      <w:sz w:val="13"/>
                    </w:rPr>
                    <w:t> </w:t>
                  </w:r>
                  <w:r>
                    <w:rPr>
                      <w:rFonts w:ascii="Arial"/>
                      <w:spacing w:val="5"/>
                      <w:w w:val="102"/>
                      <w:sz w:val="13"/>
                    </w:rPr>
                    <w:t>c</w:t>
                  </w:r>
                  <w:r>
                    <w:rPr>
                      <w:rFonts w:ascii="Arial"/>
                      <w:spacing w:val="-3"/>
                      <w:w w:val="102"/>
                      <w:sz w:val="13"/>
                    </w:rPr>
                    <w:t>oe</w:t>
                  </w:r>
                  <w:r>
                    <w:rPr>
                      <w:rFonts w:ascii="Arial"/>
                      <w:spacing w:val="3"/>
                      <w:w w:val="102"/>
                      <w:sz w:val="13"/>
                    </w:rPr>
                    <w:t>ff</w:t>
                  </w:r>
                  <w:r>
                    <w:rPr>
                      <w:rFonts w:ascii="Arial"/>
                      <w:w w:val="102"/>
                      <w:sz w:val="13"/>
                    </w:rPr>
                    <w:t>i</w:t>
                  </w:r>
                  <w:r>
                    <w:rPr>
                      <w:rFonts w:ascii="Arial"/>
                      <w:spacing w:val="5"/>
                      <w:w w:val="102"/>
                      <w:sz w:val="13"/>
                    </w:rPr>
                    <w:t>c</w:t>
                  </w:r>
                  <w:r>
                    <w:rPr>
                      <w:rFonts w:ascii="Arial"/>
                      <w:w w:val="102"/>
                      <w:sz w:val="13"/>
                    </w:rPr>
                    <w:t>i</w:t>
                  </w:r>
                  <w:r>
                    <w:rPr>
                      <w:rFonts w:ascii="Arial"/>
                      <w:spacing w:val="-3"/>
                      <w:w w:val="102"/>
                      <w:sz w:val="13"/>
                    </w:rPr>
                    <w:t>en</w:t>
                  </w:r>
                  <w:r>
                    <w:rPr>
                      <w:rFonts w:ascii="Arial"/>
                      <w:w w:val="102"/>
                      <w:sz w:val="13"/>
                    </w:rPr>
                    <w:t>t</w:t>
                  </w:r>
                  <w:r>
                    <w:rPr>
                      <w:rFonts w:ascii="Arial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3"/>
        </w:rPr>
        <w:t>0.6</w:t>
      </w: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</w:p>
    <w:p>
      <w:pPr>
        <w:spacing w:before="86"/>
        <w:ind w:left="233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0.5</w:t>
      </w:r>
    </w:p>
    <w:p>
      <w:pPr>
        <w:spacing w:line="240" w:lineRule="auto" w:before="9"/>
        <w:rPr>
          <w:rFonts w:ascii="Arial" w:hAnsi="Arial" w:cs="Arial" w:eastAsia="Arial"/>
          <w:sz w:val="9"/>
          <w:szCs w:val="9"/>
        </w:rPr>
      </w:pPr>
    </w:p>
    <w:p>
      <w:pPr>
        <w:spacing w:before="86"/>
        <w:ind w:left="233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0.4</w:t>
      </w:r>
    </w:p>
    <w:p>
      <w:pPr>
        <w:spacing w:line="240" w:lineRule="auto" w:before="8"/>
        <w:rPr>
          <w:rFonts w:ascii="Arial" w:hAnsi="Arial" w:cs="Arial" w:eastAsia="Arial"/>
          <w:sz w:val="9"/>
          <w:szCs w:val="9"/>
        </w:rPr>
      </w:pPr>
    </w:p>
    <w:p>
      <w:pPr>
        <w:spacing w:before="86"/>
        <w:ind w:left="233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0.3</w:t>
      </w:r>
    </w:p>
    <w:p>
      <w:pPr>
        <w:spacing w:line="240" w:lineRule="auto" w:before="9"/>
        <w:rPr>
          <w:rFonts w:ascii="Arial" w:hAnsi="Arial" w:cs="Arial" w:eastAsia="Arial"/>
          <w:sz w:val="9"/>
          <w:szCs w:val="9"/>
        </w:rPr>
      </w:pPr>
    </w:p>
    <w:p>
      <w:pPr>
        <w:spacing w:before="86"/>
        <w:ind w:left="233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0.2</w:t>
      </w:r>
    </w:p>
    <w:p>
      <w:pPr>
        <w:spacing w:line="240" w:lineRule="auto" w:before="9"/>
        <w:rPr>
          <w:rFonts w:ascii="Arial" w:hAnsi="Arial" w:cs="Arial" w:eastAsia="Arial"/>
          <w:sz w:val="9"/>
          <w:szCs w:val="9"/>
        </w:rPr>
      </w:pPr>
    </w:p>
    <w:p>
      <w:pPr>
        <w:spacing w:before="86"/>
        <w:ind w:left="233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0.1</w:t>
      </w: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</w:p>
    <w:p>
      <w:pPr>
        <w:spacing w:line="131" w:lineRule="exact" w:before="86"/>
        <w:ind w:left="2446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2"/>
          <w:sz w:val="13"/>
        </w:rPr>
        <w:t>0</w:t>
      </w:r>
      <w:r>
        <w:rPr>
          <w:rFonts w:ascii="Arial"/>
          <w:sz w:val="13"/>
        </w:rPr>
      </w:r>
    </w:p>
    <w:p>
      <w:pPr>
        <w:tabs>
          <w:tab w:pos="449" w:val="left" w:leader="none"/>
          <w:tab w:pos="939" w:val="left" w:leader="none"/>
          <w:tab w:pos="1429" w:val="left" w:leader="none"/>
          <w:tab w:pos="1920" w:val="left" w:leader="none"/>
          <w:tab w:pos="2420" w:val="left" w:leader="none"/>
          <w:tab w:pos="2911" w:val="left" w:leader="none"/>
          <w:tab w:pos="3401" w:val="left" w:leader="none"/>
          <w:tab w:pos="3891" w:val="left" w:leader="none"/>
          <w:tab w:pos="4392" w:val="left" w:leader="none"/>
        </w:tabs>
        <w:spacing w:line="131" w:lineRule="exact" w:before="0"/>
        <w:ind w:left="0" w:right="1033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</w:t>
        <w:tab/>
      </w:r>
      <w:r>
        <w:rPr>
          <w:rFonts w:ascii="Arial"/>
          <w:spacing w:val="-2"/>
          <w:sz w:val="13"/>
        </w:rPr>
        <w:t>10</w:t>
        <w:tab/>
        <w:t>20</w:t>
        <w:tab/>
        <w:t>30</w:t>
        <w:tab/>
        <w:t>40</w:t>
        <w:tab/>
        <w:t>50</w:t>
        <w:tab/>
        <w:t>60</w:t>
        <w:tab/>
        <w:t>70</w:t>
        <w:tab/>
        <w:t>80</w:t>
        <w:tab/>
      </w:r>
      <w:r>
        <w:rPr>
          <w:rFonts w:ascii="Arial"/>
          <w:spacing w:val="-3"/>
          <w:sz w:val="13"/>
        </w:rPr>
        <w:t>90</w:t>
      </w:r>
      <w:r>
        <w:rPr>
          <w:rFonts w:ascii="Arial"/>
          <w:sz w:val="13"/>
        </w:rPr>
      </w:r>
    </w:p>
    <w:p>
      <w:pPr>
        <w:spacing w:before="24"/>
        <w:ind w:left="0" w:right="1092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incident  angle</w:t>
      </w:r>
      <w:r>
        <w:rPr>
          <w:rFonts w:ascii="Arial"/>
          <w:spacing w:val="-5"/>
          <w:sz w:val="13"/>
        </w:rPr>
        <w:t> </w:t>
      </w:r>
      <w:r>
        <w:rPr>
          <w:rFonts w:ascii="Arial"/>
          <w:spacing w:val="-3"/>
          <w:sz w:val="13"/>
        </w:rPr>
        <w:t>(degrees)</w:t>
      </w: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pStyle w:val="Heading1"/>
        <w:spacing w:line="240" w:lineRule="auto" w:before="69"/>
        <w:ind w:left="1667" w:right="990" w:hanging="1116"/>
        <w:jc w:val="left"/>
      </w:pPr>
      <w:r>
        <w:rPr>
          <w:rFonts w:ascii="Times New Roman"/>
          <w:b/>
        </w:rPr>
        <w:t>Figure 4</w:t>
      </w:r>
      <w:r>
        <w:rPr/>
        <w:t>. The relation between the Fresnel coefficient &amp; incident angle (degree)</w:t>
      </w:r>
      <w:r>
        <w:rPr>
          <w:spacing w:val="-14"/>
        </w:rPr>
        <w:t> </w:t>
      </w:r>
      <w:r>
        <w:rPr/>
        <w:t>With</w:t>
      </w:r>
      <w:r>
        <w:rPr/>
        <w:t> wavelength 300nm, the thickness for gold =50nm,</w:t>
      </w:r>
      <w:r>
        <w:rPr>
          <w:spacing w:val="-7"/>
        </w:rPr>
        <w:t> </w:t>
      </w:r>
      <w:r>
        <w:rPr/>
        <w:t>p-polarized.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44" w:lineRule="auto" w:before="83"/>
        <w:ind w:left="2115" w:right="3090" w:hanging="83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176.155762pt;margin-top:17.014437pt;width:255.8pt;height:201.35pt;mso-position-horizontal-relative:page;mso-position-vertical-relative:paragraph;z-index:-31120" coordorigin="3523,340" coordsize="5116,4027">
            <v:group style="position:absolute;left:3524;top:4355;width:5092;height:2" coordorigin="3524,4355" coordsize="5092,2">
              <v:shape style="position:absolute;left:3524;top:4355;width:5092;height:2" coordorigin="3524,4355" coordsize="5092,0" path="m3524,4355l8616,4355e" filled="false" stroked="true" strokeweight=".082023pt" strokecolor="#000000">
                <v:path arrowok="t"/>
              </v:shape>
            </v:group>
            <v:group style="position:absolute;left:8621;top:4361;width:12;height:2" coordorigin="8621,4361" coordsize="12,2">
              <v:shape style="position:absolute;left:8621;top:4361;width:12;height:2" coordorigin="8621,4361" coordsize="12,0" path="m8621,4361l8633,4361e" filled="false" stroked="true" strokeweight=".585418pt" strokecolor="#000000">
                <v:path arrowok="t"/>
              </v:shape>
            </v:group>
            <v:group style="position:absolute;left:3524;top:341;width:2;height:4014" coordorigin="3524,341" coordsize="2,4014">
              <v:shape style="position:absolute;left:3524;top:341;width:2;height:4014" coordorigin="3524,341" coordsize="0,4014" path="m3524,4355l3524,341e" filled="false" stroked="true" strokeweight=".081897pt" strokecolor="#000000">
                <v:path arrowok="t"/>
              </v:shape>
            </v:group>
            <v:group style="position:absolute;left:3530;top:347;width:12;height:2" coordorigin="3530,347" coordsize="12,2">
              <v:shape style="position:absolute;left:3530;top:347;width:12;height:2" coordorigin="3530,347" coordsize="12,0" path="m3530,347l3541,347e" filled="false" stroked="true" strokeweight=".585418pt" strokecolor="#000000">
                <v:path arrowok="t"/>
              </v:shape>
              <v:shape style="position:absolute;left:3523;top:4213;width:5093;height:154" type="#_x0000_t75" stroked="false">
                <v:imagedata r:id="rId23" o:title=""/>
              </v:shape>
            </v:group>
            <v:group style="position:absolute;left:8621;top:4302;width:12;height:2" coordorigin="8621,4302" coordsize="12,2">
              <v:shape style="position:absolute;left:8621;top:4302;width:12;height:2" coordorigin="8621,4302" coordsize="12,0" path="m8621,4302l8633,4302e" filled="false" stroked="true" strokeweight=".585418pt" strokecolor="#000000">
                <v:path arrowok="t"/>
              </v:shape>
            </v:group>
            <v:group style="position:absolute;left:3524;top:3944;width:48;height:2" coordorigin="3524,3944" coordsize="48,2">
              <v:shape style="position:absolute;left:3524;top:3944;width:48;height:2" coordorigin="3524,3944" coordsize="48,0" path="m3524,3944l3571,3944e" filled="false" stroked="true" strokeweight=".082023pt" strokecolor="#000000">
                <v:path arrowok="t"/>
              </v:shape>
            </v:group>
            <v:group style="position:absolute;left:3577;top:3950;width:12;height:2" coordorigin="3577,3950" coordsize="12,2">
              <v:shape style="position:absolute;left:3577;top:3950;width:12;height:2" coordorigin="3577,3950" coordsize="12,0" path="m3577,3950l3589,3950e" filled="false" stroked="true" strokeweight=".585418pt" strokecolor="#000000">
                <v:path arrowok="t"/>
              </v:shape>
            </v:group>
            <v:group style="position:absolute;left:3524;top:3545;width:48;height:2" coordorigin="3524,3545" coordsize="48,2">
              <v:shape style="position:absolute;left:3524;top:3545;width:48;height:2" coordorigin="3524,3545" coordsize="48,0" path="m3524,3545l3571,3545e" filled="false" stroked="true" strokeweight=".082023pt" strokecolor="#000000">
                <v:path arrowok="t"/>
              </v:shape>
            </v:group>
            <v:group style="position:absolute;left:3577;top:3551;width:12;height:2" coordorigin="3577,3551" coordsize="12,2">
              <v:shape style="position:absolute;left:3577;top:3551;width:12;height:2" coordorigin="3577,3551" coordsize="12,0" path="m3577,3551l3589,3551e" filled="false" stroked="true" strokeweight=".585418pt" strokecolor="#000000">
                <v:path arrowok="t"/>
              </v:shape>
            </v:group>
            <v:group style="position:absolute;left:3524;top:3146;width:48;height:2" coordorigin="3524,3146" coordsize="48,2">
              <v:shape style="position:absolute;left:3524;top:3146;width:48;height:2" coordorigin="3524,3146" coordsize="48,0" path="m3524,3146l3571,3146e" filled="false" stroked="true" strokeweight=".082023pt" strokecolor="#000000">
                <v:path arrowok="t"/>
              </v:shape>
            </v:group>
            <v:group style="position:absolute;left:3577;top:3152;width:12;height:2" coordorigin="3577,3152" coordsize="12,2">
              <v:shape style="position:absolute;left:3577;top:3152;width:12;height:2" coordorigin="3577,3152" coordsize="12,0" path="m3577,3152l3589,3152e" filled="false" stroked="true" strokeweight=".585418pt" strokecolor="#000000">
                <v:path arrowok="t"/>
              </v:shape>
            </v:group>
            <v:group style="position:absolute;left:3524;top:2747;width:48;height:2" coordorigin="3524,2747" coordsize="48,2">
              <v:shape style="position:absolute;left:3524;top:2747;width:48;height:2" coordorigin="3524,2747" coordsize="48,0" path="m3524,2747l3571,2747e" filled="false" stroked="true" strokeweight=".082023pt" strokecolor="#000000">
                <v:path arrowok="t"/>
              </v:shape>
            </v:group>
            <v:group style="position:absolute;left:3577;top:2753;width:12;height:2" coordorigin="3577,2753" coordsize="12,2">
              <v:shape style="position:absolute;left:3577;top:2753;width:12;height:2" coordorigin="3577,2753" coordsize="12,0" path="m3577,2753l3589,2753e" filled="false" stroked="true" strokeweight=".585418pt" strokecolor="#000000">
                <v:path arrowok="t"/>
              </v:shape>
            </v:group>
            <v:group style="position:absolute;left:3524;top:2348;width:48;height:2" coordorigin="3524,2348" coordsize="48,2">
              <v:shape style="position:absolute;left:3524;top:2348;width:48;height:2" coordorigin="3524,2348" coordsize="48,0" path="m3524,2348l3571,2348e" filled="false" stroked="true" strokeweight=".082023pt" strokecolor="#000000">
                <v:path arrowok="t"/>
              </v:shape>
            </v:group>
            <v:group style="position:absolute;left:3577;top:2354;width:12;height:2" coordorigin="3577,2354" coordsize="12,2">
              <v:shape style="position:absolute;left:3577;top:2354;width:12;height:2" coordorigin="3577,2354" coordsize="12,0" path="m3577,2354l3589,2354e" filled="false" stroked="true" strokeweight=".585418pt" strokecolor="#000000">
                <v:path arrowok="t"/>
              </v:shape>
            </v:group>
            <v:group style="position:absolute;left:3524;top:1937;width:48;height:2" coordorigin="3524,1937" coordsize="48,2">
              <v:shape style="position:absolute;left:3524;top:1937;width:48;height:2" coordorigin="3524,1937" coordsize="48,0" path="m3524,1937l3571,1937e" filled="false" stroked="true" strokeweight=".082023pt" strokecolor="#000000">
                <v:path arrowok="t"/>
              </v:shape>
            </v:group>
            <v:group style="position:absolute;left:3577;top:1943;width:12;height:2" coordorigin="3577,1943" coordsize="12,2">
              <v:shape style="position:absolute;left:3577;top:1943;width:12;height:2" coordorigin="3577,1943" coordsize="12,0" path="m3577,1943l3589,1943e" filled="false" stroked="true" strokeweight=".585418pt" strokecolor="#000000">
                <v:path arrowok="t"/>
              </v:shape>
            </v:group>
            <v:group style="position:absolute;left:3524;top:1538;width:48;height:2" coordorigin="3524,1538" coordsize="48,2">
              <v:shape style="position:absolute;left:3524;top:1538;width:48;height:2" coordorigin="3524,1538" coordsize="48,0" path="m3524,1538l3571,1538e" filled="false" stroked="true" strokeweight=".082023pt" strokecolor="#000000">
                <v:path arrowok="t"/>
              </v:shape>
            </v:group>
            <v:group style="position:absolute;left:3577;top:1544;width:12;height:2" coordorigin="3577,1544" coordsize="12,2">
              <v:shape style="position:absolute;left:3577;top:1544;width:12;height:2" coordorigin="3577,1544" coordsize="12,0" path="m3577,1544l3589,1544e" filled="false" stroked="true" strokeweight=".585418pt" strokecolor="#000000">
                <v:path arrowok="t"/>
              </v:shape>
            </v:group>
            <v:group style="position:absolute;left:3524;top:1139;width:48;height:2" coordorigin="3524,1139" coordsize="48,2">
              <v:shape style="position:absolute;left:3524;top:1139;width:48;height:2" coordorigin="3524,1139" coordsize="48,0" path="m3524,1139l3571,1139e" filled="false" stroked="true" strokeweight=".082023pt" strokecolor="#000000">
                <v:path arrowok="t"/>
              </v:shape>
            </v:group>
            <v:group style="position:absolute;left:3577;top:1145;width:12;height:2" coordorigin="3577,1145" coordsize="12,2">
              <v:shape style="position:absolute;left:3577;top:1145;width:12;height:2" coordorigin="3577,1145" coordsize="12,0" path="m3577,1145l3589,1145e" filled="false" stroked="true" strokeweight=".585418pt" strokecolor="#000000">
                <v:path arrowok="t"/>
              </v:shape>
            </v:group>
            <v:group style="position:absolute;left:3524;top:740;width:48;height:2" coordorigin="3524,740" coordsize="48,2">
              <v:shape style="position:absolute;left:3524;top:740;width:48;height:2" coordorigin="3524,740" coordsize="48,0" path="m3524,740l3571,740e" filled="false" stroked="true" strokeweight=".082023pt" strokecolor="#000000">
                <v:path arrowok="t"/>
              </v:shape>
            </v:group>
            <v:group style="position:absolute;left:3577;top:746;width:12;height:2" coordorigin="3577,746" coordsize="12,2">
              <v:shape style="position:absolute;left:3577;top:746;width:12;height:2" coordorigin="3577,746" coordsize="12,0" path="m3577,746l3589,746e" filled="false" stroked="true" strokeweight=".585418pt" strokecolor="#000000">
                <v:path arrowok="t"/>
              </v:shape>
            </v:group>
            <v:group style="position:absolute;left:3524;top:341;width:48;height:2" coordorigin="3524,341" coordsize="48,2">
              <v:shape style="position:absolute;left:3524;top:341;width:48;height:2" coordorigin="3524,341" coordsize="48,0" path="m3524,341l3571,341e" filled="false" stroked="true" strokeweight=".082023pt" strokecolor="#000000">
                <v:path arrowok="t"/>
              </v:shape>
            </v:group>
            <v:group style="position:absolute;left:3577;top:347;width:12;height:2" coordorigin="3577,347" coordsize="12,2">
              <v:shape style="position:absolute;left:3577;top:347;width:12;height:2" coordorigin="3577,347" coordsize="12,0" path="m3577,347l3589,347e" filled="false" stroked="true" strokeweight=".585418pt" strokecolor="#000000">
                <v:path arrowok="t"/>
              </v:shape>
            </v:group>
            <v:group style="position:absolute;left:3524;top:505;width:1491;height:24" coordorigin="3524,505" coordsize="1491,24">
              <v:shape style="position:absolute;left:3524;top:505;width:1491;height:24" coordorigin="3524,505" coordsize="1491,24" path="m3524,505l3524,505,4392,505,4404,517,4897,517,4908,529,5002,529,5014,529e" filled="false" stroked="true" strokeweight=".082023pt" strokecolor="#ff0000">
                <v:path arrowok="t"/>
              </v:shape>
            </v:group>
            <v:group style="position:absolute;left:5014;top:529;width:1490;height:106" coordorigin="5014,529" coordsize="1490,106">
              <v:shape style="position:absolute;left:5014;top:529;width:1490;height:106" coordorigin="5014,529" coordsize="1490,106" path="m5014,529l5014,529,5237,529,5249,541,5483,541,5495,552,5695,552,5706,564,5870,564,5882,576,6023,576,6035,588,6152,588,6164,599,6257,599,6269,611,6363,611,6375,623,6457,623,6469,635,6481,635,6492,635,6504,635e" filled="false" stroked="true" strokeweight=".082023pt" strokecolor="#ff0000">
                <v:path arrowok="t"/>
              </v:shape>
            </v:group>
            <v:group style="position:absolute;left:6504;top:505;width:1303;height:3216" coordorigin="6504,505" coordsize="1303,3216">
              <v:shape style="position:absolute;left:6504;top:505;width:1303;height:3216" coordorigin="6504,505" coordsize="1303,3216" path="m6504,635l6516,635,6527,635,6539,646,6610,646,6621,658,6680,658,6692,670,6703,670,6715,670,6727,670,6738,670,6750,682,6809,682,6821,693,6915,693,6926,682,6938,670,6950,658,6962,646,6962,623,6973,588,6973,529,6985,517,6997,505,7008,505,7020,517,7020,552,7032,623,7032,764,7044,1069,7044,1714,7055,2841,7055,3721,7067,3416,7067,2688,7079,2137,7079,1761,7091,1526,7091,1362,7102,1245,7102,1163,7114,1092,7114,1045,7126,998,7126,963,7138,940,7138,916,7149,893,7149,881,7161,869,7161,857,7173,846,7173,822,7184,811,7196,799,7208,787,7220,775,7231,775,7243,764,7255,764,7267,764,7278,752,7290,752,7302,752,7313,752,7325,740,7618,740,7630,752,7794,752,7806,764e" filled="false" stroked="true" strokeweight=".081915pt" strokecolor="#ff0000">
                <v:path arrowok="t"/>
              </v:shape>
            </v:group>
            <v:group style="position:absolute;left:7806;top:341;width:798;height:423" coordorigin="7806,341" coordsize="798,423">
              <v:shape style="position:absolute;left:7806;top:341;width:798;height:423" coordorigin="7806,341" coordsize="798,423" path="m7806,764l7806,764,7982,764,7994,752,8076,752,8088,740,8100,740,8111,740,8123,740,8135,728,8146,728,8158,728,8170,728,8181,717,8193,717,8205,705,8217,705,8229,705,8240,693,8252,693,8264,682,8276,682,8287,670,8299,658,8311,646,8322,646,8334,635,8346,623,8358,611,8369,611,8381,599,8393,588,8405,576,8416,564,8428,552,8440,541,8451,529,8463,517,8487,494,8487,482,8498,470,8510,459,8522,447,8534,435,8557,412,8557,400,8569,388,8581,376,8604,353,8604,341e" filled="false" stroked="true" strokeweight=".081996pt" strokecolor="#ff0000">
                <v:path arrowok="t"/>
              </v:shape>
            </v:group>
            <v:group style="position:absolute;left:3524;top:505;width:1491;height:24" coordorigin="3524,505" coordsize="1491,24">
              <v:shape style="position:absolute;left:3524;top:505;width:1491;height:24" coordorigin="3524,505" coordsize="1491,24" path="m3524,505l3524,505,4381,505,4392,517,4897,517,4908,529,5002,529,5014,529e" filled="false" stroked="true" strokeweight=".082023pt" strokecolor="#ff0000">
                <v:path arrowok="t"/>
              </v:shape>
            </v:group>
            <v:group style="position:absolute;left:5014;top:529;width:1490;height:106" coordorigin="5014,529" coordsize="1490,106">
              <v:shape style="position:absolute;left:5014;top:529;width:1490;height:106" coordorigin="5014,529" coordsize="1490,106" path="m5014,529l5014,529,5237,529,5249,541,5483,541,5495,552,5695,552,5706,564,5870,564,5882,576,6023,576,6035,588,6152,588,6164,599,6257,599,6269,611,6363,611,6375,623,6457,623,6469,635,6481,635,6492,635,6504,635e" filled="false" stroked="true" strokeweight=".082023pt" strokecolor="#ff0000">
                <v:path arrowok="t"/>
              </v:shape>
            </v:group>
            <v:group style="position:absolute;left:6504;top:505;width:1303;height:3146" coordorigin="6504,505" coordsize="1303,3146">
              <v:shape style="position:absolute;left:6504;top:505;width:1303;height:3146" coordorigin="6504,505" coordsize="1303,3146" path="m6504,635l6516,635,6527,635,6539,635,6551,646,6610,646,6621,658,6692,658,6703,670,6715,670,6727,670,6738,670,6750,670,6762,682,6832,682,6844,693,6856,693,6868,693,6879,693,6891,693,6903,682,6915,682,6926,682,6938,670,6950,658,6950,646,6962,635,6962,623,6973,588,6973,529,6985,517,6997,505,7008,505,7020,517,7032,552,7032,611,7044,740,7044,998,7055,1526,7055,2501,7067,3557,7067,3651,7079,2994,7079,2372,7091,1937,7091,1656,7102,1456,7102,1315,7114,1221,7114,1139,7126,1080,7126,1034,7138,998,7138,963,7149,940,7149,916,7161,904,7161,881,7173,869,7173,846,7184,834,7208,811,7208,799,7220,787,7231,787,7243,775,7255,775,7267,764,7278,764,7290,764,7302,752,7313,752,7325,752,7337,752,7349,752,7360,740,7572,740,7583,752,7759,752,7771,764,7783,764,7794,764,7806,764e" filled="false" stroked="true" strokeweight=".081915pt" strokecolor="#ff0000">
                <v:path arrowok="t"/>
              </v:shape>
            </v:group>
            <v:group style="position:absolute;left:7806;top:341;width:810;height:423" coordorigin="7806,341" coordsize="810,423">
              <v:shape style="position:absolute;left:7806;top:341;width:810;height:423" coordorigin="7806,341" coordsize="810,423" path="m7806,764l7806,764,8006,764,8017,752,8088,752,8100,740,8111,740,8123,740,8135,740,8146,728,8158,728,8170,728,8181,717,8193,717,8205,717,8217,705,8229,705,8240,693,8252,693,8264,682,8276,682,8287,670,8299,658,8311,646,8322,646,8334,635,8346,623,8358,623,8440,541,8451,529,8463,517,8475,505,8498,482,8498,470,8510,459,8522,447,8534,435,8557,412,8557,400,8569,388,8581,376,8604,353,8604,341,8616,341e" filled="false" stroked="true" strokeweight=".081996pt" strokecolor="#ff0000">
                <v:path arrowok="t"/>
              </v:shape>
            </v:group>
            <v:group style="position:absolute;left:3524;top:505;width:1491;height:24" coordorigin="3524,505" coordsize="1491,24">
              <v:shape style="position:absolute;left:3524;top:505;width:1491;height:24" coordorigin="3524,505" coordsize="1491,24" path="m3524,505l3524,505,4369,505,4381,517,4897,517,4908,529,5002,529,5014,529e" filled="false" stroked="true" strokeweight=".082023pt" strokecolor="#ff0000">
                <v:path arrowok="t"/>
              </v:shape>
            </v:group>
            <v:group style="position:absolute;left:5014;top:529;width:1490;height:106" coordorigin="5014,529" coordsize="1490,106">
              <v:shape style="position:absolute;left:5014;top:529;width:1490;height:106" coordorigin="5014,529" coordsize="1490,106" path="m5014,529l5014,529,5225,529,5237,541,5483,541,5495,552,5695,552,5706,564,5870,564,5882,576,6023,576,6035,588,6152,588,6164,599,6269,599,6281,611,6375,611,6387,623,6457,623,6469,635,6481,635,6492,635,6504,635e" filled="false" stroked="true" strokeweight=".082023pt" strokecolor="#ff0000">
                <v:path arrowok="t"/>
              </v:shape>
            </v:group>
            <v:group style="position:absolute;left:6504;top:505;width:1303;height:3252" coordorigin="6504,505" coordsize="1303,3252">
              <v:shape style="position:absolute;left:6504;top:505;width:1303;height:3252" coordorigin="6504,505" coordsize="1303,3252" path="m6504,635l6516,635,6527,635,6539,635,6551,646,6621,646,6633,658,6692,658,6703,670,6762,670,6774,682,6915,682,6926,670,6938,658,6950,646,6962,635,6962,611,6973,588,6973,529,6985,517,6997,505,7008,505,7020,505,7032,517,7032,552,7044,611,7044,717,7055,928,7055,1362,7067,2160,7067,3252,7079,3757,7079,3310,7091,2653,7091,2148,7102,1808,7102,1573,7114,1409,7114,1292,7126,1198,7126,1128,7138,1080,7138,1034,7149,998,7149,963,7161,940,7161,928,7173,904,7173,869,7184,857,7196,846,7196,834,7208,822,7220,811,7231,799,7243,787,7255,787,7267,775,7278,775,7290,764,7302,764,7313,764,7325,752,7337,752,7349,752,7419,752,7431,740,7501,740,7513,752,7724,752,7736,764,7794,764,7806,764e" filled="false" stroked="true" strokeweight=".081914pt" strokecolor="#ff0000">
                <v:path arrowok="t"/>
              </v:shape>
            </v:group>
            <v:group style="position:absolute;left:7806;top:341;width:810;height:423" coordorigin="7806,341" coordsize="810,423">
              <v:shape style="position:absolute;left:7806;top:341;width:810;height:423" coordorigin="7806,341" coordsize="810,423" path="m7806,764l7806,764,8017,764,8029,752,8088,752,8100,740,8111,740,8123,740,8135,740,8146,728,8158,728,8170,728,8181,717,8193,717,8205,717,8217,705,8229,705,8240,693,8252,693,8264,682,8276,682,8287,670,8299,658,8311,658,8322,646,8334,635,8346,623,8358,623,8440,541,8451,529,8463,517,8475,505,8498,482,8498,470,8510,459,8522,447,8534,435,8557,412,8557,400,8569,388,8581,376,8604,353,8604,341,8616,341e" filled="false" stroked="true" strokeweight=".081996pt" strokecolor="#ff0000">
                <v:path arrowok="t"/>
              </v:shape>
            </v:group>
            <v:group style="position:absolute;left:3524;top:505;width:1491;height:24" coordorigin="3524,505" coordsize="1491,24">
              <v:shape style="position:absolute;left:3524;top:505;width:1491;height:24" coordorigin="3524,505" coordsize="1491,24" path="m3524,505l3524,505,4369,505,4381,517,4885,517,4897,529,5002,529,5014,529e" filled="false" stroked="true" strokeweight=".082023pt" strokecolor="#ff0000">
                <v:path arrowok="t"/>
              </v:shape>
            </v:group>
            <v:group style="position:absolute;left:5014;top:529;width:1490;height:106" coordorigin="5014,529" coordsize="1490,106">
              <v:shape style="position:absolute;left:5014;top:529;width:1490;height:106" coordorigin="5014,529" coordsize="1490,106" path="m5014,529l5014,529,5225,529,5237,541,5483,541,5495,552,5695,552,5706,564,5870,564,5882,576,6023,576,6035,588,6152,588,6164,599,6269,599,6281,611,6375,611,6387,623,6469,623,6481,635,6492,635,6504,635e" filled="false" stroked="true" strokeweight=".082023pt" strokecolor="#ff0000">
                <v:path arrowok="t"/>
              </v:shape>
            </v:group>
            <v:group style="position:absolute;left:6504;top:505;width:1303;height:3193" coordorigin="6504,505" coordsize="1303,3193">
              <v:shape style="position:absolute;left:6504;top:505;width:1303;height:3193" coordorigin="6504,505" coordsize="1303,3193" path="m6504,635l6516,635,6527,635,6539,635,6551,635,6562,646,6633,646,6645,658,6703,658,6715,670,6786,670,6797,682,6903,682,6915,670,6926,670,6938,658,6950,646,6962,635,6962,611,6973,588,6973,541,6985,529,6997,517,7008,505,7020,505,7032,517,7044,552,7044,599,7055,693,7055,869,7067,1210,7067,1855,7079,2864,7079,3698,7091,3592,7091,2970,7102,2395,7102,1984,7114,1702,7114,1515,7126,1374,7126,1268,7138,1186,7138,1128,7149,1069,7149,1034,7161,998,7161,975,7173,951,7173,904,7184,893,7184,881,7196,869,7196,857,7220,834,7220,822,7231,811,7243,799,7255,799,7267,787,7278,775,7290,775,7302,775,7313,764,7325,764,7337,764,7349,764,7360,752,7372,752,7689,752,7701,764,7794,764,7806,764e" filled="false" stroked="true" strokeweight=".081915pt" strokecolor="#ff0000">
                <v:path arrowok="t"/>
              </v:shape>
            </v:group>
            <v:group style="position:absolute;left:7806;top:341;width:798;height:423" coordorigin="7806,341" coordsize="798,423">
              <v:shape style="position:absolute;left:7806;top:341;width:798;height:423" coordorigin="7806,341" coordsize="798,423" path="m7806,764l7806,764,8029,764,8041,752,8100,752,8111,740,8123,740,8135,740,8146,728,8158,728,8170,728,8181,728,8193,717,8205,717,8217,705,8229,705,8240,693,8252,693,8264,682,8276,682,8287,670,8299,658,8311,658,8322,646,8334,635,8346,623,8358,623,8369,611,8440,541,8451,529,8463,517,8475,505,8498,482,8498,470,8510,459,8522,447,8534,435,8545,423,8569,400,8569,388,8581,376,8604,353,8604,341e" filled="false" stroked="true" strokeweight=".081996pt" strokecolor="#ff0000">
                <v:path arrowok="t"/>
              </v:shape>
            </v:group>
            <v:group style="position:absolute;left:3524;top:505;width:1491;height:24" coordorigin="3524,505" coordsize="1491,24">
              <v:shape style="position:absolute;left:3524;top:505;width:1491;height:24" coordorigin="3524,505" coordsize="1491,24" path="m3524,505l3524,505,4357,505,4369,517,4885,517,4897,529,5002,529,5014,529e" filled="false" stroked="true" strokeweight=".082023pt" strokecolor="#ff0000">
                <v:path arrowok="t"/>
              </v:shape>
            </v:group>
            <v:group style="position:absolute;left:5014;top:529;width:1490;height:106" coordorigin="5014,529" coordsize="1490,106">
              <v:shape style="position:absolute;left:5014;top:529;width:1490;height:106" coordorigin="5014,529" coordsize="1490,106" path="m5014,529l5014,529,5225,529,5237,541,5483,541,5495,552,5695,552,5706,564,5870,564,5882,576,6023,576,6035,588,6152,588,6164,599,6269,599,6281,611,6375,611,6387,623,6469,623,6481,635,6492,635,6504,635e" filled="false" stroked="true" strokeweight=".082023pt" strokecolor="#ff0000">
                <v:path arrowok="t"/>
              </v:shape>
            </v:group>
            <v:group style="position:absolute;left:6504;top:505;width:1291;height:3252" coordorigin="6504,505" coordsize="1291,3252">
              <v:shape style="position:absolute;left:6504;top:505;width:1291;height:3252" coordorigin="6504,505" coordsize="1291,3252" path="m6504,635l6504,635,6562,635,6574,646,6645,646,6657,658,6715,658,6727,670,6809,670,6821,682,6891,682,6903,670,6915,670,6926,658,6938,658,6950,646,6950,635,6962,623,6962,611,6973,588,6973,541,6985,529,6997,517,7008,505,7020,505,7032,505,7044,517,7044,541,7055,588,7055,670,7067,811,7067,1092,7079,1609,7079,2466,7091,3451,7091,3757,7102,3287,7102,2677,7114,2207,7114,1867,7126,1632,7126,1468,7138,1339,7138,1245,7149,1174,7149,1116,7161,1069,7161,1034,7173,998,7173,951,7184,928,7184,916,7196,893,7196,881,7220,857,7220,846,7231,834,7243,822,7255,811,7267,799,7278,787,7290,787,7302,775,7313,775,7325,775,7337,764,7349,764,7360,764,7372,764,7384,764,7396,752,7642,752,7654,764,7783,764,7794,764e" filled="false" stroked="true" strokeweight=".081914pt" strokecolor="#ff0000">
                <v:path arrowok="t"/>
              </v:shape>
            </v:group>
            <v:group style="position:absolute;left:7794;top:341;width:822;height:423" coordorigin="7794,341" coordsize="822,423">
              <v:shape style="position:absolute;left:7794;top:341;width:822;height:423" coordorigin="7794,341" coordsize="822,423" path="m7794,764l7794,764,8041,764,8053,752,8111,752,8123,740,8135,740,8146,740,8158,728,8170,728,8181,728,8193,717,8205,717,8217,705,8229,705,8240,693,8252,693,8264,682,8276,682,8287,670,8299,658,8311,658,8322,646,8334,635,8346,635,8358,623,8369,611,8381,599,8440,541,8451,529,8463,517,8475,505,8498,482,8498,470,8510,459,8522,447,8534,435,8545,423,8569,400,8569,388,8581,376,8604,353,8604,341,8616,341e" filled="false" stroked="true" strokeweight=".081997pt" strokecolor="#ff0000">
                <v:path arrowok="t"/>
              </v:shape>
            </v:group>
            <v:group style="position:absolute;left:3524;top:505;width:1491;height:24" coordorigin="3524,505" coordsize="1491,24">
              <v:shape style="position:absolute;left:3524;top:505;width:1491;height:24" coordorigin="3524,505" coordsize="1491,24" path="m3524,505l3524,505,4345,505,4357,517,4873,517,4885,529,5002,529,5014,529e" filled="false" stroked="true" strokeweight=".082023pt" strokecolor="#ff0000">
                <v:path arrowok="t"/>
              </v:shape>
            </v:group>
            <v:group style="position:absolute;left:5014;top:529;width:1490;height:106" coordorigin="5014,529" coordsize="1490,106">
              <v:shape style="position:absolute;left:5014;top:529;width:1490;height:106" coordorigin="5014,529" coordsize="1490,106" path="m5014,529l5014,529,5225,529,5237,541,5483,541,5495,552,5695,552,5706,564,5870,564,5882,576,6023,576,6035,588,6164,588,6175,599,6281,599,6293,611,6375,611,6387,623,6481,623,6492,635,6504,635e" filled="false" stroked="true" strokeweight=".082023pt" strokecolor="#ff0000">
                <v:path arrowok="t"/>
              </v:shape>
            </v:group>
            <v:group style="position:absolute;left:6504;top:505;width:1291;height:3240" coordorigin="6504,505" coordsize="1291,3240">
              <v:shape style="position:absolute;left:6504;top:505;width:1291;height:3240" coordorigin="6504,505" coordsize="1291,3240" path="m6504,635l6504,635,6562,635,6574,646,6645,646,6657,658,6727,658,6738,670,6915,670,6926,658,6938,646,6950,635,6962,623,6962,611,6973,588,6973,541,6985,529,6997,517,7008,517,7020,505,7032,505,7044,517,7055,541,7055,576,7067,646,7067,764,7079,987,7079,1397,7091,2102,7091,3076,7102,3745,7102,3580,7114,2994,7114,2454,7126,2055,7126,1773,7138,1573,7138,1421,7149,1315,7149,1233,7161,1163,7161,1104,7173,1069,7173,998,7184,975,7184,951,7196,928,7196,916,7208,904,7208,893,7220,881,7220,869,7243,846,7243,834,7255,822,7267,811,7278,799,7290,799,7302,787,7313,787,7325,775,7337,775,7349,775,7360,764,7443,764,7454,752,7595,752,7607,764,7783,764,7794,764e" filled="false" stroked="true" strokeweight=".081914pt" strokecolor="#ff0000">
                <v:path arrowok="t"/>
              </v:shape>
            </v:group>
            <v:group style="position:absolute;left:7794;top:341;width:810;height:423" coordorigin="7794,341" coordsize="810,423">
              <v:shape style="position:absolute;left:7794;top:341;width:810;height:423" coordorigin="7794,341" coordsize="810,423" path="m7794,764l7794,764,8053,764,8064,752,8076,752,8088,752,8100,752,8111,752,8123,740,8135,740,8146,740,8158,728,8170,728,8181,728,8193,717,8205,717,8217,705,8229,705,8240,705,8252,693,8264,693,8276,682,8287,670,8299,658,8311,658,8322,646,8334,635,8346,635,8358,623,8369,611,8381,599,8440,541,8451,529,8463,517,8475,505,8487,494,8510,470,8510,459,8522,447,8534,435,8545,423,8569,400,8569,388,8581,376,8604,353,8604,341e" filled="false" stroked="true" strokeweight=".081996pt" strokecolor="#ff0000">
                <v:path arrowok="t"/>
              </v:shape>
            </v:group>
            <v:group style="position:absolute;left:3524;top:505;width:1491;height:24" coordorigin="3524,505" coordsize="1491,24">
              <v:shape style="position:absolute;left:3524;top:505;width:1491;height:24" coordorigin="3524,505" coordsize="1491,24" path="m3524,505l3524,505,4333,505,4345,517,4873,517,4885,529,5002,529,5014,529e" filled="false" stroked="true" strokeweight=".082023pt" strokecolor="#ff0000">
                <v:path arrowok="t"/>
              </v:shape>
            </v:group>
            <v:group style="position:absolute;left:5014;top:529;width:1490;height:106" coordorigin="5014,529" coordsize="1490,106">
              <v:shape style="position:absolute;left:5014;top:529;width:1490;height:106" coordorigin="5014,529" coordsize="1490,106" path="m5014,529l5014,529,5213,529,5225,541,5483,541,5495,552,5695,552,5706,564,5870,564,5882,576,6035,576,6046,588,6164,588,6175,599,6281,599,6293,611,6387,611,6398,623,6481,623,6492,635,6504,635e" filled="false" stroked="true" strokeweight=".082023pt" strokecolor="#ff0000">
                <v:path arrowok="t"/>
              </v:shape>
            </v:group>
            <v:group style="position:absolute;left:6504;top:505;width:1279;height:3252" coordorigin="6504,505" coordsize="1279,3252">
              <v:shape style="position:absolute;left:6504;top:505;width:1279;height:3252" coordorigin="6504,505" coordsize="1279,3252" path="m6504,635l6504,635,6574,635,6586,646,6657,646,6668,658,6750,658,6762,670,6903,670,6915,658,6926,658,6938,646,6950,635,6962,623,6962,611,6973,588,6973,541,6985,529,6997,517,7008,517,7020,505,7032,505,7044,505,7055,517,7055,541,7067,576,7067,623,7079,728,7079,904,7091,1233,7091,1796,7102,2677,7102,3545,7114,3757,7114,3310,7126,2747,7126,2278,7138,1937,7138,1702,7149,1526,7149,1397,7161,1292,7161,1221,7173,1151,7173,1069,7184,1034,7184,998,7196,975,7196,951,7208,940,7208,916,7220,904,7220,893,7231,881,7231,869,7243,857,7267,834,7267,822,7278,811,7290,811,7302,799,7313,799,7325,787,7337,787,7349,775,7360,775,7372,775,7384,775,7396,764,7407,764,7771,764,7783,764e" filled="false" stroked="true" strokeweight=".081914pt" strokecolor="#ff0000">
                <v:path arrowok="t"/>
              </v:shape>
            </v:group>
            <v:group style="position:absolute;left:7783;top:341;width:833;height:435" coordorigin="7783,341" coordsize="833,435">
              <v:shape style="position:absolute;left:7783;top:341;width:833;height:435" coordorigin="7783,341" coordsize="833,435" path="m7783,764l7794,764,7806,764,7818,775,7947,775,7959,764,8064,764,8076,752,8088,752,8100,752,8111,752,8123,740,8135,740,8146,740,8158,728,8170,728,8181,728,8193,717,8205,717,8217,717,8229,705,8240,705,8252,693,8264,693,8276,682,8287,670,8299,658,8311,658,8322,646,8334,635,8346,635,8358,623,8369,611,8381,599,8440,541,8451,529,8463,517,8475,505,8487,494,8510,470,8510,459,8522,447,8534,435,8545,423,8569,400,8569,388,8581,376,8604,353,8604,341,8616,341e" filled="false" stroked="true" strokeweight=".081996pt" strokecolor="#ff0000">
                <v:path arrowok="t"/>
              </v:shape>
            </v:group>
            <v:group style="position:absolute;left:3524;top:505;width:1491;height:24" coordorigin="3524,505" coordsize="1491,24">
              <v:shape style="position:absolute;left:3524;top:505;width:1491;height:24" coordorigin="3524,505" coordsize="1491,24" path="m3524,505l3524,505,4310,505,4322,517,4862,517,4873,529,5002,529,5014,529e" filled="false" stroked="true" strokeweight=".082023pt" strokecolor="#ff0000">
                <v:path arrowok="t"/>
              </v:shape>
            </v:group>
            <v:group style="position:absolute;left:5014;top:529;width:1490;height:106" coordorigin="5014,529" coordsize="1490,106">
              <v:shape style="position:absolute;left:5014;top:529;width:1490;height:106" coordorigin="5014,529" coordsize="1490,106" path="m5014,529l5014,529,5213,529,5225,541,5483,541,5495,552,5695,552,5706,564,5882,564,5894,576,6035,576,6046,588,6164,588,6175,599,6281,599,6293,611,6387,611,6398,623,6492,623,6504,635e" filled="false" stroked="true" strokeweight=".082023pt" strokecolor="#ff0000">
                <v:path arrowok="t"/>
              </v:shape>
            </v:group>
            <v:group style="position:absolute;left:6504;top:505;width:1291;height:3263" coordorigin="6504,505" coordsize="1291,3263">
              <v:shape style="position:absolute;left:6504;top:505;width:1291;height:3263" coordorigin="6504,505" coordsize="1291,3263" path="m6504,635l6504,635,6586,635,6598,646,6668,646,6680,658,6762,658,6774,670,6891,670,6903,658,6915,658,6926,646,6938,646,6950,635,6962,623,6962,599,6973,576,6973,541,6985,529,6997,529,7008,517,7020,505,7032,505,7044,505,7055,517,7067,529,7067,564,7079,611,7079,693,7091,846,7091,1104,7102,1550,7102,2289,7114,3205,7114,3768,7126,3592,7126,3052,7138,2536,7138,2137,7149,1844,7149,1632,7161,1480,7161,1362,7173,1280,7173,1151,7184,1104,7184,1057,7196,1034,7196,998,7208,975,7208,951,7220,940,7220,916,7231,904,7231,893,7255,869,7255,857,7267,846,7278,834,7290,822,7302,811,7313,799,7325,799,7337,787,7349,787,7360,787,7372,775,7384,775,7396,775,7407,775,7419,775,7431,764,7748,764,7759,775,7771,775,7783,775,7794,775e" filled="false" stroked="true" strokeweight=".081914pt" strokecolor="#ff0000">
                <v:path arrowok="t"/>
              </v:shape>
            </v:group>
            <v:group style="position:absolute;left:7794;top:341;width:822;height:435" coordorigin="7794,341" coordsize="822,435">
              <v:shape style="position:absolute;left:7794;top:341;width:822;height:435" coordorigin="7794,341" coordsize="822,435" path="m7794,775l7794,775,7970,775,7982,764,8064,764,8076,752,8088,752,8100,752,8111,752,8123,752,8135,740,8146,740,8158,740,8170,728,8181,728,8193,717,8205,717,8217,717,8229,705,8240,705,8252,693,8264,693,8276,682,8287,670,8299,670,8311,658,8322,646,8334,635,8346,635,8358,623,8369,611,8381,599,8440,541,8451,529,8463,517,8475,505,8487,494,8510,470,8510,459,8522,447,8534,435,8545,423,8569,400,8569,388,8581,376,8604,353,8604,341,8616,341e" filled="false" stroked="true" strokeweight=".081996pt" strokecolor="#ff0000">
                <v:path arrowok="t"/>
              </v:shape>
            </v:group>
            <v:group style="position:absolute;left:3524;top:505;width:1491;height:24" coordorigin="3524,505" coordsize="1491,24">
              <v:shape style="position:absolute;left:3524;top:505;width:1491;height:24" coordorigin="3524,505" coordsize="1491,24" path="m3524,505l3524,505,4298,505,4310,517,4862,517,4873,529,5002,529,5014,529e" filled="false" stroked="true" strokeweight=".082023pt" strokecolor="#ff0000">
                <v:path arrowok="t"/>
              </v:shape>
            </v:group>
            <v:group style="position:absolute;left:5014;top:529;width:1490;height:94" coordorigin="5014,529" coordsize="1490,94">
              <v:shape style="position:absolute;left:5014;top:529;width:1490;height:94" coordorigin="5014,529" coordsize="1490,94" path="m5014,529l5014,529,5213,529,5225,541,5471,541,5483,552,5695,552,5706,564,5882,564,5894,576,6035,576,6046,588,6164,588,6175,599,6293,599,6305,611,6398,611,6410,623,6492,623,6504,623e" filled="false" stroked="true" strokeweight=".082023pt" strokecolor="#ff0000">
                <v:path arrowok="t"/>
              </v:shape>
            </v:group>
            <v:group style="position:absolute;left:6504;top:505;width:1279;height:3252" coordorigin="6504,505" coordsize="1279,3252">
              <v:shape style="position:absolute;left:6504;top:505;width:1279;height:3252" coordorigin="6504,505" coordsize="1279,3252" path="m6504,623l6516,635,6527,635,6539,635,6551,635,6562,635,6574,635,6586,635,6598,646,6680,646,6692,658,6786,658,6797,670,6868,670,6879,658,6891,658,6903,658,6915,658,6926,646,6938,635,6950,623,6962,611,6962,599,6973,576,6973,541,6985,541,6997,529,7008,517,7020,505,7032,505,7044,505,7055,505,7067,517,7067,529,7079,552,7079,599,7091,670,7091,787,7102,998,7102,1351,7114,1949,7114,2806,7126,3592,7126,3757,7138,3357,7138,2818,7149,2360,7149,2019,7161,1773,7161,1585,7173,1444,7173,1257,7184,1198,7184,1139,7196,1092,7196,1057,7208,1034,7208,998,7220,975,7220,963,7231,940,7231,928,7243,916,7243,893,7255,881,7278,857,7278,846,7290,834,7302,822,7313,811,7325,811,7337,799,7349,799,7360,787,7372,787,7384,787,7396,775,7407,775,7466,775,7478,764,7701,764,7712,775,7771,775,7783,775e" filled="false" stroked="true" strokeweight=".081914pt" strokecolor="#ff0000">
                <v:path arrowok="t"/>
              </v:shape>
            </v:group>
            <v:group style="position:absolute;left:7783;top:341;width:833;height:435" coordorigin="7783,341" coordsize="833,435">
              <v:shape style="position:absolute;left:7783;top:341;width:833;height:435" coordorigin="7783,341" coordsize="833,435" path="m7783,775l7783,775,7982,775,7994,764,8076,764,8088,752,8100,752,8111,752,8123,752,8135,740,8146,740,8158,740,8170,728,8181,728,8193,728,8205,717,8217,717,8229,705,8240,705,8252,693,8264,693,8276,682,8287,670,8299,670,8311,658,8322,646,8334,646,8346,635,8358,623,8369,611,8381,599,8393,588,8405,576,8416,576,8428,564,8440,552,8451,541,8451,529,8463,517,8475,505,8487,494,8510,470,8510,459,8522,447,8534,435,8545,423,8569,400,8569,388,8581,376,8604,353,8604,341,8616,341e" filled="false" stroked="true" strokeweight=".081996pt" strokecolor="#ff0000">
                <v:path arrowok="t"/>
              </v:shape>
            </v:group>
            <v:group style="position:absolute;left:3524;top:505;width:1491;height:24" coordorigin="3524,505" coordsize="1491,24">
              <v:shape style="position:absolute;left:3524;top:505;width:1491;height:24" coordorigin="3524,505" coordsize="1491,24" path="m3524,505l3524,505,4287,505,4298,517,4850,517,4862,529,5002,529,5014,529e" filled="false" stroked="true" strokeweight=".082023pt" strokecolor="#ff0000">
                <v:path arrowok="t"/>
              </v:shape>
            </v:group>
            <v:group style="position:absolute;left:5014;top:529;width:1490;height:94" coordorigin="5014,529" coordsize="1490,94">
              <v:shape style="position:absolute;left:5014;top:529;width:1490;height:94" coordorigin="5014,529" coordsize="1490,94" path="m5014,529l5014,529,5202,529,5213,541,5471,541,5483,552,5695,552,5706,564,5882,564,5894,576,6035,576,6046,588,6175,588,6187,599,6293,599,6305,611,6398,611,6410,623,6492,623,6504,623e" filled="false" stroked="true" strokeweight=".082023pt" strokecolor="#ff0000">
                <v:path arrowok="t"/>
              </v:shape>
            </v:group>
            <v:group style="position:absolute;left:6504;top:505;width:1268;height:3275" coordorigin="6504,505" coordsize="1268,3275">
              <v:shape style="position:absolute;left:6504;top:505;width:1268;height:3275" coordorigin="6504,505" coordsize="1268,3275" path="m6504,623l6516,635,6527,635,6539,635,6598,635,6610,646,6692,646,6703,658,6903,658,6915,646,6926,646,6938,635,6950,623,6962,611,6962,599,6973,576,6973,552,6985,541,6997,529,7008,529,7020,517,7032,505,7044,505,7055,505,7067,517,7079,529,7079,552,7091,588,7091,646,7102,740,7102,916,7114,1198,7114,1679,7126,2418,7126,3287,7138,3780,7138,3615,7149,3111,7149,2606,7161,2207,7161,1914,7173,1702,7173,1421,7184,1327,7184,1245,7196,1186,7196,1139,7208,1092,7208,1057,7220,1022,7220,998,7231,975,7231,963,7243,940,7243,928,7255,916,7255,904,7267,893,7267,881,7278,869,7302,846,7302,834,7313,834,7325,822,7337,811,7349,799,7360,799,7372,799,7384,787,7396,787,7407,787,7419,787,7431,775,7536,775,7548,764,7618,764,7630,775,7759,775,7771,775e" filled="false" stroked="true" strokeweight=".081913pt" strokecolor="#ff0000">
                <v:path arrowok="t"/>
              </v:shape>
            </v:group>
            <v:group style="position:absolute;left:7771;top:341;width:833;height:435" coordorigin="7771,341" coordsize="833,435">
              <v:shape style="position:absolute;left:7771;top:341;width:833;height:435" coordorigin="7771,341" coordsize="833,435" path="m7771,775l7771,775,7994,775,8006,764,8076,764,8088,752,8100,752,8111,752,8123,752,8135,740,8146,740,8158,740,8170,728,8181,728,8193,728,8205,717,8217,717,8229,705,8240,705,8252,693,8264,693,8276,682,8287,670,8299,670,8311,658,8322,646,8334,646,8346,635,8358,623,8369,611,8381,599,8393,588,8405,588,8416,576,8428,564,8440,552,8451,541,8451,529,8463,517,8475,505,8487,494,8510,470,8510,459,8522,447,8534,435,8545,423,8569,400,8569,388,8581,376,8604,353,8604,341e" filled="false" stroked="true" strokeweight=".081996pt" strokecolor="#ff0000">
                <v:path arrowok="t"/>
              </v:shape>
            </v:group>
            <v:group style="position:absolute;left:3524;top:505;width:1491;height:24" coordorigin="3524,505" coordsize="1491,24">
              <v:shape style="position:absolute;left:3524;top:505;width:1491;height:24" coordorigin="3524,505" coordsize="1491,24" path="m3524,505l3524,505,4275,505,4287,517,4838,517,4850,529,5002,529,5014,529e" filled="false" stroked="true" strokeweight=".082023pt" strokecolor="#ff0000">
                <v:path arrowok="t"/>
              </v:shape>
            </v:group>
            <v:group style="position:absolute;left:5014;top:529;width:1490;height:94" coordorigin="5014,529" coordsize="1490,94">
              <v:shape style="position:absolute;left:5014;top:529;width:1490;height:94" coordorigin="5014,529" coordsize="1490,94" path="m5014,529l5014,529,5202,529,5213,541,5471,541,5483,552,5695,552,5706,564,5882,564,5894,576,6035,576,6046,588,6175,588,6187,599,6293,599,6305,611,6410,611,6422,623,6492,623,6504,623e" filled="false" stroked="true" strokeweight=".082023pt" strokecolor="#ff0000">
                <v:path arrowok="t"/>
              </v:shape>
            </v:group>
            <v:group style="position:absolute;left:6504;top:505;width:1256;height:3263" coordorigin="6504,505" coordsize="1256,3263">
              <v:shape style="position:absolute;left:6504;top:505;width:1256;height:3263" coordorigin="6504,505" coordsize="1256,3263" path="m6504,623l6516,623,6527,635,6539,635,6610,635,6621,646,6703,646,6715,658,6903,658,6915,646,6926,646,6938,635,6950,623,6962,611,6962,599,6973,576,6973,552,6985,541,6997,529,7008,529,7020,517,7032,505,7044,505,7055,505,7067,505,7079,517,7079,529,7091,541,7091,576,7102,623,7102,705,7114,846,7114,1080,7126,1468,7126,2090,7138,2923,7138,3639,7149,3768,7149,3393,7161,2876,7161,2430,7173,2090,7173,1644,7184,1503,7184,1386,7196,1303,7196,1233,7208,1174,7208,1128,7220,1092,7220,1057,7231,1022,7231,998,7243,975,7243,963,7255,940,7255,928,7267,916,7267,904,7278,893,7278,881,7290,869,7302,857,7313,846,7325,834,7337,822,7349,811,7360,811,7372,799,7384,799,7396,799,7407,787,7419,787,7431,787,7443,787,7454,775,7748,775,7759,775e" filled="false" stroked="true" strokeweight=".081913pt" strokecolor="#ff0000">
                <v:path arrowok="t"/>
              </v:shape>
            </v:group>
            <v:group style="position:absolute;left:7759;top:341;width:845;height:435" coordorigin="7759,341" coordsize="845,435">
              <v:shape style="position:absolute;left:7759;top:341;width:845;height:435" coordorigin="7759,341" coordsize="845,435" path="m7759,775l7759,775,8006,775,8017,764,8088,764,8100,752,8111,752,8123,752,8135,740,8146,740,8158,740,8170,728,8181,728,8193,728,8205,717,8217,717,8229,705,8240,705,8252,693,8264,693,8276,682,8287,670,8299,670,8311,658,8322,646,8334,646,8346,635,8358,623,8369,611,8381,599,8393,588,8405,588,8416,576,8428,564,8440,552,8451,541,8451,529,8463,517,8475,505,8487,494,8510,470,8510,459,8522,447,8534,435,8545,423,8569,400,8569,388,8581,376,8604,353,8604,341e" filled="false" stroked="true" strokeweight=".081997pt" strokecolor="#ff0000">
                <v:path arrowok="t"/>
              </v:shape>
            </v:group>
            <v:group style="position:absolute;left:3524;top:4191;width:1491;height:24" coordorigin="3524,4191" coordsize="1491,24">
              <v:shape style="position:absolute;left:3524;top:4191;width:1491;height:24" coordorigin="3524,4191" coordsize="1491,24" path="m3524,4214l3524,4214,3829,4214,3841,4202,4873,4202,4885,4191,5002,4191,5014,4191e" filled="false" stroked="true" strokeweight=".082023pt" strokecolor="#00ff00">
                <v:path arrowok="t"/>
              </v:shape>
            </v:group>
            <v:group style="position:absolute;left:5014;top:4132;width:1490;height:59" coordorigin="5014,4132" coordsize="1490,59">
              <v:shape style="position:absolute;left:5014;top:4132;width:1490;height:59" coordorigin="5014,4132" coordsize="1490,59" path="m5014,4191l5014,4191,5366,4191,5378,4179,5730,4179,5741,4167,6011,4167,6023,4155,6257,4155,6269,4144,6492,4144,6504,4132e" filled="false" stroked="true" strokeweight=".082023pt" strokecolor="#00ff00">
                <v:path arrowok="t"/>
              </v:shape>
            </v:group>
            <v:group style="position:absolute;left:6504;top:963;width:1326;height:3216" coordorigin="6504,963" coordsize="1326,3216">
              <v:shape style="position:absolute;left:6504;top:963;width:1326;height:3216" coordorigin="6504,963" coordsize="1326,3216" path="m6504,4132l6504,4132,6938,4132,6950,4144,6962,4144,6973,4155,6985,4167,6997,4179,7008,4179,7020,4167,7020,4132,7032,4062,7032,3921,7044,3615,7044,2970,7055,1844,7055,963,7067,1268,7067,1996,7079,2547,7079,2923,7091,3158,7091,3322,7102,3440,7102,3522,7114,3592,7114,3639,7126,3686,7126,3721,7138,3745,7138,3768,7149,3792,7149,3803,7161,3815,7161,3827,7173,3838,7173,3862,7184,3874,7196,3886,7208,3897,7220,3909,7231,3909,7243,3921,7255,3921,7267,3921,7278,3932,7290,3932,7302,3932,7313,3932,7325,3944,7618,3944,7630,3932,7794,3932,7806,3921,7818,3921,7830,3921e" filled="false" stroked="true" strokeweight=".081915pt" strokecolor="#00ff00">
                <v:path arrowok="t"/>
              </v:shape>
            </v:group>
            <v:group style="position:absolute;left:7830;top:3921;width:787;height:435" coordorigin="7830,3921" coordsize="787,435">
              <v:shape style="position:absolute;left:7830;top:3921;width:787;height:435" coordorigin="7830,3921" coordsize="787,435" path="m7830,3921l7830,3921,7982,3921,7994,3932,8076,3932,8088,3944,8100,3944,8111,3944,8123,3944,8135,3956,8146,3956,8158,3956,8170,3956,8181,3968,8193,3968,8205,3979,8217,3979,8229,3979,8240,3991,8252,3991,8264,4003,8276,4003,8287,4015,8299,4026,8311,4038,8322,4038,8334,4050,8346,4062,8358,4073,8369,4073,8381,4085,8393,4097,8405,4108,8416,4120,8428,4132,8440,4144,8451,4155,8463,4167,8487,4191,8487,4202,8498,4214,8510,4226,8522,4238,8534,4249,8557,4273,8557,4285,8569,4296,8581,4308,8604,4331,8604,4343,8616,4355e" filled="false" stroked="true" strokeweight=".081994pt" strokecolor="#00ff00">
                <v:path arrowok="t"/>
              </v:shape>
            </v:group>
            <v:group style="position:absolute;left:3524;top:4191;width:1491;height:24" coordorigin="3524,4191" coordsize="1491,24">
              <v:shape style="position:absolute;left:3524;top:4191;width:1491;height:24" coordorigin="3524,4191" coordsize="1491,24" path="m3524,4214l3524,4214,3817,4214,3829,4202,4873,4202,4885,4191,5002,4191,5014,4191e" filled="false" stroked="true" strokeweight=".082023pt" strokecolor="#00ff00">
                <v:path arrowok="t"/>
              </v:shape>
            </v:group>
            <v:group style="position:absolute;left:5014;top:4132;width:1490;height:59" coordorigin="5014,4132" coordsize="1490,59">
              <v:shape style="position:absolute;left:5014;top:4132;width:1490;height:59" coordorigin="5014,4132" coordsize="1490,59" path="m5014,4191l5014,4191,5366,4191,5378,4179,5730,4179,5741,4167,6023,4167,6035,4155,6269,4155,6281,4144,6492,4144,6504,4132e" filled="false" stroked="true" strokeweight=".082023pt" strokecolor="#00ff00">
                <v:path arrowok="t"/>
              </v:shape>
            </v:group>
            <v:group style="position:absolute;left:6504;top:1034;width:1338;height:3146" coordorigin="6504,1034" coordsize="1338,3146">
              <v:shape style="position:absolute;left:6504;top:1034;width:1338;height:3146" coordorigin="6504,1034" coordsize="1338,3146" path="m6504,4132l6504,4132,6938,4132,6950,4144,6962,4144,6973,4155,6985,4167,6997,4179,7008,4179,7020,4167,7032,4132,7032,4073,7044,3944,7044,3686,7055,3158,7055,2184,7067,1128,7067,1034,7079,1691,7079,2313,7091,2747,7091,3029,7102,3228,7102,3369,7114,3463,7114,3545,7126,3604,7126,3651,7138,3686,7138,3721,7149,3745,7149,3768,7161,3780,7161,3803,7173,3815,7173,3838,7184,3850,7208,3874,7208,3886,7220,3897,7231,3897,7243,3909,7255,3909,7267,3921,7278,3921,7290,3921,7302,3932,7313,3932,7325,3932,7337,3932,7349,3932,7360,3944,7572,3944,7583,3932,7759,3932,7771,3921,7830,3921,7841,3921e" filled="false" stroked="true" strokeweight=".081916pt" strokecolor="#00ff00">
                <v:path arrowok="t"/>
              </v:shape>
            </v:group>
            <v:group style="position:absolute;left:7841;top:3921;width:775;height:435" coordorigin="7841,3921" coordsize="775,435">
              <v:shape style="position:absolute;left:7841;top:3921;width:775;height:435" coordorigin="7841,3921" coordsize="775,435" path="m7841,3921l7841,3921,8006,3921,8017,3932,8088,3932,8100,3944,8111,3944,8123,3944,8135,3944,8146,3956,8158,3956,8170,3956,8181,3968,8193,3968,8205,3968,8217,3979,8229,3979,8240,3991,8252,3991,8264,4003,8276,4003,8287,4015,8299,4026,8311,4038,8322,4038,8334,4050,8346,4062,8358,4062,8369,4073,8381,4085,8393,4097,8405,4108,8416,4120,8428,4132,8440,4144,8451,4155,8463,4167,8475,4179,8498,4202,8498,4214,8510,4226,8522,4238,8534,4249,8557,4273,8557,4285,8569,4296,8581,4308,8604,4331,8604,4343,8616,4355e" filled="false" stroked="true" strokeweight=".081993pt" strokecolor="#00ff00">
                <v:path arrowok="t"/>
              </v:shape>
            </v:group>
            <v:group style="position:absolute;left:3524;top:4191;width:1491;height:24" coordorigin="3524,4191" coordsize="1491,24">
              <v:shape style="position:absolute;left:3524;top:4191;width:1491;height:24" coordorigin="3524,4191" coordsize="1491,24" path="m3524,4214l3524,4214,3806,4214,3817,4202,4862,4202,4873,4191,5002,4191,5014,4191e" filled="false" stroked="true" strokeweight=".082023pt" strokecolor="#00ff00">
                <v:path arrowok="t"/>
              </v:shape>
            </v:group>
            <v:group style="position:absolute;left:5014;top:4144;width:1490;height:47" coordorigin="5014,4144" coordsize="1490,47">
              <v:shape style="position:absolute;left:5014;top:4144;width:1490;height:47" coordorigin="5014,4144" coordsize="1490,47" path="m5014,4191l5014,4191,5366,4191,5378,4179,5730,4179,5741,4167,6023,4167,6035,4155,6269,4155,6281,4144,6492,4144,6504,4144e" filled="false" stroked="true" strokeweight=".082023pt" strokecolor="#00ff00">
                <v:path arrowok="t"/>
              </v:shape>
            </v:group>
            <v:group style="position:absolute;left:6504;top:928;width:1326;height:3251" coordorigin="6504,928" coordsize="1326,3251">
              <v:shape style="position:absolute;left:6504;top:928;width:1326;height:3251" coordorigin="6504,928" coordsize="1326,3251" path="m6504,4144l6516,4132,6527,4132,6539,4132,6938,4132,6950,4144,6962,4144,6973,4155,6985,4167,6997,4179,7008,4179,7020,4179,7032,4167,7032,4132,7044,4073,7044,3968,7055,3757,7055,3322,7067,2524,7067,1433,7079,928,7079,1374,7091,2031,7091,2536,7102,2876,7102,3111,7114,3275,7114,3393,7126,3486,7126,3557,7138,3604,7138,3651,7149,3686,7149,3721,7161,3745,7161,3757,7173,3780,7173,3815,7184,3827,7196,3838,7196,3850,7208,3862,7220,3874,7231,3886,7243,3897,7255,3897,7267,3909,7278,3909,7290,3921,7302,3921,7313,3921,7325,3932,7337,3932,7419,3932,7431,3944,7501,3944,7513,3932,7724,3932,7736,3921,7818,3921,7830,3921e" filled="false" stroked="true" strokeweight=".081915pt" strokecolor="#00ff00">
                <v:path arrowok="t"/>
              </v:shape>
            </v:group>
            <v:group style="position:absolute;left:7830;top:3921;width:787;height:435" coordorigin="7830,3921" coordsize="787,435">
              <v:shape style="position:absolute;left:7830;top:3921;width:787;height:435" coordorigin="7830,3921" coordsize="787,435" path="m7830,3921l7830,3921,8017,3921,8029,3932,8088,3932,8100,3944,8111,3944,8123,3944,8135,3944,8146,3956,8158,3956,8170,3956,8181,3968,8193,3968,8205,3968,8217,3979,8229,3979,8240,3991,8252,3991,8264,4003,8276,4003,8287,4015,8299,4026,8311,4026,8322,4038,8334,4050,8346,4062,8358,4062,8369,4073,8381,4085,8393,4097,8405,4108,8416,4120,8428,4132,8440,4144,8451,4155,8463,4167,8475,4179,8498,4202,8498,4214,8510,4226,8522,4238,8534,4249,8557,4273,8557,4285,8569,4296,8581,4308,8604,4331,8604,4343,8616,4355e" filled="false" stroked="true" strokeweight=".081994pt" strokecolor="#00ff00">
                <v:path arrowok="t"/>
              </v:shape>
            </v:group>
            <v:group style="position:absolute;left:3524;top:4191;width:1491;height:24" coordorigin="3524,4191" coordsize="1491,24">
              <v:shape style="position:absolute;left:3524;top:4191;width:1491;height:24" coordorigin="3524,4191" coordsize="1491,24" path="m3524,4214l3524,4214,3794,4214,3806,4202,4862,4202,4873,4191,5002,4191,5014,4191e" filled="false" stroked="true" strokeweight=".082023pt" strokecolor="#00ff00">
                <v:path arrowok="t"/>
              </v:shape>
            </v:group>
            <v:group style="position:absolute;left:5014;top:4144;width:1490;height:47" coordorigin="5014,4144" coordsize="1490,47">
              <v:shape style="position:absolute;left:5014;top:4144;width:1490;height:47" coordorigin="5014,4144" coordsize="1490,47" path="m5014,4191l5014,4191,5366,4191,5378,4179,5730,4179,5741,4167,6023,4167,6035,4155,6269,4155,6281,4144,6492,4144,6504,4144e" filled="false" stroked="true" strokeweight=".082023pt" strokecolor="#00ff00">
                <v:path arrowok="t"/>
              </v:shape>
            </v:group>
            <v:group style="position:absolute;left:6504;top:987;width:1326;height:3193" coordorigin="6504,987" coordsize="1326,3193">
              <v:shape style="position:absolute;left:6504;top:987;width:1326;height:3193" coordorigin="6504,987" coordsize="1326,3193" path="m6504,4144l6516,4132,6527,4132,6539,4132,6950,4132,6962,4144,6973,4144,6985,4155,6997,4167,7008,4179,7020,4179,7032,4167,7044,4132,7044,4085,7055,3991,7055,3815,7067,3475,7067,2829,7079,1820,7079,987,7091,1092,7091,1714,7102,2289,7102,2700,7114,2982,7114,3170,7126,3310,7126,3416,7138,3498,7138,3557,7149,3615,7149,3651,7161,3686,7161,3709,7173,3733,7173,3780,7184,3792,7184,3803,7196,3815,7196,3827,7220,3850,7220,3862,7231,3874,7243,3886,7255,3886,7267,3897,7278,3909,7290,3909,7302,3909,7313,3921,7325,3921,7337,3921,7349,3921,7360,3932,7372,3932,7689,3932,7701,3921,7818,3921,7830,3921e" filled="false" stroked="true" strokeweight=".081915pt" strokecolor="#00ff00">
                <v:path arrowok="t"/>
              </v:shape>
            </v:group>
            <v:group style="position:absolute;left:7830;top:3921;width:787;height:435" coordorigin="7830,3921" coordsize="787,435">
              <v:shape style="position:absolute;left:7830;top:3921;width:787;height:435" coordorigin="7830,3921" coordsize="787,435" path="m7830,3921l7830,3921,8029,3921,8041,3932,8100,3932,8111,3944,8123,3944,8135,3944,8146,3956,8158,3956,8170,3956,8181,3956,8193,3968,8205,3968,8217,3979,8229,3979,8240,3991,8252,3991,8264,4003,8276,4003,8287,4015,8299,4026,8311,4026,8322,4038,8334,4050,8346,4062,8358,4062,8369,4073,8381,4085,8393,4097,8405,4108,8416,4120,8428,4132,8440,4144,8451,4155,8463,4167,8475,4179,8498,4202,8498,4214,8510,4226,8522,4238,8534,4249,8545,4261,8569,4285,8569,4296,8581,4308,8604,4331,8604,4343,8616,4355e" filled="false" stroked="true" strokeweight=".081994pt" strokecolor="#00ff00">
                <v:path arrowok="t"/>
              </v:shape>
            </v:group>
            <v:group style="position:absolute;left:3524;top:4191;width:1491;height:24" coordorigin="3524,4191" coordsize="1491,24">
              <v:shape style="position:absolute;left:3524;top:4191;width:1491;height:24" coordorigin="3524,4191" coordsize="1491,24" path="m3524,4214l3524,4214,3782,4214,3794,4202,4862,4202,4873,4191,5002,4191,5014,4191e" filled="false" stroked="true" strokeweight=".082023pt" strokecolor="#00ff00">
                <v:path arrowok="t"/>
              </v:shape>
            </v:group>
            <v:group style="position:absolute;left:5014;top:4144;width:1490;height:47" coordorigin="5014,4144" coordsize="1490,47">
              <v:shape style="position:absolute;left:5014;top:4144;width:1490;height:47" coordorigin="5014,4144" coordsize="1490,47" path="m5014,4191l5014,4191,5366,4191,5378,4179,5730,4179,5741,4167,6023,4167,6035,4155,6269,4155,6281,4144,6492,4144,6504,4144e" filled="false" stroked="true" strokeweight=".082023pt" strokecolor="#00ff00">
                <v:path arrowok="t"/>
              </v:shape>
            </v:group>
            <v:group style="position:absolute;left:6504;top:928;width:1326;height:3251" coordorigin="6504,928" coordsize="1326,3251">
              <v:shape style="position:absolute;left:6504;top:928;width:1326;height:3251" coordorigin="6504,928" coordsize="1326,3251" path="m6504,4144l6516,4132,6527,4132,6539,4132,6950,4132,6962,4144,6973,4144,6985,4155,6997,4167,7008,4179,7020,4179,7032,4179,7044,4167,7044,4144,7055,4097,7055,4015,7067,3874,7067,3592,7079,3076,7079,2219,7091,1233,7091,928,7102,1397,7102,2008,7114,2477,7114,2818,7126,3052,7126,3216,7138,3346,7138,3440,7149,3510,7149,3569,7161,3615,7161,3651,7173,3686,7173,3733,7184,3757,7184,3768,7196,3792,7196,3803,7220,3827,7220,3838,7231,3850,7243,3862,7255,3874,7267,3886,7278,3897,7290,3897,7302,3909,7313,3909,7325,3909,7337,3921,7349,3921,7360,3921,7372,3921,7384,3921,7396,3932,7642,3932,7654,3921,7818,3921,7830,3921e" filled="false" stroked="true" strokeweight=".081915pt" strokecolor="#00ff00">
                <v:path arrowok="t"/>
              </v:shape>
            </v:group>
            <v:group style="position:absolute;left:7830;top:3921;width:787;height:435" coordorigin="7830,3921" coordsize="787,435">
              <v:shape style="position:absolute;left:7830;top:3921;width:787;height:435" coordorigin="7830,3921" coordsize="787,435" path="m7830,3921l7830,3921,8041,3921,8053,3932,8111,3932,8123,3944,8135,3944,8146,3944,8158,3956,8170,3956,8181,3956,8193,3968,8205,3968,8217,3979,8229,3979,8240,3991,8252,3991,8264,4003,8276,4003,8287,4015,8299,4026,8311,4026,8322,4038,8334,4050,8346,4050,8358,4062,8369,4073,8381,4085,8393,4097,8405,4108,8416,4120,8428,4132,8440,4144,8451,4155,8463,4167,8475,4179,8498,4202,8498,4214,8510,4226,8522,4238,8534,4249,8545,4261,8569,4285,8569,4296,8581,4308,8604,4331,8604,4343,8616,4355e" filled="false" stroked="true" strokeweight=".081994pt" strokecolor="#00ff00">
                <v:path arrowok="t"/>
              </v:shape>
            </v:group>
            <v:group style="position:absolute;left:3524;top:4191;width:1491;height:24" coordorigin="3524,4191" coordsize="1491,24">
              <v:shape style="position:absolute;left:3524;top:4191;width:1491;height:24" coordorigin="3524,4191" coordsize="1491,24" path="m3524,4214l3524,4214,3770,4214,3782,4202,4862,4202,4873,4191,5002,4191,5014,4191e" filled="false" stroked="true" strokeweight=".082023pt" strokecolor="#00ff00">
                <v:path arrowok="t"/>
              </v:shape>
            </v:group>
            <v:group style="position:absolute;left:5014;top:4144;width:1490;height:47" coordorigin="5014,4144" coordsize="1490,47">
              <v:shape style="position:absolute;left:5014;top:4144;width:1490;height:47" coordorigin="5014,4144" coordsize="1490,47" path="m5014,4191l5014,4191,5366,4191,5378,4179,5730,4179,5741,4167,6023,4167,6035,4155,6269,4155,6281,4144,6492,4144,6504,4144e" filled="false" stroked="true" strokeweight=".082023pt" strokecolor="#00ff00">
                <v:path arrowok="t"/>
              </v:shape>
            </v:group>
            <v:group style="position:absolute;left:6504;top:940;width:1314;height:3240" coordorigin="6504,940" coordsize="1314,3240">
              <v:shape style="position:absolute;left:6504;top:940;width:1314;height:3240" coordorigin="6504,940" coordsize="1314,3240" path="m6504,4144l6516,4132,6527,4132,6539,4132,6962,4132,6973,4144,6985,4155,6997,4167,7008,4167,7020,4179,7032,4179,7044,4167,7055,4144,7055,4108,7067,4038,7067,3921,7079,3698,7079,3287,7091,2583,7091,1609,7102,940,7102,1104,7114,1691,7114,2231,7126,2630,7126,2911,7138,3111,7138,3263,7149,3369,7149,3451,7161,3522,7161,3580,7173,3615,7173,3686,7184,3709,7184,3733,7196,3757,7196,3768,7208,3780,7208,3792,7220,3803,7220,3815,7243,3838,7243,3850,7255,3862,7267,3874,7278,3886,7290,3886,7302,3897,7313,3897,7325,3909,7337,3909,7349,3909,7360,3921,7372,3921,7443,3921,7454,3932,7595,3932,7607,3921,7806,3921,7818,3921e" filled="false" stroked="true" strokeweight=".081915pt" strokecolor="#00ff00">
                <v:path arrowok="t"/>
              </v:shape>
            </v:group>
            <v:group style="position:absolute;left:7818;top:3921;width:798;height:435" coordorigin="7818,3921" coordsize="798,435">
              <v:shape style="position:absolute;left:7818;top:3921;width:798;height:435" coordorigin="7818,3921" coordsize="798,435" path="m7818,3921l7818,3921,8053,3921,8064,3932,8076,3932,8088,3932,8100,3932,8111,3932,8123,3944,8135,3944,8146,3944,8158,3956,8170,3956,8181,3956,8193,3968,8205,3968,8217,3979,8229,3979,8240,3979,8252,3991,8264,3991,8276,4003,8287,4015,8299,4026,8311,4026,8322,4038,8334,4050,8346,4050,8358,4062,8369,4073,8381,4085,8393,4097,8405,4108,8416,4120,8428,4132,8440,4144,8451,4155,8463,4167,8475,4179,8487,4191,8510,4214,8510,4226,8522,4238,8534,4249,8545,4261,8569,4285,8569,4296,8581,4308,8604,4331,8604,4343,8616,4355e" filled="false" stroked="true" strokeweight=".081994pt" strokecolor="#00ff00">
                <v:path arrowok="t"/>
              </v:shape>
            </v:group>
            <v:group style="position:absolute;left:3524;top:4191;width:1491;height:24" coordorigin="3524,4191" coordsize="1491,24">
              <v:shape style="position:absolute;left:3524;top:4191;width:1491;height:24" coordorigin="3524,4191" coordsize="1491,24" path="m3524,4214l3524,4214,3770,4214,3782,4202,4862,4202,4873,4191,5002,4191,5014,4191e" filled="false" stroked="true" strokeweight=".082023pt" strokecolor="#00ff00">
                <v:path arrowok="t"/>
              </v:shape>
            </v:group>
            <v:group style="position:absolute;left:5014;top:4144;width:1490;height:47" coordorigin="5014,4144" coordsize="1490,47">
              <v:shape style="position:absolute;left:5014;top:4144;width:1490;height:47" coordorigin="5014,4144" coordsize="1490,47" path="m5014,4191l5014,4191,5366,4191,5378,4179,5730,4179,5741,4167,6023,4167,6035,4155,6269,4155,6281,4144,6492,4144,6504,4144e" filled="false" stroked="true" strokeweight=".082023pt" strokecolor="#00ff00">
                <v:path arrowok="t"/>
              </v:shape>
            </v:group>
            <v:group style="position:absolute;left:6504;top:928;width:1303;height:3251" coordorigin="6504,928" coordsize="1303,3251">
              <v:shape style="position:absolute;left:6504;top:928;width:1303;height:3251" coordorigin="6504,928" coordsize="1303,3251" path="m6504,4144l6516,4132,6527,4132,6539,4132,6962,4132,6973,4144,6985,4155,6997,4167,7008,4167,7020,4179,7032,4179,7044,4179,7055,4167,7055,4144,7067,4108,7067,4062,7079,3956,7079,3780,7091,3451,7091,2888,7102,2008,7102,1139,7114,928,7114,1374,7126,1937,7126,2407,7138,2747,7138,2982,7149,3158,7149,3287,7161,3393,7161,3463,7173,3533,7173,3615,7184,3651,7184,3686,7196,3709,7196,3733,7208,3745,7208,3768,7220,3780,7220,3792,7231,3803,7231,3815,7243,3827,7267,3850,7267,3862,7278,3874,7290,3874,7302,3886,7313,3886,7325,3897,7337,3897,7349,3909,7360,3909,7372,3909,7384,3909,7396,3921,7407,3921,7794,3921,7806,3921e" filled="false" stroked="true" strokeweight=".081914pt" strokecolor="#00ff00">
                <v:path arrowok="t"/>
              </v:shape>
            </v:group>
            <v:group style="position:absolute;left:7806;top:3909;width:810;height:447" coordorigin="7806,3909" coordsize="810,447">
              <v:shape style="position:absolute;left:7806;top:3909;width:810;height:447" coordorigin="7806,3909" coordsize="810,447" path="m7806,3921l7818,3909,7830,3909,7841,3909,7947,3909,7959,3921,8064,3921,8076,3932,8088,3932,8100,3932,8111,3932,8123,3944,8135,3944,8146,3944,8158,3956,8170,3956,8181,3956,8193,3968,8205,3968,8217,3968,8229,3979,8240,3979,8252,3991,8264,3991,8276,4003,8287,4015,8299,4026,8311,4026,8322,4038,8334,4050,8346,4050,8358,4062,8369,4073,8381,4085,8393,4097,8405,4108,8416,4120,8428,4132,8440,4144,8451,4155,8463,4167,8475,4179,8487,4191,8510,4214,8510,4226,8522,4238,8534,4249,8545,4261,8569,4285,8569,4296,8581,4308,8604,4331,8604,4343,8616,4355e" filled="false" stroked="true" strokeweight=".081994pt" strokecolor="#00ff00">
                <v:path arrowok="t"/>
              </v:shape>
            </v:group>
            <v:group style="position:absolute;left:3524;top:4191;width:1491;height:24" coordorigin="3524,4191" coordsize="1491,24">
              <v:shape style="position:absolute;left:3524;top:4191;width:1491;height:24" coordorigin="3524,4191" coordsize="1491,24" path="m3524,4214l3524,4214,3770,4214,3782,4202,4862,4202,4873,4191,5002,4191,5014,4191e" filled="false" stroked="true" strokeweight=".082023pt" strokecolor="#00ff00">
                <v:path arrowok="t"/>
              </v:shape>
            </v:group>
            <v:group style="position:absolute;left:5014;top:4144;width:1490;height:47" coordorigin="5014,4144" coordsize="1490,47">
              <v:shape style="position:absolute;left:5014;top:4144;width:1490;height:47" coordorigin="5014,4144" coordsize="1490,47" path="m5014,4191l5014,4191,5366,4191,5378,4179,5730,4179,5741,4167,6023,4167,6035,4155,6269,4155,6281,4144,6492,4144,6504,4144e" filled="false" stroked="true" strokeweight=".082023pt" strokecolor="#00ff00">
                <v:path arrowok="t"/>
              </v:shape>
            </v:group>
            <v:group style="position:absolute;left:6504;top:916;width:1314;height:3263" coordorigin="6504,916" coordsize="1314,3263">
              <v:shape style="position:absolute;left:6504;top:916;width:1314;height:3263" coordorigin="6504,916" coordsize="1314,3263" path="m6504,4144l6516,4132,6527,4132,6539,4132,6962,4132,6973,4144,6985,4155,6997,4155,7008,4167,7020,4179,7032,4179,7044,4179,7055,4167,7067,4155,7067,4120,7079,4073,7079,3991,7091,3838,7091,3580,7102,3134,7102,2395,7114,1480,7114,916,7126,1092,7126,1632,7138,2148,7138,2547,7149,2841,7149,3052,7161,3205,7161,3322,7173,3404,7173,3533,7184,3580,7184,3627,7196,3651,7196,3686,7208,3709,7208,3733,7220,3745,7220,3768,7231,3780,7231,3792,7255,3815,7255,3827,7267,3838,7278,3850,7290,3862,7302,3874,7313,3886,7325,3886,7337,3897,7349,3897,7360,3897,7372,3909,7384,3909,7396,3909,7407,3909,7419,3909,7431,3921,7748,3921,7759,3909,7771,3909,7783,3909,7794,3909,7806,3909,7818,3909e" filled="false" stroked="true" strokeweight=".081914pt" strokecolor="#00ff00">
                <v:path arrowok="t"/>
              </v:shape>
            </v:group>
            <v:group style="position:absolute;left:7818;top:3909;width:798;height:447" coordorigin="7818,3909" coordsize="798,447">
              <v:shape style="position:absolute;left:7818;top:3909;width:798;height:447" coordorigin="7818,3909" coordsize="798,447" path="m7818,3909l7818,3909,7970,3909,7982,3921,8064,3921,8076,3932,8088,3932,8100,3932,8111,3932,8123,3932,8135,3944,8146,3944,8158,3944,8170,3956,8181,3956,8193,3968,8205,3968,8217,3968,8229,3979,8240,3979,8252,3991,8264,3991,8276,4003,8287,4015,8299,4015,8311,4026,8322,4038,8334,4050,8346,4050,8358,4062,8369,4073,8381,4085,8393,4097,8405,4108,8416,4120,8428,4132,8440,4144,8451,4155,8463,4167,8475,4179,8487,4191,8510,4214,8510,4226,8522,4238,8534,4249,8545,4261,8569,4285,8569,4296,8581,4308,8604,4331,8604,4343,8616,4355e" filled="false" stroked="true" strokeweight=".081993pt" strokecolor="#00ff00">
                <v:path arrowok="t"/>
              </v:shape>
            </v:group>
            <v:group style="position:absolute;left:3524;top:4191;width:1491;height:24" coordorigin="3524,4191" coordsize="1491,24">
              <v:shape style="position:absolute;left:3524;top:4191;width:1491;height:24" coordorigin="3524,4191" coordsize="1491,24" path="m3524,4214l3524,4214,3770,4214,3782,4202,4862,4202,4873,4191,5002,4191,5014,4191e" filled="false" stroked="true" strokeweight=".082023pt" strokecolor="#00ff00">
                <v:path arrowok="t"/>
              </v:shape>
            </v:group>
            <v:group style="position:absolute;left:5014;top:4144;width:1490;height:47" coordorigin="5014,4144" coordsize="1490,47">
              <v:shape style="position:absolute;left:5014;top:4144;width:1490;height:47" coordorigin="5014,4144" coordsize="1490,47" path="m5014,4191l5014,4191,5366,4191,5378,4179,5730,4179,5741,4167,6023,4167,6035,4155,6269,4155,6281,4144,6492,4144,6504,4144e" filled="false" stroked="true" strokeweight=".082023pt" strokecolor="#00ff00">
                <v:path arrowok="t"/>
              </v:shape>
            </v:group>
            <v:group style="position:absolute;left:6504;top:928;width:1303;height:3251" coordorigin="6504,928" coordsize="1303,3251">
              <v:shape style="position:absolute;left:6504;top:928;width:1303;height:3251" coordorigin="6504,928" coordsize="1303,3251" path="m6504,4144l6516,4132,6527,4132,6539,4132,6962,4132,6973,4144,6985,4144,6997,4155,7008,4167,7020,4179,7032,4179,7044,4179,7055,4179,7067,4167,7067,4155,7079,4132,7079,4085,7091,4015,7091,3897,7102,3686,7102,3334,7114,2735,7114,1879,7126,1092,7126,928,7138,1327,7138,1867,7149,2325,7149,2665,7161,2911,7161,3099,7173,3240,7173,3428,7184,3486,7184,3545,7196,3592,7196,3627,7208,3651,7208,3686,7220,3709,7220,3721,7231,3745,7231,3757,7243,3768,7243,3792,7255,3803,7278,3827,7278,3838,7290,3850,7302,3862,7313,3874,7325,3874,7337,3886,7349,3886,7360,3897,7372,3897,7384,3897,7396,3909,7407,3909,7466,3909,7478,3921,7701,3921,7712,3909,7794,3909,7806,3909e" filled="false" stroked="true" strokeweight=".081914pt" strokecolor="#00ff00">
                <v:path arrowok="t"/>
              </v:shape>
            </v:group>
            <v:group style="position:absolute;left:7806;top:3909;width:810;height:447" coordorigin="7806,3909" coordsize="810,447">
              <v:shape style="position:absolute;left:7806;top:3909;width:810;height:447" coordorigin="7806,3909" coordsize="810,447" path="m7806,3909l7806,3909,7982,3909,7994,3921,8076,3921,8088,3932,8100,3932,8111,3932,8123,3932,8135,3944,8146,3944,8158,3944,8170,3956,8181,3956,8193,3956,8205,3968,8217,3968,8229,3979,8240,3979,8252,3991,8264,3991,8276,4003,8287,4015,8299,4015,8311,4026,8322,4038,8334,4038,8346,4050,8358,4062,8369,4073,8381,4085,8393,4097,8405,4108,8416,4108,8428,4120,8440,4132,8451,4144,8451,4155,8463,4167,8475,4179,8487,4191,8510,4214,8510,4226,8522,4238,8534,4249,8545,4261,8569,4285,8569,4296,8581,4308,8604,4331,8604,4343,8616,4355e" filled="false" stroked="true" strokeweight=".081994pt" strokecolor="#00ff00">
                <v:path arrowok="t"/>
              </v:shape>
            </v:group>
            <v:group style="position:absolute;left:3524;top:4191;width:1491;height:24" coordorigin="3524,4191" coordsize="1491,24">
              <v:shape style="position:absolute;left:3524;top:4191;width:1491;height:24" coordorigin="3524,4191" coordsize="1491,24" path="m3524,4214l3524,4214,3770,4214,3782,4202,4862,4202,4873,4191,5002,4191,5014,4191e" filled="false" stroked="true" strokeweight=".082023pt" strokecolor="#00ff00">
                <v:path arrowok="t"/>
              </v:shape>
            </v:group>
            <v:group style="position:absolute;left:5014;top:4144;width:1490;height:47" coordorigin="5014,4144" coordsize="1490,47">
              <v:shape style="position:absolute;left:5014;top:4144;width:1490;height:47" coordorigin="5014,4144" coordsize="1490,47" path="m5014,4191l5014,4191,5366,4191,5378,4179,5730,4179,5741,4167,6023,4167,6035,4155,6269,4155,6281,4144,6492,4144,6504,4144e" filled="false" stroked="true" strokeweight=".082023pt" strokecolor="#00ff00">
                <v:path arrowok="t"/>
              </v:shape>
            </v:group>
            <v:group style="position:absolute;left:6504;top:904;width:1291;height:3275" coordorigin="6504,904" coordsize="1291,3275">
              <v:shape style="position:absolute;left:6504;top:904;width:1291;height:3275" coordorigin="6504,904" coordsize="1291,3275" path="m6504,4144l6516,4132,6527,4132,6539,4132,6973,4132,6985,4144,6997,4155,7008,4155,7020,4167,7032,4179,7044,4179,7055,4179,7067,4167,7079,4155,7079,4132,7091,4097,7091,4038,7102,3944,7102,3768,7114,3486,7114,3005,7126,2266,7126,1397,7138,904,7138,1069,7149,1573,7149,2078,7161,2477,7161,2770,7173,2982,7173,3263,7184,3357,7184,3440,7196,3498,7196,3545,7208,3592,7208,3627,7220,3663,7220,3686,7231,3709,7231,3721,7243,3745,7243,3757,7255,3768,7255,3780,7267,3792,7267,3803,7278,3815,7302,3838,7302,3850,7313,3850,7325,3862,7337,3874,7349,3886,7360,3886,7372,3886,7384,3897,7396,3897,7407,3897,7419,3897,7431,3909,7536,3909,7548,3921,7618,3921,7630,3909,7783,3909,7794,3909e" filled="false" stroked="true" strokeweight=".081914pt" strokecolor="#00ff00">
                <v:path arrowok="t"/>
              </v:shape>
            </v:group>
            <v:group style="position:absolute;left:7794;top:3909;width:822;height:447" coordorigin="7794,3909" coordsize="822,447">
              <v:shape style="position:absolute;left:7794;top:3909;width:822;height:447" coordorigin="7794,3909" coordsize="822,447" path="m7794,3909l7794,3909,7994,3909,8006,3921,8076,3921,8088,3932,8100,3932,8111,3932,8123,3932,8135,3944,8146,3944,8158,3944,8170,3956,8181,3956,8193,3956,8205,3968,8217,3968,8229,3979,8240,3979,8252,3991,8264,3991,8276,4003,8287,4015,8299,4015,8311,4026,8322,4038,8334,4038,8346,4050,8358,4062,8369,4073,8381,4085,8393,4097,8405,4097,8416,4108,8428,4120,8440,4132,8451,4144,8451,4155,8463,4167,8475,4179,8487,4191,8510,4214,8510,4226,8522,4238,8534,4249,8545,4261,8569,4285,8569,4296,8581,4308,8604,4331,8604,4343,8616,4355e" filled="false" stroked="true" strokeweight=".081994pt" strokecolor="#00ff00">
                <v:path arrowok="t"/>
              </v:shape>
            </v:group>
            <v:group style="position:absolute;left:3524;top:4191;width:1491;height:24" coordorigin="3524,4191" coordsize="1491,24">
              <v:shape style="position:absolute;left:3524;top:4191;width:1491;height:24" coordorigin="3524,4191" coordsize="1491,24" path="m3524,4214l3524,4214,3770,4214,3782,4202,4862,4202,4873,4191,5002,4191,5014,4191e" filled="false" stroked="true" strokeweight=".082023pt" strokecolor="#00ff00">
                <v:path arrowok="t"/>
              </v:shape>
            </v:group>
            <v:group style="position:absolute;left:5014;top:4144;width:1490;height:47" coordorigin="5014,4144" coordsize="1490,47">
              <v:shape style="position:absolute;left:5014;top:4144;width:1490;height:47" coordorigin="5014,4144" coordsize="1490,47" path="m5014,4191l5014,4191,5366,4191,5378,4179,5730,4179,5741,4167,6023,4167,6035,4155,6269,4155,6281,4144,6492,4144,6504,4144e" filled="false" stroked="true" strokeweight=".082023pt" strokecolor="#00ff00">
                <v:path arrowok="t"/>
              </v:shape>
            </v:group>
            <v:group style="position:absolute;left:6504;top:916;width:1279;height:3263" coordorigin="6504,916" coordsize="1279,3263">
              <v:shape style="position:absolute;left:6504;top:916;width:1279;height:3263" coordorigin="6504,916" coordsize="1279,3263" path="m6504,4144l6516,4132,6527,4132,6539,4132,6809,4132,6821,4120,6832,4120,6844,4120,6856,4120,6868,4132,6973,4132,6985,4144,6997,4155,7008,4155,7020,4167,7032,4179,7044,4179,7055,4179,7067,4179,7079,4167,7079,4155,7091,4144,7091,4108,7102,4062,7102,3979,7114,3838,7114,3604,7126,3216,7126,2595,7138,1761,7138,1045,7149,916,7149,1292,7161,1808,7161,2254,7173,2595,7173,3041,7184,3181,7184,3299,7196,3381,7196,3451,7208,3510,7208,3557,7220,3592,7220,3627,7231,3663,7231,3686,7243,3709,7243,3721,7255,3745,7255,3757,7267,3768,7267,3780,7278,3792,7278,3803,7290,3815,7302,3827,7313,3838,7325,3850,7337,3862,7349,3874,7360,3874,7372,3886,7384,3886,7396,3886,7407,3897,7419,3897,7431,3897,7443,3897,7454,3909,7466,3909,7771,3909,7783,3909e" filled="false" stroked="true" strokeweight=".081914pt" strokecolor="#00ff00">
                <v:path arrowok="t"/>
              </v:shape>
            </v:group>
            <v:group style="position:absolute;left:7783;top:3909;width:833;height:447" coordorigin="7783,3909" coordsize="833,447">
              <v:shape style="position:absolute;left:7783;top:3909;width:833;height:447" coordorigin="7783,3909" coordsize="833,447" path="m7783,3909l7783,3909,8006,3909,8017,3921,8088,3921,8100,3932,8111,3932,8123,3932,8135,3944,8146,3944,8158,3944,8170,3956,8181,3956,8193,3956,8205,3968,8217,3968,8229,3979,8240,3979,8252,3991,8264,3991,8276,4003,8287,4015,8299,4015,8311,4026,8322,4038,8334,4038,8346,4050,8358,4062,8369,4073,8381,4085,8393,4097,8405,4097,8416,4108,8428,4120,8440,4132,8451,4144,8451,4155,8463,4167,8475,4179,8487,4191,8510,4214,8510,4226,8522,4238,8534,4249,8545,4261,8569,4285,8569,4296,8581,4308,8604,4331,8604,4343,8616,4355e" filled="false" stroked="true" strokeweight=".081995pt" strokecolor="#00ff00">
                <v:path arrowok="t"/>
              </v:shape>
            </v:group>
            <w10:wrap type="none"/>
          </v:group>
        </w:pict>
      </w:r>
      <w:r>
        <w:rPr>
          <w:rFonts w:ascii="Arial"/>
          <w:sz w:val="15"/>
        </w:rPr>
        <w:t>Fresnel</w:t>
      </w:r>
      <w:r>
        <w:rPr>
          <w:rFonts w:ascii="Arial"/>
          <w:spacing w:val="12"/>
          <w:sz w:val="15"/>
        </w:rPr>
        <w:t> </w:t>
      </w:r>
      <w:r>
        <w:rPr>
          <w:rFonts w:ascii="Arial"/>
          <w:sz w:val="15"/>
        </w:rPr>
        <w:t>coefficients</w:t>
      </w:r>
      <w:r>
        <w:rPr>
          <w:rFonts w:ascii="Arial"/>
          <w:spacing w:val="16"/>
          <w:sz w:val="15"/>
        </w:rPr>
        <w:t> </w:t>
      </w:r>
      <w:r>
        <w:rPr>
          <w:rFonts w:ascii="Arial"/>
          <w:spacing w:val="-4"/>
          <w:sz w:val="15"/>
        </w:rPr>
        <w:t>for</w:t>
      </w:r>
      <w:r>
        <w:rPr>
          <w:rFonts w:ascii="Arial"/>
          <w:spacing w:val="6"/>
          <w:sz w:val="15"/>
        </w:rPr>
        <w:t> </w:t>
      </w:r>
      <w:r>
        <w:rPr>
          <w:rFonts w:ascii="Arial"/>
          <w:sz w:val="15"/>
        </w:rPr>
        <w:t>transmission</w:t>
      </w:r>
      <w:r>
        <w:rPr>
          <w:rFonts w:ascii="Arial"/>
          <w:spacing w:val="7"/>
          <w:sz w:val="15"/>
        </w:rPr>
        <w:t> </w:t>
      </w:r>
      <w:r>
        <w:rPr>
          <w:rFonts w:ascii="Arial"/>
          <w:spacing w:val="-3"/>
          <w:sz w:val="15"/>
        </w:rPr>
        <w:t>(blue),</w:t>
      </w:r>
      <w:r>
        <w:rPr>
          <w:rFonts w:ascii="Arial"/>
          <w:spacing w:val="15"/>
          <w:sz w:val="15"/>
        </w:rPr>
        <w:t> </w:t>
      </w:r>
      <w:r>
        <w:rPr>
          <w:rFonts w:ascii="Arial"/>
          <w:sz w:val="15"/>
        </w:rPr>
        <w:t>reflection</w:t>
      </w:r>
      <w:r>
        <w:rPr>
          <w:rFonts w:ascii="Arial"/>
          <w:spacing w:val="7"/>
          <w:sz w:val="15"/>
        </w:rPr>
        <w:t> </w:t>
      </w:r>
      <w:r>
        <w:rPr>
          <w:rFonts w:ascii="Arial"/>
          <w:spacing w:val="-3"/>
          <w:sz w:val="15"/>
        </w:rPr>
        <w:t>(red)</w:t>
      </w:r>
      <w:r>
        <w:rPr>
          <w:rFonts w:ascii="Arial"/>
          <w:spacing w:val="6"/>
          <w:sz w:val="15"/>
        </w:rPr>
        <w:t> </w:t>
      </w:r>
      <w:r>
        <w:rPr>
          <w:rFonts w:ascii="Arial"/>
          <w:sz w:val="15"/>
        </w:rPr>
        <w:t>and</w:t>
      </w:r>
      <w:r>
        <w:rPr>
          <w:rFonts w:ascii="Arial"/>
          <w:spacing w:val="7"/>
          <w:sz w:val="15"/>
        </w:rPr>
        <w:t> </w:t>
      </w:r>
      <w:r>
        <w:rPr>
          <w:rFonts w:ascii="Arial"/>
          <w:sz w:val="15"/>
        </w:rPr>
        <w:t>absorption</w:t>
      </w:r>
      <w:r>
        <w:rPr>
          <w:rFonts w:ascii="Arial"/>
          <w:spacing w:val="7"/>
          <w:sz w:val="15"/>
        </w:rPr>
        <w:t> </w:t>
      </w:r>
      <w:r>
        <w:rPr>
          <w:rFonts w:ascii="Arial"/>
          <w:spacing w:val="-3"/>
          <w:sz w:val="15"/>
        </w:rPr>
        <w:t>(green)</w:t>
      </w:r>
      <w:r>
        <w:rPr>
          <w:rFonts w:ascii="Arial"/>
          <w:spacing w:val="-38"/>
          <w:sz w:val="15"/>
        </w:rPr>
        <w:t> </w:t>
      </w:r>
      <w:r>
        <w:rPr>
          <w:rFonts w:ascii="Arial"/>
          <w:spacing w:val="-38"/>
          <w:sz w:val="15"/>
        </w:rPr>
      </w:r>
      <w:r>
        <w:rPr>
          <w:rFonts w:ascii="Arial"/>
          <w:sz w:val="15"/>
        </w:rPr>
        <w:t>1</w:t>
      </w: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spacing w:before="83"/>
        <w:ind w:left="1986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0.9</w:t>
      </w:r>
    </w:p>
    <w:p>
      <w:pPr>
        <w:spacing w:line="240" w:lineRule="auto" w:before="5"/>
        <w:rPr>
          <w:rFonts w:ascii="Arial" w:hAnsi="Arial" w:cs="Arial" w:eastAsia="Arial"/>
          <w:sz w:val="12"/>
          <w:szCs w:val="12"/>
        </w:rPr>
      </w:pPr>
    </w:p>
    <w:p>
      <w:pPr>
        <w:spacing w:before="83"/>
        <w:ind w:left="1986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0.8</w:t>
      </w:r>
    </w:p>
    <w:p>
      <w:pPr>
        <w:spacing w:line="240" w:lineRule="auto" w:before="6"/>
        <w:rPr>
          <w:rFonts w:ascii="Arial" w:hAnsi="Arial" w:cs="Arial" w:eastAsia="Arial"/>
          <w:sz w:val="12"/>
          <w:szCs w:val="12"/>
        </w:rPr>
      </w:pPr>
    </w:p>
    <w:p>
      <w:pPr>
        <w:spacing w:before="83"/>
        <w:ind w:left="1986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0.7</w:t>
      </w:r>
    </w:p>
    <w:p>
      <w:pPr>
        <w:spacing w:line="240" w:lineRule="auto" w:before="5"/>
        <w:rPr>
          <w:rFonts w:ascii="Arial" w:hAnsi="Arial" w:cs="Arial" w:eastAsia="Arial"/>
          <w:sz w:val="12"/>
          <w:szCs w:val="12"/>
        </w:rPr>
      </w:pPr>
    </w:p>
    <w:p>
      <w:pPr>
        <w:spacing w:before="83"/>
        <w:ind w:left="1986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shape style="position:absolute;margin-left:149.665421pt;margin-top:-3.096469pt;width:9.65pt;height:64.6pt;mso-position-horizontal-relative:page;mso-position-vertical-relative:paragraph;z-index:2272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w w:val="101"/>
                      <w:sz w:val="15"/>
                    </w:rPr>
                    <w:t>F</w:t>
                  </w:r>
                  <w:r>
                    <w:rPr>
                      <w:rFonts w:ascii="Arial"/>
                      <w:spacing w:val="-4"/>
                      <w:w w:val="101"/>
                      <w:sz w:val="15"/>
                    </w:rPr>
                    <w:t>r</w:t>
                  </w:r>
                  <w:r>
                    <w:rPr>
                      <w:rFonts w:ascii="Arial"/>
                      <w:spacing w:val="-3"/>
                      <w:w w:val="101"/>
                      <w:sz w:val="15"/>
                    </w:rPr>
                    <w:t>e</w:t>
                  </w:r>
                  <w:r>
                    <w:rPr>
                      <w:rFonts w:ascii="Arial"/>
                      <w:spacing w:val="5"/>
                      <w:w w:val="101"/>
                      <w:sz w:val="15"/>
                    </w:rPr>
                    <w:t>s</w:t>
                  </w:r>
                  <w:r>
                    <w:rPr>
                      <w:rFonts w:ascii="Arial"/>
                      <w:spacing w:val="-3"/>
                      <w:w w:val="101"/>
                      <w:sz w:val="15"/>
                    </w:rPr>
                    <w:t>ne</w:t>
                  </w:r>
                  <w:r>
                    <w:rPr>
                      <w:rFonts w:ascii="Arial"/>
                      <w:w w:val="101"/>
                      <w:sz w:val="15"/>
                    </w:rPr>
                    <w:t>l</w:t>
                  </w:r>
                  <w:r>
                    <w:rPr>
                      <w:rFonts w:ascii="Arial"/>
                      <w:spacing w:val="6"/>
                      <w:sz w:val="15"/>
                    </w:rPr>
                    <w:t> </w:t>
                  </w:r>
                  <w:r>
                    <w:rPr>
                      <w:rFonts w:ascii="Arial"/>
                      <w:spacing w:val="5"/>
                      <w:w w:val="101"/>
                      <w:sz w:val="15"/>
                    </w:rPr>
                    <w:t>c</w:t>
                  </w:r>
                  <w:r>
                    <w:rPr>
                      <w:rFonts w:ascii="Arial"/>
                      <w:spacing w:val="-3"/>
                      <w:w w:val="101"/>
                      <w:sz w:val="15"/>
                    </w:rPr>
                    <w:t>oe</w:t>
                  </w:r>
                  <w:r>
                    <w:rPr>
                      <w:rFonts w:ascii="Arial"/>
                      <w:spacing w:val="4"/>
                      <w:w w:val="101"/>
                      <w:sz w:val="15"/>
                    </w:rPr>
                    <w:t>ff</w:t>
                  </w:r>
                  <w:r>
                    <w:rPr>
                      <w:rFonts w:ascii="Arial"/>
                      <w:spacing w:val="1"/>
                      <w:w w:val="101"/>
                      <w:sz w:val="15"/>
                    </w:rPr>
                    <w:t>i</w:t>
                  </w:r>
                  <w:r>
                    <w:rPr>
                      <w:rFonts w:ascii="Arial"/>
                      <w:spacing w:val="5"/>
                      <w:w w:val="101"/>
                      <w:sz w:val="15"/>
                    </w:rPr>
                    <w:t>c</w:t>
                  </w:r>
                  <w:r>
                    <w:rPr>
                      <w:rFonts w:ascii="Arial"/>
                      <w:spacing w:val="1"/>
                      <w:w w:val="101"/>
                      <w:sz w:val="15"/>
                    </w:rPr>
                    <w:t>i</w:t>
                  </w:r>
                  <w:r>
                    <w:rPr>
                      <w:rFonts w:ascii="Arial"/>
                      <w:spacing w:val="-3"/>
                      <w:w w:val="101"/>
                      <w:sz w:val="15"/>
                    </w:rPr>
                    <w:t>en</w:t>
                  </w:r>
                  <w:r>
                    <w:rPr>
                      <w:rFonts w:ascii="Arial"/>
                      <w:w w:val="101"/>
                      <w:sz w:val="15"/>
                    </w:rPr>
                    <w:t>t</w:t>
                  </w:r>
                  <w:r>
                    <w:rPr>
                      <w:rFonts w:ascii="Arial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5"/>
        </w:rPr>
        <w:t>0.6</w:t>
      </w:r>
    </w:p>
    <w:p>
      <w:pPr>
        <w:spacing w:line="240" w:lineRule="auto" w:before="6"/>
        <w:rPr>
          <w:rFonts w:ascii="Arial" w:hAnsi="Arial" w:cs="Arial" w:eastAsia="Arial"/>
          <w:sz w:val="13"/>
          <w:szCs w:val="13"/>
        </w:rPr>
      </w:pPr>
    </w:p>
    <w:p>
      <w:pPr>
        <w:spacing w:before="83"/>
        <w:ind w:left="1986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0.5</w:t>
      </w:r>
    </w:p>
    <w:p>
      <w:pPr>
        <w:spacing w:line="240" w:lineRule="auto" w:before="6"/>
        <w:rPr>
          <w:rFonts w:ascii="Arial" w:hAnsi="Arial" w:cs="Arial" w:eastAsia="Arial"/>
          <w:sz w:val="12"/>
          <w:szCs w:val="12"/>
        </w:rPr>
      </w:pPr>
    </w:p>
    <w:p>
      <w:pPr>
        <w:spacing w:before="83"/>
        <w:ind w:left="1986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0.4</w:t>
      </w:r>
    </w:p>
    <w:p>
      <w:pPr>
        <w:spacing w:line="240" w:lineRule="auto" w:before="5"/>
        <w:rPr>
          <w:rFonts w:ascii="Arial" w:hAnsi="Arial" w:cs="Arial" w:eastAsia="Arial"/>
          <w:sz w:val="12"/>
          <w:szCs w:val="12"/>
        </w:rPr>
      </w:pPr>
    </w:p>
    <w:p>
      <w:pPr>
        <w:spacing w:before="83"/>
        <w:ind w:left="1986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0.3</w:t>
      </w:r>
    </w:p>
    <w:p>
      <w:pPr>
        <w:spacing w:line="240" w:lineRule="auto" w:before="5"/>
        <w:rPr>
          <w:rFonts w:ascii="Arial" w:hAnsi="Arial" w:cs="Arial" w:eastAsia="Arial"/>
          <w:sz w:val="12"/>
          <w:szCs w:val="12"/>
        </w:rPr>
      </w:pPr>
    </w:p>
    <w:p>
      <w:pPr>
        <w:spacing w:before="83"/>
        <w:ind w:left="1986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0.2</w:t>
      </w:r>
    </w:p>
    <w:p>
      <w:pPr>
        <w:spacing w:line="240" w:lineRule="auto" w:before="6"/>
        <w:rPr>
          <w:rFonts w:ascii="Arial" w:hAnsi="Arial" w:cs="Arial" w:eastAsia="Arial"/>
          <w:sz w:val="12"/>
          <w:szCs w:val="12"/>
        </w:rPr>
      </w:pPr>
    </w:p>
    <w:p>
      <w:pPr>
        <w:spacing w:before="83"/>
        <w:ind w:left="1986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0.1</w:t>
      </w:r>
    </w:p>
    <w:p>
      <w:pPr>
        <w:spacing w:line="240" w:lineRule="auto" w:before="6"/>
        <w:rPr>
          <w:rFonts w:ascii="Arial" w:hAnsi="Arial" w:cs="Arial" w:eastAsia="Arial"/>
          <w:sz w:val="13"/>
          <w:szCs w:val="13"/>
        </w:rPr>
      </w:pPr>
    </w:p>
    <w:p>
      <w:pPr>
        <w:spacing w:line="151" w:lineRule="exact" w:before="83"/>
        <w:ind w:left="2115" w:right="3518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101"/>
          <w:sz w:val="15"/>
        </w:rPr>
        <w:t>0</w:t>
      </w:r>
      <w:r>
        <w:rPr>
          <w:rFonts w:ascii="Arial"/>
          <w:sz w:val="15"/>
        </w:rPr>
      </w:r>
    </w:p>
    <w:p>
      <w:pPr>
        <w:tabs>
          <w:tab w:pos="516" w:val="left" w:leader="none"/>
          <w:tab w:pos="1079" w:val="left" w:leader="none"/>
          <w:tab w:pos="1642" w:val="left" w:leader="none"/>
          <w:tab w:pos="2205" w:val="left" w:leader="none"/>
          <w:tab w:pos="2780" w:val="left" w:leader="none"/>
          <w:tab w:pos="3343" w:val="left" w:leader="none"/>
          <w:tab w:pos="3906" w:val="left" w:leader="none"/>
          <w:tab w:pos="4469" w:val="left" w:leader="none"/>
          <w:tab w:pos="5044" w:val="left" w:leader="none"/>
        </w:tabs>
        <w:spacing w:line="151" w:lineRule="exact" w:before="0"/>
        <w:ind w:left="0" w:right="997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0</w:t>
        <w:tab/>
      </w:r>
      <w:r>
        <w:rPr>
          <w:rFonts w:ascii="Arial"/>
          <w:spacing w:val="-2"/>
          <w:sz w:val="15"/>
        </w:rPr>
        <w:t>10</w:t>
        <w:tab/>
        <w:t>20</w:t>
        <w:tab/>
        <w:t>30</w:t>
        <w:tab/>
        <w:t>40</w:t>
        <w:tab/>
        <w:t>50</w:t>
        <w:tab/>
        <w:t>60</w:t>
        <w:tab/>
        <w:t>70</w:t>
        <w:tab/>
        <w:t>80</w:t>
        <w:tab/>
      </w:r>
      <w:r>
        <w:rPr>
          <w:rFonts w:ascii="Arial"/>
          <w:spacing w:val="-3"/>
          <w:sz w:val="15"/>
        </w:rPr>
        <w:t>90</w:t>
      </w:r>
      <w:r>
        <w:rPr>
          <w:rFonts w:ascii="Arial"/>
          <w:sz w:val="15"/>
        </w:rPr>
      </w:r>
    </w:p>
    <w:p>
      <w:pPr>
        <w:spacing w:before="27"/>
        <w:ind w:left="0" w:right="1065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/>
          <w:sz w:val="15"/>
        </w:rPr>
        <w:t>incident angle</w:t>
      </w:r>
      <w:r>
        <w:rPr>
          <w:rFonts w:ascii="Arial"/>
          <w:spacing w:val="32"/>
          <w:sz w:val="15"/>
        </w:rPr>
        <w:t> </w:t>
      </w:r>
      <w:r>
        <w:rPr>
          <w:rFonts w:ascii="Arial"/>
          <w:spacing w:val="-3"/>
          <w:sz w:val="15"/>
        </w:rPr>
        <w:t>(degrees)</w:t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4" w:lineRule="auto" w:before="72"/>
        <w:ind w:left="2397" w:right="990" w:hanging="2039"/>
        <w:jc w:val="left"/>
      </w:pPr>
      <w:r>
        <w:rPr>
          <w:rFonts w:ascii="Times New Roman"/>
          <w:b/>
        </w:rPr>
        <w:t>Figure 5</w:t>
      </w:r>
      <w:r>
        <w:rPr/>
        <w:t>. The relation between the Fresnel coefficient &amp; incident angle (degree) With</w:t>
      </w:r>
      <w:r>
        <w:rPr>
          <w:spacing w:val="-21"/>
        </w:rPr>
        <w:t> </w:t>
      </w:r>
      <w:r>
        <w:rPr/>
        <w:t>wavelength</w:t>
      </w:r>
      <w:r>
        <w:rPr>
          <w:w w:val="100"/>
        </w:rPr>
        <w:t> </w:t>
      </w:r>
      <w:r>
        <w:rPr/>
        <w:t>1200nm, the thickness for gold =50nm,</w:t>
      </w:r>
      <w:r>
        <w:rPr>
          <w:spacing w:val="-10"/>
        </w:rPr>
        <w:t> </w:t>
      </w:r>
      <w:r>
        <w:rPr/>
        <w:t>p-polarized.</w:t>
      </w:r>
    </w:p>
    <w:p>
      <w:pPr>
        <w:spacing w:after="0" w:line="244" w:lineRule="auto"/>
        <w:jc w:val="left"/>
        <w:sectPr>
          <w:type w:val="continuous"/>
          <w:pgSz w:w="11910" w:h="16840"/>
          <w:pgMar w:top="680" w:bottom="280" w:left="1280" w:right="0"/>
        </w:sectPr>
      </w:pP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pt;margin-top:1.035938pt;width:454.85pt;height:.1pt;mso-position-horizontal-relative:page;mso-position-vertical-relative:paragraph;z-index:2320" coordorigin="1400,21" coordsize="9097,2">
            <v:shape style="position:absolute;left:1400;top:21;width:9097;height:2" coordorigin="1400,21" coordsize="9097,0" path="m1400,21l10496,21e" filled="false" stroked="true" strokeweight=".5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IOP Conf. Series: Materials Science and Engineering </w:t>
      </w:r>
      <w:r>
        <w:rPr>
          <w:rFonts w:ascii="Times New Roman"/>
          <w:b/>
          <w:sz w:val="20"/>
        </w:rPr>
        <w:t>518 </w:t>
      </w:r>
      <w:r>
        <w:rPr>
          <w:rFonts w:ascii="Times New Roman"/>
          <w:sz w:val="20"/>
        </w:rPr>
        <w:t>(2019)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032026</w:t>
      </w: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doi:10.1088/1757-899X/518/3/032026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137" w:footer="789" w:top="1320" w:bottom="980" w:left="1280" w:right="0"/>
          <w:cols w:num="2" w:equalWidth="0">
            <w:col w:w="5960" w:space="45"/>
            <w:col w:w="462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56" w:lineRule="auto" w:before="99"/>
        <w:ind w:left="2417" w:right="3450" w:hanging="73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190.529846pt;margin-top:15.451056pt;width:225.5pt;height:168.4pt;mso-position-horizontal-relative:page;mso-position-vertical-relative:paragraph;z-index:-31024" coordorigin="3811,309" coordsize="4510,3368">
            <v:group style="position:absolute;left:3811;top:3666;width:4489;height:2" coordorigin="3811,3666" coordsize="4489,2">
              <v:shape style="position:absolute;left:3811;top:3666;width:4489;height:2" coordorigin="3811,3666" coordsize="4489,0" path="m3811,3666l8300,3666e" filled="false" stroked="true" strokeweight=".068592pt" strokecolor="#000000">
                <v:path arrowok="t"/>
              </v:shape>
            </v:group>
            <v:group style="position:absolute;left:8305;top:3671;width:11;height:2" coordorigin="8305,3671" coordsize="11,2">
              <v:shape style="position:absolute;left:8305;top:3671;width:11;height:2" coordorigin="8305,3671" coordsize="11,0" path="m8305,3671l8315,3671e" filled="false" stroked="true" strokeweight=".489553pt" strokecolor="#000000">
                <v:path arrowok="t"/>
              </v:shape>
            </v:group>
            <v:group style="position:absolute;left:3811;top:310;width:2;height:3357" coordorigin="3811,310" coordsize="2,3357">
              <v:shape style="position:absolute;left:3811;top:310;width:2;height:3357" coordorigin="3811,310" coordsize="0,3357" path="m3811,3666l3811,310e" filled="false" stroked="true" strokeweight=".072198pt" strokecolor="#000000">
                <v:path arrowok="t"/>
              </v:shape>
            </v:group>
            <v:group style="position:absolute;left:3816;top:315;width:11;height:2" coordorigin="3816,315" coordsize="11,2">
              <v:shape style="position:absolute;left:3816;top:315;width:11;height:2" coordorigin="3816,315" coordsize="11,0" path="m3816,315l3827,315e" filled="false" stroked="true" strokeweight=".489553pt" strokecolor="#000000">
                <v:path arrowok="t"/>
              </v:shape>
              <v:shape style="position:absolute;left:3811;top:309;width:4510;height:3367" type="#_x0000_t75" stroked="false">
                <v:imagedata r:id="rId24" o:title=""/>
              </v:shape>
            </v:group>
            <v:group style="position:absolute;left:3811;top:3323;width:42;height:2" coordorigin="3811,3323" coordsize="42,2">
              <v:shape style="position:absolute;left:3811;top:3323;width:42;height:2" coordorigin="3811,3323" coordsize="42,0" path="m3811,3323l3853,3323e" filled="false" stroked="true" strokeweight=".068592pt" strokecolor="#000000">
                <v:path arrowok="t"/>
              </v:shape>
            </v:group>
            <v:group style="position:absolute;left:3858;top:3328;width:11;height:2" coordorigin="3858,3328" coordsize="11,2">
              <v:shape style="position:absolute;left:3858;top:3328;width:11;height:2" coordorigin="3858,3328" coordsize="11,0" path="m3858,3328l3868,3328e" filled="false" stroked="true" strokeweight=".489553pt" strokecolor="#000000">
                <v:path arrowok="t"/>
              </v:shape>
            </v:group>
            <v:group style="position:absolute;left:3811;top:2989;width:42;height:2" coordorigin="3811,2989" coordsize="42,2">
              <v:shape style="position:absolute;left:3811;top:2989;width:42;height:2" coordorigin="3811,2989" coordsize="42,0" path="m3811,2989l3853,2989e" filled="false" stroked="true" strokeweight=".068592pt" strokecolor="#000000">
                <v:path arrowok="t"/>
              </v:shape>
            </v:group>
            <v:group style="position:absolute;left:3858;top:2994;width:11;height:2" coordorigin="3858,2994" coordsize="11,2">
              <v:shape style="position:absolute;left:3858;top:2994;width:11;height:2" coordorigin="3858,2994" coordsize="11,0" path="m3858,2994l3868,2994e" filled="false" stroked="true" strokeweight=".489553pt" strokecolor="#000000">
                <v:path arrowok="t"/>
              </v:shape>
            </v:group>
            <v:group style="position:absolute;left:3811;top:2322;width:42;height:2" coordorigin="3811,2322" coordsize="42,2">
              <v:shape style="position:absolute;left:3811;top:2322;width:42;height:2" coordorigin="3811,2322" coordsize="42,0" path="m3811,2322l3853,2322e" filled="false" stroked="true" strokeweight=".068592pt" strokecolor="#000000">
                <v:path arrowok="t"/>
              </v:shape>
            </v:group>
            <v:group style="position:absolute;left:3858;top:2327;width:11;height:2" coordorigin="3858,2327" coordsize="11,2">
              <v:shape style="position:absolute;left:3858;top:2327;width:11;height:2" coordorigin="3858,2327" coordsize="11,0" path="m3858,2327l3868,2327e" filled="false" stroked="true" strokeweight=".489553pt" strokecolor="#000000">
                <v:path arrowok="t"/>
              </v:shape>
            </v:group>
            <v:group style="position:absolute;left:3811;top:1988;width:42;height:2" coordorigin="3811,1988" coordsize="42,2">
              <v:shape style="position:absolute;left:3811;top:1988;width:42;height:2" coordorigin="3811,1988" coordsize="42,0" path="m3811,1988l3853,1988e" filled="false" stroked="true" strokeweight=".068592pt" strokecolor="#000000">
                <v:path arrowok="t"/>
              </v:shape>
            </v:group>
            <v:group style="position:absolute;left:3858;top:1993;width:11;height:2" coordorigin="3858,1993" coordsize="11,2">
              <v:shape style="position:absolute;left:3858;top:1993;width:11;height:2" coordorigin="3858,1993" coordsize="11,0" path="m3858,1993l3868,1993e" filled="false" stroked="true" strokeweight=".489553pt" strokecolor="#000000">
                <v:path arrowok="t"/>
              </v:shape>
            </v:group>
            <v:group style="position:absolute;left:3811;top:1644;width:42;height:2" coordorigin="3811,1644" coordsize="42,2">
              <v:shape style="position:absolute;left:3811;top:1644;width:42;height:2" coordorigin="3811,1644" coordsize="42,0" path="m3811,1644l3853,1644e" filled="false" stroked="true" strokeweight=".068592pt" strokecolor="#000000">
                <v:path arrowok="t"/>
              </v:shape>
            </v:group>
            <v:group style="position:absolute;left:3858;top:1649;width:11;height:2" coordorigin="3858,1649" coordsize="11,2">
              <v:shape style="position:absolute;left:3858;top:1649;width:11;height:2" coordorigin="3858,1649" coordsize="11,0" path="m3858,1649l3868,1649e" filled="false" stroked="true" strokeweight=".489553pt" strokecolor="#000000">
                <v:path arrowok="t"/>
              </v:shape>
            </v:group>
            <v:group style="position:absolute;left:3811;top:977;width:42;height:2" coordorigin="3811,977" coordsize="42,2">
              <v:shape style="position:absolute;left:3811;top:977;width:42;height:2" coordorigin="3811,977" coordsize="42,0" path="m3811,977l3853,977e" filled="false" stroked="true" strokeweight=".068592pt" strokecolor="#000000">
                <v:path arrowok="t"/>
              </v:shape>
            </v:group>
            <v:group style="position:absolute;left:3858;top:982;width:11;height:2" coordorigin="3858,982" coordsize="11,2">
              <v:shape style="position:absolute;left:3858;top:982;width:11;height:2" coordorigin="3858,982" coordsize="11,0" path="m3858,982l3868,982e" filled="false" stroked="true" strokeweight=".489553pt" strokecolor="#000000">
                <v:path arrowok="t"/>
              </v:shape>
            </v:group>
            <v:group style="position:absolute;left:3811;top:643;width:42;height:2" coordorigin="3811,643" coordsize="42,2">
              <v:shape style="position:absolute;left:3811;top:643;width:42;height:2" coordorigin="3811,643" coordsize="42,0" path="m3811,643l3853,643e" filled="false" stroked="true" strokeweight=".068592pt" strokecolor="#000000">
                <v:path arrowok="t"/>
              </v:shape>
            </v:group>
            <v:group style="position:absolute;left:3858;top:648;width:11;height:2" coordorigin="3858,648" coordsize="11,2">
              <v:shape style="position:absolute;left:3858;top:648;width:11;height:2" coordorigin="3858,648" coordsize="11,0" path="m3858,648l3868,648e" filled="false" stroked="true" strokeweight=".489553pt" strokecolor="#000000">
                <v:path arrowok="t"/>
              </v:shape>
            </v:group>
            <v:group style="position:absolute;left:3811;top:310;width:42;height:2" coordorigin="3811,310" coordsize="42,2">
              <v:shape style="position:absolute;left:3811;top:310;width:42;height:2" coordorigin="3811,310" coordsize="42,0" path="m3811,310l3853,310e" filled="false" stroked="true" strokeweight=".068592pt" strokecolor="#000000">
                <v:path arrowok="t"/>
              </v:shape>
            </v:group>
            <v:group style="position:absolute;left:3858;top:315;width:11;height:2" coordorigin="3858,315" coordsize="11,2">
              <v:shape style="position:absolute;left:3858;top:315;width:11;height:2" coordorigin="3858,315" coordsize="11,0" path="m3858,315l3868,315e" filled="false" stroked="true" strokeweight=".489553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110"/>
          <w:sz w:val="12"/>
        </w:rPr>
        <w:t>Fresnel</w:t>
      </w:r>
      <w:r>
        <w:rPr>
          <w:rFonts w:ascii="Arial"/>
          <w:spacing w:val="9"/>
          <w:w w:val="110"/>
          <w:sz w:val="12"/>
        </w:rPr>
        <w:t> </w:t>
      </w:r>
      <w:r>
        <w:rPr>
          <w:rFonts w:ascii="Arial"/>
          <w:w w:val="110"/>
          <w:sz w:val="12"/>
        </w:rPr>
        <w:t>coefficients</w:t>
      </w:r>
      <w:r>
        <w:rPr>
          <w:rFonts w:ascii="Arial"/>
          <w:spacing w:val="13"/>
          <w:w w:val="110"/>
          <w:sz w:val="12"/>
        </w:rPr>
        <w:t> </w:t>
      </w:r>
      <w:r>
        <w:rPr>
          <w:rFonts w:ascii="Arial"/>
          <w:spacing w:val="-4"/>
          <w:w w:val="110"/>
          <w:sz w:val="12"/>
        </w:rPr>
        <w:t>for</w:t>
      </w:r>
      <w:r>
        <w:rPr>
          <w:rFonts w:ascii="Arial"/>
          <w:spacing w:val="4"/>
          <w:w w:val="110"/>
          <w:sz w:val="12"/>
        </w:rPr>
        <w:t> </w:t>
      </w:r>
      <w:r>
        <w:rPr>
          <w:rFonts w:ascii="Arial"/>
          <w:w w:val="110"/>
          <w:sz w:val="12"/>
        </w:rPr>
        <w:t>transmission</w:t>
      </w:r>
      <w:r>
        <w:rPr>
          <w:rFonts w:ascii="Arial"/>
          <w:spacing w:val="6"/>
          <w:w w:val="110"/>
          <w:sz w:val="12"/>
        </w:rPr>
        <w:t> </w:t>
      </w:r>
      <w:r>
        <w:rPr>
          <w:rFonts w:ascii="Arial"/>
          <w:spacing w:val="-3"/>
          <w:w w:val="110"/>
          <w:sz w:val="12"/>
        </w:rPr>
        <w:t>(blue),</w:t>
      </w:r>
      <w:r>
        <w:rPr>
          <w:rFonts w:ascii="Arial"/>
          <w:spacing w:val="12"/>
          <w:w w:val="110"/>
          <w:sz w:val="12"/>
        </w:rPr>
        <w:t> </w:t>
      </w:r>
      <w:r>
        <w:rPr>
          <w:rFonts w:ascii="Arial"/>
          <w:w w:val="110"/>
          <w:sz w:val="12"/>
        </w:rPr>
        <w:t>reflection</w:t>
      </w:r>
      <w:r>
        <w:rPr>
          <w:rFonts w:ascii="Arial"/>
          <w:spacing w:val="6"/>
          <w:w w:val="110"/>
          <w:sz w:val="12"/>
        </w:rPr>
        <w:t> </w:t>
      </w:r>
      <w:r>
        <w:rPr>
          <w:rFonts w:ascii="Arial"/>
          <w:spacing w:val="-3"/>
          <w:w w:val="110"/>
          <w:sz w:val="12"/>
        </w:rPr>
        <w:t>(red)</w:t>
      </w:r>
      <w:r>
        <w:rPr>
          <w:rFonts w:ascii="Arial"/>
          <w:spacing w:val="4"/>
          <w:w w:val="110"/>
          <w:sz w:val="12"/>
        </w:rPr>
        <w:t> </w:t>
      </w:r>
      <w:r>
        <w:rPr>
          <w:rFonts w:ascii="Arial"/>
          <w:w w:val="110"/>
          <w:sz w:val="12"/>
        </w:rPr>
        <w:t>and</w:t>
      </w:r>
      <w:r>
        <w:rPr>
          <w:rFonts w:ascii="Arial"/>
          <w:spacing w:val="6"/>
          <w:w w:val="110"/>
          <w:sz w:val="12"/>
        </w:rPr>
        <w:t> </w:t>
      </w:r>
      <w:r>
        <w:rPr>
          <w:rFonts w:ascii="Arial"/>
          <w:w w:val="110"/>
          <w:sz w:val="12"/>
        </w:rPr>
        <w:t>absorption</w:t>
      </w:r>
      <w:r>
        <w:rPr>
          <w:rFonts w:ascii="Arial"/>
          <w:spacing w:val="6"/>
          <w:w w:val="110"/>
          <w:sz w:val="12"/>
        </w:rPr>
        <w:t> </w:t>
      </w:r>
      <w:r>
        <w:rPr>
          <w:rFonts w:ascii="Arial"/>
          <w:spacing w:val="-3"/>
          <w:w w:val="110"/>
          <w:sz w:val="12"/>
        </w:rPr>
        <w:t>(green)</w:t>
      </w:r>
      <w:r>
        <w:rPr>
          <w:rFonts w:ascii="Arial"/>
          <w:spacing w:val="-31"/>
          <w:w w:val="110"/>
          <w:sz w:val="12"/>
        </w:rPr>
        <w:t> </w:t>
      </w:r>
      <w:r>
        <w:rPr>
          <w:rFonts w:ascii="Arial"/>
          <w:spacing w:val="-31"/>
          <w:w w:val="110"/>
          <w:sz w:val="12"/>
        </w:rPr>
      </w:r>
      <w:r>
        <w:rPr>
          <w:rFonts w:ascii="Arial"/>
          <w:w w:val="110"/>
          <w:sz w:val="12"/>
        </w:rPr>
        <w:t>1</w:t>
      </w:r>
      <w:r>
        <w:rPr>
          <w:rFonts w:ascii="Arial"/>
          <w:sz w:val="12"/>
        </w:rPr>
      </w:r>
    </w:p>
    <w:p>
      <w:pPr>
        <w:spacing w:line="240" w:lineRule="auto" w:before="2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2303" w:right="3518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w w:val="110"/>
          <w:sz w:val="12"/>
        </w:rPr>
        <w:t>0.9</w:t>
      </w:r>
      <w:r>
        <w:rPr>
          <w:rFonts w:ascii="Arial"/>
          <w:sz w:val="12"/>
        </w:rPr>
      </w:r>
    </w:p>
    <w:p>
      <w:pPr>
        <w:spacing w:line="240" w:lineRule="auto" w:before="1"/>
        <w:rPr>
          <w:rFonts w:ascii="Arial" w:hAnsi="Arial" w:cs="Arial" w:eastAsia="Arial"/>
          <w:sz w:val="9"/>
          <w:szCs w:val="9"/>
        </w:rPr>
      </w:pPr>
    </w:p>
    <w:p>
      <w:pPr>
        <w:spacing w:before="91"/>
        <w:ind w:left="2303" w:right="3518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w w:val="110"/>
          <w:sz w:val="12"/>
        </w:rPr>
        <w:t>0.8</w:t>
      </w:r>
      <w:r>
        <w:rPr>
          <w:rFonts w:ascii="Arial"/>
          <w:sz w:val="12"/>
        </w:rPr>
      </w:r>
    </w:p>
    <w:p>
      <w:pPr>
        <w:spacing w:line="240" w:lineRule="auto" w:before="1"/>
        <w:rPr>
          <w:rFonts w:ascii="Arial" w:hAnsi="Arial" w:cs="Arial" w:eastAsia="Arial"/>
          <w:sz w:val="9"/>
          <w:szCs w:val="9"/>
        </w:rPr>
      </w:pPr>
    </w:p>
    <w:p>
      <w:pPr>
        <w:spacing w:before="91"/>
        <w:ind w:left="2303" w:right="3518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w w:val="110"/>
          <w:sz w:val="12"/>
        </w:rPr>
        <w:t>0.7</w:t>
      </w:r>
      <w:r>
        <w:rPr>
          <w:rFonts w:ascii="Arial"/>
          <w:sz w:val="12"/>
        </w:rPr>
      </w:r>
    </w:p>
    <w:p>
      <w:pPr>
        <w:spacing w:line="240" w:lineRule="auto" w:before="1"/>
        <w:rPr>
          <w:rFonts w:ascii="Arial" w:hAnsi="Arial" w:cs="Arial" w:eastAsia="Arial"/>
          <w:sz w:val="9"/>
          <w:szCs w:val="9"/>
        </w:rPr>
      </w:pPr>
    </w:p>
    <w:p>
      <w:pPr>
        <w:spacing w:before="91"/>
        <w:ind w:left="2303" w:right="3518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167.058304pt;margin-top:-1.928561pt;width:8.75pt;height:54.35pt;mso-position-horizontal-relative:page;mso-position-vertical-relative:paragraph;z-index:2416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/>
                      <w:w w:val="98"/>
                      <w:sz w:val="13"/>
                    </w:rPr>
                    <w:t>F</w:t>
                  </w:r>
                  <w:r>
                    <w:rPr>
                      <w:rFonts w:ascii="Arial"/>
                      <w:spacing w:val="-4"/>
                      <w:w w:val="98"/>
                      <w:sz w:val="13"/>
                    </w:rPr>
                    <w:t>r</w:t>
                  </w:r>
                  <w:r>
                    <w:rPr>
                      <w:rFonts w:ascii="Arial"/>
                      <w:spacing w:val="-3"/>
                      <w:w w:val="98"/>
                      <w:sz w:val="13"/>
                    </w:rPr>
                    <w:t>e</w:t>
                  </w:r>
                  <w:r>
                    <w:rPr>
                      <w:rFonts w:ascii="Arial"/>
                      <w:spacing w:val="4"/>
                      <w:w w:val="98"/>
                      <w:sz w:val="13"/>
                    </w:rPr>
                    <w:t>s</w:t>
                  </w:r>
                  <w:r>
                    <w:rPr>
                      <w:rFonts w:ascii="Arial"/>
                      <w:spacing w:val="-3"/>
                      <w:w w:val="98"/>
                      <w:sz w:val="13"/>
                    </w:rPr>
                    <w:t>ne</w:t>
                  </w:r>
                  <w:r>
                    <w:rPr>
                      <w:rFonts w:ascii="Arial"/>
                      <w:w w:val="98"/>
                      <w:sz w:val="13"/>
                    </w:rPr>
                    <w:t>l</w:t>
                  </w:r>
                  <w:r>
                    <w:rPr>
                      <w:rFonts w:ascii="Arial"/>
                      <w:spacing w:val="3"/>
                      <w:sz w:val="13"/>
                    </w:rPr>
                    <w:t> </w:t>
                  </w:r>
                  <w:r>
                    <w:rPr>
                      <w:rFonts w:ascii="Arial"/>
                      <w:spacing w:val="4"/>
                      <w:w w:val="98"/>
                      <w:sz w:val="13"/>
                    </w:rPr>
                    <w:t>c</w:t>
                  </w:r>
                  <w:r>
                    <w:rPr>
                      <w:rFonts w:ascii="Arial"/>
                      <w:spacing w:val="-3"/>
                      <w:w w:val="98"/>
                      <w:sz w:val="13"/>
                    </w:rPr>
                    <w:t>oe</w:t>
                  </w:r>
                  <w:r>
                    <w:rPr>
                      <w:rFonts w:ascii="Arial"/>
                      <w:spacing w:val="3"/>
                      <w:w w:val="98"/>
                      <w:sz w:val="13"/>
                    </w:rPr>
                    <w:t>ff</w:t>
                  </w:r>
                  <w:r>
                    <w:rPr>
                      <w:rFonts w:ascii="Arial"/>
                      <w:w w:val="98"/>
                      <w:sz w:val="13"/>
                    </w:rPr>
                    <w:t>i</w:t>
                  </w:r>
                  <w:r>
                    <w:rPr>
                      <w:rFonts w:ascii="Arial"/>
                      <w:spacing w:val="4"/>
                      <w:w w:val="98"/>
                      <w:sz w:val="13"/>
                    </w:rPr>
                    <w:t>c</w:t>
                  </w:r>
                  <w:r>
                    <w:rPr>
                      <w:rFonts w:ascii="Arial"/>
                      <w:w w:val="98"/>
                      <w:sz w:val="13"/>
                    </w:rPr>
                    <w:t>i</w:t>
                  </w:r>
                  <w:r>
                    <w:rPr>
                      <w:rFonts w:ascii="Arial"/>
                      <w:spacing w:val="-3"/>
                      <w:w w:val="98"/>
                      <w:sz w:val="13"/>
                    </w:rPr>
                    <w:t>en</w:t>
                  </w:r>
                  <w:r>
                    <w:rPr>
                      <w:rFonts w:ascii="Arial"/>
                      <w:w w:val="98"/>
                      <w:sz w:val="13"/>
                    </w:rPr>
                    <w:t>t</w:t>
                  </w:r>
                  <w:r>
                    <w:rPr>
                      <w:rFonts w:ascii="Arial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0"/>
          <w:sz w:val="12"/>
        </w:rPr>
        <w:t>0.6</w:t>
      </w:r>
      <w:r>
        <w:rPr>
          <w:rFonts w:ascii="Arial"/>
          <w:sz w:val="12"/>
        </w:rPr>
      </w:r>
    </w:p>
    <w:p>
      <w:pPr>
        <w:spacing w:line="240" w:lineRule="auto" w:before="11"/>
        <w:rPr>
          <w:rFonts w:ascii="Arial" w:hAnsi="Arial" w:cs="Arial" w:eastAsia="Arial"/>
          <w:sz w:val="9"/>
          <w:szCs w:val="9"/>
        </w:rPr>
      </w:pPr>
    </w:p>
    <w:p>
      <w:pPr>
        <w:spacing w:before="91"/>
        <w:ind w:left="2303" w:right="3518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w w:val="110"/>
          <w:sz w:val="12"/>
        </w:rPr>
        <w:t>0.5</w:t>
      </w:r>
      <w:r>
        <w:rPr>
          <w:rFonts w:ascii="Arial"/>
          <w:sz w:val="12"/>
        </w:rPr>
      </w:r>
    </w:p>
    <w:p>
      <w:pPr>
        <w:spacing w:line="240" w:lineRule="auto" w:before="1"/>
        <w:rPr>
          <w:rFonts w:ascii="Arial" w:hAnsi="Arial" w:cs="Arial" w:eastAsia="Arial"/>
          <w:sz w:val="9"/>
          <w:szCs w:val="9"/>
        </w:rPr>
      </w:pPr>
    </w:p>
    <w:p>
      <w:pPr>
        <w:spacing w:before="91"/>
        <w:ind w:left="2303" w:right="3518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w w:val="110"/>
          <w:sz w:val="12"/>
        </w:rPr>
        <w:t>0.4</w:t>
      </w:r>
      <w:r>
        <w:rPr>
          <w:rFonts w:ascii="Arial"/>
          <w:sz w:val="12"/>
        </w:rPr>
      </w:r>
    </w:p>
    <w:p>
      <w:pPr>
        <w:spacing w:line="240" w:lineRule="auto" w:before="1"/>
        <w:rPr>
          <w:rFonts w:ascii="Arial" w:hAnsi="Arial" w:cs="Arial" w:eastAsia="Arial"/>
          <w:sz w:val="9"/>
          <w:szCs w:val="9"/>
        </w:rPr>
      </w:pPr>
    </w:p>
    <w:p>
      <w:pPr>
        <w:spacing w:before="91"/>
        <w:ind w:left="2303" w:right="3518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w w:val="110"/>
          <w:sz w:val="12"/>
        </w:rPr>
        <w:t>0.3</w:t>
      </w:r>
      <w:r>
        <w:rPr>
          <w:rFonts w:ascii="Arial"/>
          <w:sz w:val="12"/>
        </w:rPr>
      </w:r>
    </w:p>
    <w:p>
      <w:pPr>
        <w:spacing w:line="240" w:lineRule="auto" w:before="1"/>
        <w:rPr>
          <w:rFonts w:ascii="Arial" w:hAnsi="Arial" w:cs="Arial" w:eastAsia="Arial"/>
          <w:sz w:val="9"/>
          <w:szCs w:val="9"/>
        </w:rPr>
      </w:pPr>
    </w:p>
    <w:p>
      <w:pPr>
        <w:spacing w:before="91"/>
        <w:ind w:left="2303" w:right="3518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w w:val="110"/>
          <w:sz w:val="12"/>
        </w:rPr>
        <w:t>0.2</w:t>
      </w:r>
      <w:r>
        <w:rPr>
          <w:rFonts w:ascii="Arial"/>
          <w:sz w:val="12"/>
        </w:rPr>
      </w:r>
    </w:p>
    <w:p>
      <w:pPr>
        <w:spacing w:line="240" w:lineRule="auto" w:before="1"/>
        <w:rPr>
          <w:rFonts w:ascii="Arial" w:hAnsi="Arial" w:cs="Arial" w:eastAsia="Arial"/>
          <w:sz w:val="9"/>
          <w:szCs w:val="9"/>
        </w:rPr>
      </w:pPr>
    </w:p>
    <w:p>
      <w:pPr>
        <w:spacing w:before="91"/>
        <w:ind w:left="2303" w:right="3518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w w:val="110"/>
          <w:sz w:val="12"/>
        </w:rPr>
        <w:t>0.1</w:t>
      </w:r>
      <w:r>
        <w:rPr>
          <w:rFonts w:ascii="Arial"/>
          <w:sz w:val="12"/>
        </w:rPr>
      </w:r>
    </w:p>
    <w:p>
      <w:pPr>
        <w:spacing w:line="240" w:lineRule="auto" w:before="11"/>
        <w:rPr>
          <w:rFonts w:ascii="Arial" w:hAnsi="Arial" w:cs="Arial" w:eastAsia="Arial"/>
          <w:sz w:val="9"/>
          <w:szCs w:val="9"/>
        </w:rPr>
      </w:pPr>
    </w:p>
    <w:p>
      <w:pPr>
        <w:spacing w:line="123" w:lineRule="exact" w:before="91"/>
        <w:ind w:left="2417" w:right="3518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w w:val="112"/>
          <w:sz w:val="12"/>
        </w:rPr>
        <w:t>0</w:t>
      </w:r>
      <w:r>
        <w:rPr>
          <w:rFonts w:ascii="Arial"/>
          <w:sz w:val="12"/>
        </w:rPr>
      </w:r>
    </w:p>
    <w:p>
      <w:pPr>
        <w:tabs>
          <w:tab w:pos="454" w:val="left" w:leader="none"/>
          <w:tab w:pos="951" w:val="left" w:leader="none"/>
          <w:tab w:pos="1447" w:val="left" w:leader="none"/>
          <w:tab w:pos="1944" w:val="left" w:leader="none"/>
          <w:tab w:pos="2451" w:val="left" w:leader="none"/>
          <w:tab w:pos="2947" w:val="left" w:leader="none"/>
          <w:tab w:pos="3444" w:val="left" w:leader="none"/>
          <w:tab w:pos="3940" w:val="left" w:leader="none"/>
          <w:tab w:pos="4447" w:val="left" w:leader="none"/>
        </w:tabs>
        <w:spacing w:line="123" w:lineRule="exact" w:before="0"/>
        <w:ind w:left="0" w:right="1031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w w:val="110"/>
          <w:sz w:val="12"/>
        </w:rPr>
        <w:t>0</w:t>
        <w:tab/>
      </w:r>
      <w:r>
        <w:rPr>
          <w:rFonts w:ascii="Arial"/>
          <w:spacing w:val="-2"/>
          <w:w w:val="110"/>
          <w:sz w:val="12"/>
        </w:rPr>
        <w:t>10</w:t>
        <w:tab/>
        <w:t>20</w:t>
        <w:tab/>
        <w:t>30</w:t>
        <w:tab/>
        <w:t>40</w:t>
        <w:tab/>
        <w:t>50</w:t>
        <w:tab/>
        <w:t>60</w:t>
        <w:tab/>
        <w:t>70</w:t>
        <w:tab/>
        <w:t>80</w:t>
        <w:tab/>
      </w:r>
      <w:r>
        <w:rPr>
          <w:rFonts w:ascii="Arial"/>
          <w:spacing w:val="-3"/>
          <w:w w:val="110"/>
          <w:sz w:val="12"/>
        </w:rPr>
        <w:t>90</w:t>
      </w:r>
      <w:r>
        <w:rPr>
          <w:rFonts w:ascii="Arial"/>
          <w:sz w:val="12"/>
        </w:rPr>
      </w:r>
    </w:p>
    <w:p>
      <w:pPr>
        <w:spacing w:before="29"/>
        <w:ind w:left="0" w:right="109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w w:val="110"/>
          <w:sz w:val="12"/>
        </w:rPr>
        <w:t>incident angle</w:t>
      </w:r>
      <w:r>
        <w:rPr>
          <w:rFonts w:ascii="Arial"/>
          <w:spacing w:val="27"/>
          <w:w w:val="110"/>
          <w:sz w:val="12"/>
        </w:rPr>
        <w:t> </w:t>
      </w:r>
      <w:r>
        <w:rPr>
          <w:rFonts w:ascii="Arial"/>
          <w:spacing w:val="-3"/>
          <w:w w:val="110"/>
          <w:sz w:val="12"/>
        </w:rPr>
        <w:t>(degrees)</w:t>
      </w:r>
      <w:r>
        <w:rPr>
          <w:rFonts w:ascii="Arial"/>
          <w:spacing w:val="-3"/>
          <w:sz w:val="12"/>
        </w:rPr>
      </w: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0" w:lineRule="auto" w:before="72"/>
        <w:ind w:left="2474" w:right="990" w:hanging="2115"/>
        <w:jc w:val="left"/>
      </w:pPr>
      <w:r>
        <w:rPr>
          <w:rFonts w:ascii="Times New Roman"/>
          <w:b/>
        </w:rPr>
        <w:t>Figure 6</w:t>
      </w:r>
      <w:r>
        <w:rPr/>
        <w:t>. The relation between the Fresnel coefficient &amp; incident angle (degree) With</w:t>
      </w:r>
      <w:r>
        <w:rPr>
          <w:spacing w:val="-21"/>
        </w:rPr>
        <w:t> </w:t>
      </w:r>
      <w:r>
        <w:rPr/>
        <w:t>wavelength</w:t>
      </w:r>
      <w:r>
        <w:rPr>
          <w:w w:val="100"/>
        </w:rPr>
        <w:t> </w:t>
      </w:r>
      <w:r>
        <w:rPr/>
        <w:t>300nm, the thickness for gold =50nm,</w:t>
      </w:r>
      <w:r>
        <w:rPr>
          <w:spacing w:val="-11"/>
        </w:rPr>
        <w:t> </w:t>
      </w:r>
      <w:r>
        <w:rPr/>
        <w:t>S-polarized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49" w:lineRule="auto" w:before="87"/>
        <w:ind w:left="2417" w:right="3450" w:hanging="73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group style="position:absolute;margin-left:190.526047pt;margin-top:15.585702pt;width:225.5pt;height:177.5pt;mso-position-horizontal-relative:page;mso-position-vertical-relative:paragraph;z-index:-31000" coordorigin="3811,312" coordsize="4510,3550">
            <v:group style="position:absolute;left:3811;top:3851;width:4489;height:2" coordorigin="3811,3851" coordsize="4489,2">
              <v:shape style="position:absolute;left:3811;top:3851;width:4489;height:2" coordorigin="3811,3851" coordsize="4489,0" path="m3811,3851l8299,3851e" filled="false" stroked="true" strokeweight=".072304pt" strokecolor="#000000">
                <v:path arrowok="t"/>
              </v:shape>
            </v:group>
            <v:group style="position:absolute;left:8305;top:3856;width:11;height:2" coordorigin="8305,3856" coordsize="11,2">
              <v:shape style="position:absolute;left:8305;top:3856;width:11;height:2" coordorigin="8305,3856" coordsize="11,0" path="m8305,3856l8315,3856e" filled="false" stroked="true" strokeweight=".516051pt" strokecolor="#000000">
                <v:path arrowok="t"/>
              </v:shape>
            </v:group>
            <v:group style="position:absolute;left:3811;top:312;width:2;height:3539" coordorigin="3811,312" coordsize="2,3539">
              <v:shape style="position:absolute;left:3811;top:312;width:2;height:3539" coordorigin="3811,312" coordsize="0,3539" path="m3811,3851l3811,312e" filled="false" stroked="true" strokeweight=".07219pt" strokecolor="#000000">
                <v:path arrowok="t"/>
              </v:shape>
            </v:group>
            <v:group style="position:absolute;left:3816;top:318;width:11;height:2" coordorigin="3816,318" coordsize="11,2">
              <v:shape style="position:absolute;left:3816;top:318;width:11;height:2" coordorigin="3816,318" coordsize="11,0" path="m3816,318l3827,318e" filled="false" stroked="true" strokeweight=".516051pt" strokecolor="#000000">
                <v:path arrowok="t"/>
              </v:shape>
              <v:shape style="position:absolute;left:3811;top:3664;width:4510;height:188" type="#_x0000_t75" stroked="false">
                <v:imagedata r:id="rId25" o:title=""/>
              </v:shape>
            </v:group>
            <v:group style="position:absolute;left:3858;top:3856;width:11;height:2" coordorigin="3858,3856" coordsize="11,2">
              <v:shape style="position:absolute;left:3858;top:3856;width:11;height:2" coordorigin="3858,3856" coordsize="11,0" path="m3858,3856l3868,3856e" filled="false" stroked="true" strokeweight=".516051pt" strokecolor="#000000">
                <v:path arrowok="t"/>
              </v:shape>
            </v:group>
            <v:group style="position:absolute;left:3811;top:3489;width:42;height:2" coordorigin="3811,3489" coordsize="42,2">
              <v:shape style="position:absolute;left:3811;top:3489;width:42;height:2" coordorigin="3811,3489" coordsize="42,0" path="m3811,3489l3853,3489e" filled="false" stroked="true" strokeweight=".072304pt" strokecolor="#000000">
                <v:path arrowok="t"/>
              </v:shape>
            </v:group>
            <v:group style="position:absolute;left:3858;top:3494;width:11;height:2" coordorigin="3858,3494" coordsize="11,2">
              <v:shape style="position:absolute;left:3858;top:3494;width:11;height:2" coordorigin="3858,3494" coordsize="11,0" path="m3858,3494l3868,3494e" filled="false" stroked="true" strokeweight=".516051pt" strokecolor="#000000">
                <v:path arrowok="t"/>
              </v:shape>
            </v:group>
            <v:group style="position:absolute;left:3811;top:3137;width:42;height:2" coordorigin="3811,3137" coordsize="42,2">
              <v:shape style="position:absolute;left:3811;top:3137;width:42;height:2" coordorigin="3811,3137" coordsize="42,0" path="m3811,3137l3853,3137e" filled="false" stroked="true" strokeweight=".072304pt" strokecolor="#000000">
                <v:path arrowok="t"/>
              </v:shape>
            </v:group>
            <v:group style="position:absolute;left:3858;top:3142;width:11;height:2" coordorigin="3858,3142" coordsize="11,2">
              <v:shape style="position:absolute;left:3858;top:3142;width:11;height:2" coordorigin="3858,3142" coordsize="11,0" path="m3858,3142l3868,3142e" filled="false" stroked="true" strokeweight=".516051pt" strokecolor="#000000">
                <v:path arrowok="t"/>
              </v:shape>
            </v:group>
            <v:group style="position:absolute;left:3811;top:2785;width:42;height:2" coordorigin="3811,2785" coordsize="42,2">
              <v:shape style="position:absolute;left:3811;top:2785;width:42;height:2" coordorigin="3811,2785" coordsize="42,0" path="m3811,2785l3853,2785e" filled="false" stroked="true" strokeweight=".072304pt" strokecolor="#000000">
                <v:path arrowok="t"/>
              </v:shape>
            </v:group>
            <v:group style="position:absolute;left:3858;top:2790;width:11;height:2" coordorigin="3858,2790" coordsize="11,2">
              <v:shape style="position:absolute;left:3858;top:2790;width:11;height:2" coordorigin="3858,2790" coordsize="11,0" path="m3858,2790l3868,2790e" filled="false" stroked="true" strokeweight=".516051pt" strokecolor="#000000">
                <v:path arrowok="t"/>
              </v:shape>
            </v:group>
            <v:group style="position:absolute;left:3811;top:2433;width:42;height:2" coordorigin="3811,2433" coordsize="42,2">
              <v:shape style="position:absolute;left:3811;top:2433;width:42;height:2" coordorigin="3811,2433" coordsize="42,0" path="m3811,2433l3853,2433e" filled="false" stroked="true" strokeweight=".072304pt" strokecolor="#000000">
                <v:path arrowok="t"/>
              </v:shape>
            </v:group>
            <v:group style="position:absolute;left:3858;top:2438;width:11;height:2" coordorigin="3858,2438" coordsize="11,2">
              <v:shape style="position:absolute;left:3858;top:2438;width:11;height:2" coordorigin="3858,2438" coordsize="11,0" path="m3858,2438l3868,2438e" filled="false" stroked="true" strokeweight=".516051pt" strokecolor="#000000">
                <v:path arrowok="t"/>
              </v:shape>
            </v:group>
            <v:group style="position:absolute;left:3811;top:2082;width:42;height:2" coordorigin="3811,2082" coordsize="42,2">
              <v:shape style="position:absolute;left:3811;top:2082;width:42;height:2" coordorigin="3811,2082" coordsize="42,0" path="m3811,2082l3853,2082e" filled="false" stroked="true" strokeweight=".072304pt" strokecolor="#000000">
                <v:path arrowok="t"/>
              </v:shape>
            </v:group>
            <v:group style="position:absolute;left:3858;top:2087;width:11;height:2" coordorigin="3858,2087" coordsize="11,2">
              <v:shape style="position:absolute;left:3858;top:2087;width:11;height:2" coordorigin="3858,2087" coordsize="11,0" path="m3858,2087l3868,2087e" filled="false" stroked="true" strokeweight=".516051pt" strokecolor="#000000">
                <v:path arrowok="t"/>
              </v:shape>
            </v:group>
            <v:group style="position:absolute;left:3811;top:1719;width:42;height:2" coordorigin="3811,1719" coordsize="42,2">
              <v:shape style="position:absolute;left:3811;top:1719;width:42;height:2" coordorigin="3811,1719" coordsize="42,0" path="m3811,1719l3853,1719e" filled="false" stroked="true" strokeweight=".072304pt" strokecolor="#000000">
                <v:path arrowok="t"/>
              </v:shape>
            </v:group>
            <v:group style="position:absolute;left:3858;top:1725;width:11;height:2" coordorigin="3858,1725" coordsize="11,2">
              <v:shape style="position:absolute;left:3858;top:1725;width:11;height:2" coordorigin="3858,1725" coordsize="11,0" path="m3858,1725l3868,1725e" filled="false" stroked="true" strokeweight=".516051pt" strokecolor="#000000">
                <v:path arrowok="t"/>
              </v:shape>
            </v:group>
            <v:group style="position:absolute;left:3811;top:1368;width:42;height:2" coordorigin="3811,1368" coordsize="42,2">
              <v:shape style="position:absolute;left:3811;top:1368;width:42;height:2" coordorigin="3811,1368" coordsize="42,0" path="m3811,1368l3853,1368e" filled="false" stroked="true" strokeweight=".072304pt" strokecolor="#000000">
                <v:path arrowok="t"/>
              </v:shape>
            </v:group>
            <v:group style="position:absolute;left:3858;top:1373;width:11;height:2" coordorigin="3858,1373" coordsize="11,2">
              <v:shape style="position:absolute;left:3858;top:1373;width:11;height:2" coordorigin="3858,1373" coordsize="11,0" path="m3858,1373l3868,1373e" filled="false" stroked="true" strokeweight=".516051pt" strokecolor="#000000">
                <v:path arrowok="t"/>
              </v:shape>
            </v:group>
            <v:group style="position:absolute;left:3811;top:1016;width:42;height:2" coordorigin="3811,1016" coordsize="42,2">
              <v:shape style="position:absolute;left:3811;top:1016;width:42;height:2" coordorigin="3811,1016" coordsize="42,0" path="m3811,1016l3853,1016e" filled="false" stroked="true" strokeweight=".072304pt" strokecolor="#000000">
                <v:path arrowok="t"/>
              </v:shape>
            </v:group>
            <v:group style="position:absolute;left:3858;top:1021;width:11;height:2" coordorigin="3858,1021" coordsize="11,2">
              <v:shape style="position:absolute;left:3858;top:1021;width:11;height:2" coordorigin="3858,1021" coordsize="11,0" path="m3858,1021l3868,1021e" filled="false" stroked="true" strokeweight=".516051pt" strokecolor="#000000">
                <v:path arrowok="t"/>
              </v:shape>
              <v:shape style="position:absolute;left:3811;top:312;width:4490;height:363" type="#_x0000_t75" stroked="false">
                <v:imagedata r:id="rId26" o:title=""/>
              </v:shape>
            </v:group>
            <v:group style="position:absolute;left:3811;top:312;width:42;height:2" coordorigin="3811,312" coordsize="42,2">
              <v:shape style="position:absolute;left:3811;top:312;width:42;height:2" coordorigin="3811,312" coordsize="42,0" path="m3811,312l3853,312e" filled="false" stroked="true" strokeweight=".072304pt" strokecolor="#000000">
                <v:path arrowok="t"/>
              </v:shape>
            </v:group>
            <v:group style="position:absolute;left:3858;top:318;width:11;height:2" coordorigin="3858,318" coordsize="11,2">
              <v:shape style="position:absolute;left:3858;top:318;width:11;height:2" coordorigin="3858,318" coordsize="11,0" path="m3858,318l3868,318e" filled="false" stroked="true" strokeweight=".516051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105"/>
          <w:sz w:val="13"/>
        </w:rPr>
        <w:t>Fresnel</w:t>
      </w:r>
      <w:r>
        <w:rPr>
          <w:rFonts w:ascii="Arial"/>
          <w:spacing w:val="-8"/>
          <w:w w:val="105"/>
          <w:sz w:val="13"/>
        </w:rPr>
        <w:t> </w:t>
      </w:r>
      <w:r>
        <w:rPr>
          <w:rFonts w:ascii="Arial"/>
          <w:w w:val="105"/>
          <w:sz w:val="13"/>
        </w:rPr>
        <w:t>coefficients</w:t>
      </w:r>
      <w:r>
        <w:rPr>
          <w:rFonts w:ascii="Arial"/>
          <w:spacing w:val="-4"/>
          <w:w w:val="105"/>
          <w:sz w:val="13"/>
        </w:rPr>
        <w:t> for</w:t>
      </w:r>
      <w:r>
        <w:rPr>
          <w:rFonts w:ascii="Arial"/>
          <w:spacing w:val="-11"/>
          <w:w w:val="105"/>
          <w:sz w:val="13"/>
        </w:rPr>
        <w:t> </w:t>
      </w:r>
      <w:r>
        <w:rPr>
          <w:rFonts w:ascii="Arial"/>
          <w:w w:val="105"/>
          <w:sz w:val="13"/>
        </w:rPr>
        <w:t>transmission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spacing w:val="-3"/>
          <w:w w:val="105"/>
          <w:sz w:val="13"/>
        </w:rPr>
        <w:t>(blue),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w w:val="105"/>
          <w:sz w:val="13"/>
        </w:rPr>
        <w:t>reflection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spacing w:val="-3"/>
          <w:w w:val="105"/>
          <w:sz w:val="13"/>
        </w:rPr>
        <w:t>(red)</w:t>
      </w:r>
      <w:r>
        <w:rPr>
          <w:rFonts w:ascii="Arial"/>
          <w:spacing w:val="-11"/>
          <w:w w:val="105"/>
          <w:sz w:val="13"/>
        </w:rPr>
        <w:t> </w:t>
      </w:r>
      <w:r>
        <w:rPr>
          <w:rFonts w:ascii="Arial"/>
          <w:w w:val="105"/>
          <w:sz w:val="13"/>
        </w:rPr>
        <w:t>and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absorption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spacing w:val="-3"/>
          <w:w w:val="105"/>
          <w:sz w:val="13"/>
        </w:rPr>
        <w:t>(green)</w:t>
      </w:r>
      <w:r>
        <w:rPr>
          <w:rFonts w:ascii="Arial"/>
          <w:w w:val="103"/>
          <w:sz w:val="13"/>
        </w:rPr>
        <w:t> </w:t>
      </w:r>
      <w:r>
        <w:rPr>
          <w:rFonts w:ascii="Arial"/>
          <w:w w:val="105"/>
          <w:sz w:val="13"/>
        </w:rPr>
        <w:t>1</w:t>
      </w:r>
      <w:r>
        <w:rPr>
          <w:rFonts w:ascii="Arial"/>
          <w:sz w:val="13"/>
        </w:rPr>
      </w:r>
    </w:p>
    <w:p>
      <w:pPr>
        <w:spacing w:line="240" w:lineRule="auto" w:before="6"/>
        <w:rPr>
          <w:rFonts w:ascii="Arial" w:hAnsi="Arial" w:cs="Arial" w:eastAsia="Arial"/>
          <w:sz w:val="9"/>
          <w:szCs w:val="9"/>
        </w:rPr>
      </w:pPr>
    </w:p>
    <w:p>
      <w:pPr>
        <w:spacing w:before="87"/>
        <w:ind w:left="230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0.9</w:t>
      </w:r>
      <w:r>
        <w:rPr>
          <w:rFonts w:ascii="Arial"/>
          <w:sz w:val="13"/>
        </w:rPr>
      </w:r>
    </w:p>
    <w:p>
      <w:pPr>
        <w:spacing w:line="240" w:lineRule="auto" w:before="11"/>
        <w:rPr>
          <w:rFonts w:ascii="Arial" w:hAnsi="Arial" w:cs="Arial" w:eastAsia="Arial"/>
          <w:sz w:val="9"/>
          <w:szCs w:val="9"/>
        </w:rPr>
      </w:pPr>
    </w:p>
    <w:p>
      <w:pPr>
        <w:spacing w:before="87"/>
        <w:ind w:left="230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0.8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before="87"/>
        <w:ind w:left="230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0.7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before="87"/>
        <w:ind w:left="230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shape style="position:absolute;margin-left:167.056778pt;margin-top:-2.260746pt;width:8.75pt;height:57.2pt;mso-position-horizontal-relative:page;mso-position-vertical-relative:paragraph;z-index:2392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/>
                      <w:w w:val="103"/>
                      <w:sz w:val="13"/>
                    </w:rPr>
                    <w:t>F</w:t>
                  </w:r>
                  <w:r>
                    <w:rPr>
                      <w:rFonts w:ascii="Arial"/>
                      <w:spacing w:val="-4"/>
                      <w:w w:val="103"/>
                      <w:sz w:val="13"/>
                    </w:rPr>
                    <w:t>r</w:t>
                  </w:r>
                  <w:r>
                    <w:rPr>
                      <w:rFonts w:ascii="Arial"/>
                      <w:spacing w:val="-3"/>
                      <w:w w:val="103"/>
                      <w:sz w:val="13"/>
                    </w:rPr>
                    <w:t>e</w:t>
                  </w:r>
                  <w:r>
                    <w:rPr>
                      <w:rFonts w:ascii="Arial"/>
                      <w:spacing w:val="5"/>
                      <w:w w:val="103"/>
                      <w:sz w:val="13"/>
                    </w:rPr>
                    <w:t>s</w:t>
                  </w:r>
                  <w:r>
                    <w:rPr>
                      <w:rFonts w:ascii="Arial"/>
                      <w:spacing w:val="-3"/>
                      <w:w w:val="103"/>
                      <w:sz w:val="13"/>
                    </w:rPr>
                    <w:t>ne</w:t>
                  </w:r>
                  <w:r>
                    <w:rPr>
                      <w:rFonts w:ascii="Arial"/>
                      <w:w w:val="103"/>
                      <w:sz w:val="13"/>
                    </w:rPr>
                    <w:t>l</w:t>
                  </w:r>
                  <w:r>
                    <w:rPr>
                      <w:rFonts w:ascii="Arial"/>
                      <w:spacing w:val="6"/>
                      <w:sz w:val="13"/>
                    </w:rPr>
                    <w:t> </w:t>
                  </w:r>
                  <w:r>
                    <w:rPr>
                      <w:rFonts w:ascii="Arial"/>
                      <w:spacing w:val="5"/>
                      <w:w w:val="103"/>
                      <w:sz w:val="13"/>
                    </w:rPr>
                    <w:t>c</w:t>
                  </w:r>
                  <w:r>
                    <w:rPr>
                      <w:rFonts w:ascii="Arial"/>
                      <w:spacing w:val="-3"/>
                      <w:w w:val="103"/>
                      <w:sz w:val="13"/>
                    </w:rPr>
                    <w:t>oe</w:t>
                  </w:r>
                  <w:r>
                    <w:rPr>
                      <w:rFonts w:ascii="Arial"/>
                      <w:spacing w:val="3"/>
                      <w:w w:val="103"/>
                      <w:sz w:val="13"/>
                    </w:rPr>
                    <w:t>ff</w:t>
                  </w:r>
                  <w:r>
                    <w:rPr>
                      <w:rFonts w:ascii="Arial"/>
                      <w:w w:val="103"/>
                      <w:sz w:val="13"/>
                    </w:rPr>
                    <w:t>i</w:t>
                  </w:r>
                  <w:r>
                    <w:rPr>
                      <w:rFonts w:ascii="Arial"/>
                      <w:spacing w:val="5"/>
                      <w:w w:val="103"/>
                      <w:sz w:val="13"/>
                    </w:rPr>
                    <w:t>c</w:t>
                  </w:r>
                  <w:r>
                    <w:rPr>
                      <w:rFonts w:ascii="Arial"/>
                      <w:w w:val="103"/>
                      <w:sz w:val="13"/>
                    </w:rPr>
                    <w:t>i</w:t>
                  </w:r>
                  <w:r>
                    <w:rPr>
                      <w:rFonts w:ascii="Arial"/>
                      <w:spacing w:val="-3"/>
                      <w:w w:val="103"/>
                      <w:sz w:val="13"/>
                    </w:rPr>
                    <w:t>en</w:t>
                  </w:r>
                  <w:r>
                    <w:rPr>
                      <w:rFonts w:ascii="Arial"/>
                      <w:w w:val="103"/>
                      <w:sz w:val="13"/>
                    </w:rPr>
                    <w:t>t</w:t>
                  </w:r>
                  <w:r>
                    <w:rPr>
                      <w:rFonts w:ascii="Arial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3"/>
        </w:rPr>
        <w:t>0.6</w:t>
      </w:r>
      <w:r>
        <w:rPr>
          <w:rFonts w:ascii="Arial"/>
          <w:sz w:val="13"/>
        </w:rPr>
      </w:r>
    </w:p>
    <w:p>
      <w:pPr>
        <w:spacing w:line="240" w:lineRule="auto" w:before="10"/>
        <w:rPr>
          <w:rFonts w:ascii="Arial" w:hAnsi="Arial" w:cs="Arial" w:eastAsia="Arial"/>
          <w:sz w:val="10"/>
          <w:szCs w:val="10"/>
        </w:rPr>
      </w:pPr>
    </w:p>
    <w:p>
      <w:pPr>
        <w:spacing w:before="87"/>
        <w:ind w:left="230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0.5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before="87"/>
        <w:ind w:left="230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0.4</w:t>
      </w:r>
      <w:r>
        <w:rPr>
          <w:rFonts w:ascii="Arial"/>
          <w:sz w:val="13"/>
        </w:rPr>
      </w:r>
    </w:p>
    <w:p>
      <w:pPr>
        <w:spacing w:line="240" w:lineRule="auto" w:before="11"/>
        <w:rPr>
          <w:rFonts w:ascii="Arial" w:hAnsi="Arial" w:cs="Arial" w:eastAsia="Arial"/>
          <w:sz w:val="9"/>
          <w:szCs w:val="9"/>
        </w:rPr>
      </w:pPr>
    </w:p>
    <w:p>
      <w:pPr>
        <w:spacing w:before="87"/>
        <w:ind w:left="230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0.3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before="87"/>
        <w:ind w:left="230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0.2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before="87"/>
        <w:ind w:left="2303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0.1</w:t>
      </w:r>
      <w:r>
        <w:rPr>
          <w:rFonts w:ascii="Arial"/>
          <w:sz w:val="13"/>
        </w:rPr>
      </w:r>
    </w:p>
    <w:p>
      <w:pPr>
        <w:spacing w:line="240" w:lineRule="auto" w:before="10"/>
        <w:rPr>
          <w:rFonts w:ascii="Arial" w:hAnsi="Arial" w:cs="Arial" w:eastAsia="Arial"/>
          <w:sz w:val="10"/>
          <w:szCs w:val="10"/>
        </w:rPr>
      </w:pPr>
    </w:p>
    <w:p>
      <w:pPr>
        <w:spacing w:line="132" w:lineRule="exact" w:before="87"/>
        <w:ind w:left="2417" w:right="351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3"/>
          <w:sz w:val="13"/>
        </w:rPr>
        <w:t>0</w:t>
      </w:r>
      <w:r>
        <w:rPr>
          <w:rFonts w:ascii="Arial"/>
          <w:sz w:val="13"/>
        </w:rPr>
      </w:r>
    </w:p>
    <w:p>
      <w:pPr>
        <w:tabs>
          <w:tab w:pos="454" w:val="left" w:leader="none"/>
          <w:tab w:pos="951" w:val="left" w:leader="none"/>
          <w:tab w:pos="1447" w:val="left" w:leader="none"/>
          <w:tab w:pos="1944" w:val="left" w:leader="none"/>
          <w:tab w:pos="2450" w:val="left" w:leader="none"/>
          <w:tab w:pos="2947" w:val="left" w:leader="none"/>
          <w:tab w:pos="3443" w:val="left" w:leader="none"/>
          <w:tab w:pos="3940" w:val="left" w:leader="none"/>
          <w:tab w:pos="4446" w:val="left" w:leader="none"/>
        </w:tabs>
        <w:spacing w:line="132" w:lineRule="exact" w:before="0"/>
        <w:ind w:left="0" w:right="1031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/>
          <w:sz w:val="13"/>
        </w:rPr>
        <w:t>0</w:t>
        <w:tab/>
      </w:r>
      <w:r>
        <w:rPr>
          <w:rFonts w:ascii="Arial"/>
          <w:spacing w:val="-2"/>
          <w:sz w:val="13"/>
        </w:rPr>
        <w:t>10</w:t>
        <w:tab/>
        <w:t>20</w:t>
        <w:tab/>
        <w:t>30</w:t>
        <w:tab/>
        <w:t>40</w:t>
        <w:tab/>
        <w:t>50</w:t>
        <w:tab/>
        <w:t>60</w:t>
        <w:tab/>
        <w:t>70</w:t>
        <w:tab/>
        <w:t>80</w:t>
        <w:tab/>
      </w:r>
      <w:r>
        <w:rPr>
          <w:rFonts w:ascii="Arial"/>
          <w:spacing w:val="-3"/>
          <w:w w:val="105"/>
          <w:sz w:val="13"/>
        </w:rPr>
        <w:t>90</w:t>
      </w:r>
      <w:r>
        <w:rPr>
          <w:rFonts w:ascii="Arial"/>
          <w:sz w:val="13"/>
        </w:rPr>
      </w:r>
    </w:p>
    <w:p>
      <w:pPr>
        <w:spacing w:before="26"/>
        <w:ind w:left="0" w:right="1091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incident angle</w:t>
      </w:r>
      <w:r>
        <w:rPr>
          <w:rFonts w:ascii="Arial"/>
          <w:spacing w:val="-22"/>
          <w:w w:val="105"/>
          <w:sz w:val="13"/>
        </w:rPr>
        <w:t> </w:t>
      </w:r>
      <w:r>
        <w:rPr>
          <w:rFonts w:ascii="Arial"/>
          <w:spacing w:val="-3"/>
          <w:w w:val="105"/>
          <w:sz w:val="13"/>
        </w:rPr>
        <w:t>(degrees)</w:t>
      </w:r>
      <w:r>
        <w:rPr>
          <w:rFonts w:ascii="Arial"/>
          <w:spacing w:val="-3"/>
          <w:sz w:val="13"/>
        </w:rPr>
      </w: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4" w:lineRule="auto" w:before="72"/>
        <w:ind w:left="2474" w:right="990" w:hanging="2115"/>
        <w:jc w:val="left"/>
      </w:pPr>
      <w:r>
        <w:rPr>
          <w:rFonts w:ascii="Times New Roman"/>
          <w:b/>
        </w:rPr>
        <w:t>Figure 7</w:t>
      </w:r>
      <w:r>
        <w:rPr/>
        <w:t>. The relation between the Fresnel coefficient &amp; incident angle (degree) With</w:t>
      </w:r>
      <w:r>
        <w:rPr>
          <w:spacing w:val="-20"/>
        </w:rPr>
        <w:t> </w:t>
      </w:r>
      <w:r>
        <w:rPr/>
        <w:t>wavelength</w:t>
      </w:r>
      <w:r>
        <w:rPr>
          <w:w w:val="100"/>
        </w:rPr>
        <w:t> </w:t>
      </w:r>
      <w:r>
        <w:rPr/>
        <w:t>700nm, the thickness for gold =50nm,</w:t>
      </w:r>
      <w:r>
        <w:rPr>
          <w:spacing w:val="-11"/>
        </w:rPr>
        <w:t> </w:t>
      </w:r>
      <w:r>
        <w:rPr/>
        <w:t>S-polarized</w:t>
      </w:r>
    </w:p>
    <w:p>
      <w:pPr>
        <w:spacing w:after="0" w:line="244" w:lineRule="auto"/>
        <w:jc w:val="left"/>
        <w:sectPr>
          <w:type w:val="continuous"/>
          <w:pgSz w:w="11910" w:h="16840"/>
          <w:pgMar w:top="680" w:bottom="280" w:left="1280" w:right="0"/>
        </w:sectPr>
      </w:pP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pt;margin-top:1.035938pt;width:454.85pt;height:.1pt;mso-position-horizontal-relative:page;mso-position-vertical-relative:paragraph;z-index:2440" coordorigin="1400,21" coordsize="9097,2">
            <v:shape style="position:absolute;left:1400;top:21;width:9097;height:2" coordorigin="1400,21" coordsize="9097,0" path="m1400,21l10496,21e" filled="false" stroked="true" strokeweight=".5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IOP Conf. Series: Materials Science and Engineering </w:t>
      </w:r>
      <w:r>
        <w:rPr>
          <w:rFonts w:ascii="Times New Roman"/>
          <w:b/>
          <w:sz w:val="20"/>
        </w:rPr>
        <w:t>518 </w:t>
      </w:r>
      <w:r>
        <w:rPr>
          <w:rFonts w:ascii="Times New Roman"/>
          <w:sz w:val="20"/>
        </w:rPr>
        <w:t>(2019)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032026</w:t>
      </w:r>
    </w:p>
    <w:p>
      <w:pPr>
        <w:spacing w:before="54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doi:10.1088/1757-899X/518/3/032026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137" w:footer="789" w:top="1320" w:bottom="980" w:left="1280" w:right="0"/>
          <w:cols w:num="2" w:equalWidth="0">
            <w:col w:w="5960" w:space="45"/>
            <w:col w:w="462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2333" w:right="3333" w:hanging="76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186.52063pt;margin-top:11.90089pt;width:233.95pt;height:184.25pt;mso-position-horizontal-relative:page;mso-position-vertical-relative:paragraph;z-index:-30904" coordorigin="3730,238" coordsize="4679,3685">
            <v:group style="position:absolute;left:3731;top:3912;width:4657;height:2" coordorigin="3731,3912" coordsize="4657,2">
              <v:shape style="position:absolute;left:3731;top:3912;width:4657;height:2" coordorigin="3731,3912" coordsize="4657,0" path="m3731,3912l8388,3912e" filled="false" stroked="true" strokeweight=".075065pt" strokecolor="#000000">
                <v:path arrowok="t"/>
              </v:shape>
            </v:group>
            <v:group style="position:absolute;left:8393;top:3918;width:11;height:2" coordorigin="8393,3918" coordsize="11,2">
              <v:shape style="position:absolute;left:8393;top:3918;width:11;height:2" coordorigin="8393,3918" coordsize="11,0" path="m8393,3918l8404,3918e" filled="false" stroked="true" strokeweight=".535758pt" strokecolor="#000000">
                <v:path arrowok="t"/>
              </v:shape>
            </v:group>
            <v:group style="position:absolute;left:3731;top:239;width:2;height:3674" coordorigin="3731,239" coordsize="2,3674">
              <v:shape style="position:absolute;left:3731;top:239;width:2;height:3674" coordorigin="3731,239" coordsize="0,3674" path="m3731,3912l3731,239e" filled="false" stroked="true" strokeweight=".074899pt" strokecolor="#000000">
                <v:path arrowok="t"/>
              </v:shape>
            </v:group>
            <v:group style="position:absolute;left:3737;top:244;width:11;height:2" coordorigin="3737,244" coordsize="11,2">
              <v:shape style="position:absolute;left:3737;top:244;width:11;height:2" coordorigin="3737,244" coordsize="11,0" path="m3737,244l3747,244e" filled="false" stroked="true" strokeweight=".535758pt" strokecolor="#000000">
                <v:path arrowok="t"/>
              </v:shape>
              <v:shape style="position:absolute;left:3730;top:3782;width:4679;height:141" type="#_x0000_t75" stroked="false">
                <v:imagedata r:id="rId27" o:title=""/>
              </v:shape>
            </v:group>
            <v:group style="position:absolute;left:3731;top:3536;width:44;height:2" coordorigin="3731,3536" coordsize="44,2">
              <v:shape style="position:absolute;left:3731;top:3536;width:44;height:2" coordorigin="3731,3536" coordsize="44,0" path="m3731,3536l3774,3536e" filled="false" stroked="true" strokeweight=".075065pt" strokecolor="#000000">
                <v:path arrowok="t"/>
              </v:shape>
            </v:group>
            <v:group style="position:absolute;left:3780;top:3542;width:11;height:2" coordorigin="3780,3542" coordsize="11,2">
              <v:shape style="position:absolute;left:3780;top:3542;width:11;height:2" coordorigin="3780,3542" coordsize="11,0" path="m3780,3542l3790,3542e" filled="false" stroked="true" strokeweight=".535758pt" strokecolor="#000000">
                <v:path arrowok="t"/>
              </v:shape>
            </v:group>
            <v:group style="position:absolute;left:3731;top:3171;width:44;height:2" coordorigin="3731,3171" coordsize="44,2">
              <v:shape style="position:absolute;left:3731;top:3171;width:44;height:2" coordorigin="3731,3171" coordsize="44,0" path="m3731,3171l3774,3171e" filled="false" stroked="true" strokeweight=".075065pt" strokecolor="#000000">
                <v:path arrowok="t"/>
              </v:shape>
            </v:group>
            <v:group style="position:absolute;left:3780;top:3176;width:11;height:2" coordorigin="3780,3176" coordsize="11,2">
              <v:shape style="position:absolute;left:3780;top:3176;width:11;height:2" coordorigin="3780,3176" coordsize="11,0" path="m3780,3176l3790,3176e" filled="false" stroked="true" strokeweight=".535758pt" strokecolor="#000000">
                <v:path arrowok="t"/>
              </v:shape>
            </v:group>
            <v:group style="position:absolute;left:3731;top:2806;width:44;height:2" coordorigin="3731,2806" coordsize="44,2">
              <v:shape style="position:absolute;left:3731;top:2806;width:44;height:2" coordorigin="3731,2806" coordsize="44,0" path="m3731,2806l3774,2806e" filled="false" stroked="true" strokeweight=".075065pt" strokecolor="#000000">
                <v:path arrowok="t"/>
              </v:shape>
            </v:group>
            <v:group style="position:absolute;left:3780;top:2811;width:11;height:2" coordorigin="3780,2811" coordsize="11,2">
              <v:shape style="position:absolute;left:3780;top:2811;width:11;height:2" coordorigin="3780,2811" coordsize="11,0" path="m3780,2811l3790,2811e" filled="false" stroked="true" strokeweight=".535758pt" strokecolor="#000000">
                <v:path arrowok="t"/>
              </v:shape>
            </v:group>
            <v:group style="position:absolute;left:3731;top:2441;width:44;height:2" coordorigin="3731,2441" coordsize="44,2">
              <v:shape style="position:absolute;left:3731;top:2441;width:44;height:2" coordorigin="3731,2441" coordsize="44,0" path="m3731,2441l3774,2441e" filled="false" stroked="true" strokeweight=".075065pt" strokecolor="#000000">
                <v:path arrowok="t"/>
              </v:shape>
            </v:group>
            <v:group style="position:absolute;left:3780;top:2446;width:11;height:2" coordorigin="3780,2446" coordsize="11,2">
              <v:shape style="position:absolute;left:3780;top:2446;width:11;height:2" coordorigin="3780,2446" coordsize="11,0" path="m3780,2446l3790,2446e" filled="false" stroked="true" strokeweight=".535758pt" strokecolor="#000000">
                <v:path arrowok="t"/>
              </v:shape>
            </v:group>
            <v:group style="position:absolute;left:3731;top:2076;width:44;height:2" coordorigin="3731,2076" coordsize="44,2">
              <v:shape style="position:absolute;left:3731;top:2076;width:44;height:2" coordorigin="3731,2076" coordsize="44,0" path="m3731,2076l3774,2076e" filled="false" stroked="true" strokeweight=".075065pt" strokecolor="#000000">
                <v:path arrowok="t"/>
              </v:shape>
            </v:group>
            <v:group style="position:absolute;left:3780;top:2081;width:11;height:2" coordorigin="3780,2081" coordsize="11,2">
              <v:shape style="position:absolute;left:3780;top:2081;width:11;height:2" coordorigin="3780,2081" coordsize="11,0" path="m3780,2081l3790,2081e" filled="false" stroked="true" strokeweight=".535758pt" strokecolor="#000000">
                <v:path arrowok="t"/>
              </v:shape>
            </v:group>
            <v:group style="position:absolute;left:3731;top:1699;width:44;height:2" coordorigin="3731,1699" coordsize="44,2">
              <v:shape style="position:absolute;left:3731;top:1699;width:44;height:2" coordorigin="3731,1699" coordsize="44,0" path="m3731,1699l3774,1699e" filled="false" stroked="true" strokeweight=".075065pt" strokecolor="#000000">
                <v:path arrowok="t"/>
              </v:shape>
            </v:group>
            <v:group style="position:absolute;left:3780;top:1705;width:11;height:2" coordorigin="3780,1705" coordsize="11,2">
              <v:shape style="position:absolute;left:3780;top:1705;width:11;height:2" coordorigin="3780,1705" coordsize="11,0" path="m3780,1705l3790,1705e" filled="false" stroked="true" strokeweight=".535758pt" strokecolor="#000000">
                <v:path arrowok="t"/>
              </v:shape>
            </v:group>
            <v:group style="position:absolute;left:3731;top:1334;width:44;height:2" coordorigin="3731,1334" coordsize="44,2">
              <v:shape style="position:absolute;left:3731;top:1334;width:44;height:2" coordorigin="3731,1334" coordsize="44,0" path="m3731,1334l3774,1334e" filled="false" stroked="true" strokeweight=".075065pt" strokecolor="#000000">
                <v:path arrowok="t"/>
              </v:shape>
            </v:group>
            <v:group style="position:absolute;left:3780;top:1340;width:11;height:2" coordorigin="3780,1340" coordsize="11,2">
              <v:shape style="position:absolute;left:3780;top:1340;width:11;height:2" coordorigin="3780,1340" coordsize="11,0" path="m3780,1340l3790,1340e" filled="false" stroked="true" strokeweight=".535758pt" strokecolor="#000000">
                <v:path arrowok="t"/>
              </v:shape>
            </v:group>
            <v:group style="position:absolute;left:3731;top:969;width:44;height:2" coordorigin="3731,969" coordsize="44,2">
              <v:shape style="position:absolute;left:3731;top:969;width:44;height:2" coordorigin="3731,969" coordsize="44,0" path="m3731,969l3774,969e" filled="false" stroked="true" strokeweight=".075065pt" strokecolor="#000000">
                <v:path arrowok="t"/>
              </v:shape>
            </v:group>
            <v:group style="position:absolute;left:3780;top:975;width:11;height:2" coordorigin="3780,975" coordsize="11,2">
              <v:shape style="position:absolute;left:3780;top:975;width:11;height:2" coordorigin="3780,975" coordsize="11,0" path="m3780,975l3790,975e" filled="false" stroked="true" strokeweight=".535758pt" strokecolor="#000000">
                <v:path arrowok="t"/>
              </v:shape>
            </v:group>
            <v:group style="position:absolute;left:3731;top:604;width:44;height:2" coordorigin="3731,604" coordsize="44,2">
              <v:shape style="position:absolute;left:3731;top:604;width:44;height:2" coordorigin="3731,604" coordsize="44,0" path="m3731,604l3774,604e" filled="false" stroked="true" strokeweight=".075065pt" strokecolor="#000000">
                <v:path arrowok="t"/>
              </v:shape>
            </v:group>
            <v:group style="position:absolute;left:3780;top:609;width:11;height:2" coordorigin="3780,609" coordsize="11,2">
              <v:shape style="position:absolute;left:3780;top:609;width:11;height:2" coordorigin="3780,609" coordsize="11,0" path="m3780,609l3790,609e" filled="false" stroked="true" strokeweight=".535758pt" strokecolor="#000000">
                <v:path arrowok="t"/>
              </v:shape>
            </v:group>
            <v:group style="position:absolute;left:3731;top:239;width:44;height:2" coordorigin="3731,239" coordsize="44,2">
              <v:shape style="position:absolute;left:3731;top:239;width:44;height:2" coordorigin="3731,239" coordsize="44,0" path="m3731,239l3774,239e" filled="false" stroked="true" strokeweight=".075065pt" strokecolor="#000000">
                <v:path arrowok="t"/>
              </v:shape>
            </v:group>
            <v:group style="position:absolute;left:3780;top:244;width:11;height:2" coordorigin="3780,244" coordsize="11,2">
              <v:shape style="position:absolute;left:3780;top:244;width:11;height:2" coordorigin="3780,244" coordsize="11,0" path="m3780,244l3790,244e" filled="false" stroked="true" strokeweight=".535758pt" strokecolor="#000000">
                <v:path arrowok="t"/>
              </v:shape>
              <v:shape style="position:absolute;left:3730;top:238;width:4658;height:152" type="#_x0000_t75" stroked="false">
                <v:imagedata r:id="rId28" o:title=""/>
              </v:shape>
            </v:group>
            <w10:wrap type="none"/>
          </v:group>
        </w:pict>
      </w:r>
      <w:r>
        <w:rPr>
          <w:rFonts w:ascii="Arial"/>
          <w:sz w:val="14"/>
        </w:rPr>
        <w:t>Fresnel coefficients </w:t>
      </w:r>
      <w:r>
        <w:rPr>
          <w:rFonts w:ascii="Arial"/>
          <w:spacing w:val="-4"/>
          <w:sz w:val="14"/>
        </w:rPr>
        <w:t>for </w:t>
      </w:r>
      <w:r>
        <w:rPr>
          <w:rFonts w:ascii="Arial"/>
          <w:sz w:val="14"/>
        </w:rPr>
        <w:t>transmission </w:t>
      </w:r>
      <w:r>
        <w:rPr>
          <w:rFonts w:ascii="Arial"/>
          <w:spacing w:val="-3"/>
          <w:sz w:val="14"/>
        </w:rPr>
        <w:t>(blue), </w:t>
      </w:r>
      <w:r>
        <w:rPr>
          <w:rFonts w:ascii="Arial"/>
          <w:sz w:val="14"/>
        </w:rPr>
        <w:t>reflection </w:t>
      </w:r>
      <w:r>
        <w:rPr>
          <w:rFonts w:ascii="Arial"/>
          <w:spacing w:val="-3"/>
          <w:sz w:val="14"/>
        </w:rPr>
        <w:t>(red) </w:t>
      </w:r>
      <w:r>
        <w:rPr>
          <w:rFonts w:ascii="Arial"/>
          <w:sz w:val="14"/>
        </w:rPr>
        <w:t>and absorption</w:t>
      </w:r>
      <w:r>
        <w:rPr>
          <w:rFonts w:ascii="Arial"/>
          <w:spacing w:val="-8"/>
          <w:sz w:val="14"/>
        </w:rPr>
        <w:t> </w:t>
      </w:r>
      <w:r>
        <w:rPr>
          <w:rFonts w:ascii="Arial"/>
          <w:spacing w:val="-3"/>
          <w:sz w:val="14"/>
        </w:rPr>
        <w:t>(green)</w:t>
      </w:r>
      <w:r>
        <w:rPr>
          <w:rFonts w:ascii="Arial"/>
          <w:w w:val="99"/>
          <w:sz w:val="14"/>
        </w:rPr>
        <w:t> </w:t>
      </w:r>
      <w:r>
        <w:rPr>
          <w:rFonts w:ascii="Arial"/>
          <w:sz w:val="14"/>
        </w:rPr>
        <w:t>1</w:t>
      </w: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</w:p>
    <w:p>
      <w:pPr>
        <w:spacing w:before="82"/>
        <w:ind w:left="2215" w:right="3518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0.9</w:t>
      </w: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</w:p>
    <w:p>
      <w:pPr>
        <w:spacing w:before="82"/>
        <w:ind w:left="2215" w:right="3518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0.8</w:t>
      </w: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</w:p>
    <w:p>
      <w:pPr>
        <w:spacing w:before="82"/>
        <w:ind w:left="2215" w:right="3518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0.7</w:t>
      </w: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</w:p>
    <w:p>
      <w:pPr>
        <w:spacing w:before="82"/>
        <w:ind w:left="2215" w:right="3518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162.208420pt;margin-top:-2.488846pt;width:9pt;height:59.3pt;mso-position-horizontal-relative:page;mso-position-vertical-relative:paragraph;z-index:2488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w w:val="99"/>
                      <w:sz w:val="14"/>
                    </w:rPr>
                    <w:t>F</w:t>
                  </w:r>
                  <w:r>
                    <w:rPr>
                      <w:rFonts w:ascii="Arial"/>
                      <w:spacing w:val="-4"/>
                      <w:w w:val="99"/>
                      <w:sz w:val="14"/>
                    </w:rPr>
                    <w:t>r</w:t>
                  </w:r>
                  <w:r>
                    <w:rPr>
                      <w:rFonts w:ascii="Arial"/>
                      <w:spacing w:val="-3"/>
                      <w:w w:val="99"/>
                      <w:sz w:val="14"/>
                    </w:rPr>
                    <w:t>e</w:t>
                  </w:r>
                  <w:r>
                    <w:rPr>
                      <w:rFonts w:ascii="Arial"/>
                      <w:spacing w:val="5"/>
                      <w:w w:val="99"/>
                      <w:sz w:val="14"/>
                    </w:rPr>
                    <w:t>s</w:t>
                  </w:r>
                  <w:r>
                    <w:rPr>
                      <w:rFonts w:ascii="Arial"/>
                      <w:spacing w:val="-3"/>
                      <w:w w:val="99"/>
                      <w:sz w:val="14"/>
                    </w:rPr>
                    <w:t>ne</w:t>
                  </w:r>
                  <w:r>
                    <w:rPr>
                      <w:rFonts w:ascii="Arial"/>
                      <w:w w:val="99"/>
                      <w:sz w:val="14"/>
                    </w:rPr>
                    <w:t>l</w:t>
                  </w:r>
                  <w:r>
                    <w:rPr>
                      <w:rFonts w:ascii="Arial"/>
                      <w:spacing w:val="4"/>
                      <w:sz w:val="14"/>
                    </w:rPr>
                    <w:t> </w:t>
                  </w:r>
                  <w:r>
                    <w:rPr>
                      <w:rFonts w:ascii="Arial"/>
                      <w:spacing w:val="5"/>
                      <w:w w:val="99"/>
                      <w:sz w:val="14"/>
                    </w:rPr>
                    <w:t>c</w:t>
                  </w:r>
                  <w:r>
                    <w:rPr>
                      <w:rFonts w:ascii="Arial"/>
                      <w:spacing w:val="-3"/>
                      <w:w w:val="99"/>
                      <w:sz w:val="14"/>
                    </w:rPr>
                    <w:t>oe</w:t>
                  </w:r>
                  <w:r>
                    <w:rPr>
                      <w:rFonts w:ascii="Arial"/>
                      <w:spacing w:val="3"/>
                      <w:w w:val="99"/>
                      <w:sz w:val="14"/>
                    </w:rPr>
                    <w:t>ff</w:t>
                  </w:r>
                  <w:r>
                    <w:rPr>
                      <w:rFonts w:ascii="Arial"/>
                      <w:w w:val="99"/>
                      <w:sz w:val="14"/>
                    </w:rPr>
                    <w:t>i</w:t>
                  </w:r>
                  <w:r>
                    <w:rPr>
                      <w:rFonts w:ascii="Arial"/>
                      <w:spacing w:val="5"/>
                      <w:w w:val="99"/>
                      <w:sz w:val="14"/>
                    </w:rPr>
                    <w:t>c</w:t>
                  </w:r>
                  <w:r>
                    <w:rPr>
                      <w:rFonts w:ascii="Arial"/>
                      <w:w w:val="99"/>
                      <w:sz w:val="14"/>
                    </w:rPr>
                    <w:t>i</w:t>
                  </w:r>
                  <w:r>
                    <w:rPr>
                      <w:rFonts w:ascii="Arial"/>
                      <w:spacing w:val="-3"/>
                      <w:w w:val="99"/>
                      <w:sz w:val="14"/>
                    </w:rPr>
                    <w:t>en</w:t>
                  </w:r>
                  <w:r>
                    <w:rPr>
                      <w:rFonts w:ascii="Arial"/>
                      <w:w w:val="99"/>
                      <w:sz w:val="14"/>
                    </w:rPr>
                    <w:t>t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0.6</w:t>
      </w:r>
    </w:p>
    <w:p>
      <w:pPr>
        <w:spacing w:line="240" w:lineRule="auto" w:before="6"/>
        <w:rPr>
          <w:rFonts w:ascii="Arial" w:hAnsi="Arial" w:cs="Arial" w:eastAsia="Arial"/>
          <w:sz w:val="11"/>
          <w:szCs w:val="11"/>
        </w:rPr>
      </w:pPr>
    </w:p>
    <w:p>
      <w:pPr>
        <w:spacing w:before="82"/>
        <w:ind w:left="2215" w:right="3518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0.5</w:t>
      </w: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</w:p>
    <w:p>
      <w:pPr>
        <w:spacing w:before="82"/>
        <w:ind w:left="2215" w:right="3518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0.4</w:t>
      </w: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</w:p>
    <w:p>
      <w:pPr>
        <w:spacing w:before="82"/>
        <w:ind w:left="2215" w:right="3518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0.3</w:t>
      </w: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</w:p>
    <w:p>
      <w:pPr>
        <w:spacing w:before="82"/>
        <w:ind w:left="2215" w:right="3518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0.2</w:t>
      </w: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</w:p>
    <w:p>
      <w:pPr>
        <w:spacing w:before="82"/>
        <w:ind w:left="2215" w:right="3518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0.1</w:t>
      </w:r>
    </w:p>
    <w:p>
      <w:pPr>
        <w:spacing w:line="240" w:lineRule="auto" w:before="6"/>
        <w:rPr>
          <w:rFonts w:ascii="Arial" w:hAnsi="Arial" w:cs="Arial" w:eastAsia="Arial"/>
          <w:sz w:val="11"/>
          <w:szCs w:val="11"/>
        </w:rPr>
      </w:pPr>
    </w:p>
    <w:p>
      <w:pPr>
        <w:spacing w:line="140" w:lineRule="exact" w:before="82"/>
        <w:ind w:left="2333" w:right="3518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99"/>
          <w:sz w:val="14"/>
        </w:rPr>
        <w:t>0</w:t>
      </w:r>
      <w:r>
        <w:rPr>
          <w:rFonts w:ascii="Arial"/>
          <w:sz w:val="14"/>
        </w:rPr>
      </w:r>
    </w:p>
    <w:p>
      <w:pPr>
        <w:tabs>
          <w:tab w:pos="471" w:val="left" w:leader="none"/>
          <w:tab w:pos="987" w:val="left" w:leader="none"/>
          <w:tab w:pos="1501" w:val="left" w:leader="none"/>
          <w:tab w:pos="2017" w:val="left" w:leader="none"/>
          <w:tab w:pos="2542" w:val="left" w:leader="none"/>
          <w:tab w:pos="3057" w:val="left" w:leader="none"/>
          <w:tab w:pos="3573" w:val="left" w:leader="none"/>
          <w:tab w:pos="4087" w:val="left" w:leader="none"/>
          <w:tab w:pos="4613" w:val="left" w:leader="none"/>
        </w:tabs>
        <w:spacing w:line="140" w:lineRule="exact" w:before="0"/>
        <w:ind w:left="0" w:right="1022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95"/>
          <w:sz w:val="14"/>
        </w:rPr>
        <w:t>0</w:t>
        <w:tab/>
      </w:r>
      <w:r>
        <w:rPr>
          <w:rFonts w:ascii="Arial"/>
          <w:spacing w:val="-2"/>
          <w:sz w:val="14"/>
        </w:rPr>
        <w:t>10</w:t>
        <w:tab/>
        <w:t>20</w:t>
        <w:tab/>
        <w:t>30</w:t>
        <w:tab/>
        <w:t>40</w:t>
        <w:tab/>
        <w:t>50</w:t>
        <w:tab/>
        <w:t>60</w:t>
        <w:tab/>
        <w:t>70</w:t>
        <w:tab/>
        <w:t>80</w:t>
        <w:tab/>
      </w:r>
      <w:r>
        <w:rPr>
          <w:rFonts w:ascii="Arial"/>
          <w:spacing w:val="-3"/>
          <w:sz w:val="14"/>
        </w:rPr>
        <w:t>90</w:t>
      </w:r>
      <w:r>
        <w:rPr>
          <w:rFonts w:ascii="Arial"/>
          <w:sz w:val="14"/>
        </w:rPr>
      </w:r>
    </w:p>
    <w:p>
      <w:pPr>
        <w:spacing w:before="21"/>
        <w:ind w:left="0" w:right="1083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incident angle</w:t>
      </w:r>
      <w:r>
        <w:rPr>
          <w:rFonts w:ascii="Arial"/>
          <w:spacing w:val="-29"/>
          <w:sz w:val="14"/>
        </w:rPr>
        <w:t> </w:t>
      </w:r>
      <w:r>
        <w:rPr>
          <w:rFonts w:ascii="Arial"/>
          <w:sz w:val="14"/>
        </w:rPr>
        <w:t>(degrees)</w:t>
      </w:r>
    </w:p>
    <w:p>
      <w:pPr>
        <w:spacing w:line="240" w:lineRule="auto" w:before="2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 w:before="72"/>
        <w:ind w:left="359" w:right="1609"/>
        <w:jc w:val="center"/>
      </w:pPr>
      <w:r>
        <w:rPr>
          <w:rFonts w:ascii="Times New Roman"/>
          <w:b/>
        </w:rPr>
        <w:t>Figure 8</w:t>
      </w:r>
      <w:r>
        <w:rPr/>
        <w:t>. The relation between the Fresnel coefficient &amp; incident angle (degree) With</w:t>
      </w:r>
      <w:r>
        <w:rPr>
          <w:spacing w:val="-21"/>
        </w:rPr>
        <w:t> </w:t>
      </w:r>
      <w:r>
        <w:rPr/>
        <w:t>wavelength</w:t>
      </w:r>
      <w:r>
        <w:rPr>
          <w:w w:val="100"/>
        </w:rPr>
        <w:t> </w:t>
      </w:r>
      <w:r>
        <w:rPr/>
        <w:t>1200nm, the thickness for gold =50nm,</w:t>
      </w:r>
      <w:r>
        <w:rPr>
          <w:spacing w:val="-10"/>
        </w:rPr>
        <w:t> </w:t>
      </w:r>
      <w:r>
        <w:rPr/>
        <w:t>S-polarized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52" w:lineRule="exact"/>
        <w:ind w:left="131" w:right="3518" w:firstLine="0"/>
        <w:jc w:val="left"/>
        <w:rPr>
          <w:b w:val="0"/>
          <w:bCs w:val="0"/>
        </w:rPr>
      </w:pPr>
      <w:r>
        <w:rPr/>
        <w:t>Reference</w:t>
      </w:r>
      <w:r>
        <w:rPr>
          <w:b w:val="0"/>
        </w:rPr>
      </w:r>
    </w:p>
    <w:p>
      <w:pPr>
        <w:spacing w:line="252" w:lineRule="exact" w:before="0"/>
        <w:ind w:left="131" w:right="99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[1]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Hayashi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S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2001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Near-Field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Optics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Surface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Plasmon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Polaritons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i/>
          <w:sz w:val="22"/>
        </w:rPr>
        <w:t>Topics</w:t>
      </w:r>
      <w:r>
        <w:rPr>
          <w:rFonts w:ascii="Times New Roman"/>
          <w:i/>
          <w:spacing w:val="15"/>
          <w:sz w:val="22"/>
        </w:rPr>
        <w:t> </w:t>
      </w:r>
      <w:r>
        <w:rPr>
          <w:rFonts w:ascii="Times New Roman"/>
          <w:i/>
          <w:sz w:val="22"/>
        </w:rPr>
        <w:t>in</w:t>
      </w:r>
      <w:r>
        <w:rPr>
          <w:rFonts w:ascii="Times New Roman"/>
          <w:i/>
          <w:spacing w:val="15"/>
          <w:sz w:val="22"/>
        </w:rPr>
        <w:t> </w:t>
      </w:r>
      <w:r>
        <w:rPr>
          <w:rFonts w:ascii="Times New Roman"/>
          <w:i/>
          <w:sz w:val="22"/>
        </w:rPr>
        <w:t>Applied</w:t>
      </w:r>
      <w:r>
        <w:rPr>
          <w:rFonts w:ascii="Times New Roman"/>
          <w:i/>
          <w:spacing w:val="15"/>
          <w:sz w:val="22"/>
        </w:rPr>
        <w:t> </w:t>
      </w:r>
      <w:r>
        <w:rPr>
          <w:rFonts w:ascii="Times New Roman"/>
          <w:i/>
          <w:sz w:val="22"/>
        </w:rPr>
        <w:t>Physics</w:t>
      </w:r>
      <w:r>
        <w:rPr>
          <w:rFonts w:ascii="Times New Roman"/>
          <w:i/>
          <w:spacing w:val="17"/>
          <w:sz w:val="22"/>
        </w:rPr>
        <w:t> </w:t>
      </w:r>
      <w:r>
        <w:rPr>
          <w:rFonts w:ascii="Times New Roman"/>
          <w:b/>
          <w:sz w:val="22"/>
        </w:rPr>
        <w:t>81</w:t>
      </w:r>
      <w:r>
        <w:rPr>
          <w:rFonts w:ascii="Times New Roman"/>
          <w:sz w:val="22"/>
        </w:rPr>
      </w:r>
    </w:p>
    <w:p>
      <w:pPr>
        <w:pStyle w:val="BodyText"/>
        <w:spacing w:line="252" w:lineRule="exact"/>
        <w:ind w:left="851" w:right="3518"/>
        <w:jc w:val="left"/>
        <w:rPr>
          <w:rFonts w:ascii="Times New Roman" w:hAnsi="Times New Roman" w:cs="Times New Roman" w:eastAsia="Times New Roman"/>
        </w:rPr>
      </w:pPr>
      <w:r>
        <w:rPr/>
        <w:t>71</w:t>
      </w:r>
      <w:r>
        <w:rPr>
          <w:rFonts w:ascii="Times New Roman"/>
        </w:rPr>
        <w:t>.</w:t>
      </w:r>
    </w:p>
    <w:p>
      <w:pPr>
        <w:spacing w:before="2"/>
        <w:ind w:left="851" w:right="1403" w:hanging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[2]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Lee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G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J;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Lee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Y,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Jung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S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G,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Jung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B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Y,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Hwangbo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C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K,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Kim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S,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Park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I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2007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Design,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fabrication,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linear and nonlinear optical properties of metal-dielectric photonic bandgap structures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i/>
          <w:sz w:val="22"/>
        </w:rPr>
        <w:t>Journal</w:t>
      </w:r>
      <w:r>
        <w:rPr>
          <w:rFonts w:ascii="Times New Roman"/>
          <w:i/>
          <w:w w:val="100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i/>
          <w:spacing w:val="28"/>
          <w:sz w:val="22"/>
        </w:rPr>
        <w:t> </w:t>
      </w:r>
      <w:r>
        <w:rPr>
          <w:rFonts w:ascii="Times New Roman"/>
          <w:i/>
          <w:sz w:val="22"/>
        </w:rPr>
        <w:t>Korean</w:t>
      </w:r>
      <w:r>
        <w:rPr>
          <w:rFonts w:ascii="Times New Roman"/>
          <w:i/>
          <w:spacing w:val="27"/>
          <w:sz w:val="22"/>
        </w:rPr>
        <w:t> </w:t>
      </w:r>
      <w:r>
        <w:rPr>
          <w:rFonts w:ascii="Times New Roman"/>
          <w:i/>
          <w:sz w:val="22"/>
        </w:rPr>
        <w:t>Physical</w:t>
      </w:r>
      <w:r>
        <w:rPr>
          <w:rFonts w:ascii="Times New Roman"/>
          <w:i/>
          <w:spacing w:val="28"/>
          <w:sz w:val="22"/>
        </w:rPr>
        <w:t> </w:t>
      </w:r>
      <w:r>
        <w:rPr>
          <w:rFonts w:ascii="Times New Roman"/>
          <w:i/>
          <w:sz w:val="22"/>
        </w:rPr>
        <w:t>Society</w:t>
      </w:r>
      <w:r>
        <w:rPr>
          <w:rFonts w:ascii="Times New Roman"/>
          <w:i/>
          <w:spacing w:val="30"/>
          <w:sz w:val="22"/>
        </w:rPr>
        <w:t> </w:t>
      </w:r>
      <w:r>
        <w:rPr>
          <w:rFonts w:ascii="Times New Roman"/>
          <w:b/>
          <w:sz w:val="22"/>
        </w:rPr>
        <w:t>51</w:t>
      </w:r>
      <w:r>
        <w:rPr>
          <w:rFonts w:ascii="Times New Roman"/>
          <w:b/>
          <w:spacing w:val="28"/>
          <w:sz w:val="22"/>
        </w:rPr>
        <w:t> </w:t>
      </w:r>
      <w:r>
        <w:rPr>
          <w:rFonts w:ascii="Times New Roman"/>
          <w:sz w:val="22"/>
        </w:rPr>
        <w:t>431;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(b)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Li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Z-Y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2005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Principles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plane-wave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transfer-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matrix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method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photonic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crystals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i/>
          <w:sz w:val="22"/>
        </w:rPr>
        <w:t>Science</w:t>
      </w:r>
      <w:r>
        <w:rPr>
          <w:rFonts w:ascii="Times New Roman"/>
          <w:i/>
          <w:spacing w:val="24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i/>
          <w:spacing w:val="24"/>
          <w:sz w:val="22"/>
        </w:rPr>
        <w:t> </w:t>
      </w:r>
      <w:r>
        <w:rPr>
          <w:rFonts w:ascii="Times New Roman"/>
          <w:i/>
          <w:sz w:val="22"/>
        </w:rPr>
        <w:t>Technology</w:t>
      </w:r>
      <w:r>
        <w:rPr>
          <w:rFonts w:ascii="Times New Roman"/>
          <w:i/>
          <w:spacing w:val="27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i/>
          <w:spacing w:val="27"/>
          <w:sz w:val="22"/>
        </w:rPr>
        <w:t> </w:t>
      </w:r>
      <w:r>
        <w:rPr>
          <w:rFonts w:ascii="Times New Roman"/>
          <w:i/>
          <w:sz w:val="22"/>
        </w:rPr>
        <w:t>Advanced</w:t>
      </w:r>
      <w:r>
        <w:rPr>
          <w:rFonts w:ascii="Times New Roman"/>
          <w:i/>
          <w:spacing w:val="24"/>
          <w:sz w:val="22"/>
        </w:rPr>
        <w:t> </w:t>
      </w:r>
      <w:r>
        <w:rPr>
          <w:rFonts w:ascii="Times New Roman"/>
          <w:i/>
          <w:sz w:val="22"/>
        </w:rPr>
        <w:t>Materials</w:t>
      </w:r>
      <w:r>
        <w:rPr>
          <w:rFonts w:ascii="Times New Roman"/>
          <w:i/>
          <w:spacing w:val="31"/>
          <w:sz w:val="22"/>
        </w:rPr>
        <w:t> </w:t>
      </w:r>
      <w:r>
        <w:rPr>
          <w:rFonts w:ascii="Times New Roman"/>
          <w:b/>
          <w:sz w:val="22"/>
        </w:rPr>
        <w:t>6</w:t>
      </w:r>
      <w:r>
        <w:rPr>
          <w:rFonts w:ascii="Times New Roman"/>
          <w:b/>
          <w:spacing w:val="24"/>
          <w:sz w:val="22"/>
        </w:rPr>
        <w:t> </w:t>
      </w:r>
      <w:r>
        <w:rPr>
          <w:rFonts w:ascii="Times New Roman"/>
          <w:sz w:val="22"/>
        </w:rPr>
        <w:t>837-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841</w:t>
      </w:r>
      <w:r>
        <w:rPr>
          <w:rFonts w:ascii="Times New Roman"/>
          <w:sz w:val="22"/>
        </w:rPr>
        <w:t>.</w:t>
      </w:r>
    </w:p>
    <w:p>
      <w:pPr>
        <w:pStyle w:val="BodyText"/>
        <w:spacing w:line="240" w:lineRule="auto" w:before="1"/>
        <w:ind w:left="851" w:right="1408" w:hanging="720"/>
        <w:jc w:val="both"/>
        <w:rPr>
          <w:rFonts w:ascii="Times New Roman" w:hAnsi="Times New Roman" w:cs="Times New Roman" w:eastAsia="Times New Roman"/>
        </w:rPr>
      </w:pPr>
      <w:r>
        <w:rPr/>
        <w:t>[3]</w:t>
      </w:r>
      <w:r>
        <w:rPr>
          <w:spacing w:val="45"/>
        </w:rPr>
        <w:t> </w:t>
      </w:r>
      <w:r>
        <w:rPr/>
        <w:t>Aylo</w:t>
      </w:r>
      <w:r>
        <w:rPr>
          <w:spacing w:val="20"/>
        </w:rPr>
        <w:t> </w:t>
      </w:r>
      <w:r>
        <w:rPr/>
        <w:t>R,</w:t>
      </w:r>
      <w:r>
        <w:rPr>
          <w:spacing w:val="20"/>
        </w:rPr>
        <w:t> </w:t>
      </w:r>
      <w:r>
        <w:rPr/>
        <w:t>Nehmetallah</w:t>
      </w:r>
      <w:r>
        <w:rPr>
          <w:spacing w:val="20"/>
        </w:rPr>
        <w:t> </w:t>
      </w:r>
      <w:r>
        <w:rPr/>
        <w:t>G,</w:t>
      </w:r>
      <w:r>
        <w:rPr>
          <w:spacing w:val="20"/>
        </w:rPr>
        <w:t> </w:t>
      </w:r>
      <w:r>
        <w:rPr/>
        <w:t>Li</w:t>
      </w:r>
      <w:r>
        <w:rPr>
          <w:spacing w:val="21"/>
        </w:rPr>
        <w:t> </w:t>
      </w:r>
      <w:r>
        <w:rPr/>
        <w:t>H,</w:t>
      </w:r>
      <w:r>
        <w:rPr>
          <w:spacing w:val="20"/>
        </w:rPr>
        <w:t> </w:t>
      </w:r>
      <w:r>
        <w:rPr/>
        <w:t>Banerjee</w:t>
      </w:r>
      <w:r>
        <w:rPr>
          <w:spacing w:val="21"/>
        </w:rPr>
        <w:t> </w:t>
      </w:r>
      <w:r>
        <w:rPr/>
        <w:t>P</w:t>
      </w:r>
      <w:r>
        <w:rPr>
          <w:spacing w:val="20"/>
        </w:rPr>
        <w:t> </w:t>
      </w:r>
      <w:r>
        <w:rPr/>
        <w:t>P</w:t>
      </w:r>
      <w:r>
        <w:rPr>
          <w:spacing w:val="20"/>
        </w:rPr>
        <w:t> </w:t>
      </w:r>
      <w:r>
        <w:rPr/>
        <w:t>2014</w:t>
      </w:r>
      <w:r>
        <w:rPr>
          <w:spacing w:val="23"/>
        </w:rPr>
        <w:t> </w:t>
      </w:r>
      <w:r>
        <w:rPr/>
        <w:t>Multilayer</w:t>
      </w:r>
      <w:r>
        <w:rPr>
          <w:spacing w:val="21"/>
        </w:rPr>
        <w:t> </w:t>
      </w:r>
      <w:r>
        <w:rPr/>
        <w:t>periodic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/>
        <w:t>random</w:t>
      </w:r>
      <w:r>
        <w:rPr>
          <w:spacing w:val="19"/>
        </w:rPr>
        <w:t> </w:t>
      </w:r>
      <w:r>
        <w:rPr/>
        <w:t>metamaterial</w:t>
      </w:r>
      <w:r>
        <w:rPr>
          <w:w w:val="100"/>
        </w:rPr>
        <w:t> </w:t>
      </w:r>
      <w:r>
        <w:rPr/>
        <w:t>structures: analysis and applications </w:t>
      </w:r>
      <w:r>
        <w:rPr>
          <w:rFonts w:ascii="Times New Roman"/>
          <w:i/>
        </w:rPr>
        <w:t>IEEE Access </w:t>
      </w:r>
      <w:r>
        <w:rPr>
          <w:rFonts w:ascii="Times New Roman"/>
          <w:b/>
        </w:rPr>
        <w:t>2</w:t>
      </w:r>
      <w:r>
        <w:rPr>
          <w:rFonts w:ascii="Times New Roman"/>
          <w:b/>
          <w:spacing w:val="-15"/>
        </w:rPr>
        <w:t> </w:t>
      </w:r>
      <w:r>
        <w:rPr/>
        <w:t>437-450</w:t>
      </w:r>
      <w:r>
        <w:rPr>
          <w:rFonts w:ascii="Times New Roman"/>
        </w:rPr>
        <w:t>.</w:t>
      </w:r>
    </w:p>
    <w:p>
      <w:pPr>
        <w:pStyle w:val="BodyText"/>
        <w:spacing w:line="240" w:lineRule="auto" w:before="1"/>
        <w:ind w:left="851" w:right="1407" w:hanging="720"/>
        <w:jc w:val="both"/>
      </w:pPr>
      <w:r>
        <w:rPr/>
        <w:t>[4] Loot A, Hizhnyakov V 2017 Extension of standard transfer-matrix method for three-wave</w:t>
      </w:r>
      <w:r>
        <w:rPr>
          <w:spacing w:val="28"/>
        </w:rPr>
        <w:t> </w:t>
      </w:r>
      <w:r>
        <w:rPr/>
        <w:t>mixing</w:t>
      </w:r>
      <w:r>
        <w:rPr>
          <w:w w:val="100"/>
        </w:rPr>
        <w:t> </w:t>
      </w:r>
      <w:r>
        <w:rPr/>
        <w:t>for plasmonic structures </w:t>
      </w:r>
      <w:r>
        <w:rPr>
          <w:rFonts w:ascii="Times New Roman"/>
          <w:i/>
        </w:rPr>
        <w:t>Applied Physics A </w:t>
      </w:r>
      <w:r>
        <w:rPr>
          <w:rFonts w:ascii="Times New Roman"/>
          <w:b/>
        </w:rPr>
        <w:t>123 </w:t>
      </w:r>
      <w:r>
        <w:rPr/>
        <w:t>152; (b) Menzel C, Rockstuhl C, Paul</w:t>
      </w:r>
      <w:r>
        <w:rPr>
          <w:spacing w:val="4"/>
        </w:rPr>
        <w:t> </w:t>
      </w:r>
      <w:r>
        <w:rPr/>
        <w:t>T,</w:t>
      </w:r>
      <w:r>
        <w:rPr>
          <w:w w:val="100"/>
        </w:rPr>
        <w:t> </w:t>
      </w:r>
      <w:r>
        <w:rPr/>
        <w:t>Lederer F, Pertsch T 2008 Retrieving effective parameters for metamaterials at</w:t>
      </w:r>
      <w:r>
        <w:rPr>
          <w:spacing w:val="18"/>
        </w:rPr>
        <w:t> </w:t>
      </w:r>
      <w:r>
        <w:rPr/>
        <w:t>oblique</w:t>
      </w:r>
      <w:r>
        <w:rPr>
          <w:w w:val="100"/>
        </w:rPr>
        <w:t> </w:t>
      </w:r>
      <w:r>
        <w:rPr/>
        <w:t>incidence. Physical Review B </w:t>
      </w:r>
      <w:r>
        <w:rPr>
          <w:rFonts w:ascii="Times New Roman"/>
          <w:b/>
        </w:rPr>
        <w:t>77</w:t>
      </w:r>
      <w:r>
        <w:rPr>
          <w:rFonts w:ascii="Times New Roman"/>
          <w:b/>
          <w:spacing w:val="-3"/>
        </w:rPr>
        <w:t> </w:t>
      </w:r>
      <w:r>
        <w:rPr/>
        <w:t>1953.28.</w:t>
      </w:r>
    </w:p>
    <w:p>
      <w:pPr>
        <w:pStyle w:val="BodyText"/>
        <w:spacing w:line="240" w:lineRule="auto"/>
        <w:ind w:left="851" w:right="1405" w:hanging="720"/>
        <w:jc w:val="both"/>
        <w:rPr>
          <w:rFonts w:ascii="Times New Roman" w:hAnsi="Times New Roman" w:cs="Times New Roman" w:eastAsia="Times New Roman"/>
        </w:rPr>
      </w:pPr>
      <w:r>
        <w:rPr/>
        <w:t>[5]</w:t>
      </w:r>
      <w:r>
        <w:rPr>
          <w:spacing w:val="45"/>
        </w:rPr>
        <w:t> </w:t>
      </w:r>
      <w:r>
        <w:rPr/>
        <w:t>Sh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Y,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Ye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D,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</w:rPr>
        <w:t>Wang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</w:rPr>
        <w:t>L,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</w:rPr>
        <w:t>Celanovic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</w:rPr>
        <w:t>I,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Ran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L,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</w:rPr>
        <w:t>Joannopoulos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D,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Soljačić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</w:rPr>
        <w:t>2014</w:t>
      </w:r>
      <w:r>
        <w:rPr>
          <w:rFonts w:ascii="Times New Roman" w:hAnsi="Times New Roman"/>
          <w:spacing w:val="31"/>
        </w:rPr>
        <w:t> </w:t>
      </w:r>
      <w:r>
        <w:rPr/>
        <w:t>Metamaterial</w:t>
      </w:r>
      <w:r>
        <w:rPr>
          <w:w w:val="100"/>
        </w:rPr>
        <w:t> </w:t>
      </w:r>
      <w:r>
        <w:rPr/>
        <w:t>broadband angular selectivity </w:t>
      </w:r>
      <w:r>
        <w:rPr>
          <w:rFonts w:ascii="Times New Roman" w:hAnsi="Times New Roman"/>
          <w:i/>
        </w:rPr>
        <w:t>Physical Review B </w:t>
      </w:r>
      <w:r>
        <w:rPr>
          <w:rFonts w:ascii="Times New Roman" w:hAnsi="Times New Roman"/>
          <w:b/>
        </w:rPr>
        <w:t>90</w:t>
      </w:r>
      <w:r>
        <w:rPr>
          <w:rFonts w:ascii="Times New Roman" w:hAnsi="Times New Roman"/>
          <w:b/>
          <w:spacing w:val="-9"/>
        </w:rPr>
        <w:t> </w:t>
      </w:r>
      <w:r>
        <w:rPr/>
        <w:t>125422</w:t>
      </w:r>
      <w:r>
        <w:rPr>
          <w:rFonts w:ascii="Times New Roman" w:hAnsi="Times New Roman"/>
        </w:rPr>
        <w:t>.</w:t>
      </w:r>
    </w:p>
    <w:p>
      <w:pPr>
        <w:pStyle w:val="BodyText"/>
        <w:spacing w:line="240" w:lineRule="auto"/>
        <w:ind w:left="851" w:right="1405" w:hanging="720"/>
        <w:jc w:val="both"/>
        <w:rPr>
          <w:rFonts w:ascii="Times New Roman" w:hAnsi="Times New Roman" w:cs="Times New Roman" w:eastAsia="Times New Roman"/>
        </w:rPr>
      </w:pPr>
      <w:r>
        <w:rPr/>
        <w:t>[6] Carrera-Escobedo V, Rosu H 2016 Electromagnetic transmittance in alternating</w:t>
      </w:r>
      <w:r>
        <w:rPr>
          <w:spacing w:val="46"/>
        </w:rPr>
        <w:t> </w:t>
      </w:r>
      <w:r>
        <w:rPr/>
        <w:t>material-</w:t>
      </w:r>
      <w:r>
        <w:rPr>
          <w:w w:val="100"/>
        </w:rPr>
        <w:t> </w:t>
      </w:r>
      <w:r>
        <w:rPr/>
        <w:t>metamaterial layered structures. arXiv preprint</w:t>
      </w:r>
      <w:r>
        <w:rPr>
          <w:spacing w:val="-18"/>
        </w:rPr>
        <w:t> </w:t>
      </w:r>
      <w:r>
        <w:rPr/>
        <w:t>arXiv:1610.0021</w:t>
      </w:r>
      <w:r>
        <w:rPr>
          <w:rFonts w:ascii="Times New Roman"/>
        </w:rPr>
        <w:t>.</w:t>
      </w:r>
    </w:p>
    <w:p>
      <w:pPr>
        <w:pStyle w:val="BodyText"/>
        <w:spacing w:line="240" w:lineRule="auto" w:before="1"/>
        <w:ind w:left="851" w:right="1405" w:hanging="720"/>
        <w:jc w:val="both"/>
        <w:rPr>
          <w:rFonts w:ascii="Times New Roman" w:hAnsi="Times New Roman" w:cs="Times New Roman" w:eastAsia="Times New Roman"/>
        </w:rPr>
      </w:pPr>
      <w:r>
        <w:rPr/>
        <w:t>[7]</w:t>
      </w:r>
      <w:r>
        <w:rPr>
          <w:spacing w:val="45"/>
        </w:rPr>
        <w:t> </w:t>
      </w:r>
      <w:r>
        <w:rPr/>
        <w:t>Maghsoodi</w:t>
      </w:r>
      <w:r>
        <w:rPr>
          <w:spacing w:val="24"/>
        </w:rPr>
        <w:t> </w:t>
      </w:r>
      <w:r>
        <w:rPr/>
        <w:t>A,</w:t>
      </w:r>
      <w:r>
        <w:rPr>
          <w:spacing w:val="23"/>
        </w:rPr>
        <w:t> </w:t>
      </w:r>
      <w:r>
        <w:rPr/>
        <w:t>Ohadi</w:t>
      </w:r>
      <w:r>
        <w:rPr>
          <w:spacing w:val="23"/>
        </w:rPr>
        <w:t> </w:t>
      </w:r>
      <w:r>
        <w:rPr/>
        <w:t>A,</w:t>
      </w:r>
      <w:r>
        <w:rPr>
          <w:spacing w:val="23"/>
        </w:rPr>
        <w:t> </w:t>
      </w:r>
      <w:r>
        <w:rPr/>
        <w:t>Sadighi</w:t>
      </w:r>
      <w:r>
        <w:rPr>
          <w:spacing w:val="23"/>
        </w:rPr>
        <w:t> </w:t>
      </w:r>
      <w:r>
        <w:rPr/>
        <w:t>M</w:t>
      </w:r>
      <w:r>
        <w:rPr>
          <w:spacing w:val="23"/>
        </w:rPr>
        <w:t> </w:t>
      </w:r>
      <w:r>
        <w:rPr/>
        <w:t>2014</w:t>
      </w:r>
      <w:r>
        <w:rPr>
          <w:spacing w:val="25"/>
        </w:rPr>
        <w:t> </w:t>
      </w:r>
      <w:r>
        <w:rPr/>
        <w:t>Calculation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wave</w:t>
      </w:r>
      <w:r>
        <w:rPr>
          <w:spacing w:val="23"/>
        </w:rPr>
        <w:t> </w:t>
      </w:r>
      <w:r>
        <w:rPr/>
        <w:t>dispersion</w:t>
      </w:r>
      <w:r>
        <w:rPr>
          <w:spacing w:val="23"/>
        </w:rPr>
        <w:t> </w:t>
      </w:r>
      <w:r>
        <w:rPr/>
        <w:t>curves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/>
        <w:t>multilayered</w:t>
      </w:r>
      <w:r>
        <w:rPr>
          <w:w w:val="100"/>
        </w:rPr>
        <w:t> </w:t>
      </w:r>
      <w:r>
        <w:rPr/>
        <w:t>composite-metal plates </w:t>
      </w:r>
      <w:r>
        <w:rPr>
          <w:rFonts w:ascii="Times New Roman"/>
          <w:i/>
        </w:rPr>
        <w:t>Shock and Vibration</w:t>
      </w:r>
      <w:r>
        <w:rPr>
          <w:rFonts w:ascii="Times New Roman"/>
          <w:i/>
          <w:spacing w:val="-9"/>
        </w:rPr>
        <w:t> </w:t>
      </w:r>
      <w:r>
        <w:rPr/>
        <w:t>2014</w:t>
      </w:r>
      <w:r>
        <w:rPr>
          <w:rFonts w:ascii="Times New Roman"/>
        </w:rPr>
        <w:t>.</w:t>
      </w:r>
    </w:p>
    <w:p>
      <w:pPr>
        <w:spacing w:line="252" w:lineRule="exact" w:before="1"/>
        <w:ind w:left="131" w:right="3518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[8]  Griffiths D J 2005 </w:t>
      </w:r>
      <w:r>
        <w:rPr>
          <w:rFonts w:ascii="Times New Roman"/>
          <w:i/>
          <w:sz w:val="22"/>
        </w:rPr>
        <w:t>Introduction to electrodynamics</w:t>
      </w:r>
      <w:r>
        <w:rPr>
          <w:rFonts w:ascii="Times New Roman"/>
          <w:i/>
          <w:spacing w:val="-25"/>
          <w:sz w:val="22"/>
        </w:rPr>
        <w:t> </w:t>
      </w:r>
      <w:r>
        <w:rPr>
          <w:rFonts w:ascii="Times New Roman"/>
          <w:sz w:val="22"/>
        </w:rPr>
        <w:t>AAPT</w:t>
      </w:r>
      <w:r>
        <w:rPr>
          <w:rFonts w:ascii="Times New Roman"/>
          <w:sz w:val="22"/>
        </w:rPr>
        <w:t>.</w:t>
      </w:r>
    </w:p>
    <w:p>
      <w:pPr>
        <w:pStyle w:val="BodyText"/>
        <w:spacing w:line="252" w:lineRule="exact"/>
        <w:ind w:right="3518"/>
        <w:jc w:val="left"/>
        <w:rPr>
          <w:rFonts w:ascii="Times New Roman" w:hAnsi="Times New Roman" w:cs="Times New Roman" w:eastAsia="Times New Roman"/>
        </w:rPr>
      </w:pPr>
      <w:r>
        <w:rPr/>
        <w:t>[9]  Hecht E 2002 </w:t>
      </w:r>
      <w:r>
        <w:rPr>
          <w:rFonts w:ascii="Times New Roman"/>
          <w:i/>
        </w:rPr>
        <w:t>Optics </w:t>
      </w:r>
      <w:r>
        <w:rPr/>
        <w:t>(4th edn). San Francisco: Addison</w:t>
      </w:r>
      <w:r>
        <w:rPr>
          <w:spacing w:val="-22"/>
        </w:rPr>
        <w:t> </w:t>
      </w:r>
      <w:r>
        <w:rPr/>
        <w:t>Wesley</w:t>
      </w:r>
      <w:r>
        <w:rPr>
          <w:rFonts w:ascii="Times New Roman"/>
        </w:rPr>
        <w:t>.</w:t>
      </w:r>
    </w:p>
    <w:p>
      <w:pPr>
        <w:spacing w:before="1"/>
        <w:ind w:left="131" w:right="2448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[10] Byrnes S J 2016 </w:t>
      </w:r>
      <w:r>
        <w:rPr>
          <w:rFonts w:ascii="Times New Roman"/>
          <w:i/>
          <w:sz w:val="22"/>
        </w:rPr>
        <w:t>Multilayer optical calculations</w:t>
      </w:r>
      <w:r>
        <w:rPr>
          <w:rFonts w:ascii="Times New Roman"/>
          <w:sz w:val="22"/>
        </w:rPr>
        <w:t>. arXiv preprint</w:t>
      </w:r>
      <w:r>
        <w:rPr>
          <w:rFonts w:ascii="Times New Roman"/>
          <w:spacing w:val="-17"/>
          <w:sz w:val="22"/>
        </w:rPr>
        <w:t> </w:t>
      </w:r>
      <w:r>
        <w:rPr>
          <w:rFonts w:ascii="Times New Roman"/>
          <w:sz w:val="22"/>
        </w:rPr>
        <w:t>arXiv:1603.02720</w:t>
      </w:r>
      <w:r>
        <w:rPr>
          <w:rFonts w:ascii="Times New Roman"/>
          <w:sz w:val="22"/>
        </w:rPr>
        <w:t>.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[11]   Fowles G R 1975 </w:t>
      </w:r>
      <w:r>
        <w:rPr>
          <w:rFonts w:ascii="Times New Roman"/>
          <w:i/>
          <w:sz w:val="22"/>
        </w:rPr>
        <w:t>Introduction to modern optics </w:t>
      </w:r>
      <w:r>
        <w:rPr>
          <w:rFonts w:ascii="Times New Roman"/>
          <w:sz w:val="22"/>
        </w:rPr>
        <w:t>Courier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Corporation</w:t>
      </w:r>
      <w:r>
        <w:rPr>
          <w:rFonts w:ascii="Times New Roman"/>
          <w:sz w:val="22"/>
        </w:rPr>
        <w:t>.</w:t>
      </w:r>
    </w:p>
    <w:p>
      <w:pPr>
        <w:pStyle w:val="BodyText"/>
        <w:spacing w:line="240" w:lineRule="auto"/>
        <w:ind w:left="851" w:right="1411" w:hanging="720"/>
        <w:jc w:val="both"/>
        <w:rPr>
          <w:rFonts w:ascii="Times New Roman" w:hAnsi="Times New Roman" w:cs="Times New Roman" w:eastAsia="Times New Roman"/>
        </w:rPr>
      </w:pPr>
      <w:r>
        <w:rPr/>
        <w:t>[12]</w:t>
      </w:r>
      <w:r>
        <w:rPr>
          <w:spacing w:val="3"/>
        </w:rPr>
        <w:t> </w:t>
      </w:r>
      <w:r>
        <w:rPr/>
        <w:t>Born</w:t>
      </w:r>
      <w:r>
        <w:rPr>
          <w:spacing w:val="15"/>
        </w:rPr>
        <w:t> </w:t>
      </w:r>
      <w:r>
        <w:rPr/>
        <w:t>M,</w:t>
      </w:r>
      <w:r>
        <w:rPr>
          <w:spacing w:val="16"/>
        </w:rPr>
        <w:t> </w:t>
      </w:r>
      <w:r>
        <w:rPr/>
        <w:t>Wolf</w:t>
      </w:r>
      <w:r>
        <w:rPr>
          <w:spacing w:val="16"/>
        </w:rPr>
        <w:t> </w:t>
      </w:r>
      <w:r>
        <w:rPr/>
        <w:t>E</w:t>
      </w:r>
      <w:r>
        <w:rPr>
          <w:spacing w:val="15"/>
        </w:rPr>
        <w:t> </w:t>
      </w:r>
      <w:r>
        <w:rPr/>
        <w:t>2013</w:t>
      </w:r>
      <w:r>
        <w:rPr>
          <w:spacing w:val="17"/>
        </w:rPr>
        <w:t> </w:t>
      </w:r>
      <w:r>
        <w:rPr/>
        <w:t>Principles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optics:</w:t>
      </w:r>
      <w:r>
        <w:rPr>
          <w:spacing w:val="16"/>
        </w:rPr>
        <w:t> </w:t>
      </w:r>
      <w:r>
        <w:rPr/>
        <w:t>electromagnetic</w:t>
      </w:r>
      <w:r>
        <w:rPr>
          <w:spacing w:val="16"/>
        </w:rPr>
        <w:t> </w:t>
      </w:r>
      <w:r>
        <w:rPr/>
        <w:t>theory</w:t>
      </w:r>
      <w:r>
        <w:rPr>
          <w:spacing w:val="13"/>
        </w:rPr>
        <w:t> </w:t>
      </w:r>
      <w:r>
        <w:rPr/>
        <w:t>of</w:t>
      </w:r>
      <w:r>
        <w:rPr>
          <w:spacing w:val="16"/>
        </w:rPr>
        <w:t> </w:t>
      </w:r>
      <w:r>
        <w:rPr/>
        <w:t>propagation,</w:t>
      </w:r>
      <w:r>
        <w:rPr>
          <w:spacing w:val="15"/>
        </w:rPr>
        <w:t> </w:t>
      </w:r>
      <w:r>
        <w:rPr/>
        <w:t>interference</w:t>
      </w:r>
      <w:r>
        <w:rPr>
          <w:w w:val="100"/>
        </w:rPr>
        <w:t> </w:t>
      </w:r>
      <w:r>
        <w:rPr/>
        <w:t>and diffraction of light.</w:t>
      </w:r>
      <w:r>
        <w:rPr>
          <w:spacing w:val="-10"/>
        </w:rPr>
        <w:t> </w:t>
      </w:r>
      <w:r>
        <w:rPr/>
        <w:t>Elsevier</w:t>
      </w:r>
      <w:r>
        <w:rPr>
          <w:rFonts w:ascii="Times New Roman"/>
        </w:rPr>
        <w:t>.</w:t>
      </w:r>
    </w:p>
    <w:sectPr>
      <w:type w:val="continuous"/>
      <w:pgSz w:w="11910" w:h="16840"/>
      <w:pgMar w:top="680" w:bottom="280" w:left="12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6pt;margin-top:791.482727pt;width:8pt;height:10pt;mso-position-horizontal-relative:page;mso-position-vertical-relative:page;z-index:-32296" type="#_x0000_t202" filled="false" stroked="false">
          <v:textbox inset="0,0,0,0">
            <w:txbxContent>
              <w:p>
                <w:pPr>
                  <w:spacing w:line="183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pt;margin-top:55.873386pt;width:339.75pt;height:12pt;mso-position-horizontal-relative:page;mso-position-vertical-relative:page;z-index:-3234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2nd International Conference on Sustainable Engineering Techniques (ICSET 2019)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2.399994pt;margin-top:55.873386pt;width:63.4pt;height:12pt;mso-position-horizontal-relative:page;mso-position-vertical-relative:page;z-index:-3232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IOP Publishing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52" w:hanging="221"/>
        <w:jc w:val="right"/>
      </w:pPr>
      <w:rPr>
        <w:rFonts w:hint="default" w:ascii="Times New Roman" w:hAnsi="Times New Roman" w:eastAsia="Times New Roman"/>
        <w:b/>
        <w:bCs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256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3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9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6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3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9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6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3" w:hanging="221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-"/>
      <w:lvlJc w:val="left"/>
      <w:pPr>
        <w:ind w:left="525" w:hanging="86"/>
      </w:pPr>
      <w:rPr>
        <w:rFonts w:hint="default" w:ascii="Arial" w:hAnsi="Arial" w:eastAsia="Arial"/>
        <w:w w:val="100"/>
        <w:sz w:val="14"/>
        <w:szCs w:val="14"/>
      </w:rPr>
    </w:lvl>
    <w:lvl w:ilvl="1">
      <w:start w:val="1"/>
      <w:numFmt w:val="bullet"/>
      <w:lvlText w:val="-"/>
      <w:lvlJc w:val="left"/>
      <w:pPr>
        <w:ind w:left="7818" w:hanging="86"/>
      </w:pPr>
      <w:rPr>
        <w:rFonts w:hint="default" w:ascii="Arial" w:hAnsi="Arial" w:eastAsia="Arial"/>
        <w:w w:val="100"/>
        <w:sz w:val="14"/>
        <w:szCs w:val="14"/>
      </w:rPr>
    </w:lvl>
    <w:lvl w:ilvl="2">
      <w:start w:val="1"/>
      <w:numFmt w:val="bullet"/>
      <w:lvlText w:val="•"/>
      <w:lvlJc w:val="left"/>
      <w:pPr>
        <w:ind w:left="7320" w:hanging="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821" w:hanging="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22" w:hanging="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3" w:hanging="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3" w:hanging="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24" w:hanging="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25" w:hanging="8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1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sz w:val="24"/>
      <w:szCs w:val="24"/>
    </w:rPr>
  </w:style>
  <w:style w:styleId="Heading2" w:type="paragraph">
    <w:name w:val="Heading 2"/>
    <w:basedOn w:val="Normal"/>
    <w:uiPriority w:val="1"/>
    <w:qFormat/>
    <w:pPr>
      <w:ind w:left="352" w:hanging="221"/>
      <w:outlineLvl w:val="2"/>
    </w:pPr>
    <w:rPr>
      <w:rFonts w:ascii="Times New Roman" w:hAnsi="Times New Roman" w:eastAsia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88/1757-899X/518/3/032026" TargetMode="External"/><Relationship Id="rId6" Type="http://schemas.openxmlformats.org/officeDocument/2006/relationships/hyperlink" Target="https://iopscience.iop.org/article/10.1088/1361-665X/abc182" TargetMode="External"/><Relationship Id="rId7" Type="http://schemas.openxmlformats.org/officeDocument/2006/relationships/hyperlink" Target="https://iopscience.iop.org/article/10.1088/2057-1976/aa922d" TargetMode="External"/><Relationship Id="rId8" Type="http://schemas.openxmlformats.org/officeDocument/2006/relationships/hyperlink" Target="https://iopscience.iop.org/article/10.1088/2040-8978/15/12/125719" TargetMode="External"/><Relationship Id="rId9" Type="http://schemas.openxmlformats.org/officeDocument/2006/relationships/hyperlink" Target="https://doi.org/10.1007/s11468-021-01455-0" TargetMode="External"/><Relationship Id="rId10" Type="http://schemas.openxmlformats.org/officeDocument/2006/relationships/hyperlink" Target="https://doi.org/10.3390/s21082787" TargetMode="External"/><Relationship Id="rId11" Type="http://schemas.openxmlformats.org/officeDocument/2006/relationships/hyperlink" Target="https://doi.org/10.3390/bios11030061" TargetMode="Externa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yperlink" Target="mailto:Zahraah_2005@yahoo.com" TargetMode="External"/><Relationship Id="rId15" Type="http://schemas.openxmlformats.org/officeDocument/2006/relationships/footer" Target="footer1.xml"/><Relationship Id="rId16" Type="http://schemas.openxmlformats.org/officeDocument/2006/relationships/image" Target="media/image2.png"/><Relationship Id="rId17" Type="http://schemas.openxmlformats.org/officeDocument/2006/relationships/image" Target="media/image3.jpe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Ali</dc:creator>
  <dcterms:created xsi:type="dcterms:W3CDTF">2021-11-25T02:53:54Z</dcterms:created>
  <dcterms:modified xsi:type="dcterms:W3CDTF">2021-11-25T02:53:54Z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2021-11-24T00:00:00Z</vt:filetime>
  </property>
</Properties>
</file>