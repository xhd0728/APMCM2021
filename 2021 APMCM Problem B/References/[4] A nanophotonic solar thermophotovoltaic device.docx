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975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9"/>
          <w:sz w:val="20"/>
          <w:szCs w:val="20"/>
        </w:rPr>
        <w:pict>
          <v:group style="width:511.3pt;height:48.8pt;mso-position-horizontal-relative:char;mso-position-vertical-relative:line" coordorigin="0,0" coordsize="10226,976">
            <v:group style="position:absolute;left:31;top:31;width:7273;height:915" coordorigin="31,31" coordsize="7273,915">
              <v:shape style="position:absolute;left:31;top:31;width:7273;height:915" coordorigin="31,31" coordsize="7273,915" path="m31,946l7303,946,7303,31,31,31,31,946xe" filled="true" fillcolor="#ed1c24" stroked="false">
                <v:path arrowok="t"/>
                <v:fill type="solid"/>
              </v:shape>
            </v:group>
            <v:group style="position:absolute;left:10;top:20;width:10205;height:2" coordorigin="10,20" coordsize="10205,2">
              <v:shape style="position:absolute;left:10;top:20;width:10205;height:2" coordorigin="10,20" coordsize="10205,0" path="m10,20l10215,20e" filled="false" stroked="true" strokeweight="1.02pt" strokecolor="#ed1c24">
                <v:path arrowok="t"/>
              </v:shape>
            </v:group>
            <v:group style="position:absolute;left:10205;top:10;width:2;height:955" coordorigin="10205,10" coordsize="2,955">
              <v:shape style="position:absolute;left:10205;top:10;width:2;height:955" coordorigin="10205,10" coordsize="0,955" path="m10205,10l10205,965e" filled="false" stroked="true" strokeweight="1.02pt" strokecolor="#ed1c24">
                <v:path arrowok="t"/>
              </v:shape>
            </v:group>
            <v:group style="position:absolute;left:10;top:955;width:10205;height:2" coordorigin="10,955" coordsize="10205,2">
              <v:shape style="position:absolute;left:10;top:955;width:10205;height:2" coordorigin="10,955" coordsize="10205,0" path="m10,955l10215,955e" filled="false" stroked="true" strokeweight=".964pt" strokecolor="#ed1c24">
                <v:path arrowok="t"/>
              </v:shape>
            </v:group>
            <v:group style="position:absolute;left:20;top:10;width:2;height:955" coordorigin="20,10" coordsize="2,955">
              <v:shape style="position:absolute;left:20;top:10;width:2;height:955" coordorigin="20,10" coordsize="0,955" path="m20,10l20,965e" filled="false" stroked="true" strokeweight="1.02pt" strokecolor="#ed1c24">
                <v:path arrowok="t"/>
              </v:shape>
              <v:shape style="position:absolute;left:7471;top:248;width:2558;height:580" type="#_x0000_t75" stroked="false">
                <v:imagedata r:id="rId6" o:title=""/>
              </v:shape>
              <v:shape style="position:absolute;left:20;top:20;width:7283;height:935" type="#_x0000_t202" filled="false" stroked="false">
                <v:textbox inset="0,0,0,0">
                  <w:txbxContent>
                    <w:p>
                      <w:pPr>
                        <w:spacing w:before="118"/>
                        <w:ind w:left="151" w:right="0" w:firstLine="0"/>
                        <w:jc w:val="left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bookmarkStart w:name="A nanophotonic solar thermophotovoltaic " w:id="1"/>
                      <w:bookmarkEnd w:id="1"/>
                      <w:r>
                        <w:rPr/>
                      </w:r>
                      <w:bookmarkStart w:name="Main" w:id="2"/>
                      <w:bookmarkEnd w:id="2"/>
                      <w:r>
                        <w:rPr/>
                      </w:r>
                      <w:bookmarkStart w:name="Methods" w:id="3"/>
                      <w:bookmarkEnd w:id="3"/>
                      <w:r>
                        <w:rPr/>
                      </w:r>
                      <w:bookmarkStart w:name="Acknowledgements" w:id="4"/>
                      <w:bookmarkEnd w:id="4"/>
                      <w:r>
                        <w:rPr/>
                      </w:r>
                      <w:bookmarkStart w:name="References" w:id="5"/>
                      <w:bookmarkEnd w:id="5"/>
                      <w:r>
                        <w:rPr/>
                      </w:r>
                      <w:r>
                        <w:rPr>
                          <w:rFonts w:ascii="Arial"/>
                          <w:color w:val="FFFFFF"/>
                          <w:w w:val="82"/>
                          <w:sz w:val="40"/>
                        </w:rPr>
                        <w:t>LETTERS</w:t>
                      </w:r>
                      <w:r>
                        <w:rPr>
                          <w:rFonts w:ascii="Arial"/>
                          <w:sz w:val="40"/>
                        </w:rPr>
                      </w:r>
                    </w:p>
                    <w:p>
                      <w:pPr>
                        <w:spacing w:before="46"/>
                        <w:ind w:left="151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FFFFF"/>
                          <w:w w:val="86"/>
                          <w:sz w:val="16"/>
                        </w:rPr>
                        <w:t>PUBLI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w w:val="86"/>
                          <w:sz w:val="16"/>
                        </w:rPr>
                        <w:t>S</w:t>
                      </w:r>
                      <w:r>
                        <w:rPr>
                          <w:rFonts w:ascii="Arial"/>
                          <w:color w:val="FFFFFF"/>
                          <w:w w:val="90"/>
                          <w:sz w:val="16"/>
                        </w:rPr>
                        <w:t>HED</w:t>
                      </w:r>
                      <w:r>
                        <w:rPr>
                          <w:rFonts w:ascii="Arial"/>
                          <w:color w:val="FFFFFF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w w:val="91"/>
                          <w:sz w:val="16"/>
                        </w:rPr>
                        <w:t>ONLIN</w:t>
                      </w:r>
                      <w:r>
                        <w:rPr>
                          <w:rFonts w:ascii="Arial"/>
                          <w:color w:val="FFFFFF"/>
                          <w:spacing w:val="-2"/>
                          <w:w w:val="91"/>
                          <w:sz w:val="16"/>
                        </w:rPr>
                        <w:t>E</w:t>
                      </w:r>
                      <w:r>
                        <w:rPr>
                          <w:rFonts w:ascii="Arial"/>
                          <w:color w:val="FFFFFF"/>
                          <w:w w:val="89"/>
                          <w:sz w:val="16"/>
                        </w:rPr>
                        <w:t>:</w:t>
                      </w:r>
                      <w:r>
                        <w:rPr>
                          <w:rFonts w:ascii="Arial"/>
                          <w:color w:val="FFFFFF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w w:val="84"/>
                          <w:sz w:val="16"/>
                        </w:rPr>
                        <w:t>19</w:t>
                      </w:r>
                      <w:r>
                        <w:rPr>
                          <w:rFonts w:ascii="Arial"/>
                          <w:color w:val="FFFFFF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w w:val="94"/>
                          <w:sz w:val="16"/>
                        </w:rPr>
                        <w:t>JA</w:t>
                      </w:r>
                      <w:r>
                        <w:rPr>
                          <w:rFonts w:ascii="Arial"/>
                          <w:color w:val="FFFFFF"/>
                          <w:spacing w:val="-3"/>
                          <w:w w:val="94"/>
                          <w:sz w:val="16"/>
                        </w:rPr>
                        <w:t>N</w:t>
                      </w:r>
                      <w:r>
                        <w:rPr>
                          <w:rFonts w:ascii="Arial"/>
                          <w:color w:val="FFFFFF"/>
                          <w:spacing w:val="-4"/>
                          <w:w w:val="95"/>
                          <w:sz w:val="16"/>
                        </w:rPr>
                        <w:t>U</w:t>
                      </w:r>
                      <w:r>
                        <w:rPr>
                          <w:rFonts w:ascii="Arial"/>
                          <w:color w:val="FFFFFF"/>
                          <w:w w:val="91"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color w:val="FFFFFF"/>
                          <w:spacing w:val="-10"/>
                          <w:w w:val="91"/>
                          <w:sz w:val="16"/>
                        </w:rPr>
                        <w:t>R</w:t>
                      </w:r>
                      <w:r>
                        <w:rPr>
                          <w:rFonts w:ascii="Arial"/>
                          <w:color w:val="FFFFFF"/>
                          <w:w w:val="96"/>
                          <w:sz w:val="16"/>
                        </w:rPr>
                        <w:t>Y</w:t>
                      </w:r>
                      <w:r>
                        <w:rPr>
                          <w:rFonts w:ascii="Arial"/>
                          <w:color w:val="FFFFFF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w w:val="95"/>
                          <w:sz w:val="16"/>
                        </w:rPr>
                        <w:t>2014</w:t>
                      </w:r>
                      <w:r>
                        <w:rPr>
                          <w:rFonts w:ascii="Arial"/>
                          <w:color w:val="FFFFFF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w w:val="108"/>
                          <w:sz w:val="16"/>
                        </w:rPr>
                        <w:t>|</w:t>
                      </w:r>
                      <w:r>
                        <w:rPr>
                          <w:rFonts w:ascii="Arial"/>
                          <w:color w:val="FFFFFF"/>
                          <w:spacing w:val="3"/>
                          <w:sz w:val="1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CCCCCC"/>
                            <w:w w:val="95"/>
                            <w:sz w:val="16"/>
                          </w:rPr>
                          <w:t>DOI:</w:t>
                        </w:r>
                        <w:r>
                          <w:rPr>
                            <w:rFonts w:ascii="Arial"/>
                            <w:color w:val="CCCCCC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CCCCCC"/>
                            <w:w w:val="92"/>
                            <w:sz w:val="16"/>
                          </w:rPr>
                          <w:t>10.103</w:t>
                        </w:r>
                        <w:r>
                          <w:rPr>
                            <w:rFonts w:ascii="Arial"/>
                            <w:color w:val="CCCCCC"/>
                            <w:spacing w:val="-3"/>
                            <w:w w:val="92"/>
                            <w:sz w:val="16"/>
                          </w:rPr>
                          <w:t>8</w:t>
                        </w:r>
                        <w:r>
                          <w:rPr>
                            <w:rFonts w:ascii="Arial"/>
                            <w:color w:val="CCCCCC"/>
                            <w:w w:val="104"/>
                            <w:sz w:val="16"/>
                          </w:rPr>
                          <w:t>/NNAN</w:t>
                        </w:r>
                        <w:r>
                          <w:rPr>
                            <w:rFonts w:ascii="Arial"/>
                            <w:color w:val="CCCCCC"/>
                            <w:spacing w:val="-5"/>
                            <w:w w:val="104"/>
                            <w:sz w:val="16"/>
                          </w:rPr>
                          <w:t>O</w:t>
                        </w:r>
                        <w:r>
                          <w:rPr>
                            <w:rFonts w:ascii="Arial"/>
                            <w:color w:val="CCCCCC"/>
                            <w:w w:val="94"/>
                            <w:sz w:val="16"/>
                          </w:rPr>
                          <w:t>.2013.286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9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3"/>
        <w:ind w:left="110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sz w:val="48"/>
        </w:rPr>
        <w:t>A</w:t>
      </w:r>
      <w:r>
        <w:rPr>
          <w:rFonts w:ascii="Arial"/>
          <w:spacing w:val="-73"/>
          <w:sz w:val="48"/>
        </w:rPr>
        <w:t> </w:t>
      </w:r>
      <w:r>
        <w:rPr>
          <w:rFonts w:ascii="Arial"/>
          <w:sz w:val="48"/>
        </w:rPr>
        <w:t>nanophotonic</w:t>
      </w:r>
      <w:r>
        <w:rPr>
          <w:rFonts w:ascii="Arial"/>
          <w:spacing w:val="-72"/>
          <w:sz w:val="48"/>
        </w:rPr>
        <w:t> </w:t>
      </w:r>
      <w:r>
        <w:rPr>
          <w:rFonts w:ascii="Arial"/>
          <w:sz w:val="48"/>
        </w:rPr>
        <w:t>solar</w:t>
      </w:r>
      <w:r>
        <w:rPr>
          <w:rFonts w:ascii="Arial"/>
          <w:spacing w:val="-73"/>
          <w:sz w:val="48"/>
        </w:rPr>
        <w:t> </w:t>
      </w:r>
      <w:r>
        <w:rPr>
          <w:rFonts w:ascii="Arial"/>
          <w:sz w:val="48"/>
        </w:rPr>
        <w:t>thermophotovoltaic</w:t>
      </w:r>
      <w:r>
        <w:rPr>
          <w:rFonts w:ascii="Arial"/>
          <w:spacing w:val="-72"/>
          <w:sz w:val="48"/>
        </w:rPr>
        <w:t> </w:t>
      </w:r>
      <w:r>
        <w:rPr>
          <w:rFonts w:ascii="Arial"/>
          <w:sz w:val="48"/>
        </w:rPr>
        <w:t>device</w:t>
      </w:r>
    </w:p>
    <w:p>
      <w:pPr>
        <w:spacing w:line="268" w:lineRule="auto" w:before="203"/>
        <w:ind w:left="110" w:right="967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spacing w:val="-3"/>
          <w:sz w:val="24"/>
          <w:szCs w:val="24"/>
        </w:rPr>
        <w:t>Andrej</w:t>
      </w:r>
      <w:r>
        <w:rPr>
          <w:rFonts w:ascii="Arial" w:hAnsi="Arial" w:cs="Arial" w:eastAsia="Arial"/>
          <w:spacing w:val="-35"/>
          <w:sz w:val="24"/>
          <w:szCs w:val="24"/>
        </w:rPr>
        <w:t> </w:t>
      </w:r>
      <w:r>
        <w:rPr>
          <w:rFonts w:ascii="Arial" w:hAnsi="Arial" w:cs="Arial" w:eastAsia="Arial"/>
          <w:spacing w:val="-3"/>
          <w:sz w:val="24"/>
          <w:szCs w:val="24"/>
        </w:rPr>
        <w:t>Lenert</w:t>
      </w:r>
      <w:r>
        <w:rPr>
          <w:rFonts w:ascii="Arial" w:hAnsi="Arial" w:cs="Arial" w:eastAsia="Arial"/>
          <w:spacing w:val="-3"/>
          <w:position w:val="7"/>
          <w:sz w:val="14"/>
          <w:szCs w:val="14"/>
        </w:rPr>
        <w:t>1</w:t>
      </w:r>
      <w:r>
        <w:rPr>
          <w:rFonts w:ascii="Arial" w:hAnsi="Arial" w:cs="Arial" w:eastAsia="Arial"/>
          <w:spacing w:val="-3"/>
          <w:sz w:val="24"/>
          <w:szCs w:val="24"/>
        </w:rPr>
        <w:t>,</w:t>
      </w:r>
      <w:r>
        <w:rPr>
          <w:rFonts w:ascii="Arial" w:hAnsi="Arial" w:cs="Arial" w:eastAsia="Arial"/>
          <w:spacing w:val="-33"/>
          <w:sz w:val="24"/>
          <w:szCs w:val="24"/>
        </w:rPr>
        <w:t> </w:t>
      </w:r>
      <w:r>
        <w:rPr>
          <w:rFonts w:ascii="Arial" w:hAnsi="Arial" w:cs="Arial" w:eastAsia="Arial"/>
          <w:spacing w:val="-4"/>
          <w:sz w:val="24"/>
          <w:szCs w:val="24"/>
        </w:rPr>
        <w:t>David</w:t>
      </w:r>
      <w:r>
        <w:rPr>
          <w:rFonts w:ascii="Arial" w:hAnsi="Arial" w:cs="Arial" w:eastAsia="Arial"/>
          <w:spacing w:val="-3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M.</w:t>
      </w:r>
      <w:r>
        <w:rPr>
          <w:rFonts w:ascii="Arial" w:hAnsi="Arial" w:cs="Arial" w:eastAsia="Arial"/>
          <w:spacing w:val="-34"/>
          <w:sz w:val="24"/>
          <w:szCs w:val="24"/>
        </w:rPr>
        <w:t> </w:t>
      </w:r>
      <w:r>
        <w:rPr>
          <w:rFonts w:ascii="Arial" w:hAnsi="Arial" w:cs="Arial" w:eastAsia="Arial"/>
          <w:spacing w:val="-3"/>
          <w:sz w:val="24"/>
          <w:szCs w:val="24"/>
        </w:rPr>
        <w:t>Bierman</w:t>
      </w:r>
      <w:r>
        <w:rPr>
          <w:rFonts w:ascii="Arial" w:hAnsi="Arial" w:cs="Arial" w:eastAsia="Arial"/>
          <w:spacing w:val="-3"/>
          <w:position w:val="7"/>
          <w:sz w:val="14"/>
          <w:szCs w:val="14"/>
        </w:rPr>
        <w:t>1</w:t>
      </w:r>
      <w:r>
        <w:rPr>
          <w:rFonts w:ascii="Arial" w:hAnsi="Arial" w:cs="Arial" w:eastAsia="Arial"/>
          <w:spacing w:val="-3"/>
          <w:sz w:val="24"/>
          <w:szCs w:val="24"/>
        </w:rPr>
        <w:t>,</w:t>
      </w:r>
      <w:r>
        <w:rPr>
          <w:rFonts w:ascii="Arial" w:hAnsi="Arial" w:cs="Arial" w:eastAsia="Arial"/>
          <w:spacing w:val="-34"/>
          <w:sz w:val="24"/>
          <w:szCs w:val="24"/>
        </w:rPr>
        <w:t> </w:t>
      </w:r>
      <w:r>
        <w:rPr>
          <w:rFonts w:ascii="Arial" w:hAnsi="Arial" w:cs="Arial" w:eastAsia="Arial"/>
          <w:spacing w:val="-7"/>
          <w:sz w:val="24"/>
          <w:szCs w:val="24"/>
        </w:rPr>
        <w:t>Youngsuk</w:t>
      </w:r>
      <w:r>
        <w:rPr>
          <w:rFonts w:ascii="Arial" w:hAnsi="Arial" w:cs="Arial" w:eastAsia="Arial"/>
          <w:spacing w:val="-35"/>
          <w:sz w:val="24"/>
          <w:szCs w:val="24"/>
        </w:rPr>
        <w:t> </w:t>
      </w:r>
      <w:r>
        <w:rPr>
          <w:rFonts w:ascii="Arial" w:hAnsi="Arial" w:cs="Arial" w:eastAsia="Arial"/>
          <w:spacing w:val="-3"/>
          <w:sz w:val="24"/>
          <w:szCs w:val="24"/>
        </w:rPr>
        <w:t>Nam</w:t>
      </w:r>
      <w:r>
        <w:rPr>
          <w:rFonts w:ascii="Arial" w:hAnsi="Arial" w:cs="Arial" w:eastAsia="Arial"/>
          <w:spacing w:val="-3"/>
          <w:position w:val="7"/>
          <w:sz w:val="14"/>
          <w:szCs w:val="14"/>
        </w:rPr>
        <w:t>1,4</w:t>
      </w:r>
      <w:r>
        <w:rPr>
          <w:rFonts w:ascii="Arial" w:hAnsi="Arial" w:cs="Arial" w:eastAsia="Arial"/>
          <w:spacing w:val="-3"/>
          <w:sz w:val="24"/>
          <w:szCs w:val="24"/>
        </w:rPr>
        <w:t>,</w:t>
      </w:r>
      <w:r>
        <w:rPr>
          <w:rFonts w:ascii="Arial" w:hAnsi="Arial" w:cs="Arial" w:eastAsia="Arial"/>
          <w:spacing w:val="-34"/>
          <w:sz w:val="24"/>
          <w:szCs w:val="24"/>
        </w:rPr>
        <w:t> </w:t>
      </w:r>
      <w:r>
        <w:rPr>
          <w:rFonts w:ascii="Arial" w:hAnsi="Arial" w:cs="Arial" w:eastAsia="Arial"/>
          <w:spacing w:val="-6"/>
          <w:sz w:val="24"/>
          <w:szCs w:val="24"/>
        </w:rPr>
        <w:t>Walker</w:t>
      </w:r>
      <w:r>
        <w:rPr>
          <w:rFonts w:ascii="Arial" w:hAnsi="Arial" w:cs="Arial" w:eastAsia="Arial"/>
          <w:spacing w:val="-3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R.</w:t>
      </w:r>
      <w:r>
        <w:rPr>
          <w:rFonts w:ascii="Arial" w:hAnsi="Arial" w:cs="Arial" w:eastAsia="Arial"/>
          <w:spacing w:val="-34"/>
          <w:sz w:val="24"/>
          <w:szCs w:val="24"/>
        </w:rPr>
        <w:t> </w:t>
      </w:r>
      <w:r>
        <w:rPr>
          <w:rFonts w:ascii="Arial" w:hAnsi="Arial" w:cs="Arial" w:eastAsia="Arial"/>
          <w:spacing w:val="-3"/>
          <w:sz w:val="24"/>
          <w:szCs w:val="24"/>
        </w:rPr>
        <w:t>Chan</w:t>
      </w:r>
      <w:r>
        <w:rPr>
          <w:rFonts w:ascii="Arial" w:hAnsi="Arial" w:cs="Arial" w:eastAsia="Arial"/>
          <w:spacing w:val="-3"/>
          <w:position w:val="7"/>
          <w:sz w:val="14"/>
          <w:szCs w:val="14"/>
        </w:rPr>
        <w:t>2,3</w:t>
      </w:r>
      <w:r>
        <w:rPr>
          <w:rFonts w:ascii="Arial" w:hAnsi="Arial" w:cs="Arial" w:eastAsia="Arial"/>
          <w:spacing w:val="-3"/>
          <w:sz w:val="24"/>
          <w:szCs w:val="24"/>
        </w:rPr>
        <w:t>,</w:t>
      </w:r>
      <w:r>
        <w:rPr>
          <w:rFonts w:ascii="Arial" w:hAnsi="Arial" w:cs="Arial" w:eastAsia="Arial"/>
          <w:spacing w:val="-34"/>
          <w:sz w:val="24"/>
          <w:szCs w:val="24"/>
        </w:rPr>
        <w:t> </w:t>
      </w:r>
      <w:r>
        <w:rPr>
          <w:rFonts w:ascii="Arial" w:hAnsi="Arial" w:cs="Arial" w:eastAsia="Arial"/>
          <w:spacing w:val="-3"/>
          <w:sz w:val="24"/>
          <w:szCs w:val="24"/>
        </w:rPr>
        <w:t>Ivan</w:t>
      </w:r>
      <w:r>
        <w:rPr>
          <w:rFonts w:ascii="Arial" w:hAnsi="Arial" w:cs="Arial" w:eastAsia="Arial"/>
          <w:spacing w:val="-35"/>
          <w:sz w:val="24"/>
          <w:szCs w:val="24"/>
        </w:rPr>
        <w:t> </w:t>
      </w:r>
      <w:r>
        <w:rPr>
          <w:rFonts w:ascii="Arial" w:hAnsi="Arial" w:cs="Arial" w:eastAsia="Arial"/>
          <w:spacing w:val="-14"/>
          <w:sz w:val="24"/>
          <w:szCs w:val="24"/>
        </w:rPr>
        <w:t>Celanovic</w:t>
      </w:r>
      <w:r>
        <w:rPr>
          <w:rFonts w:ascii="Arial" w:hAnsi="Arial" w:cs="Arial" w:eastAsia="Arial"/>
          <w:spacing w:val="-14"/>
          <w:position w:val="1"/>
          <w:sz w:val="24"/>
          <w:szCs w:val="24"/>
        </w:rPr>
        <w:t>´</w:t>
      </w:r>
      <w:r>
        <w:rPr>
          <w:rFonts w:ascii="Arial" w:hAnsi="Arial" w:cs="Arial" w:eastAsia="Arial"/>
          <w:spacing w:val="-14"/>
          <w:position w:val="7"/>
          <w:sz w:val="14"/>
          <w:szCs w:val="14"/>
        </w:rPr>
        <w:t>3</w:t>
      </w:r>
      <w:r>
        <w:rPr>
          <w:rFonts w:ascii="Arial" w:hAnsi="Arial" w:cs="Arial" w:eastAsia="Arial"/>
          <w:spacing w:val="-14"/>
          <w:sz w:val="24"/>
          <w:szCs w:val="24"/>
        </w:rPr>
        <w:t>,</w:t>
      </w:r>
      <w:r>
        <w:rPr>
          <w:rFonts w:ascii="Arial" w:hAnsi="Arial" w:cs="Arial" w:eastAsia="Arial"/>
          <w:w w:val="8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Marin</w:t>
      </w:r>
      <w:r>
        <w:rPr>
          <w:rFonts w:ascii="Arial" w:hAnsi="Arial" w:cs="Arial" w:eastAsia="Arial"/>
          <w:spacing w:val="-23"/>
          <w:sz w:val="24"/>
          <w:szCs w:val="24"/>
        </w:rPr>
        <w:t> </w:t>
      </w:r>
      <w:r>
        <w:rPr>
          <w:rFonts w:ascii="Arial" w:hAnsi="Arial" w:cs="Arial" w:eastAsia="Arial"/>
          <w:spacing w:val="-21"/>
          <w:sz w:val="24"/>
          <w:szCs w:val="24"/>
        </w:rPr>
        <w:t>Soljac</w:t>
      </w:r>
      <w:r>
        <w:rPr>
          <w:rFonts w:ascii="Arial" w:hAnsi="Arial" w:cs="Arial" w:eastAsia="Arial"/>
          <w:spacing w:val="-21"/>
          <w:position w:val="1"/>
          <w:sz w:val="24"/>
          <w:szCs w:val="24"/>
        </w:rPr>
        <w:t>ˇ</w:t>
      </w:r>
      <w:r>
        <w:rPr>
          <w:rFonts w:ascii="Arial" w:hAnsi="Arial" w:cs="Arial" w:eastAsia="Arial"/>
          <w:spacing w:val="-21"/>
          <w:sz w:val="24"/>
          <w:szCs w:val="24"/>
        </w:rPr>
        <w:t>ic</w:t>
      </w:r>
      <w:r>
        <w:rPr>
          <w:rFonts w:ascii="Arial" w:hAnsi="Arial" w:cs="Arial" w:eastAsia="Arial"/>
          <w:spacing w:val="-21"/>
          <w:position w:val="1"/>
          <w:sz w:val="24"/>
          <w:szCs w:val="24"/>
        </w:rPr>
        <w:t>´</w:t>
      </w:r>
      <w:r>
        <w:rPr>
          <w:rFonts w:ascii="Arial" w:hAnsi="Arial" w:cs="Arial" w:eastAsia="Arial"/>
          <w:spacing w:val="-21"/>
          <w:position w:val="7"/>
          <w:sz w:val="14"/>
          <w:szCs w:val="14"/>
        </w:rPr>
        <w:t>2,3 </w:t>
      </w:r>
      <w:r>
        <w:rPr>
          <w:rFonts w:ascii="Arial" w:hAnsi="Arial" w:cs="Arial" w:eastAsia="Arial"/>
          <w:spacing w:val="-10"/>
          <w:position w:val="7"/>
          <w:sz w:val="14"/>
          <w:szCs w:val="14"/>
        </w:rPr>
        <w:t> </w:t>
      </w:r>
      <w:r>
        <w:rPr>
          <w:rFonts w:ascii="Arial" w:hAnsi="Arial" w:cs="Arial" w:eastAsia="Arial"/>
          <w:sz w:val="24"/>
          <w:szCs w:val="24"/>
        </w:rPr>
        <w:t>and</w:t>
      </w:r>
      <w:r>
        <w:rPr>
          <w:rFonts w:ascii="Arial" w:hAnsi="Arial" w:cs="Arial" w:eastAsia="Arial"/>
          <w:spacing w:val="-20"/>
          <w:sz w:val="24"/>
          <w:szCs w:val="24"/>
        </w:rPr>
        <w:t> </w:t>
      </w:r>
      <w:r>
        <w:rPr>
          <w:rFonts w:ascii="Arial" w:hAnsi="Arial" w:cs="Arial" w:eastAsia="Arial"/>
          <w:spacing w:val="-4"/>
          <w:sz w:val="24"/>
          <w:szCs w:val="24"/>
        </w:rPr>
        <w:t>Evelyn</w:t>
      </w:r>
      <w:r>
        <w:rPr>
          <w:rFonts w:ascii="Arial" w:hAnsi="Arial" w:cs="Arial" w:eastAsia="Arial"/>
          <w:spacing w:val="-2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N.</w:t>
      </w:r>
      <w:r>
        <w:rPr>
          <w:rFonts w:ascii="Arial" w:hAnsi="Arial" w:cs="Arial" w:eastAsia="Arial"/>
          <w:spacing w:val="-21"/>
          <w:sz w:val="24"/>
          <w:szCs w:val="24"/>
        </w:rPr>
        <w:t> </w:t>
      </w:r>
      <w:r>
        <w:rPr>
          <w:rFonts w:ascii="Arial" w:hAnsi="Arial" w:cs="Arial" w:eastAsia="Arial"/>
          <w:spacing w:val="-3"/>
          <w:sz w:val="24"/>
          <w:szCs w:val="24"/>
        </w:rPr>
        <w:t>Wang</w:t>
      </w:r>
      <w:r>
        <w:rPr>
          <w:rFonts w:ascii="Arial" w:hAnsi="Arial" w:cs="Arial" w:eastAsia="Arial"/>
          <w:spacing w:val="-3"/>
          <w:position w:val="7"/>
          <w:sz w:val="14"/>
          <w:szCs w:val="14"/>
        </w:rPr>
        <w:t>1</w:t>
      </w:r>
      <w:r>
        <w:rPr>
          <w:rFonts w:ascii="Arial" w:hAnsi="Arial" w:cs="Arial" w:eastAsia="Arial"/>
          <w:spacing w:val="-3"/>
          <w:position w:val="-2"/>
          <w:sz w:val="28"/>
          <w:szCs w:val="28"/>
        </w:rPr>
        <w:t>*</w:t>
      </w:r>
      <w:r>
        <w:rPr>
          <w:rFonts w:ascii="Arial" w:hAnsi="Arial" w:cs="Arial" w:eastAsia="Arial"/>
          <w:spacing w:val="-3"/>
          <w:sz w:val="28"/>
          <w:szCs w:val="28"/>
        </w:rPr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/>
          <w:sz w:val="9"/>
          <w:szCs w:val="9"/>
        </w:rPr>
        <w:sectPr>
          <w:footerReference w:type="default" r:id="rId5"/>
          <w:type w:val="continuous"/>
          <w:pgSz w:w="12280" w:h="16060"/>
          <w:pgMar w:footer="37" w:top="460" w:bottom="220" w:left="980" w:right="860"/>
        </w:sectPr>
      </w:pPr>
    </w:p>
    <w:p>
      <w:pPr>
        <w:pStyle w:val="BodyText"/>
        <w:spacing w:line="232" w:lineRule="auto" w:before="75"/>
        <w:ind w:right="0"/>
        <w:jc w:val="both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The most common approaches to generating </w:t>
      </w:r>
      <w:r>
        <w:rPr>
          <w:rFonts w:ascii="Tahoma" w:hAnsi="Tahoma" w:cs="Tahoma" w:eastAsia="Tahoma"/>
          <w:spacing w:val="-3"/>
        </w:rPr>
        <w:t>power</w:t>
      </w:r>
      <w:r>
        <w:rPr>
          <w:rFonts w:ascii="Tahoma" w:hAnsi="Tahoma" w:cs="Tahoma" w:eastAsia="Tahoma"/>
          <w:spacing w:val="1"/>
        </w:rPr>
        <w:t> </w:t>
      </w:r>
      <w:r>
        <w:rPr>
          <w:rFonts w:ascii="Tahoma" w:hAnsi="Tahoma" w:cs="Tahoma" w:eastAsia="Tahoma"/>
        </w:rPr>
        <w:t>from</w:t>
      </w:r>
      <w:r>
        <w:rPr>
          <w:rFonts w:ascii="Tahoma" w:hAnsi="Tahoma" w:cs="Tahoma" w:eastAsia="Tahoma"/>
          <w:w w:val="98"/>
        </w:rPr>
        <w:t> </w:t>
      </w:r>
      <w:r>
        <w:rPr>
          <w:rFonts w:ascii="Tahoma" w:hAnsi="Tahoma" w:cs="Tahoma" w:eastAsia="Tahoma"/>
        </w:rPr>
        <w:t>sunlight are either photovoltaic, in which sunlight</w:t>
      </w:r>
      <w:r>
        <w:rPr>
          <w:rFonts w:ascii="Tahoma" w:hAnsi="Tahoma" w:cs="Tahoma" w:eastAsia="Tahoma"/>
          <w:spacing w:val="38"/>
        </w:rPr>
        <w:t> </w:t>
      </w:r>
      <w:r>
        <w:rPr>
          <w:rFonts w:ascii="Tahoma" w:hAnsi="Tahoma" w:cs="Tahoma" w:eastAsia="Tahoma"/>
        </w:rPr>
        <w:t>directly</w:t>
      </w:r>
      <w:r>
        <w:rPr>
          <w:rFonts w:ascii="Tahoma" w:hAnsi="Tahoma" w:cs="Tahoma" w:eastAsia="Tahoma"/>
          <w:w w:val="103"/>
        </w:rPr>
        <w:t> </w:t>
      </w:r>
      <w:r>
        <w:rPr>
          <w:rFonts w:ascii="Tahoma" w:hAnsi="Tahoma" w:cs="Tahoma" w:eastAsia="Tahoma"/>
        </w:rPr>
        <w:t>excites electron–hole pairs in a semiconductor, or</w:t>
      </w:r>
      <w:r>
        <w:rPr>
          <w:rFonts w:ascii="Tahoma" w:hAnsi="Tahoma" w:cs="Tahoma" w:eastAsia="Tahoma"/>
          <w:spacing w:val="56"/>
        </w:rPr>
        <w:t> </w:t>
      </w:r>
      <w:r>
        <w:rPr>
          <w:rFonts w:ascii="Tahoma" w:hAnsi="Tahoma" w:cs="Tahoma" w:eastAsia="Tahoma"/>
        </w:rPr>
        <w:t>solar–</w:t>
      </w:r>
      <w:r>
        <w:rPr>
          <w:rFonts w:ascii="Tahoma" w:hAnsi="Tahoma" w:cs="Tahoma" w:eastAsia="Tahoma"/>
          <w:w w:val="99"/>
        </w:rPr>
        <w:t> </w:t>
      </w:r>
      <w:r>
        <w:rPr>
          <w:rFonts w:ascii="Tahoma" w:hAnsi="Tahoma" w:cs="Tahoma" w:eastAsia="Tahoma"/>
        </w:rPr>
        <w:t>thermal,</w:t>
      </w:r>
      <w:r>
        <w:rPr>
          <w:rFonts w:ascii="Tahoma" w:hAnsi="Tahoma" w:cs="Tahoma" w:eastAsia="Tahoma"/>
          <w:spacing w:val="31"/>
        </w:rPr>
        <w:t> </w:t>
      </w:r>
      <w:r>
        <w:rPr>
          <w:rFonts w:ascii="Tahoma" w:hAnsi="Tahoma" w:cs="Tahoma" w:eastAsia="Tahoma"/>
        </w:rPr>
        <w:t>in</w:t>
      </w:r>
      <w:r>
        <w:rPr>
          <w:rFonts w:ascii="Tahoma" w:hAnsi="Tahoma" w:cs="Tahoma" w:eastAsia="Tahoma"/>
          <w:spacing w:val="32"/>
        </w:rPr>
        <w:t> </w:t>
      </w:r>
      <w:r>
        <w:rPr>
          <w:rFonts w:ascii="Tahoma" w:hAnsi="Tahoma" w:cs="Tahoma" w:eastAsia="Tahoma"/>
        </w:rPr>
        <w:t>which</w:t>
      </w:r>
      <w:r>
        <w:rPr>
          <w:rFonts w:ascii="Tahoma" w:hAnsi="Tahoma" w:cs="Tahoma" w:eastAsia="Tahoma"/>
          <w:spacing w:val="31"/>
        </w:rPr>
        <w:t> </w:t>
      </w:r>
      <w:r>
        <w:rPr>
          <w:rFonts w:ascii="Tahoma" w:hAnsi="Tahoma" w:cs="Tahoma" w:eastAsia="Tahoma"/>
        </w:rPr>
        <w:t>sunlight</w:t>
      </w:r>
      <w:r>
        <w:rPr>
          <w:rFonts w:ascii="Tahoma" w:hAnsi="Tahoma" w:cs="Tahoma" w:eastAsia="Tahoma"/>
          <w:spacing w:val="32"/>
        </w:rPr>
        <w:t> </w:t>
      </w:r>
      <w:r>
        <w:rPr>
          <w:rFonts w:ascii="Tahoma" w:hAnsi="Tahoma" w:cs="Tahoma" w:eastAsia="Tahoma"/>
        </w:rPr>
        <w:t>drives</w:t>
      </w:r>
      <w:r>
        <w:rPr>
          <w:rFonts w:ascii="Tahoma" w:hAnsi="Tahoma" w:cs="Tahoma" w:eastAsia="Tahoma"/>
          <w:spacing w:val="32"/>
        </w:rPr>
        <w:t> </w:t>
      </w:r>
      <w:r>
        <w:rPr>
          <w:rFonts w:ascii="Tahoma" w:hAnsi="Tahoma" w:cs="Tahoma" w:eastAsia="Tahoma"/>
        </w:rPr>
        <w:t>a</w:t>
      </w:r>
      <w:r>
        <w:rPr>
          <w:rFonts w:ascii="Tahoma" w:hAnsi="Tahoma" w:cs="Tahoma" w:eastAsia="Tahoma"/>
          <w:spacing w:val="31"/>
        </w:rPr>
        <w:t> </w:t>
      </w:r>
      <w:r>
        <w:rPr>
          <w:rFonts w:ascii="Tahoma" w:hAnsi="Tahoma" w:cs="Tahoma" w:eastAsia="Tahoma"/>
        </w:rPr>
        <w:t>mechanical</w:t>
      </w:r>
      <w:r>
        <w:rPr>
          <w:rFonts w:ascii="Tahoma" w:hAnsi="Tahoma" w:cs="Tahoma" w:eastAsia="Tahoma"/>
          <w:spacing w:val="32"/>
        </w:rPr>
        <w:t> </w:t>
      </w:r>
      <w:r>
        <w:rPr>
          <w:rFonts w:ascii="Tahoma" w:hAnsi="Tahoma" w:cs="Tahoma" w:eastAsia="Tahoma"/>
        </w:rPr>
        <w:t>heat</w:t>
      </w:r>
      <w:r>
        <w:rPr>
          <w:rFonts w:ascii="Tahoma" w:hAnsi="Tahoma" w:cs="Tahoma" w:eastAsia="Tahoma"/>
          <w:spacing w:val="32"/>
        </w:rPr>
        <w:t> </w:t>
      </w:r>
      <w:r>
        <w:rPr>
          <w:rFonts w:ascii="Tahoma" w:hAnsi="Tahoma" w:cs="Tahoma" w:eastAsia="Tahoma"/>
        </w:rPr>
        <w:t>engine.</w:t>
      </w:r>
      <w:r>
        <w:rPr>
          <w:rFonts w:ascii="Tahoma" w:hAnsi="Tahoma" w:cs="Tahoma" w:eastAsia="Tahoma"/>
          <w:w w:val="98"/>
        </w:rPr>
        <w:t> </w:t>
      </w:r>
      <w:r>
        <w:rPr>
          <w:rFonts w:ascii="Tahoma" w:hAnsi="Tahoma" w:cs="Tahoma" w:eastAsia="Tahoma"/>
        </w:rPr>
        <w:t>Photovoltaic </w:t>
      </w:r>
      <w:r>
        <w:rPr>
          <w:rFonts w:ascii="Tahoma" w:hAnsi="Tahoma" w:cs="Tahoma" w:eastAsia="Tahoma"/>
          <w:spacing w:val="-3"/>
        </w:rPr>
        <w:t>power </w:t>
      </w:r>
      <w:r>
        <w:rPr>
          <w:rFonts w:ascii="Tahoma" w:hAnsi="Tahoma" w:cs="Tahoma" w:eastAsia="Tahoma"/>
        </w:rPr>
        <w:t>generation is intermittent and </w:t>
      </w:r>
      <w:r>
        <w:rPr>
          <w:rFonts w:ascii="Tahoma" w:hAnsi="Tahoma" w:cs="Tahoma" w:eastAsia="Tahoma"/>
          <w:spacing w:val="33"/>
        </w:rPr>
        <w:t> </w:t>
      </w:r>
      <w:r>
        <w:rPr>
          <w:rFonts w:ascii="Tahoma" w:hAnsi="Tahoma" w:cs="Tahoma" w:eastAsia="Tahoma"/>
        </w:rPr>
        <w:t>typically</w:t>
      </w:r>
      <w:r>
        <w:rPr>
          <w:rFonts w:ascii="Tahoma" w:hAnsi="Tahoma" w:cs="Tahoma" w:eastAsia="Tahoma"/>
          <w:w w:val="105"/>
        </w:rPr>
        <w:t> </w:t>
      </w:r>
      <w:r>
        <w:rPr>
          <w:rFonts w:ascii="Tahoma" w:hAnsi="Tahoma" w:cs="Tahoma" w:eastAsia="Tahoma"/>
        </w:rPr>
        <w:t>only exploits a portion of the solar spectrum</w:t>
      </w:r>
      <w:r>
        <w:rPr>
          <w:rFonts w:ascii="Tahoma" w:hAnsi="Tahoma" w:cs="Tahoma" w:eastAsia="Tahoma"/>
          <w:spacing w:val="36"/>
        </w:rPr>
        <w:t> </w:t>
      </w:r>
      <w:r>
        <w:rPr>
          <w:rFonts w:ascii="Tahoma" w:hAnsi="Tahoma" w:cs="Tahoma" w:eastAsia="Tahoma"/>
        </w:rPr>
        <w:t>efﬁciently,</w:t>
      </w:r>
      <w:r>
        <w:rPr>
          <w:rFonts w:ascii="Tahoma" w:hAnsi="Tahoma" w:cs="Tahoma" w:eastAsia="Tahoma"/>
          <w:w w:val="85"/>
        </w:rPr>
        <w:t> </w:t>
      </w:r>
      <w:r>
        <w:rPr>
          <w:rFonts w:ascii="Tahoma" w:hAnsi="Tahoma" w:cs="Tahoma" w:eastAsia="Tahoma"/>
        </w:rPr>
        <w:t>whereas  the  intrinsic  irreversibilities  of  small  heat</w:t>
      </w:r>
      <w:r>
        <w:rPr>
          <w:rFonts w:ascii="Tahoma" w:hAnsi="Tahoma" w:cs="Tahoma" w:eastAsia="Tahoma"/>
          <w:spacing w:val="53"/>
        </w:rPr>
        <w:t> </w:t>
      </w:r>
      <w:r>
        <w:rPr>
          <w:rFonts w:ascii="Tahoma" w:hAnsi="Tahoma" w:cs="Tahoma" w:eastAsia="Tahoma"/>
        </w:rPr>
        <w:t>engines</w:t>
      </w:r>
    </w:p>
    <w:p>
      <w:pPr>
        <w:pStyle w:val="BodyText"/>
        <w:spacing w:line="210" w:lineRule="exact" w:before="82"/>
        <w:ind w:right="115"/>
        <w:jc w:val="both"/>
      </w:pPr>
      <w:r>
        <w:rPr>
          <w:w w:val="105"/>
        </w:rPr>
        <w:br w:type="column"/>
      </w:r>
      <w:r>
        <w:rPr>
          <w:w w:val="105"/>
        </w:rPr>
        <w:t>the photovoltaic bandgap (</w:t>
      </w:r>
      <w:r>
        <w:rPr>
          <w:rFonts w:ascii="Book Antiqua" w:hAnsi="Book Antiqua" w:cs="Book Antiqua" w:eastAsia="Book Antiqua"/>
          <w:i/>
          <w:w w:val="105"/>
        </w:rPr>
        <w:t>E</w:t>
      </w:r>
      <w:r>
        <w:rPr>
          <w:w w:val="105"/>
          <w:position w:val="-4"/>
          <w:sz w:val="12"/>
          <w:szCs w:val="12"/>
        </w:rPr>
        <w:t>g</w:t>
      </w:r>
      <w:r>
        <w:rPr>
          <w:w w:val="105"/>
        </w:rPr>
        <w:t>) and low emittance for</w:t>
      </w:r>
      <w:r>
        <w:rPr>
          <w:spacing w:val="6"/>
          <w:w w:val="105"/>
        </w:rPr>
        <w:t> </w:t>
      </w:r>
      <w:r>
        <w:rPr>
          <w:w w:val="105"/>
        </w:rPr>
        <w:t>energies</w:t>
      </w:r>
      <w:r>
        <w:rPr>
          <w:w w:val="100"/>
        </w:rPr>
        <w:t> </w:t>
      </w:r>
      <w:r>
        <w:rPr>
          <w:w w:val="105"/>
        </w:rPr>
        <w:t>below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bandgap.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excite</w:t>
      </w:r>
      <w:r>
        <w:rPr>
          <w:spacing w:val="-16"/>
          <w:w w:val="105"/>
        </w:rPr>
        <w:t> </w:t>
      </w:r>
      <w:r>
        <w:rPr>
          <w:w w:val="105"/>
        </w:rPr>
        <w:t>enough</w:t>
      </w:r>
      <w:r>
        <w:rPr>
          <w:spacing w:val="-15"/>
          <w:w w:val="105"/>
        </w:rPr>
        <w:t> </w:t>
      </w:r>
      <w:r>
        <w:rPr>
          <w:w w:val="105"/>
        </w:rPr>
        <w:t>thermal</w:t>
      </w:r>
      <w:r>
        <w:rPr>
          <w:spacing w:val="-16"/>
          <w:w w:val="105"/>
        </w:rPr>
        <w:t> </w:t>
      </w:r>
      <w:r>
        <w:rPr>
          <w:w w:val="105"/>
        </w:rPr>
        <w:t>modes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substantial</w:t>
      </w:r>
      <w:r>
        <w:rPr>
          <w:w w:val="104"/>
        </w:rPr>
        <w:t> </w:t>
      </w:r>
      <w:r>
        <w:rPr>
          <w:w w:val="105"/>
        </w:rPr>
        <w:t>emission above the bandgap, the emitter temperature</w:t>
      </w:r>
      <w:r>
        <w:rPr>
          <w:spacing w:val="6"/>
          <w:w w:val="105"/>
        </w:rPr>
        <w:t> </w:t>
      </w:r>
      <w:r>
        <w:rPr>
          <w:w w:val="105"/>
        </w:rPr>
        <w:t>should</w:t>
      </w:r>
      <w:r>
        <w:rPr>
          <w:w w:val="104"/>
        </w:rPr>
        <w:t> </w:t>
      </w:r>
      <w:r>
        <w:rPr>
          <w:w w:val="105"/>
        </w:rPr>
        <w:t>ideally</w:t>
      </w:r>
      <w:hyperlink w:history="true" w:anchor="_bookmark4">
        <w:r>
          <w:rPr>
            <w:w w:val="105"/>
            <w:position w:val="6"/>
            <w:sz w:val="12"/>
            <w:szCs w:val="12"/>
          </w:rPr>
          <w:t>12</w:t>
        </w:r>
      </w:hyperlink>
      <w:r>
        <w:rPr>
          <w:w w:val="105"/>
          <w:position w:val="6"/>
          <w:sz w:val="12"/>
          <w:szCs w:val="12"/>
        </w:rPr>
        <w:t>  </w:t>
      </w:r>
      <w:r>
        <w:rPr>
          <w:w w:val="105"/>
        </w:rPr>
        <w:t>be high enough that Planck’s blackbody peak </w:t>
      </w:r>
      <w:r>
        <w:rPr>
          <w:spacing w:val="31"/>
          <w:w w:val="105"/>
        </w:rPr>
        <w:t> </w:t>
      </w:r>
      <w:r>
        <w:rPr>
          <w:w w:val="105"/>
        </w:rPr>
        <w:t>coincides</w:t>
      </w:r>
      <w:r>
        <w:rPr/>
      </w:r>
    </w:p>
    <w:p>
      <w:pPr>
        <w:pStyle w:val="BodyText"/>
        <w:spacing w:line="240" w:lineRule="auto" w:before="1"/>
        <w:ind w:left="1636" w:right="0" w:hanging="1527"/>
        <w:jc w:val="left"/>
      </w:pP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bandgap;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other</w:t>
      </w:r>
      <w:r>
        <w:rPr>
          <w:spacing w:val="19"/>
        </w:rPr>
        <w:t> </w:t>
      </w:r>
      <w:r>
        <w:rPr/>
        <w:t>words,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Wien’s</w:t>
      </w:r>
      <w:r>
        <w:rPr>
          <w:spacing w:val="19"/>
        </w:rPr>
        <w:t> </w:t>
      </w:r>
      <w:r>
        <w:rPr/>
        <w:t>displacement</w:t>
      </w:r>
      <w:r>
        <w:rPr>
          <w:spacing w:val="19"/>
        </w:rPr>
        <w:t> </w:t>
      </w:r>
      <w:r>
        <w:rPr>
          <w:spacing w:val="-3"/>
        </w:rPr>
        <w:t>law,</w:t>
      </w:r>
    </w:p>
    <w:p>
      <w:pPr>
        <w:spacing w:line="212" w:lineRule="exact" w:before="129"/>
        <w:ind w:left="1636" w:right="0" w:firstLine="0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 w:hAnsi="Book Antiqua" w:cs="Book Antiqua" w:eastAsia="Book Antiqua"/>
          <w:i/>
          <w:spacing w:val="3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3"/>
          <w:w w:val="105"/>
          <w:position w:val="8"/>
          <w:sz w:val="12"/>
          <w:szCs w:val="12"/>
        </w:rPr>
        <w:t>opt </w:t>
      </w:r>
      <w:r>
        <w:rPr>
          <w:rFonts w:ascii="微软雅黑" w:hAnsi="微软雅黑" w:cs="微软雅黑" w:eastAsia="微软雅黑"/>
          <w:w w:val="105"/>
          <w:sz w:val="18"/>
          <w:szCs w:val="18"/>
        </w:rPr>
        <w:t>≈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2336 </w:t>
      </w:r>
      <w:r>
        <w:rPr>
          <w:rFonts w:ascii="微软雅黑" w:hAnsi="微软雅黑" w:cs="微软雅黑" w:eastAsia="微软雅黑"/>
          <w:w w:val="105"/>
          <w:sz w:val="18"/>
          <w:szCs w:val="18"/>
        </w:rPr>
        <w:t>[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K </w:t>
      </w:r>
      <w:r>
        <w:rPr>
          <w:rFonts w:ascii="Times New Roman" w:hAnsi="Times New Roman" w:cs="Times New Roman" w:eastAsia="Times New Roman"/>
          <w:spacing w:val="7"/>
          <w:w w:val="105"/>
          <w:sz w:val="18"/>
          <w:szCs w:val="18"/>
        </w:rPr>
        <w:t>eV</w:t>
      </w:r>
      <w:r>
        <w:rPr>
          <w:rFonts w:ascii="微软雅黑" w:hAnsi="微软雅黑" w:cs="微软雅黑" w:eastAsia="微软雅黑"/>
          <w:spacing w:val="7"/>
          <w:w w:val="105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pacing w:val="7"/>
          <w:w w:val="105"/>
          <w:position w:val="8"/>
          <w:sz w:val="12"/>
          <w:szCs w:val="12"/>
        </w:rPr>
        <w:t>1</w:t>
      </w:r>
      <w:r>
        <w:rPr>
          <w:rFonts w:ascii="微软雅黑" w:hAnsi="微软雅黑" w:cs="微软雅黑" w:eastAsia="微软雅黑"/>
          <w:spacing w:val="7"/>
          <w:w w:val="105"/>
          <w:sz w:val="18"/>
          <w:szCs w:val="18"/>
        </w:rPr>
        <w:t>]·</w:t>
      </w:r>
      <w:r>
        <w:rPr>
          <w:rFonts w:ascii="微软雅黑" w:hAnsi="微软雅黑" w:cs="微软雅黑" w:eastAsia="微软雅黑"/>
          <w:spacing w:val="-35"/>
          <w:w w:val="105"/>
          <w:sz w:val="18"/>
          <w:szCs w:val="18"/>
        </w:rPr>
        <w:t> </w:t>
      </w:r>
      <w:r>
        <w:rPr>
          <w:rFonts w:ascii="Book Antiqua" w:hAnsi="Book Antiqua" w:cs="Book Antiqua" w:eastAsia="Book Antiqua"/>
          <w:i/>
          <w:w w:val="105"/>
          <w:sz w:val="18"/>
          <w:szCs w:val="18"/>
        </w:rPr>
        <w:t>E</w:t>
      </w:r>
      <w:r>
        <w:rPr>
          <w:rFonts w:ascii="Book Antiqua" w:hAnsi="Book Antiqua" w:cs="Book Antiqua" w:eastAsia="Book Antiqua"/>
          <w:sz w:val="18"/>
          <w:szCs w:val="18"/>
        </w:rPr>
      </w:r>
    </w:p>
    <w:p>
      <w:pPr>
        <w:spacing w:after="0" w:line="212" w:lineRule="exact"/>
        <w:jc w:val="left"/>
        <w:rPr>
          <w:rFonts w:ascii="Book Antiqua" w:hAnsi="Book Antiqua" w:cs="Book Antiqua" w:eastAsia="Book Antiqua"/>
          <w:sz w:val="18"/>
          <w:szCs w:val="18"/>
        </w:rPr>
        <w:sectPr>
          <w:type w:val="continuous"/>
          <w:pgSz w:w="12280" w:h="16060"/>
          <w:pgMar w:top="460" w:bottom="220" w:left="980" w:right="860"/>
          <w:cols w:num="2" w:equalWidth="0">
            <w:col w:w="5094" w:space="129"/>
            <w:col w:w="5217"/>
          </w:cols>
        </w:sectPr>
      </w:pPr>
    </w:p>
    <w:p>
      <w:pPr>
        <w:tabs>
          <w:tab w:pos="1749" w:val="left" w:leader="none"/>
        </w:tabs>
        <w:spacing w:line="21" w:lineRule="exact" w:before="0"/>
        <w:ind w:left="0" w:right="1652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95"/>
          <w:sz w:val="12"/>
        </w:rPr>
        <w:t>e</w:t>
        <w:tab/>
        <w:t>g</w:t>
      </w:r>
      <w:r>
        <w:rPr>
          <w:rFonts w:ascii="Times New Roman"/>
          <w:sz w:val="12"/>
        </w:rPr>
      </w:r>
    </w:p>
    <w:p>
      <w:pPr>
        <w:pStyle w:val="BodyText"/>
        <w:spacing w:line="190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make the solar–thermal approach best suited for  </w:t>
      </w:r>
      <w:r>
        <w:rPr>
          <w:rFonts w:ascii="Tahoma" w:hAnsi="Tahoma" w:cs="Tahoma" w:eastAsia="Tahoma"/>
          <w:spacing w:val="41"/>
        </w:rPr>
        <w:t> </w:t>
      </w:r>
      <w:r>
        <w:rPr>
          <w:rFonts w:ascii="Tahoma" w:hAnsi="Tahoma" w:cs="Tahoma" w:eastAsia="Tahoma"/>
        </w:rPr>
        <w:t>utility-scale</w:t>
      </w:r>
    </w:p>
    <w:p>
      <w:pPr>
        <w:spacing w:after="0" w:line="190" w:lineRule="exact"/>
        <w:jc w:val="left"/>
        <w:rPr>
          <w:rFonts w:ascii="Tahoma" w:hAnsi="Tahoma" w:cs="Tahoma" w:eastAsia="Tahoma"/>
        </w:rPr>
        <w:sectPr>
          <w:type w:val="continuous"/>
          <w:pgSz w:w="12280" w:h="16060"/>
          <w:pgMar w:top="460" w:bottom="220" w:left="980" w:right="860"/>
        </w:sectPr>
      </w:pPr>
    </w:p>
    <w:p>
      <w:pPr>
        <w:pStyle w:val="BodyText"/>
        <w:spacing w:line="210" w:lineRule="exact" w:before="4"/>
        <w:ind w:right="0"/>
        <w:jc w:val="left"/>
        <w:rPr>
          <w:rFonts w:ascii="Tahoma" w:hAnsi="Tahoma" w:cs="Tahoma" w:eastAsia="Tahoma"/>
        </w:rPr>
      </w:pPr>
      <w:r>
        <w:rPr>
          <w:rFonts w:ascii="Tahoma"/>
          <w:spacing w:val="-3"/>
        </w:rPr>
        <w:t>power </w:t>
      </w:r>
      <w:r>
        <w:rPr>
          <w:rFonts w:ascii="Tahoma"/>
        </w:rPr>
        <w:t>plants. There is, therefore, an increasing need</w:t>
      </w:r>
      <w:r>
        <w:rPr>
          <w:rFonts w:ascii="Tahoma"/>
          <w:spacing w:val="45"/>
        </w:rPr>
        <w:t> </w:t>
      </w:r>
      <w:r>
        <w:rPr>
          <w:rFonts w:ascii="Tahoma"/>
        </w:rPr>
        <w:t>for</w:t>
      </w:r>
      <w:r>
        <w:rPr>
          <w:rFonts w:ascii="Tahoma"/>
          <w:w w:val="103"/>
        </w:rPr>
        <w:t> </w:t>
      </w:r>
      <w:r>
        <w:rPr>
          <w:rFonts w:ascii="Tahoma"/>
        </w:rPr>
        <w:t>hybrid</w:t>
      </w:r>
      <w:r>
        <w:rPr>
          <w:rFonts w:ascii="Tahoma"/>
          <w:spacing w:val="-11"/>
        </w:rPr>
        <w:t> </w:t>
      </w:r>
      <w:r>
        <w:rPr>
          <w:rFonts w:ascii="Tahoma"/>
        </w:rPr>
        <w:t>technologies</w:t>
      </w:r>
      <w:r>
        <w:rPr>
          <w:rFonts w:ascii="Tahoma"/>
          <w:spacing w:val="-10"/>
        </w:rPr>
        <w:t> </w:t>
      </w:r>
      <w:r>
        <w:rPr>
          <w:rFonts w:ascii="Tahoma"/>
        </w:rPr>
        <w:t>for</w:t>
      </w:r>
      <w:r>
        <w:rPr>
          <w:rFonts w:ascii="Tahoma"/>
          <w:spacing w:val="-10"/>
        </w:rPr>
        <w:t> </w:t>
      </w:r>
      <w:r>
        <w:rPr>
          <w:rFonts w:ascii="Tahoma"/>
        </w:rPr>
        <w:t>solar</w:t>
      </w:r>
      <w:r>
        <w:rPr>
          <w:rFonts w:ascii="Tahoma"/>
          <w:spacing w:val="-11"/>
        </w:rPr>
        <w:t> </w:t>
      </w:r>
      <w:r>
        <w:rPr>
          <w:rFonts w:ascii="Tahoma"/>
          <w:spacing w:val="-3"/>
        </w:rPr>
        <w:t>power</w:t>
      </w:r>
      <w:r>
        <w:rPr>
          <w:rFonts w:ascii="Tahoma"/>
          <w:spacing w:val="-11"/>
        </w:rPr>
        <w:t> </w:t>
      </w:r>
      <w:r>
        <w:rPr>
          <w:rFonts w:ascii="Tahoma"/>
        </w:rPr>
        <w:t>generation</w:t>
      </w:r>
      <w:hyperlink w:history="true" w:anchor="_bookmark14">
        <w:r>
          <w:rPr>
            <w:rFonts w:ascii="Tahoma"/>
            <w:position w:val="6"/>
            <w:sz w:val="12"/>
          </w:rPr>
          <w:t>1,2</w:t>
        </w:r>
      </w:hyperlink>
      <w:r>
        <w:rPr>
          <w:rFonts w:ascii="Tahoma"/>
        </w:rPr>
        <w:t>.</w:t>
      </w:r>
      <w:r>
        <w:rPr>
          <w:rFonts w:ascii="Tahoma"/>
          <w:spacing w:val="-10"/>
        </w:rPr>
        <w:t> </w:t>
      </w:r>
      <w:r>
        <w:rPr>
          <w:rFonts w:ascii="Tahoma"/>
        </w:rPr>
        <w:t>By</w:t>
      </w:r>
      <w:r>
        <w:rPr>
          <w:rFonts w:ascii="Tahoma"/>
          <w:spacing w:val="-14"/>
        </w:rPr>
        <w:t> </w:t>
      </w:r>
      <w:r>
        <w:rPr>
          <w:rFonts w:ascii="Tahoma"/>
        </w:rPr>
        <w:t>converting</w:t>
      </w:r>
    </w:p>
    <w:p>
      <w:pPr>
        <w:pStyle w:val="BodyText"/>
        <w:spacing w:line="242" w:lineRule="auto" w:before="5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The high-temperature operation of the emitter poses two </w:t>
      </w:r>
      <w:r>
        <w:rPr>
          <w:spacing w:val="-3"/>
          <w:w w:val="105"/>
        </w:rPr>
        <w:t>key</w:t>
      </w:r>
      <w:r>
        <w:rPr>
          <w:spacing w:val="-27"/>
          <w:w w:val="105"/>
        </w:rPr>
        <w:t> </w:t>
      </w:r>
      <w:r>
        <w:rPr>
          <w:w w:val="105"/>
        </w:rPr>
        <w:t>chal-</w:t>
      </w:r>
      <w:r>
        <w:rPr>
          <w:w w:val="102"/>
        </w:rPr>
        <w:t> </w:t>
      </w:r>
      <w:r>
        <w:rPr>
          <w:w w:val="105"/>
        </w:rPr>
        <w:t>lenges to efﬁcient STPV power conversion: collecting sunlight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spacing w:line="18" w:lineRule="exact" w:before="0"/>
        <w:ind w:left="144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20"/>
          <w:sz w:val="12"/>
        </w:rPr>
        <w:t>opt</w:t>
      </w:r>
      <w:r>
        <w:rPr>
          <w:rFonts w:ascii="Times New Roman"/>
          <w:sz w:val="12"/>
        </w:rPr>
      </w:r>
    </w:p>
    <w:p>
      <w:pPr>
        <w:spacing w:after="0" w:line="18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80" w:h="16060"/>
          <w:pgMar w:top="460" w:bottom="220" w:left="980" w:right="860"/>
          <w:cols w:num="2" w:equalWidth="0">
            <w:col w:w="5094" w:space="129"/>
            <w:col w:w="5217"/>
          </w:cols>
        </w:sectPr>
      </w:pPr>
    </w:p>
    <w:p>
      <w:pPr>
        <w:pStyle w:val="BodyText"/>
        <w:spacing w:line="188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/>
        </w:rPr>
        <w:t>sunlight into thermal emission tuned to energies directly</w:t>
      </w:r>
      <w:r>
        <w:rPr>
          <w:rFonts w:ascii="Tahoma"/>
          <w:spacing w:val="-11"/>
        </w:rPr>
        <w:t> </w:t>
      </w:r>
      <w:r>
        <w:rPr>
          <w:rFonts w:ascii="Tahoma"/>
          <w:spacing w:val="-3"/>
        </w:rPr>
        <w:t>above</w:t>
      </w:r>
    </w:p>
    <w:p>
      <w:pPr>
        <w:pStyle w:val="BodyText"/>
        <w:spacing w:line="210" w:lineRule="exact"/>
        <w:ind w:right="0"/>
        <w:jc w:val="left"/>
        <w:rPr>
          <w:sz w:val="12"/>
          <w:szCs w:val="12"/>
        </w:rPr>
      </w:pPr>
      <w:r>
        <w:rPr/>
        <w:br w:type="column"/>
      </w:r>
      <w:r>
        <w:rPr/>
        <w:t>efﬁciently reach</w:t>
      </w:r>
      <w:r>
        <w:rPr>
          <w:spacing w:val="-2"/>
        </w:rPr>
        <w:t> </w:t>
      </w:r>
      <w:r>
        <w:rPr>
          <w:rFonts w:ascii="Book Antiqua" w:hAnsi="Book Antiqua" w:cs="Book Antiqua" w:eastAsia="Book Antiqua"/>
          <w:i/>
          <w:spacing w:val="6"/>
        </w:rPr>
        <w:t>T</w:t>
      </w:r>
      <w:r>
        <w:rPr>
          <w:spacing w:val="6"/>
          <w:position w:val="-4"/>
          <w:sz w:val="12"/>
          <w:szCs w:val="12"/>
        </w:rPr>
        <w:t>e</w:t>
      </w:r>
      <w:r>
        <w:rPr>
          <w:spacing w:val="6"/>
          <w:sz w:val="12"/>
          <w:szCs w:val="12"/>
        </w:rPr>
      </w:r>
    </w:p>
    <w:p>
      <w:pPr>
        <w:pStyle w:val="BodyText"/>
        <w:spacing w:line="189" w:lineRule="exact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maintaining</w:t>
      </w:r>
      <w:r>
        <w:rPr>
          <w:spacing w:val="-25"/>
          <w:w w:val="105"/>
        </w:rPr>
        <w:t> </w:t>
      </w:r>
      <w:r>
        <w:rPr>
          <w:w w:val="105"/>
        </w:rPr>
        <w:t>spectral</w:t>
      </w:r>
      <w:r>
        <w:rPr>
          <w:spacing w:val="-25"/>
          <w:w w:val="105"/>
        </w:rPr>
        <w:t> </w:t>
      </w:r>
      <w:r>
        <w:rPr>
          <w:w w:val="105"/>
        </w:rPr>
        <w:t>selectivity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at</w:t>
      </w:r>
      <w:r>
        <w:rPr>
          <w:spacing w:val="-25"/>
          <w:w w:val="105"/>
        </w:rPr>
        <w:t> </w:t>
      </w:r>
      <w:r>
        <w:rPr>
          <w:w w:val="105"/>
        </w:rPr>
        <w:t>elevated</w:t>
      </w:r>
      <w:r>
        <w:rPr/>
      </w:r>
    </w:p>
    <w:p>
      <w:pPr>
        <w:spacing w:after="0" w:line="189" w:lineRule="exact"/>
        <w:jc w:val="left"/>
        <w:sectPr>
          <w:type w:val="continuous"/>
          <w:pgSz w:w="12280" w:h="16060"/>
          <w:pgMar w:top="460" w:bottom="220" w:left="980" w:right="860"/>
          <w:cols w:num="3" w:equalWidth="0">
            <w:col w:w="5093" w:space="129"/>
            <w:col w:w="1498" w:space="65"/>
            <w:col w:w="3655"/>
          </w:cols>
        </w:sectPr>
      </w:pPr>
    </w:p>
    <w:p>
      <w:pPr>
        <w:pStyle w:val="BodyText"/>
        <w:spacing w:line="184" w:lineRule="exact"/>
        <w:ind w:right="0"/>
        <w:jc w:val="both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the photovoltaic bandgap using a hot absorber–emitter, </w:t>
      </w:r>
      <w:r>
        <w:rPr>
          <w:rFonts w:ascii="Tahoma" w:hAnsi="Tahoma" w:cs="Tahoma" w:eastAsia="Tahoma"/>
          <w:spacing w:val="49"/>
        </w:rPr>
        <w:t> </w:t>
      </w:r>
      <w:r>
        <w:rPr>
          <w:rFonts w:ascii="Tahoma" w:hAnsi="Tahoma" w:cs="Tahoma" w:eastAsia="Tahoma"/>
        </w:rPr>
        <w:t>solar</w:t>
      </w:r>
    </w:p>
    <w:p>
      <w:pPr>
        <w:pStyle w:val="BodyText"/>
        <w:spacing w:line="232" w:lineRule="auto" w:before="1"/>
        <w:ind w:right="0"/>
        <w:jc w:val="both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thermophotovoltaics promise to </w:t>
      </w:r>
      <w:r>
        <w:rPr>
          <w:rFonts w:ascii="Tahoma" w:hAnsi="Tahoma" w:cs="Tahoma" w:eastAsia="Tahoma"/>
          <w:spacing w:val="-3"/>
        </w:rPr>
        <w:t>leverage </w:t>
      </w:r>
      <w:r>
        <w:rPr>
          <w:rFonts w:ascii="Tahoma" w:hAnsi="Tahoma" w:cs="Tahoma" w:eastAsia="Tahoma"/>
        </w:rPr>
        <w:t>the beneﬁts of</w:t>
      </w:r>
      <w:r>
        <w:rPr>
          <w:rFonts w:ascii="Tahoma" w:hAnsi="Tahoma" w:cs="Tahoma" w:eastAsia="Tahoma"/>
          <w:spacing w:val="29"/>
        </w:rPr>
        <w:t> </w:t>
      </w:r>
      <w:r>
        <w:rPr>
          <w:rFonts w:ascii="Tahoma" w:hAnsi="Tahoma" w:cs="Tahoma" w:eastAsia="Tahoma"/>
        </w:rPr>
        <w:t>both</w:t>
      </w:r>
      <w:r>
        <w:rPr>
          <w:rFonts w:ascii="Tahoma" w:hAnsi="Tahoma" w:cs="Tahoma" w:eastAsia="Tahoma"/>
          <w:w w:val="100"/>
        </w:rPr>
        <w:t> </w:t>
      </w:r>
      <w:r>
        <w:rPr>
          <w:rFonts w:ascii="Tahoma" w:hAnsi="Tahoma" w:cs="Tahoma" w:eastAsia="Tahoma"/>
        </w:rPr>
        <w:t>approaches: high efﬁciency, by harnessing the entire</w:t>
      </w:r>
      <w:r>
        <w:rPr>
          <w:rFonts w:ascii="Tahoma" w:hAnsi="Tahoma" w:cs="Tahoma" w:eastAsia="Tahoma"/>
          <w:spacing w:val="-1"/>
        </w:rPr>
        <w:t> </w:t>
      </w:r>
      <w:r>
        <w:rPr>
          <w:rFonts w:ascii="Tahoma" w:hAnsi="Tahoma" w:cs="Tahoma" w:eastAsia="Tahoma"/>
        </w:rPr>
        <w:t>solar</w:t>
      </w:r>
      <w:r>
        <w:rPr>
          <w:rFonts w:ascii="Tahoma" w:hAnsi="Tahoma" w:cs="Tahoma" w:eastAsia="Tahoma"/>
          <w:w w:val="103"/>
        </w:rPr>
        <w:t> </w:t>
      </w:r>
      <w:r>
        <w:rPr>
          <w:rFonts w:ascii="Tahoma" w:hAnsi="Tahoma" w:cs="Tahoma" w:eastAsia="Tahoma"/>
        </w:rPr>
        <w:t>spectrum</w:t>
      </w:r>
      <w:hyperlink w:history="true" w:anchor="_bookmark15">
        <w:r>
          <w:rPr>
            <w:rFonts w:ascii="Tahoma" w:hAnsi="Tahoma" w:cs="Tahoma" w:eastAsia="Tahoma"/>
            <w:position w:val="6"/>
            <w:sz w:val="12"/>
            <w:szCs w:val="12"/>
          </w:rPr>
          <w:t>3–5</w:t>
        </w:r>
      </w:hyperlink>
      <w:r>
        <w:rPr>
          <w:rFonts w:ascii="Tahoma" w:hAnsi="Tahoma" w:cs="Tahoma" w:eastAsia="Tahoma"/>
        </w:rPr>
        <w:t>; scalability and compactness, because of</w:t>
      </w:r>
      <w:r>
        <w:rPr>
          <w:rFonts w:ascii="Tahoma" w:hAnsi="Tahoma" w:cs="Tahoma" w:eastAsia="Tahoma"/>
          <w:spacing w:val="3"/>
        </w:rPr>
        <w:t> </w:t>
      </w:r>
      <w:r>
        <w:rPr>
          <w:rFonts w:ascii="Tahoma" w:hAnsi="Tahoma" w:cs="Tahoma" w:eastAsia="Tahoma"/>
        </w:rPr>
        <w:t>their</w:t>
      </w:r>
      <w:r>
        <w:rPr>
          <w:rFonts w:ascii="Tahoma" w:hAnsi="Tahoma" w:cs="Tahoma" w:eastAsia="Tahoma"/>
          <w:w w:val="104"/>
        </w:rPr>
        <w:t> </w:t>
      </w:r>
      <w:r>
        <w:rPr>
          <w:rFonts w:ascii="Tahoma" w:hAnsi="Tahoma" w:cs="Tahoma" w:eastAsia="Tahoma"/>
        </w:rPr>
        <w:t>solid-state nature; and dispatchablility, owing to the ability</w:t>
      </w:r>
      <w:r>
        <w:rPr>
          <w:rFonts w:ascii="Tahoma" w:hAnsi="Tahoma" w:cs="Tahoma" w:eastAsia="Tahoma"/>
          <w:spacing w:val="43"/>
        </w:rPr>
        <w:t> </w:t>
      </w:r>
      <w:r>
        <w:rPr>
          <w:rFonts w:ascii="Tahoma" w:hAnsi="Tahoma" w:cs="Tahoma" w:eastAsia="Tahoma"/>
        </w:rPr>
        <w:t>to</w:t>
      </w:r>
      <w:r>
        <w:rPr>
          <w:rFonts w:ascii="Tahoma" w:hAnsi="Tahoma" w:cs="Tahoma" w:eastAsia="Tahoma"/>
          <w:w w:val="102"/>
        </w:rPr>
        <w:t> </w:t>
      </w:r>
      <w:r>
        <w:rPr>
          <w:rFonts w:ascii="Tahoma" w:hAnsi="Tahoma" w:cs="Tahoma" w:eastAsia="Tahoma"/>
        </w:rPr>
        <w:t>store  energy using  thermal or chemical  means</w:t>
      </w:r>
      <w:hyperlink w:history="true" w:anchor="_bookmark18">
        <w:r>
          <w:rPr>
            <w:rFonts w:ascii="Tahoma" w:hAnsi="Tahoma" w:cs="Tahoma" w:eastAsia="Tahoma"/>
            <w:position w:val="6"/>
            <w:sz w:val="12"/>
            <w:szCs w:val="12"/>
          </w:rPr>
          <w:t>6–8</w:t>
        </w:r>
      </w:hyperlink>
      <w:r>
        <w:rPr>
          <w:rFonts w:ascii="Tahoma" w:hAnsi="Tahoma" w:cs="Tahoma" w:eastAsia="Tahoma"/>
        </w:rPr>
        <w:t>. </w:t>
      </w:r>
      <w:r>
        <w:rPr>
          <w:rFonts w:ascii="Tahoma" w:hAnsi="Tahoma" w:cs="Tahoma" w:eastAsia="Tahoma"/>
          <w:spacing w:val="51"/>
        </w:rPr>
        <w:t> </w:t>
      </w:r>
      <w:r>
        <w:rPr>
          <w:rFonts w:ascii="Tahoma" w:hAnsi="Tahoma" w:cs="Tahoma" w:eastAsia="Tahoma"/>
          <w:spacing w:val="-5"/>
        </w:rPr>
        <w:t>However,</w:t>
      </w:r>
    </w:p>
    <w:p>
      <w:pPr>
        <w:pStyle w:val="BodyText"/>
        <w:spacing w:line="190" w:lineRule="exact"/>
        <w:ind w:right="0"/>
        <w:jc w:val="both"/>
      </w:pPr>
      <w:r>
        <w:rPr>
          <w:w w:val="105"/>
        </w:rPr>
        <w:br w:type="column"/>
      </w:r>
      <w:r>
        <w:rPr>
          <w:w w:val="105"/>
        </w:rPr>
        <w:t>temperatures. </w:t>
      </w:r>
      <w:r>
        <w:rPr>
          <w:spacing w:val="-3"/>
          <w:w w:val="105"/>
        </w:rPr>
        <w:t>Past </w:t>
      </w:r>
      <w:r>
        <w:rPr>
          <w:w w:val="105"/>
        </w:rPr>
        <w:t>STPV embodiments </w:t>
      </w:r>
      <w:r>
        <w:rPr>
          <w:spacing w:val="-3"/>
          <w:w w:val="105"/>
        </w:rPr>
        <w:t>have </w:t>
      </w:r>
      <w:r>
        <w:rPr>
          <w:w w:val="105"/>
        </w:rPr>
        <w:t>relied on the</w:t>
      </w:r>
      <w:r>
        <w:rPr>
          <w:spacing w:val="-20"/>
          <w:w w:val="105"/>
        </w:rPr>
        <w:t> </w:t>
      </w:r>
      <w:r>
        <w:rPr>
          <w:w w:val="105"/>
        </w:rPr>
        <w:t>intrinsic</w:t>
      </w:r>
      <w:r>
        <w:rPr/>
      </w:r>
    </w:p>
    <w:p>
      <w:pPr>
        <w:pStyle w:val="BodyText"/>
        <w:spacing w:line="242" w:lineRule="auto"/>
        <w:ind w:right="115"/>
        <w:jc w:val="both"/>
      </w:pPr>
      <w:r>
        <w:rPr/>
        <w:t>properties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materials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as</w:t>
      </w:r>
      <w:r>
        <w:rPr>
          <w:spacing w:val="29"/>
        </w:rPr>
        <w:t> </w:t>
      </w:r>
      <w:r>
        <w:rPr/>
        <w:t>tungsten</w:t>
      </w:r>
      <w:hyperlink w:history="true" w:anchor="_bookmark19">
        <w:r>
          <w:rPr>
            <w:position w:val="6"/>
            <w:sz w:val="12"/>
          </w:rPr>
          <w:t>9,10</w:t>
        </w:r>
      </w:hyperlink>
      <w:r>
        <w:rPr/>
        <w:t>.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absorber,</w:t>
      </w:r>
      <w:r>
        <w:rPr>
          <w:spacing w:val="35"/>
        </w:rPr>
        <w:t> </w:t>
      </w:r>
      <w:r>
        <w:rPr/>
        <w:t>one</w:t>
      </w:r>
      <w:r>
        <w:rPr>
          <w:spacing w:val="-43"/>
        </w:rPr>
        <w:t> </w:t>
      </w:r>
      <w:r>
        <w:rPr>
          <w:spacing w:val="-43"/>
        </w:rPr>
      </w:r>
      <w:r>
        <w:rPr/>
        <w:t>approach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effectively</w:t>
      </w:r>
      <w:r>
        <w:rPr>
          <w:spacing w:val="32"/>
        </w:rPr>
        <w:t> </w:t>
      </w:r>
      <w:r>
        <w:rPr/>
        <w:t>enhance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intrinsic</w:t>
      </w:r>
      <w:r>
        <w:rPr>
          <w:spacing w:val="37"/>
        </w:rPr>
        <w:t> </w:t>
      </w:r>
      <w:r>
        <w:rPr/>
        <w:t>solar</w:t>
      </w:r>
      <w:r>
        <w:rPr>
          <w:spacing w:val="31"/>
        </w:rPr>
        <w:t> </w:t>
      </w:r>
      <w:r>
        <w:rPr/>
        <w:t>absorptivity</w:t>
      </w:r>
      <w:r>
        <w:rPr>
          <w:spacing w:val="33"/>
        </w:rPr>
        <w:t> </w:t>
      </w:r>
      <w:r>
        <w:rPr/>
        <w:t>of</w:t>
      </w:r>
      <w:r>
        <w:rPr>
          <w:spacing w:val="-43"/>
        </w:rPr>
        <w:t> </w:t>
      </w:r>
      <w:r>
        <w:rPr>
          <w:spacing w:val="-43"/>
        </w:rPr>
      </w:r>
      <w:r>
        <w:rPr/>
        <w:t>materials is to use macro-cavity geometries. Because of the</w:t>
      </w:r>
      <w:r>
        <w:rPr>
          <w:spacing w:val="19"/>
        </w:rPr>
        <w:t> </w:t>
      </w:r>
      <w:r>
        <w:rPr/>
        <w:t>high</w:t>
      </w:r>
      <w:r>
        <w:rPr>
          <w:w w:val="103"/>
        </w:rPr>
        <w:t> </w:t>
      </w:r>
      <w:r>
        <w:rPr/>
        <w:t>aspect ratio of the cavity needed to enhance absorption,</w:t>
      </w:r>
      <w:r>
        <w:rPr>
          <w:spacing w:val="43"/>
        </w:rPr>
        <w:t> </w:t>
      </w:r>
      <w:r>
        <w:rPr/>
        <w:t>this</w:t>
      </w:r>
      <w:r>
        <w:rPr>
          <w:w w:val="104"/>
        </w:rPr>
        <w:t> </w:t>
      </w:r>
      <w:r>
        <w:rPr/>
        <w:t>approach typically requires high  levels of optical concentration    </w:t>
      </w:r>
      <w:r>
        <w:rPr>
          <w:spacing w:val="18"/>
        </w:rPr>
        <w:t> </w:t>
      </w:r>
      <w:r>
        <w:rPr/>
        <w:t>to</w:t>
      </w:r>
    </w:p>
    <w:p>
      <w:pPr>
        <w:spacing w:line="17" w:lineRule="exact" w:before="0"/>
        <w:ind w:left="72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20"/>
          <w:sz w:val="12"/>
        </w:rPr>
        <w:t>opt</w:t>
      </w:r>
      <w:r>
        <w:rPr>
          <w:rFonts w:ascii="Times New Roman"/>
          <w:sz w:val="12"/>
        </w:rPr>
      </w:r>
    </w:p>
    <w:p>
      <w:pPr>
        <w:spacing w:after="0" w:line="17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80" w:h="16060"/>
          <w:pgMar w:top="460" w:bottom="220" w:left="980" w:right="860"/>
          <w:cols w:num="2" w:equalWidth="0">
            <w:col w:w="5094" w:space="128"/>
            <w:col w:w="5218"/>
          </w:cols>
        </w:sectPr>
      </w:pPr>
    </w:p>
    <w:p>
      <w:pPr>
        <w:pStyle w:val="BodyText"/>
        <w:spacing w:line="188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efﬁcient  collection  of  sunlight  in  the  absorber  and</w:t>
      </w:r>
      <w:r>
        <w:rPr>
          <w:rFonts w:ascii="Tahoma" w:hAnsi="Tahoma" w:cs="Tahoma" w:eastAsia="Tahoma"/>
          <w:spacing w:val="-21"/>
        </w:rPr>
        <w:t> </w:t>
      </w:r>
      <w:r>
        <w:rPr>
          <w:rFonts w:ascii="Tahoma" w:hAnsi="Tahoma" w:cs="Tahoma" w:eastAsia="Tahoma"/>
        </w:rPr>
        <w:t>spectral</w:t>
      </w:r>
    </w:p>
    <w:p>
      <w:pPr>
        <w:spacing w:line="200" w:lineRule="exact" w:before="0"/>
        <w:ind w:left="11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8"/>
        </w:rPr>
        <w:t>reach 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Book Antiqua"/>
          <w:i/>
          <w:spacing w:val="-6"/>
          <w:w w:val="105"/>
          <w:sz w:val="18"/>
        </w:rPr>
        <w:t>T</w:t>
      </w:r>
      <w:r>
        <w:rPr>
          <w:rFonts w:ascii="Times New Roman"/>
          <w:spacing w:val="-6"/>
          <w:w w:val="105"/>
          <w:position w:val="-4"/>
          <w:sz w:val="12"/>
        </w:rPr>
        <w:t>e</w:t>
      </w:r>
      <w:r>
        <w:rPr>
          <w:rFonts w:ascii="Times New Roman"/>
          <w:spacing w:val="-6"/>
          <w:sz w:val="12"/>
        </w:rPr>
      </w:r>
    </w:p>
    <w:p>
      <w:pPr>
        <w:pStyle w:val="BodyText"/>
        <w:spacing w:line="190" w:lineRule="exact"/>
        <w:ind w:right="0"/>
        <w:jc w:val="left"/>
      </w:pPr>
      <w:r>
        <w:rPr/>
        <w:br w:type="column"/>
      </w:r>
      <w:r>
        <w:rPr/>
        <w:t>(for  example,   3,183   times,   as   used   by   Datas</w:t>
      </w:r>
      <w:r>
        <w:rPr>
          <w:spacing w:val="12"/>
        </w:rPr>
        <w:t> </w:t>
      </w:r>
      <w:r>
        <w:rPr/>
        <w:t>and</w:t>
      </w:r>
    </w:p>
    <w:p>
      <w:pPr>
        <w:spacing w:after="0" w:line="190" w:lineRule="exact"/>
        <w:jc w:val="left"/>
        <w:sectPr>
          <w:type w:val="continuous"/>
          <w:pgSz w:w="12280" w:h="16060"/>
          <w:pgMar w:top="460" w:bottom="220" w:left="980" w:right="860"/>
          <w:cols w:num="3" w:equalWidth="0">
            <w:col w:w="5093" w:space="129"/>
            <w:col w:w="779" w:space="146"/>
            <w:col w:w="4293"/>
          </w:cols>
        </w:sectPr>
      </w:pPr>
    </w:p>
    <w:p>
      <w:pPr>
        <w:pStyle w:val="BodyText"/>
        <w:spacing w:line="195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/>
        </w:rPr>
        <w:t>control  in  the  emitter  are  particularly  challenging  </w:t>
      </w:r>
      <w:r>
        <w:rPr>
          <w:rFonts w:ascii="Tahoma"/>
          <w:spacing w:val="-3"/>
        </w:rPr>
        <w:t>at  </w:t>
      </w:r>
      <w:r>
        <w:rPr>
          <w:rFonts w:ascii="Tahoma"/>
          <w:spacing w:val="2"/>
        </w:rPr>
        <w:t> </w:t>
      </w:r>
      <w:r>
        <w:rPr>
          <w:rFonts w:ascii="Tahoma"/>
        </w:rPr>
        <w:t>high</w:t>
      </w:r>
    </w:p>
    <w:p>
      <w:pPr>
        <w:pStyle w:val="BodyText"/>
        <w:spacing w:line="210" w:lineRule="exact" w:before="8"/>
        <w:ind w:right="0"/>
        <w:jc w:val="left"/>
        <w:rPr>
          <w:rFonts w:ascii="Tahoma" w:hAnsi="Tahoma" w:cs="Tahoma" w:eastAsia="Tahoma"/>
        </w:rPr>
      </w:pPr>
      <w:r>
        <w:rPr>
          <w:rFonts w:ascii="Tahoma"/>
        </w:rPr>
        <w:t>operating temperatures. This </w:t>
      </w:r>
      <w:r>
        <w:rPr>
          <w:rFonts w:ascii="Tahoma"/>
          <w:spacing w:val="-3"/>
        </w:rPr>
        <w:t>drawback </w:t>
      </w:r>
      <w:r>
        <w:rPr>
          <w:rFonts w:ascii="Tahoma"/>
        </w:rPr>
        <w:t>has limited</w:t>
      </w:r>
      <w:r>
        <w:rPr>
          <w:rFonts w:ascii="Tahoma"/>
          <w:spacing w:val="14"/>
        </w:rPr>
        <w:t> </w:t>
      </w:r>
      <w:r>
        <w:rPr>
          <w:rFonts w:ascii="Tahoma"/>
        </w:rPr>
        <w:t>previous</w:t>
      </w:r>
      <w:r>
        <w:rPr>
          <w:rFonts w:ascii="Tahoma"/>
          <w:w w:val="103"/>
        </w:rPr>
        <w:t> </w:t>
      </w:r>
      <w:r>
        <w:rPr>
          <w:rFonts w:ascii="Tahoma"/>
        </w:rPr>
        <w:t>experimental demonstrations  of  this  approach  to</w:t>
      </w:r>
      <w:r>
        <w:rPr>
          <w:rFonts w:ascii="Tahoma"/>
          <w:spacing w:val="-17"/>
        </w:rPr>
        <w:t> </w:t>
      </w:r>
      <w:r>
        <w:rPr>
          <w:rFonts w:ascii="Tahoma"/>
        </w:rPr>
        <w:t>conversion</w:t>
      </w:r>
    </w:p>
    <w:p>
      <w:pPr>
        <w:pStyle w:val="BodyText"/>
        <w:spacing w:line="230" w:lineRule="auto"/>
        <w:ind w:right="115"/>
        <w:jc w:val="both"/>
      </w:pPr>
      <w:r>
        <w:rPr>
          <w:w w:val="105"/>
        </w:rPr>
        <w:br w:type="column"/>
      </w:r>
      <w:r>
        <w:rPr>
          <w:w w:val="105"/>
        </w:rPr>
        <w:t>Algora</w:t>
      </w:r>
      <w:hyperlink w:history="true" w:anchor="_bookmark19">
        <w:r>
          <w:rPr>
            <w:w w:val="105"/>
            <w:position w:val="6"/>
            <w:sz w:val="12"/>
            <w:szCs w:val="12"/>
          </w:rPr>
          <w:t>9</w:t>
        </w:r>
      </w:hyperlink>
      <w:r>
        <w:rPr>
          <w:w w:val="105"/>
        </w:rPr>
        <w:t>, and 4,600 times, as used by Vlasov </w:t>
      </w:r>
      <w:r>
        <w:rPr>
          <w:rFonts w:ascii="Book Antiqua" w:hAnsi="Book Antiqua" w:cs="Book Antiqua" w:eastAsia="Book Antiqua"/>
          <w:i/>
          <w:w w:val="105"/>
        </w:rPr>
        <w:t>et al.</w:t>
      </w:r>
      <w:hyperlink w:history="true" w:anchor="_bookmark20">
        <w:r>
          <w:rPr>
            <w:w w:val="105"/>
            <w:position w:val="6"/>
            <w:sz w:val="12"/>
            <w:szCs w:val="12"/>
          </w:rPr>
          <w:t>10</w:t>
        </w:r>
      </w:hyperlink>
      <w:r>
        <w:rPr>
          <w:w w:val="105"/>
        </w:rPr>
        <w:t>). Such a</w:t>
      </w:r>
      <w:r>
        <w:rPr>
          <w:spacing w:val="38"/>
          <w:w w:val="105"/>
        </w:rPr>
        <w:t> </w:t>
      </w:r>
      <w:r>
        <w:rPr>
          <w:w w:val="105"/>
        </w:rPr>
        <w:t>high</w:t>
      </w:r>
      <w:r>
        <w:rPr>
          <w:w w:val="103"/>
        </w:rPr>
        <w:t> </w:t>
      </w:r>
      <w:r>
        <w:rPr>
          <w:w w:val="105"/>
        </w:rPr>
        <w:t>optical concentration in turn requires complex </w:t>
      </w:r>
      <w:r>
        <w:rPr>
          <w:spacing w:val="-3"/>
          <w:w w:val="105"/>
        </w:rPr>
        <w:t>systems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rela-</w:t>
      </w:r>
      <w:r>
        <w:rPr>
          <w:w w:val="100"/>
        </w:rPr>
        <w:t> </w:t>
      </w:r>
      <w:r>
        <w:rPr>
          <w:w w:val="105"/>
        </w:rPr>
        <w:t>tively</w:t>
      </w:r>
      <w:r>
        <w:rPr>
          <w:spacing w:val="32"/>
          <w:w w:val="105"/>
        </w:rPr>
        <w:t> </w:t>
      </w:r>
      <w:r>
        <w:rPr>
          <w:w w:val="105"/>
        </w:rPr>
        <w:t>low</w:t>
      </w:r>
      <w:r>
        <w:rPr>
          <w:spacing w:val="32"/>
          <w:w w:val="105"/>
        </w:rPr>
        <w:t> </w:t>
      </w:r>
      <w:r>
        <w:rPr>
          <w:w w:val="105"/>
        </w:rPr>
        <w:t>optical</w:t>
      </w:r>
      <w:r>
        <w:rPr>
          <w:spacing w:val="33"/>
          <w:w w:val="105"/>
        </w:rPr>
        <w:t> </w:t>
      </w:r>
      <w:r>
        <w:rPr>
          <w:w w:val="105"/>
        </w:rPr>
        <w:t>efﬁciencies</w:t>
      </w:r>
      <w:r>
        <w:rPr>
          <w:spacing w:val="32"/>
          <w:w w:val="105"/>
        </w:rPr>
        <w:t> </w:t>
      </w:r>
      <w:r>
        <w:rPr>
          <w:spacing w:val="-3"/>
          <w:w w:val="105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w w:val="105"/>
          <w:sz w:val="19"/>
          <w:szCs w:val="19"/>
        </w:rPr>
        <w:t>h</w:t>
      </w:r>
      <w:r>
        <w:rPr>
          <w:spacing w:val="-3"/>
          <w:w w:val="105"/>
          <w:position w:val="-4"/>
          <w:sz w:val="12"/>
          <w:szCs w:val="12"/>
        </w:rPr>
        <w:t>o     </w:t>
      </w:r>
      <w:r>
        <w:rPr>
          <w:spacing w:val="6"/>
          <w:w w:val="105"/>
          <w:position w:val="-4"/>
          <w:sz w:val="12"/>
          <w:szCs w:val="12"/>
        </w:rPr>
        <w:t> </w:t>
      </w:r>
      <w:r>
        <w:rPr>
          <w:w w:val="105"/>
        </w:rPr>
        <w:t>65%)</w:t>
      </w:r>
      <w:hyperlink w:history="true" w:anchor="_bookmark19">
        <w:r>
          <w:rPr>
            <w:w w:val="105"/>
            <w:position w:val="6"/>
            <w:sz w:val="12"/>
            <w:szCs w:val="12"/>
          </w:rPr>
          <w:t>9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emitter,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line="14" w:lineRule="exact" w:before="0"/>
        <w:ind w:left="0" w:right="1033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447.306885pt;margin-top:-7.13889pt;width:7.3pt;height:9.3pt;mso-position-horizontal-relative:page;mso-position-vertical-relative:paragraph;z-index:-58984" type="#_x0000_t202" filled="false" stroked="false">
            <v:textbox inset="0,0,0,0">
              <w:txbxContent>
                <w:p>
                  <w:pPr>
                    <w:pStyle w:val="BodyText"/>
                    <w:spacing w:line="131" w:lineRule="exact"/>
                    <w:ind w:left="0" w:right="0"/>
                    <w:jc w:val="left"/>
                    <w:rPr>
                      <w:rFonts w:ascii="微软雅黑" w:hAnsi="微软雅黑" w:cs="微软雅黑" w:eastAsia="微软雅黑"/>
                    </w:rPr>
                  </w:pPr>
                  <w:r>
                    <w:rPr>
                      <w:rFonts w:ascii="微软雅黑" w:hAnsi="微软雅黑" w:cs="微软雅黑" w:eastAsia="微软雅黑"/>
                      <w:w w:val="108"/>
                    </w:rPr>
                    <w:t>≈</w:t>
                  </w:r>
                  <w:r>
                    <w:rPr>
                      <w:rFonts w:ascii="微软雅黑" w:hAnsi="微软雅黑" w:cs="微软雅黑" w:eastAsia="微软雅黑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2"/>
        </w:rPr>
        <w:t>opt</w:t>
      </w:r>
      <w:r>
        <w:rPr>
          <w:rFonts w:ascii="Times New Roman"/>
          <w:sz w:val="12"/>
        </w:rPr>
      </w:r>
    </w:p>
    <w:p>
      <w:pPr>
        <w:spacing w:after="0" w:line="14" w:lineRule="exact"/>
        <w:jc w:val="righ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80" w:h="16060"/>
          <w:pgMar w:top="460" w:bottom="220" w:left="980" w:right="860"/>
          <w:cols w:num="2" w:equalWidth="0">
            <w:col w:w="5094" w:space="129"/>
            <w:col w:w="5217"/>
          </w:cols>
        </w:sectPr>
      </w:pPr>
    </w:p>
    <w:p>
      <w:pPr>
        <w:pStyle w:val="BodyText"/>
        <w:spacing w:line="174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efﬁciencies around or below 1% (refs 9–11). Here, </w:t>
      </w:r>
      <w:r>
        <w:rPr>
          <w:rFonts w:ascii="Tahoma" w:hAnsi="Tahoma" w:cs="Tahoma" w:eastAsia="Tahoma"/>
          <w:spacing w:val="-4"/>
        </w:rPr>
        <w:t>we  </w:t>
      </w:r>
      <w:r>
        <w:rPr>
          <w:rFonts w:ascii="Tahoma" w:hAnsi="Tahoma" w:cs="Tahoma" w:eastAsia="Tahoma"/>
          <w:spacing w:val="23"/>
        </w:rPr>
        <w:t> </w:t>
      </w:r>
      <w:r>
        <w:rPr>
          <w:rFonts w:ascii="Tahoma" w:hAnsi="Tahoma" w:cs="Tahoma" w:eastAsia="Tahoma"/>
        </w:rPr>
        <w:t>report</w:t>
      </w:r>
    </w:p>
    <w:p>
      <w:pPr>
        <w:pStyle w:val="BodyText"/>
        <w:spacing w:line="196" w:lineRule="exact"/>
        <w:ind w:right="0"/>
        <w:jc w:val="left"/>
        <w:rPr>
          <w:sz w:val="12"/>
          <w:szCs w:val="12"/>
        </w:rPr>
      </w:pPr>
      <w:r>
        <w:rPr/>
        <w:br w:type="column"/>
      </w:r>
      <w:r>
        <w:rPr/>
        <w:t>intrinsic spectral selectivity of tungsten is poor </w:t>
      </w:r>
      <w:r>
        <w:rPr>
          <w:spacing w:val="-3"/>
        </w:rPr>
        <w:t>at   </w:t>
      </w:r>
      <w:r>
        <w:rPr>
          <w:spacing w:val="29"/>
        </w:rPr>
        <w:t> </w:t>
      </w:r>
      <w:r>
        <w:rPr>
          <w:rFonts w:ascii="Book Antiqua"/>
          <w:i/>
          <w:spacing w:val="-6"/>
        </w:rPr>
        <w:t>T</w:t>
      </w:r>
      <w:r>
        <w:rPr>
          <w:spacing w:val="-6"/>
          <w:position w:val="-4"/>
          <w:sz w:val="12"/>
        </w:rPr>
        <w:t>e</w:t>
      </w:r>
      <w:r>
        <w:rPr>
          <w:spacing w:val="-6"/>
          <w:sz w:val="12"/>
        </w:rPr>
      </w:r>
    </w:p>
    <w:p>
      <w:pPr>
        <w:pStyle w:val="BodyText"/>
        <w:spacing w:line="177" w:lineRule="exact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after="0" w:line="177" w:lineRule="exact"/>
        <w:jc w:val="left"/>
        <w:sectPr>
          <w:type w:val="continuous"/>
          <w:pgSz w:w="12280" w:h="16060"/>
          <w:pgMar w:top="460" w:bottom="220" w:left="980" w:right="860"/>
          <w:cols w:num="3" w:equalWidth="0">
            <w:col w:w="5093" w:space="130"/>
            <w:col w:w="4006" w:space="115"/>
            <w:col w:w="1096"/>
          </w:cols>
        </w:sectPr>
      </w:pPr>
    </w:p>
    <w:p>
      <w:pPr>
        <w:pStyle w:val="BodyText"/>
        <w:spacing w:line="184" w:lineRule="exact"/>
        <w:ind w:right="0"/>
        <w:jc w:val="both"/>
        <w:rPr>
          <w:rFonts w:ascii="Tahoma" w:hAnsi="Tahoma" w:cs="Tahoma" w:eastAsia="Tahoma"/>
        </w:rPr>
      </w:pPr>
      <w:r>
        <w:rPr>
          <w:rFonts w:ascii="Tahoma"/>
        </w:rPr>
        <w:t>on  a full  solar  thermophotovoltaic  device,  which,  thanks</w:t>
      </w:r>
      <w:r>
        <w:rPr>
          <w:rFonts w:ascii="Tahoma"/>
          <w:spacing w:val="-8"/>
        </w:rPr>
        <w:t> </w:t>
      </w:r>
      <w:r>
        <w:rPr>
          <w:rFonts w:ascii="Tahoma"/>
        </w:rPr>
        <w:t>to</w:t>
      </w:r>
    </w:p>
    <w:p>
      <w:pPr>
        <w:pStyle w:val="BodyText"/>
        <w:spacing w:line="210" w:lineRule="exact" w:before="9"/>
        <w:ind w:right="0"/>
        <w:jc w:val="both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the nanophotonic properties of the absorber–emitter</w:t>
      </w:r>
      <w:r>
        <w:rPr>
          <w:rFonts w:ascii="Tahoma" w:hAnsi="Tahoma" w:cs="Tahoma" w:eastAsia="Tahoma"/>
          <w:spacing w:val="55"/>
        </w:rPr>
        <w:t> </w:t>
      </w:r>
      <w:r>
        <w:rPr>
          <w:rFonts w:ascii="Tahoma" w:hAnsi="Tahoma" w:cs="Tahoma" w:eastAsia="Tahoma"/>
        </w:rPr>
        <w:t>surface,</w:t>
      </w:r>
      <w:r>
        <w:rPr>
          <w:rFonts w:ascii="Tahoma" w:hAnsi="Tahoma" w:cs="Tahoma" w:eastAsia="Tahoma"/>
          <w:w w:val="95"/>
        </w:rPr>
        <w:t> </w:t>
      </w:r>
      <w:r>
        <w:rPr>
          <w:rFonts w:ascii="Tahoma" w:hAnsi="Tahoma" w:cs="Tahoma" w:eastAsia="Tahoma"/>
        </w:rPr>
        <w:t>reaches experimental efﬁciencies of 3.2%. The</w:t>
      </w:r>
      <w:r>
        <w:rPr>
          <w:rFonts w:ascii="Tahoma" w:hAnsi="Tahoma" w:cs="Tahoma" w:eastAsia="Tahoma"/>
          <w:spacing w:val="19"/>
        </w:rPr>
        <w:t> </w:t>
      </w:r>
      <w:r>
        <w:rPr>
          <w:rFonts w:ascii="Tahoma" w:hAnsi="Tahoma" w:cs="Tahoma" w:eastAsia="Tahoma"/>
        </w:rPr>
        <w:t>device</w:t>
      </w:r>
      <w:r>
        <w:rPr>
          <w:rFonts w:ascii="Tahoma" w:hAnsi="Tahoma" w:cs="Tahoma" w:eastAsia="Tahoma"/>
          <w:w w:val="98"/>
        </w:rPr>
        <w:t> </w:t>
      </w:r>
      <w:r>
        <w:rPr>
          <w:rFonts w:ascii="Tahoma" w:hAnsi="Tahoma" w:cs="Tahoma" w:eastAsia="Tahoma"/>
        </w:rPr>
        <w:t>integrates a multiwalled carbon nanotube absorber and</w:t>
      </w:r>
      <w:r>
        <w:rPr>
          <w:rFonts w:ascii="Tahoma" w:hAnsi="Tahoma" w:cs="Tahoma" w:eastAsia="Tahoma"/>
          <w:spacing w:val="31"/>
        </w:rPr>
        <w:t> </w:t>
      </w:r>
      <w:r>
        <w:rPr>
          <w:rFonts w:ascii="Tahoma" w:hAnsi="Tahoma" w:cs="Tahoma" w:eastAsia="Tahoma"/>
        </w:rPr>
        <w:t>a</w:t>
      </w:r>
      <w:r>
        <w:rPr>
          <w:rFonts w:ascii="Tahoma" w:hAnsi="Tahoma" w:cs="Tahoma" w:eastAsia="Tahoma"/>
          <w:w w:val="98"/>
        </w:rPr>
        <w:t> </w:t>
      </w:r>
      <w:r>
        <w:rPr>
          <w:rFonts w:ascii="Tahoma" w:hAnsi="Tahoma" w:cs="Tahoma" w:eastAsia="Tahoma"/>
        </w:rPr>
        <w:t>one-dimensional Si/SiO</w:t>
      </w:r>
      <w:r>
        <w:rPr>
          <w:rFonts w:ascii="Tahoma" w:hAnsi="Tahoma" w:cs="Tahoma" w:eastAsia="Tahoma"/>
          <w:position w:val="-4"/>
          <w:sz w:val="12"/>
          <w:szCs w:val="12"/>
        </w:rPr>
        <w:t>2 </w:t>
      </w:r>
      <w:r>
        <w:rPr>
          <w:rFonts w:ascii="Tahoma" w:hAnsi="Tahoma" w:cs="Tahoma" w:eastAsia="Tahoma"/>
        </w:rPr>
        <w:t>photonic-crystal  emitter  on </w:t>
      </w:r>
      <w:r>
        <w:rPr>
          <w:rFonts w:ascii="Tahoma" w:hAnsi="Tahoma" w:cs="Tahoma" w:eastAsia="Tahoma"/>
          <w:spacing w:val="44"/>
        </w:rPr>
        <w:t> </w:t>
      </w:r>
      <w:r>
        <w:rPr>
          <w:rFonts w:ascii="Tahoma" w:hAnsi="Tahoma" w:cs="Tahoma" w:eastAsia="Tahoma"/>
        </w:rPr>
        <w:t>the</w:t>
      </w:r>
      <w:r>
        <w:rPr>
          <w:rFonts w:ascii="Tahoma" w:hAnsi="Tahoma" w:cs="Tahoma" w:eastAsia="Tahoma"/>
          <w:w w:val="100"/>
        </w:rPr>
        <w:t> </w:t>
      </w:r>
      <w:r>
        <w:rPr>
          <w:rFonts w:ascii="Tahoma" w:hAnsi="Tahoma" w:cs="Tahoma" w:eastAsia="Tahoma"/>
        </w:rPr>
        <w:t>same substrate, with the absorber–emitter areas optimized </w:t>
      </w:r>
      <w:r>
        <w:rPr>
          <w:rFonts w:ascii="Tahoma" w:hAnsi="Tahoma" w:cs="Tahoma" w:eastAsia="Tahoma"/>
          <w:spacing w:val="14"/>
        </w:rPr>
        <w:t> </w:t>
      </w:r>
      <w:r>
        <w:rPr>
          <w:rFonts w:ascii="Tahoma" w:hAnsi="Tahoma" w:cs="Tahoma" w:eastAsia="Tahoma"/>
        </w:rPr>
        <w:t>to</w:t>
      </w:r>
    </w:p>
    <w:p>
      <w:pPr>
        <w:pStyle w:val="BodyText"/>
        <w:spacing w:line="210" w:lineRule="exact" w:before="1"/>
        <w:ind w:right="0"/>
        <w:jc w:val="both"/>
        <w:rPr>
          <w:rFonts w:ascii="Tahoma" w:hAnsi="Tahoma" w:cs="Tahoma" w:eastAsia="Tahoma"/>
        </w:rPr>
      </w:pPr>
      <w:r>
        <w:rPr>
          <w:rFonts w:ascii="Tahoma"/>
        </w:rPr>
        <w:t>tune</w:t>
      </w:r>
      <w:r>
        <w:rPr>
          <w:rFonts w:ascii="Tahoma"/>
          <w:spacing w:val="26"/>
        </w:rPr>
        <w:t> </w:t>
      </w:r>
      <w:r>
        <w:rPr>
          <w:rFonts w:ascii="Tahoma"/>
        </w:rPr>
        <w:t>the</w:t>
      </w:r>
      <w:r>
        <w:rPr>
          <w:rFonts w:ascii="Tahoma"/>
          <w:spacing w:val="26"/>
        </w:rPr>
        <w:t> </w:t>
      </w:r>
      <w:r>
        <w:rPr>
          <w:rFonts w:ascii="Tahoma"/>
        </w:rPr>
        <w:t>energy</w:t>
      </w:r>
      <w:r>
        <w:rPr>
          <w:rFonts w:ascii="Tahoma"/>
          <w:spacing w:val="26"/>
        </w:rPr>
        <w:t> </w:t>
      </w:r>
      <w:r>
        <w:rPr>
          <w:rFonts w:ascii="Tahoma"/>
        </w:rPr>
        <w:t>balance</w:t>
      </w:r>
      <w:r>
        <w:rPr>
          <w:rFonts w:ascii="Tahoma"/>
          <w:spacing w:val="26"/>
        </w:rPr>
        <w:t> </w:t>
      </w:r>
      <w:r>
        <w:rPr>
          <w:rFonts w:ascii="Tahoma"/>
        </w:rPr>
        <w:t>of</w:t>
      </w:r>
      <w:r>
        <w:rPr>
          <w:rFonts w:ascii="Tahoma"/>
          <w:spacing w:val="27"/>
        </w:rPr>
        <w:t> </w:t>
      </w:r>
      <w:r>
        <w:rPr>
          <w:rFonts w:ascii="Tahoma"/>
        </w:rPr>
        <w:t>the</w:t>
      </w:r>
      <w:r>
        <w:rPr>
          <w:rFonts w:ascii="Tahoma"/>
          <w:spacing w:val="25"/>
        </w:rPr>
        <w:t> </w:t>
      </w:r>
      <w:r>
        <w:rPr>
          <w:rFonts w:ascii="Tahoma"/>
        </w:rPr>
        <w:t>device.</w:t>
      </w:r>
      <w:r>
        <w:rPr>
          <w:rFonts w:ascii="Tahoma"/>
          <w:spacing w:val="27"/>
        </w:rPr>
        <w:t> </w:t>
      </w:r>
      <w:r>
        <w:rPr>
          <w:rFonts w:ascii="Tahoma"/>
        </w:rPr>
        <w:t>Our</w:t>
      </w:r>
      <w:r>
        <w:rPr>
          <w:rFonts w:ascii="Tahoma"/>
          <w:spacing w:val="26"/>
        </w:rPr>
        <w:t> </w:t>
      </w:r>
      <w:r>
        <w:rPr>
          <w:rFonts w:ascii="Tahoma"/>
        </w:rPr>
        <w:t>device</w:t>
      </w:r>
      <w:r>
        <w:rPr>
          <w:rFonts w:ascii="Tahoma"/>
          <w:spacing w:val="27"/>
        </w:rPr>
        <w:t> </w:t>
      </w:r>
      <w:r>
        <w:rPr>
          <w:rFonts w:ascii="Tahoma"/>
        </w:rPr>
        <w:t>is</w:t>
      </w:r>
      <w:r>
        <w:rPr>
          <w:rFonts w:ascii="Tahoma"/>
          <w:spacing w:val="26"/>
        </w:rPr>
        <w:t> </w:t>
      </w:r>
      <w:r>
        <w:rPr>
          <w:rFonts w:ascii="Tahoma"/>
        </w:rPr>
        <w:t>planar</w:t>
      </w:r>
      <w:r>
        <w:rPr>
          <w:rFonts w:ascii="Tahoma"/>
          <w:w w:val="101"/>
        </w:rPr>
        <w:t> </w:t>
      </w:r>
      <w:r>
        <w:rPr>
          <w:rFonts w:ascii="Tahoma"/>
        </w:rPr>
        <w:t>and compact and could become a viable option for</w:t>
      </w:r>
      <w:r>
        <w:rPr>
          <w:rFonts w:ascii="Tahoma"/>
          <w:spacing w:val="39"/>
        </w:rPr>
        <w:t> </w:t>
      </w:r>
      <w:r>
        <w:rPr>
          <w:rFonts w:ascii="Tahoma"/>
        </w:rPr>
        <w:t>high-</w:t>
      </w:r>
      <w:r>
        <w:rPr>
          <w:rFonts w:ascii="Tahoma"/>
          <w:w w:val="100"/>
        </w:rPr>
        <w:t> </w:t>
      </w:r>
      <w:r>
        <w:rPr>
          <w:rFonts w:ascii="Tahoma"/>
        </w:rPr>
        <w:t>performance solar thermophotovoltaic energy</w:t>
      </w:r>
      <w:r>
        <w:rPr>
          <w:rFonts w:ascii="Tahoma"/>
          <w:spacing w:val="34"/>
        </w:rPr>
        <w:t> </w:t>
      </w:r>
      <w:r>
        <w:rPr>
          <w:rFonts w:ascii="Tahoma"/>
        </w:rPr>
        <w:t>conversion.</w:t>
      </w:r>
    </w:p>
    <w:p>
      <w:pPr>
        <w:pStyle w:val="BodyText"/>
        <w:spacing w:line="242" w:lineRule="auto"/>
        <w:ind w:right="0" w:firstLine="226"/>
        <w:jc w:val="both"/>
      </w:pP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portion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incident</w:t>
      </w:r>
      <w:r>
        <w:rPr>
          <w:spacing w:val="-13"/>
          <w:w w:val="105"/>
        </w:rPr>
        <w:t> </w:t>
      </w:r>
      <w:r>
        <w:rPr>
          <w:w w:val="105"/>
        </w:rPr>
        <w:t>sunlight</w:t>
      </w:r>
      <w:r>
        <w:rPr>
          <w:spacing w:val="-14"/>
          <w:w w:val="105"/>
        </w:rPr>
        <w:t> </w:t>
      </w:r>
      <w:r>
        <w:rPr>
          <w:w w:val="105"/>
        </w:rPr>
        <w:t>reaches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photovoltaic</w:t>
      </w:r>
      <w:r>
        <w:rPr>
          <w:w w:val="100"/>
        </w:rPr>
        <w:t> </w:t>
      </w:r>
      <w:r>
        <w:rPr>
          <w:w w:val="105"/>
        </w:rPr>
        <w:t>cell</w:t>
      </w:r>
      <w:r>
        <w:rPr>
          <w:spacing w:val="-26"/>
          <w:w w:val="105"/>
        </w:rPr>
        <w:t> </w:t>
      </w:r>
      <w:r>
        <w:rPr>
          <w:w w:val="105"/>
        </w:rPr>
        <w:t>directly,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performance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solar</w:t>
      </w:r>
      <w:r>
        <w:rPr>
          <w:spacing w:val="-25"/>
          <w:w w:val="105"/>
        </w:rPr>
        <w:t> </w:t>
      </w:r>
      <w:r>
        <w:rPr>
          <w:w w:val="105"/>
        </w:rPr>
        <w:t>thermophotovoltaics</w:t>
      </w:r>
      <w:r>
        <w:rPr>
          <w:spacing w:val="-26"/>
          <w:w w:val="105"/>
        </w:rPr>
        <w:t> </w:t>
      </w:r>
      <w:r>
        <w:rPr>
          <w:w w:val="105"/>
        </w:rPr>
        <w:t>(STPVs)</w:t>
      </w:r>
      <w:r>
        <w:rPr>
          <w:w w:val="100"/>
        </w:rPr>
        <w:t> </w:t>
      </w:r>
      <w:r>
        <w:rPr>
          <w:w w:val="105"/>
        </w:rPr>
        <w:t>relies on the efﬁciency of several intermediate energy</w:t>
      </w:r>
      <w:r>
        <w:rPr>
          <w:spacing w:val="45"/>
          <w:w w:val="105"/>
        </w:rPr>
        <w:t> </w:t>
      </w:r>
      <w:r>
        <w:rPr>
          <w:w w:val="105"/>
        </w:rPr>
        <w:t>conversion</w:t>
      </w:r>
      <w:r>
        <w:rPr>
          <w:w w:val="103"/>
        </w:rPr>
        <w:t> </w:t>
      </w:r>
      <w:r>
        <w:rPr>
          <w:w w:val="105"/>
        </w:rPr>
        <w:t>steps. Optically concentrated sunlight is converted into heat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absorber, the absorber temperature rises, heat conducts 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emitter, and the hot emitter thermally radiates towards the</w:t>
      </w:r>
      <w:r>
        <w:rPr>
          <w:spacing w:val="4"/>
          <w:w w:val="105"/>
        </w:rPr>
        <w:t> </w:t>
      </w:r>
      <w:r>
        <w:rPr>
          <w:w w:val="105"/>
        </w:rPr>
        <w:t>photo-</w:t>
      </w:r>
      <w:r>
        <w:rPr>
          <w:w w:val="107"/>
        </w:rPr>
        <w:t> </w:t>
      </w:r>
      <w:r>
        <w:rPr>
          <w:w w:val="105"/>
        </w:rPr>
        <w:t>voltaic cell, where radiation is ultimately harnessed to</w:t>
      </w:r>
      <w:r>
        <w:rPr>
          <w:spacing w:val="15"/>
          <w:w w:val="105"/>
        </w:rPr>
        <w:t> </w:t>
      </w:r>
      <w:r>
        <w:rPr>
          <w:w w:val="105"/>
        </w:rPr>
        <w:t>excite</w:t>
      </w:r>
      <w:r>
        <w:rPr>
          <w:w w:val="98"/>
        </w:rPr>
        <w:t> </w:t>
      </w:r>
      <w:r>
        <w:rPr>
          <w:w w:val="105"/>
        </w:rPr>
        <w:t>charge</w:t>
      </w:r>
      <w:r>
        <w:rPr>
          <w:spacing w:val="-14"/>
          <w:w w:val="105"/>
        </w:rPr>
        <w:t> </w:t>
      </w:r>
      <w:r>
        <w:rPr>
          <w:w w:val="105"/>
        </w:rPr>
        <w:t>carriers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4"/>
          <w:w w:val="105"/>
        </w:rPr>
        <w:t> </w:t>
      </w:r>
      <w:r>
        <w:rPr>
          <w:w w:val="105"/>
        </w:rPr>
        <w:t>power</w:t>
      </w:r>
      <w:r>
        <w:rPr>
          <w:spacing w:val="-14"/>
          <w:w w:val="105"/>
        </w:rPr>
        <w:t> </w:t>
      </w:r>
      <w:hyperlink w:history="true" w:anchor="_bookmark0">
        <w:r>
          <w:rPr>
            <w:w w:val="105"/>
          </w:rPr>
          <w:t>(Fig.</w:t>
        </w:r>
      </w:hyperlink>
      <w:r>
        <w:rPr>
          <w:spacing w:val="-14"/>
          <w:w w:val="105"/>
        </w:rPr>
        <w:t> </w:t>
      </w:r>
      <w:r>
        <w:rPr>
          <w:w w:val="105"/>
        </w:rPr>
        <w:t>1a).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overall</w:t>
      </w:r>
      <w:r>
        <w:rPr>
          <w:spacing w:val="-14"/>
          <w:w w:val="105"/>
        </w:rPr>
        <w:t> </w:t>
      </w:r>
      <w:r>
        <w:rPr>
          <w:w w:val="105"/>
        </w:rPr>
        <w:t>efﬁciency</w:t>
      </w:r>
      <w:r>
        <w:rPr>
          <w:w w:val="9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stpv</w:t>
      </w:r>
      <w:r>
        <w:rPr>
          <w:spacing w:val="7"/>
          <w:w w:val="105"/>
          <w:position w:val="-4"/>
          <w:sz w:val="12"/>
          <w:szCs w:val="12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optical</w:t>
      </w:r>
      <w:r>
        <w:rPr>
          <w:spacing w:val="-6"/>
          <w:w w:val="105"/>
        </w:rPr>
        <w:t> </w:t>
      </w:r>
      <w:r>
        <w:rPr>
          <w:w w:val="105"/>
        </w:rPr>
        <w:t>efﬁciency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con-</w:t>
      </w:r>
      <w:r>
        <w:rPr/>
      </w:r>
    </w:p>
    <w:p>
      <w:pPr>
        <w:pStyle w:val="BodyText"/>
        <w:spacing w:line="185" w:lineRule="exact"/>
        <w:ind w:right="0"/>
        <w:jc w:val="both"/>
      </w:pPr>
      <w:r>
        <w:rPr>
          <w:w w:val="105"/>
        </w:rPr>
        <w:t>centrating sunlight (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o</w:t>
      </w:r>
      <w:r>
        <w:rPr>
          <w:w w:val="105"/>
        </w:rPr>
        <w:t>), the thermal efﬁciency of converting 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199" w:lineRule="auto" w:before="8"/>
        <w:ind w:right="1"/>
        <w:jc w:val="both"/>
      </w:pPr>
      <w:r>
        <w:rPr/>
        <w:t>delivering</w:t>
      </w:r>
      <w:r>
        <w:rPr>
          <w:spacing w:val="39"/>
        </w:rPr>
        <w:t> </w:t>
      </w:r>
      <w:r>
        <w:rPr/>
        <w:t>sunlight</w:t>
      </w:r>
      <w:r>
        <w:rPr>
          <w:spacing w:val="38"/>
        </w:rPr>
        <w:t> </w:t>
      </w:r>
      <w:r>
        <w:rPr/>
        <w:t>as</w:t>
      </w:r>
      <w:r>
        <w:rPr>
          <w:spacing w:val="39"/>
        </w:rPr>
        <w:t> </w:t>
      </w:r>
      <w:r>
        <w:rPr/>
        <w:t>heat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emitter</w:t>
      </w:r>
      <w:r>
        <w:rPr>
          <w:spacing w:val="39"/>
        </w:rPr>
        <w:t> </w:t>
      </w:r>
      <w:r>
        <w:rPr/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  <w:t>h</w:t>
      </w:r>
      <w:r>
        <w:rPr>
          <w:position w:val="-4"/>
          <w:sz w:val="12"/>
          <w:szCs w:val="12"/>
        </w:rPr>
        <w:t>t</w:t>
      </w:r>
      <w:r>
        <w:rPr/>
        <w:t>),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efﬁciency</w:t>
      </w:r>
      <w:r>
        <w:rPr>
          <w:w w:val="98"/>
        </w:rPr>
        <w:t> </w:t>
      </w:r>
      <w:r>
        <w:rPr/>
        <w:t>of generating electrical power from the thermal emission   </w:t>
      </w:r>
      <w:r>
        <w:rPr>
          <w:spacing w:val="36"/>
        </w:rPr>
        <w:t> </w:t>
      </w:r>
      <w:r>
        <w:rPr/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  <w:t>h</w:t>
      </w:r>
      <w:r>
        <w:rPr>
          <w:position w:val="-4"/>
          <w:sz w:val="12"/>
          <w:szCs w:val="12"/>
        </w:rPr>
        <w:t>tpv</w:t>
      </w:r>
      <w:r>
        <w:rPr/>
        <w:t>):</w:t>
      </w:r>
    </w:p>
    <w:p>
      <w:pPr>
        <w:spacing w:before="81"/>
        <w:ind w:left="97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Bookman Old Style"/>
          <w:b w:val="0"/>
          <w:i/>
          <w:w w:val="105"/>
          <w:position w:val="5"/>
          <w:sz w:val="19"/>
        </w:rPr>
        <w:t>h</w:t>
      </w:r>
      <w:r>
        <w:rPr>
          <w:rFonts w:ascii="Times New Roman"/>
          <w:w w:val="105"/>
          <w:sz w:val="12"/>
        </w:rPr>
        <w:t>stpv  </w:t>
      </w:r>
      <w:r>
        <w:rPr>
          <w:rFonts w:ascii="微软雅黑"/>
          <w:w w:val="105"/>
          <w:position w:val="5"/>
          <w:sz w:val="18"/>
        </w:rPr>
        <w:t>=</w:t>
      </w:r>
      <w:r>
        <w:rPr>
          <w:rFonts w:ascii="微软雅黑"/>
          <w:spacing w:val="-17"/>
          <w:w w:val="105"/>
          <w:position w:val="5"/>
          <w:sz w:val="18"/>
        </w:rPr>
        <w:t> </w:t>
      </w:r>
      <w:r>
        <w:rPr>
          <w:rFonts w:ascii="Bookman Old Style"/>
          <w:b w:val="0"/>
          <w:i/>
          <w:w w:val="105"/>
          <w:position w:val="5"/>
          <w:sz w:val="19"/>
        </w:rPr>
        <w:t>h</w:t>
      </w:r>
      <w:r>
        <w:rPr>
          <w:rFonts w:ascii="Times New Roman"/>
          <w:w w:val="105"/>
          <w:sz w:val="12"/>
        </w:rPr>
        <w:t>o</w:t>
      </w:r>
      <w:r>
        <w:rPr>
          <w:rFonts w:ascii="Bookman Old Style"/>
          <w:b w:val="0"/>
          <w:i/>
          <w:w w:val="105"/>
          <w:position w:val="5"/>
          <w:sz w:val="19"/>
        </w:rPr>
        <w:t>h</w:t>
      </w:r>
      <w:r>
        <w:rPr>
          <w:rFonts w:ascii="Times New Roman"/>
          <w:w w:val="105"/>
          <w:sz w:val="12"/>
        </w:rPr>
        <w:t>t</w:t>
      </w:r>
      <w:r>
        <w:rPr>
          <w:rFonts w:ascii="Bookman Old Style"/>
          <w:b w:val="0"/>
          <w:i/>
          <w:w w:val="105"/>
          <w:position w:val="5"/>
          <w:sz w:val="19"/>
        </w:rPr>
        <w:t>h</w:t>
      </w:r>
      <w:r>
        <w:rPr>
          <w:rFonts w:ascii="Times New Roman"/>
          <w:w w:val="105"/>
          <w:sz w:val="12"/>
        </w:rPr>
        <w:t>tpv</w:t>
      </w:r>
      <w:r>
        <w:rPr>
          <w:rFonts w:ascii="Times New Roman"/>
          <w:sz w:val="12"/>
        </w:rPr>
      </w:r>
    </w:p>
    <w:p>
      <w:pPr>
        <w:pStyle w:val="BodyText"/>
        <w:spacing w:line="245" w:lineRule="exact" w:before="177"/>
        <w:ind w:right="0"/>
        <w:jc w:val="both"/>
      </w:pPr>
      <w:r>
        <w:rPr>
          <w:w w:val="105"/>
        </w:rPr>
        <w:t>The  thermophotovoltaic  (TPV)  efﬁciency 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tpv    </w:t>
      </w:r>
      <w:r>
        <w:rPr>
          <w:w w:val="105"/>
        </w:rPr>
        <w:t>hinges  on  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23" w:lineRule="auto"/>
        <w:ind w:right="115"/>
        <w:jc w:val="both"/>
      </w:pPr>
      <w:r>
        <w:rPr/>
        <w:br w:type="column"/>
      </w:r>
      <w:r>
        <w:rPr>
          <w:w w:val="99"/>
        </w:rPr>
        <w:t>emissivity</w:t>
      </w:r>
      <w:r>
        <w:rPr>
          <w:spacing w:val="-6"/>
        </w:rPr>
        <w:t> </w:t>
      </w:r>
      <w:r>
        <w:rPr>
          <w:spacing w:val="-4"/>
          <w:w w:val="101"/>
        </w:rPr>
        <w:t>a</w:t>
      </w:r>
      <w:r>
        <w:rPr>
          <w:w w:val="112"/>
        </w:rPr>
        <w:t>t</w:t>
      </w:r>
      <w:r>
        <w:rPr>
          <w:spacing w:val="-3"/>
        </w:rPr>
        <w:t> </w:t>
      </w:r>
      <w:r>
        <w:rPr>
          <w:w w:val="99"/>
        </w:rPr>
        <w:t>l</w:t>
      </w:r>
      <w:r>
        <w:rPr>
          <w:spacing w:val="-5"/>
          <w:w w:val="99"/>
        </w:rPr>
        <w:t>o</w:t>
      </w:r>
      <w:r>
        <w:rPr>
          <w:w w:val="96"/>
        </w:rPr>
        <w:t>w</w:t>
      </w:r>
      <w:r>
        <w:rPr>
          <w:spacing w:val="-2"/>
        </w:rPr>
        <w:t> </w:t>
      </w:r>
      <w:r>
        <w:rPr>
          <w:w w:val="107"/>
        </w:rPr>
        <w:t>photon</w:t>
      </w:r>
      <w:r>
        <w:rPr>
          <w:spacing w:val="-2"/>
        </w:rPr>
        <w:t> </w:t>
      </w:r>
      <w:r>
        <w:rPr>
          <w:w w:val="100"/>
        </w:rPr>
        <w:t>energies</w:t>
      </w:r>
      <w:r>
        <w:rPr>
          <w:spacing w:val="-2"/>
        </w:rPr>
        <w:t> </w:t>
      </w:r>
      <w:r>
        <w:rPr>
          <w:spacing w:val="-1"/>
          <w:w w:val="106"/>
        </w:rPr>
        <w:t>(</w:t>
      </w:r>
      <w:r>
        <w:rPr>
          <w:rFonts w:ascii="Bookman Old Style"/>
          <w:b w:val="0"/>
          <w:w w:val="268"/>
        </w:rPr>
        <w:t>,</w:t>
      </w:r>
      <w:r>
        <w:rPr>
          <w:rFonts w:ascii="Book Antiqua"/>
          <w:i/>
          <w:spacing w:val="-6"/>
          <w:w w:val="93"/>
        </w:rPr>
        <w:t>E</w:t>
      </w:r>
      <w:r>
        <w:rPr>
          <w:w w:val="106"/>
          <w:position w:val="-4"/>
          <w:sz w:val="12"/>
        </w:rPr>
        <w:t>g</w:t>
      </w:r>
      <w:r>
        <w:rPr>
          <w:w w:val="106"/>
        </w:rPr>
        <w:t>)</w:t>
      </w:r>
      <w:r>
        <w:rPr>
          <w:spacing w:val="-3"/>
        </w:rPr>
        <w:t> </w:t>
      </w:r>
      <w:r>
        <w:rPr>
          <w:w w:val="105"/>
        </w:rPr>
        <w:t>inc</w:t>
      </w:r>
      <w:r>
        <w:rPr>
          <w:spacing w:val="-4"/>
          <w:w w:val="105"/>
        </w:rPr>
        <w:t>r</w:t>
      </w:r>
      <w:r>
        <w:rPr>
          <w:w w:val="97"/>
        </w:rPr>
        <w:t>eases</w:t>
      </w:r>
      <w:r>
        <w:rPr>
          <w:spacing w:val="-2"/>
        </w:rPr>
        <w:t> </w:t>
      </w:r>
      <w:r>
        <w:rPr>
          <w:w w:val="102"/>
        </w:rPr>
        <w:t>with</w:t>
      </w:r>
      <w:r>
        <w:rPr>
          <w:spacing w:val="-3"/>
        </w:rPr>
        <w:t> </w:t>
      </w:r>
      <w:r>
        <w:rPr>
          <w:w w:val="105"/>
        </w:rPr>
        <w:t>tempe</w:t>
      </w:r>
      <w:r>
        <w:rPr>
          <w:spacing w:val="-4"/>
          <w:w w:val="105"/>
        </w:rPr>
        <w:t>r</w:t>
      </w:r>
      <w:r>
        <w:rPr>
          <w:spacing w:val="-4"/>
          <w:w w:val="101"/>
        </w:rPr>
        <w:t>a</w:t>
      </w:r>
      <w:r>
        <w:rPr>
          <w:w w:val="110"/>
        </w:rPr>
        <w:t>tu</w:t>
      </w:r>
      <w:r>
        <w:rPr>
          <w:spacing w:val="-5"/>
          <w:w w:val="110"/>
        </w:rPr>
        <w:t>r</w:t>
      </w:r>
      <w:r>
        <w:rPr>
          <w:w w:val="94"/>
        </w:rPr>
        <w:t>e,</w:t>
      </w:r>
      <w:r>
        <w:rPr>
          <w:w w:val="94"/>
        </w:rPr>
        <w:t> </w:t>
      </w:r>
      <w:r>
        <w:rPr>
          <w:spacing w:val="-5"/>
          <w:w w:val="101"/>
        </w:rPr>
        <w:t>a</w:t>
      </w:r>
      <w:r>
        <w:rPr>
          <w:w w:val="102"/>
        </w:rPr>
        <w:t>ccompanying</w:t>
      </w:r>
      <w:r>
        <w:rPr>
          <w:spacing w:val="15"/>
        </w:rPr>
        <w:t> </w:t>
      </w:r>
      <w:r>
        <w:rPr>
          <w:w w:val="107"/>
        </w:rPr>
        <w:t>an</w:t>
      </w:r>
      <w:r>
        <w:rPr>
          <w:spacing w:val="13"/>
        </w:rPr>
        <w:t> </w:t>
      </w:r>
      <w:r>
        <w:rPr>
          <w:w w:val="105"/>
        </w:rPr>
        <w:t>inc</w:t>
      </w:r>
      <w:r>
        <w:rPr>
          <w:spacing w:val="-4"/>
          <w:w w:val="105"/>
        </w:rPr>
        <w:t>r</w:t>
      </w:r>
      <w:r>
        <w:rPr>
          <w:w w:val="98"/>
        </w:rPr>
        <w:t>ease</w:t>
      </w:r>
      <w:r>
        <w:rPr>
          <w:spacing w:val="15"/>
        </w:rPr>
        <w:t> </w:t>
      </w:r>
      <w:r>
        <w:rPr>
          <w:w w:val="106"/>
        </w:rPr>
        <w:t>in</w:t>
      </w:r>
      <w:r>
        <w:rPr>
          <w:spacing w:val="13"/>
        </w:rPr>
        <w:t> </w:t>
      </w:r>
      <w:r>
        <w:rPr>
          <w:w w:val="99"/>
        </w:rPr>
        <w:t>electrical</w:t>
      </w:r>
      <w:r>
        <w:rPr>
          <w:spacing w:val="14"/>
        </w:rPr>
        <w:t> </w:t>
      </w:r>
      <w:r>
        <w:rPr>
          <w:spacing w:val="-4"/>
          <w:w w:val="112"/>
        </w:rPr>
        <w:t>r</w:t>
      </w:r>
      <w:r>
        <w:rPr>
          <w:w w:val="96"/>
        </w:rPr>
        <w:t>esi</w:t>
      </w:r>
      <w:r>
        <w:rPr>
          <w:spacing w:val="-4"/>
          <w:w w:val="96"/>
        </w:rPr>
        <w:t>s</w:t>
      </w:r>
      <w:r>
        <w:rPr>
          <w:w w:val="99"/>
        </w:rPr>
        <w:t>tivit</w:t>
      </w:r>
      <w:r>
        <w:rPr>
          <w:spacing w:val="-1"/>
          <w:w w:val="99"/>
        </w:rPr>
        <w:t>y</w:t>
      </w:r>
      <w:hyperlink w:history="true" w:anchor="_bookmark5">
        <w:r>
          <w:rPr>
            <w:w w:val="100"/>
            <w:position w:val="6"/>
            <w:sz w:val="12"/>
          </w:rPr>
          <w:t>13</w:t>
        </w:r>
      </w:hyperlink>
      <w:r>
        <w:rPr>
          <w:w w:val="90"/>
        </w:rPr>
        <w:t>.</w:t>
      </w:r>
      <w:r>
        <w:rPr>
          <w:spacing w:val="14"/>
        </w:rPr>
        <w:t> </w:t>
      </w:r>
      <w:r>
        <w:rPr>
          <w:w w:val="103"/>
        </w:rPr>
        <w:t>Ultim</w:t>
      </w:r>
      <w:r>
        <w:rPr>
          <w:spacing w:val="-4"/>
          <w:w w:val="103"/>
        </w:rPr>
        <w:t>a</w:t>
      </w:r>
      <w:r>
        <w:rPr>
          <w:w w:val="98"/>
        </w:rPr>
        <w:t>tel</w:t>
      </w:r>
      <w:r>
        <w:rPr>
          <w:spacing w:val="-5"/>
          <w:w w:val="98"/>
        </w:rPr>
        <w:t>y</w:t>
      </w:r>
      <w:r>
        <w:rPr>
          <w:w w:val="90"/>
        </w:rPr>
        <w:t>,</w:t>
      </w:r>
      <w:r>
        <w:rPr>
          <w:spacing w:val="14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-5"/>
          <w:w w:val="112"/>
        </w:rPr>
        <w:t>r</w:t>
      </w:r>
      <w:r>
        <w:rPr>
          <w:w w:val="99"/>
        </w:rPr>
        <w:t>eliance</w:t>
      </w:r>
      <w:r>
        <w:rPr/>
        <w:t> </w:t>
      </w:r>
      <w:r>
        <w:rPr>
          <w:spacing w:val="-3"/>
        </w:rPr>
        <w:t> </w:t>
      </w:r>
      <w:r>
        <w:rPr>
          <w:w w:val="107"/>
        </w:rPr>
        <w:t>on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the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intrinsic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spect</w:t>
      </w:r>
      <w:r>
        <w:rPr>
          <w:spacing w:val="-4"/>
          <w:w w:val="103"/>
        </w:rPr>
        <w:t>r</w:t>
      </w:r>
      <w:r>
        <w:rPr>
          <w:w w:val="98"/>
        </w:rPr>
        <w:t>al</w:t>
      </w:r>
      <w:r>
        <w:rPr/>
        <w:t> </w:t>
      </w:r>
      <w:r>
        <w:rPr>
          <w:spacing w:val="-3"/>
        </w:rPr>
        <w:t> </w:t>
      </w:r>
      <w:r>
        <w:rPr>
          <w:w w:val="109"/>
        </w:rPr>
        <w:t>p</w:t>
      </w:r>
      <w:r>
        <w:rPr>
          <w:spacing w:val="-5"/>
          <w:w w:val="109"/>
        </w:rPr>
        <w:t>r</w:t>
      </w:r>
      <w:r>
        <w:rPr>
          <w:w w:val="102"/>
        </w:rPr>
        <w:t>operties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of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m</w:t>
      </w:r>
      <w:r>
        <w:rPr>
          <w:spacing w:val="-5"/>
          <w:w w:val="105"/>
        </w:rPr>
        <w:t>a</w:t>
      </w:r>
      <w:r>
        <w:rPr>
          <w:w w:val="101"/>
        </w:rPr>
        <w:t>terials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for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4" w:lineRule="auto" w:before="5"/>
        <w:ind w:right="116"/>
        <w:jc w:val="both"/>
      </w:pPr>
      <w:r>
        <w:rPr>
          <w:w w:val="105"/>
        </w:rPr>
        <w:t>absorber–emitter has limited previously reported</w:t>
      </w:r>
      <w:r>
        <w:rPr>
          <w:spacing w:val="23"/>
          <w:w w:val="105"/>
        </w:rPr>
        <w:t> </w:t>
      </w:r>
      <w:r>
        <w:rPr>
          <w:w w:val="105"/>
        </w:rPr>
        <w:t>experimental</w:t>
      </w:r>
      <w:r>
        <w:rPr>
          <w:w w:val="103"/>
        </w:rPr>
        <w:t> </w:t>
      </w:r>
      <w:r>
        <w:rPr>
          <w:w w:val="105"/>
        </w:rPr>
        <w:t>STPVs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conversion</w:t>
      </w:r>
      <w:r>
        <w:rPr>
          <w:spacing w:val="-17"/>
          <w:w w:val="105"/>
        </w:rPr>
        <w:t> </w:t>
      </w:r>
      <w:r>
        <w:rPr>
          <w:w w:val="105"/>
        </w:rPr>
        <w:t>efﬁciencies</w:t>
      </w:r>
      <w:r>
        <w:rPr>
          <w:spacing w:val="-18"/>
          <w:w w:val="105"/>
        </w:rPr>
        <w:t> </w:t>
      </w:r>
      <w:r>
        <w:rPr>
          <w:w w:val="105"/>
        </w:rPr>
        <w:t>around</w:t>
      </w:r>
      <w:r>
        <w:rPr>
          <w:spacing w:val="-17"/>
          <w:w w:val="105"/>
        </w:rPr>
        <w:t> </w:t>
      </w:r>
      <w:r>
        <w:rPr>
          <w:w w:val="105"/>
        </w:rPr>
        <w:t>1%</w:t>
      </w:r>
      <w:r>
        <w:rPr>
          <w:spacing w:val="-17"/>
          <w:w w:val="105"/>
        </w:rPr>
        <w:t> </w:t>
      </w:r>
      <w:r>
        <w:rPr>
          <w:w w:val="105"/>
        </w:rPr>
        <w:t>(refs</w:t>
      </w:r>
      <w:r>
        <w:rPr>
          <w:spacing w:val="-28"/>
          <w:w w:val="105"/>
        </w:rPr>
        <w:t> </w:t>
      </w:r>
      <w:r>
        <w:rPr>
          <w:w w:val="105"/>
        </w:rPr>
        <w:t>9–11).</w:t>
      </w:r>
    </w:p>
    <w:p>
      <w:pPr>
        <w:pStyle w:val="BodyText"/>
        <w:spacing w:line="242" w:lineRule="auto"/>
        <w:ind w:right="116" w:firstLine="226"/>
        <w:jc w:val="both"/>
      </w:pPr>
      <w:r>
        <w:rPr>
          <w:spacing w:val="-3"/>
        </w:rPr>
        <w:t>To </w:t>
      </w:r>
      <w:r>
        <w:rPr/>
        <w:t>improve the performance of the absorber–emitter,</w:t>
      </w:r>
      <w:r>
        <w:rPr>
          <w:spacing w:val="33"/>
        </w:rPr>
        <w:t> </w:t>
      </w:r>
      <w:r>
        <w:rPr/>
        <w:t>research-</w:t>
      </w:r>
      <w:r>
        <w:rPr>
          <w:w w:val="105"/>
        </w:rPr>
        <w:t> </w:t>
      </w:r>
      <w:r>
        <w:rPr/>
        <w:t>ers </w:t>
      </w:r>
      <w:r>
        <w:rPr>
          <w:spacing w:val="-3"/>
        </w:rPr>
        <w:t>have </w:t>
      </w:r>
      <w:r>
        <w:rPr/>
        <w:t>investigated the design of structured surfaces</w:t>
      </w:r>
      <w:hyperlink w:history="true" w:anchor="_bookmark17">
        <w:r>
          <w:rPr>
            <w:position w:val="6"/>
            <w:sz w:val="12"/>
            <w:szCs w:val="12"/>
          </w:rPr>
          <w:t>5,6,14–21</w:t>
        </w:r>
      </w:hyperlink>
      <w:r>
        <w:rPr>
          <w:spacing w:val="22"/>
          <w:position w:val="6"/>
          <w:sz w:val="12"/>
          <w:szCs w:val="12"/>
        </w:rPr>
        <w:t> </w:t>
      </w:r>
      <w:r>
        <w:rPr/>
        <w:t>with</w:t>
      </w:r>
      <w:r>
        <w:rPr>
          <w:w w:val="102"/>
        </w:rPr>
        <w:t> </w:t>
      </w:r>
      <w:r>
        <w:rPr/>
        <w:t>spectral</w:t>
      </w:r>
      <w:r>
        <w:rPr>
          <w:spacing w:val="42"/>
        </w:rPr>
        <w:t> </w:t>
      </w:r>
      <w:r>
        <w:rPr/>
        <w:t>properties</w:t>
      </w:r>
      <w:r>
        <w:rPr>
          <w:spacing w:val="43"/>
        </w:rPr>
        <w:t> </w:t>
      </w:r>
      <w:r>
        <w:rPr/>
        <w:t>approaching</w:t>
      </w:r>
      <w:r>
        <w:rPr>
          <w:spacing w:val="42"/>
        </w:rPr>
        <w:t> </w:t>
      </w:r>
      <w:r>
        <w:rPr/>
        <w:t>those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ideal</w:t>
      </w:r>
      <w:r>
        <w:rPr>
          <w:spacing w:val="42"/>
        </w:rPr>
        <w:t> </w:t>
      </w:r>
      <w:r>
        <w:rPr/>
        <w:t>STPV</w:t>
      </w:r>
      <w:r>
        <w:rPr>
          <w:spacing w:val="43"/>
        </w:rPr>
        <w:t> </w:t>
      </w:r>
      <w:r>
        <w:rPr/>
        <w:t>components</w:t>
      </w:r>
      <w:r>
        <w:rPr>
          <w:spacing w:val="-42"/>
        </w:rPr>
        <w:t> </w:t>
      </w:r>
      <w:r>
        <w:rPr>
          <w:spacing w:val="-42"/>
        </w:rPr>
      </w:r>
      <w:r>
        <w:rPr/>
        <w:t>(speciﬁcally,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photonic</w:t>
      </w:r>
      <w:r>
        <w:rPr>
          <w:spacing w:val="8"/>
        </w:rPr>
        <w:t> </w:t>
      </w:r>
      <w:r>
        <w:rPr/>
        <w:t>crystals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control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photon</w:t>
      </w:r>
      <w:r>
        <w:rPr>
          <w:spacing w:val="-43"/>
        </w:rPr>
        <w:t> </w:t>
      </w:r>
      <w:r>
        <w:rPr>
          <w:spacing w:val="-43"/>
        </w:rPr>
      </w:r>
      <w:r>
        <w:rPr/>
        <w:t>density of states for narrow-band selective</w:t>
      </w:r>
      <w:r>
        <w:rPr>
          <w:spacing w:val="21"/>
        </w:rPr>
        <w:t> </w:t>
      </w:r>
      <w:r>
        <w:rPr/>
        <w:t>emission</w:t>
      </w:r>
      <w:hyperlink w:history="true" w:anchor="_bookmark17">
        <w:r>
          <w:rPr>
            <w:position w:val="6"/>
            <w:sz w:val="12"/>
            <w:szCs w:val="12"/>
          </w:rPr>
          <w:t>5,6,14–20</w:t>
        </w:r>
      </w:hyperlink>
      <w:r>
        <w:rPr/>
        <w:t>).</w:t>
      </w:r>
      <w:r>
        <w:rPr>
          <w:w w:val="99"/>
        </w:rPr>
        <w:t> </w:t>
      </w:r>
      <w:r>
        <w:rPr/>
        <w:t>Simulation</w:t>
      </w:r>
      <w:r>
        <w:rPr>
          <w:spacing w:val="19"/>
        </w:rPr>
        <w:t> </w:t>
      </w:r>
      <w:r>
        <w:rPr/>
        <w:t>studies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realistic</w:t>
      </w:r>
      <w:r>
        <w:rPr>
          <w:spacing w:val="19"/>
        </w:rPr>
        <w:t> </w:t>
      </w:r>
      <w:r>
        <w:rPr/>
        <w:t>nanophotonic</w:t>
      </w:r>
      <w:r>
        <w:rPr>
          <w:spacing w:val="19"/>
        </w:rPr>
        <w:t> </w:t>
      </w:r>
      <w:r>
        <w:rPr/>
        <w:t>surfaces</w:t>
      </w:r>
      <w:r>
        <w:rPr>
          <w:spacing w:val="17"/>
        </w:rPr>
        <w:t> </w:t>
      </w:r>
      <w:r>
        <w:rPr/>
        <w:t>predict</w:t>
      </w:r>
      <w:r>
        <w:rPr>
          <w:spacing w:val="-43"/>
        </w:rPr>
        <w:t> </w:t>
      </w:r>
      <w:r>
        <w:rPr>
          <w:spacing w:val="-43"/>
        </w:rPr>
      </w:r>
      <w:r>
        <w:rPr/>
        <w:t>STPV efﬁciencies exceeding 40% (refs 5,15,21). Although the</w:t>
      </w:r>
      <w:r>
        <w:rPr>
          <w:spacing w:val="-29"/>
        </w:rPr>
        <w:t> </w:t>
      </w:r>
      <w:r>
        <w:rPr/>
        <w:t>intrin-</w:t>
      </w:r>
      <w:r>
        <w:rPr>
          <w:w w:val="108"/>
        </w:rPr>
        <w:t> </w:t>
      </w:r>
      <w:r>
        <w:rPr/>
        <w:t>sic material properties are sensitive to temperature, the</w:t>
      </w:r>
      <w:r>
        <w:rPr>
          <w:spacing w:val="18"/>
        </w:rPr>
        <w:t> </w:t>
      </w:r>
      <w:r>
        <w:rPr/>
        <w:t>surface</w:t>
      </w:r>
      <w:r>
        <w:rPr>
          <w:w w:val="96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affords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degree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spectral</w:t>
      </w:r>
      <w:r>
        <w:rPr>
          <w:spacing w:val="3"/>
        </w:rPr>
        <w:t> </w:t>
      </w:r>
      <w:r>
        <w:rPr/>
        <w:t>tunability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4"/>
        </w:rPr>
        <w:t> </w:t>
      </w:r>
      <w:r>
        <w:rPr/>
        <w:t>tempera-</w:t>
      </w:r>
      <w:r>
        <w:rPr>
          <w:spacing w:val="-43"/>
        </w:rPr>
        <w:t> </w:t>
      </w:r>
      <w:r>
        <w:rPr>
          <w:spacing w:val="-43"/>
        </w:rPr>
      </w:r>
      <w:r>
        <w:rPr/>
        <w:t>ture-independent.</w:t>
      </w:r>
      <w:r>
        <w:rPr>
          <w:spacing w:val="4"/>
        </w:rPr>
        <w:t> </w:t>
      </w:r>
      <w:r>
        <w:rPr/>
        <w:t>Nevertheless,</w:t>
      </w:r>
      <w:r>
        <w:rPr>
          <w:spacing w:val="4"/>
        </w:rPr>
        <w:t> </w:t>
      </w:r>
      <w:r>
        <w:rPr/>
        <w:t>these</w:t>
      </w:r>
      <w:r>
        <w:rPr>
          <w:spacing w:val="3"/>
        </w:rPr>
        <w:t> </w:t>
      </w:r>
      <w:r>
        <w:rPr/>
        <w:t>surfaces</w:t>
      </w:r>
      <w:r>
        <w:rPr>
          <w:spacing w:val="3"/>
        </w:rPr>
        <w:t> </w:t>
      </w:r>
      <w:r>
        <w:rPr>
          <w:spacing w:val="-3"/>
        </w:rPr>
        <w:t>have</w:t>
      </w:r>
      <w:r>
        <w:rPr>
          <w:spacing w:val="6"/>
        </w:rPr>
        <w:t> </w:t>
      </w:r>
      <w:r>
        <w:rPr/>
        <w:t>not</w:t>
      </w:r>
      <w:r>
        <w:rPr>
          <w:spacing w:val="4"/>
        </w:rPr>
        <w:t> </w:t>
      </w:r>
      <w:r>
        <w:rPr/>
        <w:t>yet</w:t>
      </w:r>
      <w:r>
        <w:rPr>
          <w:spacing w:val="3"/>
        </w:rPr>
        <w:t> </w:t>
      </w:r>
      <w:r>
        <w:rPr/>
        <w:t>been</w:t>
      </w:r>
      <w:r>
        <w:rPr>
          <w:spacing w:val="-43"/>
        </w:rPr>
        <w:t> </w:t>
      </w:r>
      <w:r>
        <w:rPr>
          <w:spacing w:val="-43"/>
        </w:rPr>
      </w:r>
      <w:r>
        <w:rPr/>
        <w:t>integrated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STPV</w:t>
      </w:r>
      <w:r>
        <w:rPr>
          <w:spacing w:val="5"/>
        </w:rPr>
        <w:t> </w:t>
      </w:r>
      <w:r>
        <w:rPr/>
        <w:t>devices</w:t>
      </w:r>
      <w:r>
        <w:rPr>
          <w:spacing w:val="4"/>
        </w:rPr>
        <w:t> </w:t>
      </w:r>
      <w:r>
        <w:rPr/>
        <w:t>operating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enough</w:t>
      </w:r>
      <w:r>
        <w:rPr>
          <w:spacing w:val="4"/>
        </w:rPr>
        <w:t> </w:t>
      </w:r>
      <w:r>
        <w:rPr/>
        <w:t>temperatures</w:t>
      </w:r>
      <w:r>
        <w:rPr>
          <w:spacing w:val="-39"/>
        </w:rPr>
        <w:t> </w:t>
      </w:r>
      <w:r>
        <w:rPr>
          <w:spacing w:val="-39"/>
        </w:rPr>
      </w:r>
      <w:r>
        <w:rPr/>
        <w:t>for efﬁcient power</w:t>
      </w:r>
      <w:r>
        <w:rPr>
          <w:spacing w:val="43"/>
        </w:rPr>
        <w:t> </w:t>
      </w:r>
      <w:r>
        <w:rPr/>
        <w:t>conversion.</w:t>
      </w:r>
    </w:p>
    <w:p>
      <w:pPr>
        <w:pStyle w:val="BodyText"/>
        <w:spacing w:line="244" w:lineRule="auto"/>
        <w:ind w:right="115" w:firstLine="226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device,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spectral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absorber–emitter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w w:val="96"/>
        </w:rPr>
        <w:t> </w:t>
      </w:r>
      <w:r>
        <w:rPr>
          <w:w w:val="105"/>
        </w:rPr>
        <w:t>tailored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surface</w:t>
      </w:r>
      <w:r>
        <w:rPr>
          <w:spacing w:val="-15"/>
          <w:w w:val="105"/>
        </w:rPr>
        <w:t> </w:t>
      </w:r>
      <w:r>
        <w:rPr>
          <w:w w:val="105"/>
        </w:rPr>
        <w:t>nanostructuring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4"/>
          <w:w w:val="105"/>
        </w:rPr>
        <w:t> </w:t>
      </w:r>
      <w:r>
        <w:rPr>
          <w:w w:val="105"/>
        </w:rPr>
        <w:t>planar</w:t>
      </w:r>
      <w:r>
        <w:rPr>
          <w:spacing w:val="-15"/>
          <w:w w:val="105"/>
        </w:rPr>
        <w:t> </w:t>
      </w:r>
      <w:r>
        <w:rPr>
          <w:w w:val="105"/>
        </w:rPr>
        <w:t>layout</w:t>
      </w:r>
      <w:r>
        <w:rPr>
          <w:w w:val="106"/>
        </w:rPr>
        <w:t> </w:t>
      </w:r>
      <w:hyperlink w:history="true" w:anchor="_bookmark0">
        <w:r>
          <w:rPr>
            <w:w w:val="105"/>
          </w:rPr>
          <w:t>(Fig.</w:t>
        </w:r>
      </w:hyperlink>
      <w:r>
        <w:rPr>
          <w:spacing w:val="-21"/>
          <w:w w:val="105"/>
        </w:rPr>
        <w:t> </w:t>
      </w:r>
      <w:r>
        <w:rPr>
          <w:w w:val="105"/>
        </w:rPr>
        <w:t>1a,b).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absorber–emitter</w:t>
      </w:r>
      <w:r>
        <w:rPr>
          <w:spacing w:val="-20"/>
          <w:w w:val="105"/>
        </w:rPr>
        <w:t> </w:t>
      </w:r>
      <w:r>
        <w:rPr>
          <w:w w:val="105"/>
        </w:rPr>
        <w:t>module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composed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array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multiwalled</w:t>
      </w:r>
      <w:r>
        <w:rPr>
          <w:spacing w:val="-7"/>
          <w:w w:val="105"/>
        </w:rPr>
        <w:t> </w:t>
      </w:r>
      <w:r>
        <w:rPr>
          <w:w w:val="105"/>
        </w:rPr>
        <w:t>carbon</w:t>
      </w:r>
      <w:r>
        <w:rPr>
          <w:spacing w:val="-7"/>
          <w:w w:val="105"/>
        </w:rPr>
        <w:t> </w:t>
      </w:r>
      <w:r>
        <w:rPr>
          <w:w w:val="105"/>
        </w:rPr>
        <w:t>nanotubes</w:t>
      </w:r>
      <w:r>
        <w:rPr>
          <w:spacing w:val="-7"/>
          <w:w w:val="105"/>
        </w:rPr>
        <w:t> </w:t>
      </w:r>
      <w:r>
        <w:rPr>
          <w:w w:val="105"/>
        </w:rPr>
        <w:t>(MWNTs)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solar</w:t>
      </w:r>
      <w:r>
        <w:rPr>
          <w:spacing w:val="-10"/>
          <w:w w:val="105"/>
        </w:rPr>
        <w:t> </w:t>
      </w:r>
      <w:r>
        <w:rPr>
          <w:w w:val="105"/>
        </w:rPr>
        <w:t>absorber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18" w:lineRule="auto" w:before="14"/>
        <w:ind w:right="115"/>
        <w:jc w:val="both"/>
      </w:pPr>
      <w:r>
        <w:rPr>
          <w:w w:val="105"/>
        </w:rPr>
        <w:t>a one-dimensional Si/SiO</w:t>
      </w:r>
      <w:r>
        <w:rPr>
          <w:w w:val="105"/>
          <w:position w:val="-4"/>
          <w:sz w:val="12"/>
          <w:szCs w:val="12"/>
        </w:rPr>
        <w:t>2 </w:t>
      </w:r>
      <w:r>
        <w:rPr>
          <w:w w:val="105"/>
        </w:rPr>
        <w:t>photonic crystal (1D PhC) as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selective emitter. </w:t>
      </w:r>
      <w:r>
        <w:rPr>
          <w:spacing w:val="-4"/>
          <w:w w:val="105"/>
        </w:rPr>
        <w:t>We </w:t>
      </w:r>
      <w:r>
        <w:rPr>
          <w:w w:val="105"/>
        </w:rPr>
        <w:t>varied the emitter-to-absorber area </w:t>
      </w:r>
      <w:r>
        <w:rPr>
          <w:spacing w:val="1"/>
          <w:w w:val="105"/>
        </w:rPr>
        <w:t> </w:t>
      </w:r>
      <w:r>
        <w:rPr>
          <w:w w:val="105"/>
        </w:rPr>
        <w:t>ratio</w:t>
      </w:r>
      <w:r>
        <w:rPr>
          <w:w w:val="103"/>
        </w:rPr>
        <w:t> </w:t>
      </w:r>
      <w:r>
        <w:rPr>
          <w:w w:val="105"/>
        </w:rPr>
        <w:t>(AR </w:t>
      </w:r>
      <w:r>
        <w:rPr>
          <w:rFonts w:ascii="Book Antiqua" w:hAnsi="Book Antiqua" w:cs="Book Antiqua" w:eastAsia="Book Antiqua"/>
          <w:w w:val="105"/>
        </w:rPr>
        <w:t>¼ </w:t>
      </w:r>
      <w:r>
        <w:rPr>
          <w:rFonts w:ascii="Book Antiqua" w:hAnsi="Book Antiqua" w:cs="Book Antiqua" w:eastAsia="Book Antiqua"/>
          <w:i/>
          <w:spacing w:val="-3"/>
          <w:w w:val="105"/>
        </w:rPr>
        <w:t>A</w:t>
      </w:r>
      <w:r>
        <w:rPr>
          <w:spacing w:val="-3"/>
          <w:w w:val="105"/>
          <w:position w:val="-4"/>
          <w:sz w:val="12"/>
          <w:szCs w:val="12"/>
        </w:rPr>
        <w:t>e</w:t>
      </w:r>
      <w:r>
        <w:rPr>
          <w:spacing w:val="-3"/>
          <w:w w:val="105"/>
        </w:rPr>
        <w:t>/</w:t>
      </w:r>
      <w:r>
        <w:rPr>
          <w:rFonts w:ascii="Book Antiqua" w:hAnsi="Book Antiqua" w:cs="Book Antiqua" w:eastAsia="Book Antiqua"/>
          <w:i/>
          <w:spacing w:val="-3"/>
          <w:w w:val="105"/>
        </w:rPr>
        <w:t>A</w:t>
      </w:r>
      <w:r>
        <w:rPr>
          <w:spacing w:val="-3"/>
          <w:w w:val="105"/>
          <w:position w:val="-4"/>
          <w:sz w:val="12"/>
          <w:szCs w:val="12"/>
        </w:rPr>
        <w:t>a</w:t>
      </w:r>
      <w:r>
        <w:rPr>
          <w:spacing w:val="-3"/>
          <w:w w:val="105"/>
        </w:rPr>
        <w:t>) </w:t>
      </w:r>
      <w:r>
        <w:rPr>
          <w:w w:val="105"/>
        </w:rPr>
        <w:t>from 1 to 10 to achieve optimal performance.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w w:val="106"/>
        </w:rPr>
        <w:t> </w:t>
      </w:r>
      <w:r>
        <w:rPr>
          <w:w w:val="105"/>
        </w:rPr>
        <w:t>increasing</w:t>
      </w:r>
      <w:r>
        <w:rPr>
          <w:spacing w:val="31"/>
          <w:w w:val="105"/>
        </w:rPr>
        <w:t> </w:t>
      </w:r>
      <w:r>
        <w:rPr>
          <w:w w:val="105"/>
        </w:rPr>
        <w:t>area</w:t>
      </w:r>
      <w:r>
        <w:rPr>
          <w:spacing w:val="30"/>
          <w:w w:val="105"/>
        </w:rPr>
        <w:t> </w:t>
      </w:r>
      <w:r>
        <w:rPr>
          <w:w w:val="105"/>
        </w:rPr>
        <w:t>ratio,</w:t>
      </w:r>
      <w:r>
        <w:rPr>
          <w:spacing w:val="31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supply</w:t>
      </w:r>
      <w:r>
        <w:rPr>
          <w:spacing w:val="27"/>
          <w:w w:val="105"/>
        </w:rPr>
        <w:t> </w:t>
      </w:r>
      <w:r>
        <w:rPr>
          <w:w w:val="105"/>
        </w:rPr>
        <w:t>enough</w:t>
      </w:r>
      <w:r>
        <w:rPr>
          <w:spacing w:val="31"/>
          <w:w w:val="105"/>
        </w:rPr>
        <w:t> </w:t>
      </w:r>
      <w:r>
        <w:rPr>
          <w:w w:val="105"/>
        </w:rPr>
        <w:t>heat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absorber–</w:t>
      </w:r>
      <w:r>
        <w:rPr/>
      </w:r>
    </w:p>
    <w:p>
      <w:pPr>
        <w:spacing w:line="30" w:lineRule="exact" w:before="0"/>
        <w:ind w:left="160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20"/>
          <w:sz w:val="12"/>
        </w:rPr>
        <w:t>opt</w:t>
      </w:r>
      <w:r>
        <w:rPr>
          <w:rFonts w:ascii="Times New Roman"/>
          <w:sz w:val="12"/>
        </w:rPr>
      </w:r>
    </w:p>
    <w:p>
      <w:pPr>
        <w:spacing w:after="0" w:line="30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80" w:h="16060"/>
          <w:pgMar w:top="460" w:bottom="220" w:left="980" w:right="860"/>
          <w:cols w:num="2" w:equalWidth="0">
            <w:col w:w="5094" w:space="129"/>
            <w:col w:w="5217"/>
          </w:cols>
        </w:sectPr>
      </w:pPr>
    </w:p>
    <w:p>
      <w:pPr>
        <w:pStyle w:val="BodyText"/>
        <w:spacing w:line="183" w:lineRule="exact"/>
        <w:ind w:right="0"/>
        <w:jc w:val="left"/>
      </w:pPr>
      <w:r>
        <w:rPr>
          <w:w w:val="105"/>
        </w:rPr>
        <w:t>spectral</w:t>
      </w:r>
      <w:r>
        <w:rPr>
          <w:spacing w:val="28"/>
          <w:w w:val="105"/>
        </w:rPr>
        <w:t> </w:t>
      </w:r>
      <w:r>
        <w:rPr>
          <w:w w:val="105"/>
        </w:rPr>
        <w:t>properties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temperature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emitter.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spectrally</w:t>
      </w:r>
      <w:r>
        <w:rPr/>
      </w:r>
    </w:p>
    <w:p>
      <w:pPr>
        <w:pStyle w:val="BodyText"/>
        <w:spacing w:line="210" w:lineRule="exact"/>
        <w:ind w:right="0"/>
        <w:jc w:val="left"/>
        <w:rPr>
          <w:sz w:val="12"/>
          <w:szCs w:val="12"/>
        </w:rPr>
      </w:pPr>
      <w:r>
        <w:rPr>
          <w:w w:val="105"/>
        </w:rPr>
        <w:br w:type="column"/>
      </w:r>
      <w:r>
        <w:rPr>
          <w:w w:val="105"/>
        </w:rPr>
        <w:t>emitter  to  reach</w:t>
      </w:r>
      <w:r>
        <w:rPr>
          <w:spacing w:val="19"/>
          <w:w w:val="105"/>
        </w:rPr>
        <w:t> </w:t>
      </w:r>
      <w:r>
        <w:rPr>
          <w:rFonts w:ascii="Book Antiqua"/>
          <w:i/>
          <w:spacing w:val="-6"/>
          <w:w w:val="105"/>
        </w:rPr>
        <w:t>T</w:t>
      </w:r>
      <w:r>
        <w:rPr>
          <w:spacing w:val="-6"/>
          <w:w w:val="105"/>
          <w:position w:val="-4"/>
          <w:sz w:val="12"/>
        </w:rPr>
        <w:t>e</w:t>
      </w:r>
      <w:r>
        <w:rPr>
          <w:spacing w:val="-6"/>
          <w:sz w:val="12"/>
        </w:rPr>
      </w:r>
    </w:p>
    <w:p>
      <w:pPr>
        <w:pStyle w:val="BodyText"/>
        <w:spacing w:line="183" w:lineRule="exact"/>
        <w:ind w:right="0"/>
        <w:jc w:val="left"/>
      </w:pPr>
      <w:r>
        <w:rPr/>
        <w:br w:type="column"/>
      </w:r>
      <w:r>
        <w:rPr/>
        <w:t>by  increasing  the  level  of  irradiance  </w:t>
      </w:r>
      <w:r>
        <w:rPr>
          <w:spacing w:val="1"/>
        </w:rPr>
        <w:t> </w:t>
      </w:r>
      <w:r>
        <w:rPr/>
        <w:t>and</w:t>
      </w:r>
    </w:p>
    <w:p>
      <w:pPr>
        <w:spacing w:after="0" w:line="183" w:lineRule="exact"/>
        <w:jc w:val="left"/>
        <w:sectPr>
          <w:type w:val="continuous"/>
          <w:pgSz w:w="12280" w:h="16060"/>
          <w:pgMar w:top="460" w:bottom="220" w:left="980" w:right="860"/>
          <w:cols w:num="3" w:equalWidth="0">
            <w:col w:w="5093" w:space="129"/>
            <w:col w:w="1622" w:space="150"/>
            <w:col w:w="3446"/>
          </w:cols>
        </w:sectPr>
      </w:pPr>
    </w:p>
    <w:p>
      <w:pPr>
        <w:pStyle w:val="BodyText"/>
        <w:spacing w:line="183" w:lineRule="exact"/>
        <w:ind w:right="0"/>
        <w:jc w:val="left"/>
      </w:pPr>
      <w:r>
        <w:rPr/>
        <w:t>selective  emitter  should  </w:t>
      </w:r>
      <w:r>
        <w:rPr>
          <w:spacing w:val="-3"/>
        </w:rPr>
        <w:t>have  </w:t>
      </w:r>
      <w:r>
        <w:rPr/>
        <w:t>high  emittance  for  energies  </w:t>
      </w:r>
      <w:r>
        <w:rPr>
          <w:spacing w:val="9"/>
        </w:rPr>
        <w:t> </w:t>
      </w:r>
      <w:r>
        <w:rPr/>
        <w:t>above</w:t>
      </w:r>
    </w:p>
    <w:p>
      <w:pPr>
        <w:pStyle w:val="BodyText"/>
        <w:spacing w:line="183" w:lineRule="exact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leveraging the high absorptance of the nanotube </w:t>
      </w:r>
      <w:r>
        <w:rPr>
          <w:spacing w:val="-3"/>
          <w:w w:val="105"/>
        </w:rPr>
        <w:t>array.    </w:t>
      </w:r>
      <w:r>
        <w:rPr>
          <w:spacing w:val="12"/>
          <w:w w:val="105"/>
        </w:rPr>
        <w:t> </w:t>
      </w:r>
      <w:r>
        <w:rPr>
          <w:w w:val="105"/>
        </w:rPr>
        <w:t>Thermal</w:t>
      </w:r>
      <w:r>
        <w:rPr/>
      </w:r>
    </w:p>
    <w:p>
      <w:pPr>
        <w:spacing w:after="0" w:line="183" w:lineRule="exact"/>
        <w:jc w:val="left"/>
        <w:sectPr>
          <w:type w:val="continuous"/>
          <w:pgSz w:w="12280" w:h="16060"/>
          <w:pgMar w:top="460" w:bottom="220" w:left="980" w:right="860"/>
          <w:cols w:num="2" w:equalWidth="0">
            <w:col w:w="5094" w:space="129"/>
            <w:col w:w="521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exact"/>
        <w:ind w:left="10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10.9pt;height:.35pt;mso-position-horizontal-relative:char;mso-position-vertical-relative:line" coordorigin="0,0" coordsize="10218,7">
            <v:group style="position:absolute;left:3;top:3;width:10211;height:2" coordorigin="3,3" coordsize="10211,2">
              <v:shape style="position:absolute;left:3;top:3;width:10211;height:2" coordorigin="3,3" coordsize="10211,0" path="m3,3l10214,3e" filled="false" stroked="true" strokeweight=".3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61" w:lineRule="auto" w:before="33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95"/>
          <w:position w:val="7"/>
          <w:sz w:val="8"/>
        </w:rPr>
        <w:t>1</w:t>
      </w:r>
      <w:r>
        <w:rPr>
          <w:rFonts w:ascii="Arial"/>
          <w:spacing w:val="-14"/>
          <w:w w:val="95"/>
          <w:position w:val="7"/>
          <w:sz w:val="8"/>
        </w:rPr>
        <w:t> </w:t>
      </w:r>
      <w:r>
        <w:rPr>
          <w:rFonts w:ascii="Arial"/>
          <w:spacing w:val="-3"/>
          <w:w w:val="95"/>
          <w:sz w:val="16"/>
        </w:rPr>
        <w:t>Device Research</w:t>
      </w:r>
      <w:r>
        <w:rPr>
          <w:rFonts w:ascii="Arial"/>
          <w:spacing w:val="-6"/>
          <w:w w:val="95"/>
          <w:sz w:val="16"/>
        </w:rPr>
        <w:t> </w:t>
      </w:r>
      <w:r>
        <w:rPr>
          <w:rFonts w:ascii="Arial"/>
          <w:spacing w:val="-4"/>
          <w:w w:val="95"/>
          <w:sz w:val="16"/>
        </w:rPr>
        <w:t>Laboratory,</w:t>
      </w:r>
      <w:r>
        <w:rPr>
          <w:rFonts w:ascii="Arial"/>
          <w:spacing w:val="-3"/>
          <w:w w:val="95"/>
          <w:sz w:val="16"/>
        </w:rPr>
        <w:t> Department </w:t>
      </w:r>
      <w:r>
        <w:rPr>
          <w:rFonts w:ascii="Arial"/>
          <w:w w:val="95"/>
          <w:sz w:val="16"/>
        </w:rPr>
        <w:t>of</w:t>
      </w:r>
      <w:r>
        <w:rPr>
          <w:rFonts w:ascii="Arial"/>
          <w:spacing w:val="-5"/>
          <w:w w:val="95"/>
          <w:sz w:val="16"/>
        </w:rPr>
        <w:t> </w:t>
      </w:r>
      <w:r>
        <w:rPr>
          <w:rFonts w:ascii="Arial"/>
          <w:w w:val="95"/>
          <w:sz w:val="16"/>
        </w:rPr>
        <w:t>Mechanical</w:t>
      </w:r>
      <w:r>
        <w:rPr>
          <w:rFonts w:ascii="Arial"/>
          <w:spacing w:val="-6"/>
          <w:w w:val="95"/>
          <w:sz w:val="16"/>
        </w:rPr>
        <w:t> </w:t>
      </w:r>
      <w:r>
        <w:rPr>
          <w:rFonts w:ascii="Arial"/>
          <w:spacing w:val="-3"/>
          <w:w w:val="95"/>
          <w:sz w:val="16"/>
        </w:rPr>
        <w:t>Engineering,</w:t>
      </w:r>
      <w:r>
        <w:rPr>
          <w:rFonts w:ascii="Arial"/>
          <w:spacing w:val="-4"/>
          <w:w w:val="95"/>
          <w:sz w:val="16"/>
        </w:rPr>
        <w:t> </w:t>
      </w:r>
      <w:r>
        <w:rPr>
          <w:rFonts w:ascii="Arial"/>
          <w:spacing w:val="-3"/>
          <w:w w:val="95"/>
          <w:sz w:val="16"/>
        </w:rPr>
        <w:t>Massachusetts</w:t>
      </w:r>
      <w:r>
        <w:rPr>
          <w:rFonts w:ascii="Arial"/>
          <w:spacing w:val="-6"/>
          <w:w w:val="95"/>
          <w:sz w:val="16"/>
        </w:rPr>
        <w:t> </w:t>
      </w:r>
      <w:r>
        <w:rPr>
          <w:rFonts w:ascii="Arial"/>
          <w:spacing w:val="-3"/>
          <w:w w:val="95"/>
          <w:sz w:val="16"/>
        </w:rPr>
        <w:t>Institute</w:t>
      </w:r>
      <w:r>
        <w:rPr>
          <w:rFonts w:ascii="Arial"/>
          <w:spacing w:val="-5"/>
          <w:w w:val="95"/>
          <w:sz w:val="16"/>
        </w:rPr>
        <w:t> </w:t>
      </w:r>
      <w:r>
        <w:rPr>
          <w:rFonts w:ascii="Arial"/>
          <w:w w:val="95"/>
          <w:sz w:val="16"/>
        </w:rPr>
        <w:t>of</w:t>
      </w:r>
      <w:r>
        <w:rPr>
          <w:rFonts w:ascii="Arial"/>
          <w:spacing w:val="-5"/>
          <w:w w:val="95"/>
          <w:sz w:val="16"/>
        </w:rPr>
        <w:t> </w:t>
      </w:r>
      <w:r>
        <w:rPr>
          <w:rFonts w:ascii="Arial"/>
          <w:spacing w:val="-6"/>
          <w:w w:val="95"/>
          <w:sz w:val="16"/>
        </w:rPr>
        <w:t>Technology,</w:t>
      </w:r>
      <w:r>
        <w:rPr>
          <w:rFonts w:ascii="Arial"/>
          <w:spacing w:val="-3"/>
          <w:w w:val="95"/>
          <w:sz w:val="16"/>
        </w:rPr>
        <w:t> </w:t>
      </w:r>
      <w:r>
        <w:rPr>
          <w:rFonts w:ascii="Arial"/>
          <w:w w:val="95"/>
          <w:sz w:val="16"/>
        </w:rPr>
        <w:t>77</w:t>
      </w:r>
      <w:r>
        <w:rPr>
          <w:rFonts w:ascii="Arial"/>
          <w:spacing w:val="-6"/>
          <w:w w:val="95"/>
          <w:sz w:val="16"/>
        </w:rPr>
        <w:t> </w:t>
      </w:r>
      <w:r>
        <w:rPr>
          <w:rFonts w:ascii="Arial"/>
          <w:spacing w:val="-3"/>
          <w:w w:val="95"/>
          <w:sz w:val="16"/>
        </w:rPr>
        <w:t>Massachusetts</w:t>
      </w:r>
      <w:r>
        <w:rPr>
          <w:rFonts w:ascii="Arial"/>
          <w:spacing w:val="-6"/>
          <w:w w:val="95"/>
          <w:sz w:val="16"/>
        </w:rPr>
        <w:t> </w:t>
      </w:r>
      <w:r>
        <w:rPr>
          <w:rFonts w:ascii="Arial"/>
          <w:spacing w:val="-4"/>
          <w:w w:val="95"/>
          <w:sz w:val="16"/>
        </w:rPr>
        <w:t>Avenue,</w:t>
      </w:r>
      <w:r>
        <w:rPr>
          <w:rFonts w:ascii="Arial"/>
          <w:spacing w:val="-5"/>
          <w:w w:val="95"/>
          <w:sz w:val="16"/>
        </w:rPr>
        <w:t> </w:t>
      </w:r>
      <w:r>
        <w:rPr>
          <w:rFonts w:ascii="Arial"/>
          <w:spacing w:val="-3"/>
          <w:w w:val="95"/>
          <w:sz w:val="16"/>
        </w:rPr>
        <w:t>Cambridge,</w:t>
      </w:r>
      <w:r>
        <w:rPr>
          <w:rFonts w:ascii="Arial"/>
          <w:w w:val="78"/>
          <w:sz w:val="16"/>
        </w:rPr>
        <w:t> </w:t>
      </w:r>
      <w:r>
        <w:rPr>
          <w:rFonts w:ascii="Arial"/>
          <w:spacing w:val="-3"/>
          <w:sz w:val="16"/>
        </w:rPr>
        <w:t>Massachusetts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z w:val="16"/>
        </w:rPr>
        <w:t>02139,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z w:val="16"/>
        </w:rPr>
        <w:t>USA,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position w:val="7"/>
          <w:sz w:val="8"/>
        </w:rPr>
        <w:t>2</w:t>
      </w:r>
      <w:r>
        <w:rPr>
          <w:rFonts w:ascii="Arial"/>
          <w:spacing w:val="-19"/>
          <w:position w:val="7"/>
          <w:sz w:val="8"/>
        </w:rPr>
        <w:t> </w:t>
      </w:r>
      <w:r>
        <w:rPr>
          <w:rFonts w:ascii="Arial"/>
          <w:spacing w:val="-3"/>
          <w:sz w:val="16"/>
        </w:rPr>
        <w:t>Research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3"/>
          <w:sz w:val="16"/>
        </w:rPr>
        <w:t>Laboratory</w:t>
      </w:r>
      <w:r>
        <w:rPr>
          <w:rFonts w:ascii="Arial"/>
          <w:spacing w:val="-29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3"/>
          <w:sz w:val="16"/>
        </w:rPr>
        <w:t>Electronics,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3"/>
          <w:sz w:val="16"/>
        </w:rPr>
        <w:t>Massachusetts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3"/>
          <w:sz w:val="16"/>
        </w:rPr>
        <w:t>Institute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6"/>
          <w:sz w:val="16"/>
        </w:rPr>
        <w:t>Technology,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z w:val="16"/>
        </w:rPr>
        <w:t>77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3"/>
          <w:sz w:val="16"/>
        </w:rPr>
        <w:t>Massachusetts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5"/>
          <w:sz w:val="16"/>
        </w:rPr>
        <w:t>Avenue,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3"/>
          <w:sz w:val="16"/>
        </w:rPr>
        <w:t>Cambridge,</w:t>
      </w:r>
      <w:r>
        <w:rPr>
          <w:rFonts w:ascii="Arial"/>
          <w:w w:val="84"/>
          <w:sz w:val="16"/>
        </w:rPr>
        <w:t> </w:t>
      </w:r>
      <w:r>
        <w:rPr>
          <w:rFonts w:ascii="Arial"/>
          <w:spacing w:val="-3"/>
          <w:w w:val="95"/>
          <w:sz w:val="16"/>
        </w:rPr>
        <w:t>Massachusetts </w:t>
      </w:r>
      <w:r>
        <w:rPr>
          <w:rFonts w:ascii="Arial"/>
          <w:w w:val="95"/>
          <w:sz w:val="16"/>
        </w:rPr>
        <w:t>02139, USA, </w:t>
      </w:r>
      <w:r>
        <w:rPr>
          <w:rFonts w:ascii="Arial"/>
          <w:w w:val="95"/>
          <w:position w:val="7"/>
          <w:sz w:val="8"/>
        </w:rPr>
        <w:t>3 </w:t>
      </w:r>
      <w:r>
        <w:rPr>
          <w:rFonts w:ascii="Arial"/>
          <w:w w:val="95"/>
          <w:sz w:val="16"/>
        </w:rPr>
        <w:t>Institute for </w:t>
      </w:r>
      <w:r>
        <w:rPr>
          <w:rFonts w:ascii="Arial"/>
          <w:spacing w:val="-3"/>
          <w:w w:val="95"/>
          <w:sz w:val="16"/>
        </w:rPr>
        <w:t>Soldier Nanotechnology, Massachusetts </w:t>
      </w:r>
      <w:r>
        <w:rPr>
          <w:rFonts w:ascii="Arial"/>
          <w:w w:val="95"/>
          <w:sz w:val="16"/>
        </w:rPr>
        <w:t>Institute of </w:t>
      </w:r>
      <w:r>
        <w:rPr>
          <w:rFonts w:ascii="Arial"/>
          <w:spacing w:val="-6"/>
          <w:w w:val="95"/>
          <w:sz w:val="16"/>
        </w:rPr>
        <w:t>Technology, </w:t>
      </w:r>
      <w:r>
        <w:rPr>
          <w:rFonts w:ascii="Arial"/>
          <w:w w:val="95"/>
          <w:sz w:val="16"/>
        </w:rPr>
        <w:t>77 </w:t>
      </w:r>
      <w:r>
        <w:rPr>
          <w:rFonts w:ascii="Arial"/>
          <w:spacing w:val="-3"/>
          <w:w w:val="95"/>
          <w:sz w:val="16"/>
        </w:rPr>
        <w:t>Massachusetts </w:t>
      </w:r>
      <w:r>
        <w:rPr>
          <w:rFonts w:ascii="Arial"/>
          <w:spacing w:val="-4"/>
          <w:w w:val="95"/>
          <w:sz w:val="16"/>
        </w:rPr>
        <w:t>Avenue,</w:t>
      </w:r>
      <w:r>
        <w:rPr>
          <w:rFonts w:ascii="Arial"/>
          <w:spacing w:val="-28"/>
          <w:w w:val="95"/>
          <w:sz w:val="16"/>
        </w:rPr>
        <w:t> </w:t>
      </w:r>
      <w:r>
        <w:rPr>
          <w:rFonts w:ascii="Arial"/>
          <w:spacing w:val="-3"/>
          <w:w w:val="95"/>
          <w:sz w:val="16"/>
        </w:rPr>
        <w:t>Cambridge,</w:t>
      </w:r>
      <w:r>
        <w:rPr>
          <w:rFonts w:ascii="Arial"/>
          <w:w w:val="78"/>
          <w:sz w:val="16"/>
        </w:rPr>
        <w:t> </w:t>
      </w:r>
      <w:r>
        <w:rPr>
          <w:rFonts w:ascii="Arial"/>
          <w:spacing w:val="-3"/>
          <w:w w:val="95"/>
          <w:position w:val="1"/>
          <w:sz w:val="16"/>
        </w:rPr>
        <w:t>Massachusetts</w:t>
      </w:r>
      <w:r>
        <w:rPr>
          <w:rFonts w:ascii="Arial"/>
          <w:spacing w:val="-7"/>
          <w:w w:val="95"/>
          <w:position w:val="1"/>
          <w:sz w:val="16"/>
        </w:rPr>
        <w:t> </w:t>
      </w:r>
      <w:r>
        <w:rPr>
          <w:rFonts w:ascii="Arial"/>
          <w:w w:val="95"/>
          <w:position w:val="1"/>
          <w:sz w:val="16"/>
        </w:rPr>
        <w:t>02139,</w:t>
      </w:r>
      <w:r>
        <w:rPr>
          <w:rFonts w:ascii="Arial"/>
          <w:spacing w:val="-8"/>
          <w:w w:val="95"/>
          <w:position w:val="1"/>
          <w:sz w:val="16"/>
        </w:rPr>
        <w:t> </w:t>
      </w:r>
      <w:r>
        <w:rPr>
          <w:rFonts w:ascii="Arial"/>
          <w:w w:val="95"/>
          <w:position w:val="1"/>
          <w:sz w:val="16"/>
        </w:rPr>
        <w:t>USA,</w:t>
      </w:r>
      <w:r>
        <w:rPr>
          <w:rFonts w:ascii="Arial"/>
          <w:spacing w:val="-7"/>
          <w:w w:val="95"/>
          <w:position w:val="1"/>
          <w:sz w:val="16"/>
        </w:rPr>
        <w:t> </w:t>
      </w:r>
      <w:r>
        <w:rPr>
          <w:rFonts w:ascii="Arial"/>
          <w:w w:val="95"/>
          <w:position w:val="8"/>
          <w:sz w:val="8"/>
        </w:rPr>
        <w:t>4</w:t>
      </w:r>
      <w:r>
        <w:rPr>
          <w:rFonts w:ascii="Arial"/>
          <w:spacing w:val="-14"/>
          <w:w w:val="95"/>
          <w:position w:val="8"/>
          <w:sz w:val="8"/>
        </w:rPr>
        <w:t> </w:t>
      </w:r>
      <w:r>
        <w:rPr>
          <w:rFonts w:ascii="Arial"/>
          <w:spacing w:val="-3"/>
          <w:w w:val="95"/>
          <w:position w:val="1"/>
          <w:sz w:val="16"/>
        </w:rPr>
        <w:t>Department</w:t>
      </w:r>
      <w:r>
        <w:rPr>
          <w:rFonts w:ascii="Arial"/>
          <w:spacing w:val="-8"/>
          <w:w w:val="95"/>
          <w:position w:val="1"/>
          <w:sz w:val="16"/>
        </w:rPr>
        <w:t> </w:t>
      </w:r>
      <w:r>
        <w:rPr>
          <w:rFonts w:ascii="Arial"/>
          <w:w w:val="95"/>
          <w:position w:val="1"/>
          <w:sz w:val="16"/>
        </w:rPr>
        <w:t>of</w:t>
      </w:r>
      <w:r>
        <w:rPr>
          <w:rFonts w:ascii="Arial"/>
          <w:spacing w:val="-8"/>
          <w:w w:val="95"/>
          <w:position w:val="1"/>
          <w:sz w:val="16"/>
        </w:rPr>
        <w:t> </w:t>
      </w:r>
      <w:r>
        <w:rPr>
          <w:rFonts w:ascii="Arial"/>
          <w:w w:val="95"/>
          <w:position w:val="1"/>
          <w:sz w:val="16"/>
        </w:rPr>
        <w:t>Mechanical</w:t>
      </w:r>
      <w:r>
        <w:rPr>
          <w:rFonts w:ascii="Arial"/>
          <w:spacing w:val="-9"/>
          <w:w w:val="95"/>
          <w:position w:val="1"/>
          <w:sz w:val="16"/>
        </w:rPr>
        <w:t> </w:t>
      </w:r>
      <w:r>
        <w:rPr>
          <w:rFonts w:ascii="Arial"/>
          <w:spacing w:val="-3"/>
          <w:w w:val="95"/>
          <w:position w:val="1"/>
          <w:sz w:val="16"/>
        </w:rPr>
        <w:t>Engineering,</w:t>
      </w:r>
      <w:r>
        <w:rPr>
          <w:rFonts w:ascii="Arial"/>
          <w:spacing w:val="-8"/>
          <w:w w:val="95"/>
          <w:position w:val="1"/>
          <w:sz w:val="16"/>
        </w:rPr>
        <w:t> </w:t>
      </w:r>
      <w:r>
        <w:rPr>
          <w:rFonts w:ascii="Arial"/>
          <w:spacing w:val="-4"/>
          <w:w w:val="95"/>
          <w:position w:val="1"/>
          <w:sz w:val="16"/>
        </w:rPr>
        <w:t>Kyung</w:t>
      </w:r>
      <w:r>
        <w:rPr>
          <w:rFonts w:ascii="Arial"/>
          <w:spacing w:val="-9"/>
          <w:w w:val="95"/>
          <w:position w:val="1"/>
          <w:sz w:val="16"/>
        </w:rPr>
        <w:t> </w:t>
      </w:r>
      <w:r>
        <w:rPr>
          <w:rFonts w:ascii="Arial"/>
          <w:w w:val="95"/>
          <w:position w:val="1"/>
          <w:sz w:val="16"/>
        </w:rPr>
        <w:t>Hee</w:t>
      </w:r>
      <w:r>
        <w:rPr>
          <w:rFonts w:ascii="Arial"/>
          <w:spacing w:val="-7"/>
          <w:w w:val="95"/>
          <w:position w:val="1"/>
          <w:sz w:val="16"/>
        </w:rPr>
        <w:t> </w:t>
      </w:r>
      <w:r>
        <w:rPr>
          <w:rFonts w:ascii="Arial"/>
          <w:spacing w:val="-4"/>
          <w:w w:val="95"/>
          <w:position w:val="1"/>
          <w:sz w:val="16"/>
        </w:rPr>
        <w:t>University,</w:t>
      </w:r>
      <w:r>
        <w:rPr>
          <w:rFonts w:ascii="Arial"/>
          <w:spacing w:val="-8"/>
          <w:w w:val="95"/>
          <w:position w:val="1"/>
          <w:sz w:val="16"/>
        </w:rPr>
        <w:t> </w:t>
      </w:r>
      <w:r>
        <w:rPr>
          <w:rFonts w:ascii="Arial"/>
          <w:spacing w:val="-6"/>
          <w:w w:val="95"/>
          <w:position w:val="1"/>
          <w:sz w:val="16"/>
        </w:rPr>
        <w:t>Yongin</w:t>
      </w:r>
      <w:r>
        <w:rPr>
          <w:rFonts w:ascii="Arial"/>
          <w:spacing w:val="-8"/>
          <w:w w:val="95"/>
          <w:position w:val="1"/>
          <w:sz w:val="16"/>
        </w:rPr>
        <w:t> </w:t>
      </w:r>
      <w:r>
        <w:rPr>
          <w:rFonts w:ascii="Arial"/>
          <w:w w:val="95"/>
          <w:position w:val="1"/>
          <w:sz w:val="16"/>
        </w:rPr>
        <w:t>446-701,</w:t>
      </w:r>
      <w:r>
        <w:rPr>
          <w:rFonts w:ascii="Arial"/>
          <w:spacing w:val="-7"/>
          <w:w w:val="95"/>
          <w:position w:val="1"/>
          <w:sz w:val="16"/>
        </w:rPr>
        <w:t> </w:t>
      </w:r>
      <w:r>
        <w:rPr>
          <w:rFonts w:ascii="Arial"/>
          <w:spacing w:val="-4"/>
          <w:w w:val="95"/>
          <w:position w:val="1"/>
          <w:sz w:val="16"/>
        </w:rPr>
        <w:t>Korea.</w:t>
      </w:r>
      <w:r>
        <w:rPr>
          <w:rFonts w:ascii="Arial"/>
          <w:spacing w:val="-8"/>
          <w:w w:val="95"/>
          <w:position w:val="1"/>
          <w:sz w:val="16"/>
        </w:rPr>
        <w:t> </w:t>
      </w:r>
      <w:r>
        <w:rPr>
          <w:rFonts w:ascii="Arial"/>
          <w:w w:val="95"/>
          <w:sz w:val="17"/>
        </w:rPr>
        <w:t>*</w:t>
      </w:r>
      <w:r>
        <w:rPr>
          <w:rFonts w:ascii="Arial"/>
          <w:w w:val="95"/>
          <w:position w:val="1"/>
          <w:sz w:val="16"/>
        </w:rPr>
        <w:t>e-mail:</w:t>
      </w:r>
      <w:r>
        <w:rPr>
          <w:rFonts w:ascii="Arial"/>
          <w:spacing w:val="-7"/>
          <w:w w:val="95"/>
          <w:position w:val="1"/>
          <w:sz w:val="16"/>
        </w:rPr>
        <w:t> </w:t>
      </w:r>
      <w:hyperlink r:id="rId8">
        <w:r>
          <w:rPr>
            <w:rFonts w:ascii="Arial"/>
            <w:color w:val="356A99"/>
            <w:spacing w:val="-3"/>
            <w:w w:val="95"/>
            <w:position w:val="1"/>
            <w:sz w:val="16"/>
          </w:rPr>
          <w:t>enwang@mit.edu</w:t>
        </w:r>
        <w:r>
          <w:rPr>
            <w:rFonts w:ascii="Arial"/>
            <w:spacing w:val="-3"/>
            <w:sz w:val="16"/>
          </w:rPr>
        </w:r>
      </w:hyperlink>
    </w:p>
    <w:p>
      <w:pPr>
        <w:spacing w:line="240" w:lineRule="auto" w:before="6"/>
        <w:rPr>
          <w:rFonts w:ascii="Arial" w:hAnsi="Arial" w:cs="Arial" w:eastAsia="Arial"/>
          <w:sz w:val="9"/>
          <w:szCs w:val="9"/>
        </w:rPr>
      </w:pPr>
    </w:p>
    <w:p>
      <w:pPr>
        <w:tabs>
          <w:tab w:pos="4719" w:val="left" w:leader="none"/>
        </w:tabs>
        <w:spacing w:before="77"/>
        <w:ind w:left="110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ahoma"/>
          <w:w w:val="95"/>
          <w:sz w:val="14"/>
        </w:rPr>
        <w:t>126</w:t>
        <w:tab/>
      </w:r>
      <w:r>
        <w:rPr>
          <w:rFonts w:ascii="Arial"/>
          <w:color w:val="ED1C24"/>
          <w:spacing w:val="-4"/>
          <w:sz w:val="13"/>
        </w:rPr>
        <w:t>NATURE</w:t>
      </w:r>
      <w:r>
        <w:rPr>
          <w:rFonts w:ascii="Arial"/>
          <w:color w:val="ED1C24"/>
          <w:spacing w:val="-14"/>
          <w:sz w:val="13"/>
        </w:rPr>
        <w:t> </w:t>
      </w:r>
      <w:r>
        <w:rPr>
          <w:rFonts w:ascii="Arial"/>
          <w:color w:val="ED1C24"/>
          <w:spacing w:val="-3"/>
          <w:sz w:val="13"/>
        </w:rPr>
        <w:t>NANOTECHNOLOGY</w:t>
      </w:r>
      <w:r>
        <w:rPr>
          <w:rFonts w:ascii="Arial"/>
          <w:color w:val="ED1C24"/>
          <w:spacing w:val="-14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3"/>
          <w:sz w:val="13"/>
        </w:rPr>
        <w:t>VOL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9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3"/>
          <w:sz w:val="13"/>
        </w:rPr>
        <w:t>FEBRUARY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2014</w:t>
      </w:r>
      <w:r>
        <w:rPr>
          <w:rFonts w:ascii="Arial"/>
          <w:spacing w:val="-15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hyperlink r:id="rId9">
        <w:r>
          <w:rPr>
            <w:rFonts w:ascii="Arial"/>
            <w:color w:val="356A99"/>
            <w:spacing w:val="-2"/>
            <w:sz w:val="13"/>
          </w:rPr>
          <w:t>www.nature.com/naturenanotechnology</w:t>
        </w:r>
        <w:r>
          <w:rPr>
            <w:rFonts w:ascii="Arial"/>
            <w:spacing w:val="-2"/>
            <w:sz w:val="13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80" w:h="16060"/>
          <w:pgMar w:top="460" w:bottom="220" w:left="980" w:right="860"/>
        </w:sectPr>
      </w:pP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p>
      <w:pPr>
        <w:spacing w:line="453" w:lineRule="exact"/>
        <w:ind w:left="1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8"/>
          <w:sz w:val="20"/>
          <w:szCs w:val="20"/>
        </w:rPr>
        <w:pict>
          <v:group style="width:527.25pt;height:22.7pt;mso-position-horizontal-relative:char;mso-position-vertical-relative:line" coordorigin="0,0" coordsize="10545,454">
            <v:group style="position:absolute;left:0;top:0;width:10545;height:454" coordorigin="0,0" coordsize="10545,454">
              <v:shape style="position:absolute;left:0;top:0;width:10545;height:454" coordorigin="0,0" coordsize="10545,454" path="m0,454l10545,454,10545,0,0,0,0,454xe" filled="true" fillcolor="#ed1c24" stroked="false">
                <v:path arrowok="t"/>
                <v:fill type="solid"/>
              </v:shape>
              <v:shape style="position:absolute;left:170;top:117;width:5422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Tahoma"/>
                          <w:color w:val="FFFFFF"/>
                          <w:w w:val="104"/>
                          <w:sz w:val="24"/>
                        </w:rPr>
                        <w:t>N</w:t>
                      </w:r>
                      <w:r>
                        <w:rPr>
                          <w:rFonts w:ascii="Tahoma"/>
                          <w:color w:val="FFFFFF"/>
                          <w:spacing w:val="-30"/>
                          <w:w w:val="116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FFFFFF"/>
                          <w:w w:val="100"/>
                          <w:sz w:val="24"/>
                        </w:rPr>
                        <w:t>TURE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FFFFFF"/>
                          <w:w w:val="106"/>
                          <w:sz w:val="24"/>
                        </w:rPr>
                        <w:t>NAN</w:t>
                      </w:r>
                      <w:r>
                        <w:rPr>
                          <w:rFonts w:ascii="Tahoma"/>
                          <w:color w:val="FFFFFF"/>
                          <w:spacing w:val="-13"/>
                          <w:w w:val="106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w w:val="101"/>
                          <w:sz w:val="24"/>
                        </w:rPr>
                        <w:t>TECHNO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w w:val="101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color w:val="FFFFFF"/>
                          <w:w w:val="102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spacing w:val="-10"/>
                          <w:w w:val="102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FFFFFF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rFonts w:ascii="Tahoma"/>
                          <w:color w:val="FFFFFF"/>
                          <w:spacing w:val="32"/>
                          <w:sz w:val="24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CCCCCC"/>
                            <w:w w:val="99"/>
                            <w:sz w:val="15"/>
                          </w:rPr>
                          <w:t>DOI:</w:t>
                        </w:r>
                        <w:r>
                          <w:rPr>
                            <w:rFonts w:ascii="Arial"/>
                            <w:color w:val="CCCCCC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CCCCCC"/>
                            <w:w w:val="93"/>
                            <w:sz w:val="15"/>
                          </w:rPr>
                          <w:t>10.10</w:t>
                        </w:r>
                        <w:r>
                          <w:rPr>
                            <w:rFonts w:ascii="Arial"/>
                            <w:color w:val="CCCCCC"/>
                            <w:spacing w:val="1"/>
                            <w:w w:val="93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color w:val="CCCCCC"/>
                            <w:w w:val="108"/>
                            <w:sz w:val="15"/>
                          </w:rPr>
                          <w:t>8/NNAN</w:t>
                        </w:r>
                        <w:r>
                          <w:rPr>
                            <w:rFonts w:ascii="Arial"/>
                            <w:color w:val="CCCCCC"/>
                            <w:spacing w:val="-2"/>
                            <w:w w:val="108"/>
                            <w:sz w:val="15"/>
                          </w:rPr>
                          <w:t>O</w:t>
                        </w:r>
                        <w:r>
                          <w:rPr>
                            <w:rFonts w:ascii="Arial"/>
                            <w:color w:val="CCCCCC"/>
                            <w:w w:val="98"/>
                            <w:sz w:val="15"/>
                          </w:rPr>
                          <w:t>.2013.286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hyperlink>
                    </w:p>
                  </w:txbxContent>
                </v:textbox>
                <w10:wrap type="none"/>
              </v:shape>
              <v:shape style="position:absolute;left:9036;top:57;width:1338;height:360" type="#_x0000_t202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6"/>
                          <w:szCs w:val="36"/>
                        </w:rPr>
                      </w:pPr>
                      <w:r>
                        <w:rPr>
                          <w:rFonts w:ascii="Arial"/>
                          <w:color w:val="FFFFFF"/>
                          <w:w w:val="82"/>
                          <w:sz w:val="36"/>
                        </w:rPr>
                        <w:t>LETTERS</w:t>
                      </w:r>
                      <w:r>
                        <w:rPr>
                          <w:rFonts w:ascii="Arial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8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tabs>
          <w:tab w:pos="7743" w:val="left" w:leader="none"/>
        </w:tabs>
        <w:spacing w:line="218" w:lineRule="exact" w:before="73"/>
        <w:ind w:left="5041" w:right="138" w:firstLine="0"/>
        <w:jc w:val="left"/>
        <w:rPr>
          <w:rFonts w:ascii="Calibri" w:hAnsi="Calibri" w:cs="Calibri" w:eastAsia="Calibri"/>
          <w:sz w:val="16"/>
          <w:szCs w:val="16"/>
        </w:rPr>
      </w:pPr>
      <w:r>
        <w:rPr/>
        <w:pict>
          <v:group style="position:absolute;margin-left:429.313995pt;margin-top:8.206918pt;width:120.45pt;height:115.6pt;mso-position-horizontal-relative:page;mso-position-vertical-relative:paragraph;z-index:1240" coordorigin="8586,164" coordsize="2409,2312">
            <v:shape style="position:absolute;left:8586;top:164;width:2316;height:2311" type="#_x0000_t75" stroked="false">
              <v:imagedata r:id="rId10" o:title=""/>
            </v:shape>
            <v:shape style="position:absolute;left:9486;top:193;width:1502;height:1020" type="#_x0000_t75" stroked="false">
              <v:imagedata r:id="rId11" o:title=""/>
            </v:shape>
            <v:group style="position:absolute;left:9805;top:2333;width:1059;height:2" coordorigin="9805,2333" coordsize="1059,2">
              <v:shape style="position:absolute;left:9805;top:2333;width:1059;height:2" coordorigin="9805,2333" coordsize="1059,0" path="m9805,2333l10864,2333e" filled="false" stroked="true" strokeweight="2pt" strokecolor="#ffffff">
                <v:path arrowok="t"/>
              </v:shape>
            </v:group>
            <v:group style="position:absolute;left:9583;top:1081;width:260;height:2" coordorigin="9583,1081" coordsize="260,2">
              <v:shape style="position:absolute;left:9583;top:1081;width:260;height:2" coordorigin="9583,1081" coordsize="260,0" path="m9583,1081l9842,1081e" filled="false" stroked="true" strokeweight="2pt" strokecolor="#ffffff">
                <v:path arrowok="t"/>
              </v:shape>
            </v:group>
            <v:group style="position:absolute;left:8939;top:381;width:364;height:233" coordorigin="8939,381" coordsize="364,233">
              <v:shape style="position:absolute;left:8939;top:381;width:364;height:233" coordorigin="8939,381" coordsize="364,233" path="m9302,498l9272,562,9217,597,9143,614,9112,613,9033,598,8976,568,8939,511,8941,491,8981,425,9039,393,9113,381,9142,382,9217,399,9272,433,9302,496,9302,498xe" filled="false" stroked="true" strokeweight=".75pt" strokecolor="#ffffff">
                <v:path arrowok="t"/>
              </v:shape>
            </v:group>
            <v:group style="position:absolute;left:9486;top:192;width:1502;height:1022" coordorigin="9486,192" coordsize="1502,1022">
              <v:shape style="position:absolute;left:9486;top:192;width:1502;height:1022" coordorigin="9486,192" coordsize="1502,1022" path="m10987,1214l9486,1214,9486,192,10987,192,10987,1214xe" filled="false" stroked="true" strokeweight=".75pt" strokecolor="#ffffff">
                <v:path arrowok="t"/>
              </v:shape>
            </v:group>
            <v:group style="position:absolute;left:9245;top:192;width:243;height:217" coordorigin="9245,192" coordsize="243,217">
              <v:shape style="position:absolute;left:9245;top:192;width:243;height:217" coordorigin="9245,192" coordsize="243,217" path="m9487,192l9245,409e" filled="false" stroked="true" strokeweight=".75pt" strokecolor="#ffffff">
                <v:path arrowok="t"/>
              </v:shape>
            </v:group>
            <v:group style="position:absolute;left:9242;top:584;width:245;height:549" coordorigin="9242,584" coordsize="245,549">
              <v:shape style="position:absolute;left:9242;top:584;width:245;height:549" coordorigin="9242,584" coordsize="245,549" path="m9242,584l9486,1132e" filled="false" stroked="true" strokeweight=".75pt" strokecolor="#ffffff">
                <v:path arrowok="t"/>
              </v:shape>
              <v:shape style="position:absolute;left:9878;top:1004;width:293;height:149" type="#_x0000_t20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Calibri" w:hAns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Sitka Display" w:hAnsi="Sitka Display"/>
                          <w:color w:val="FFFFFF"/>
                          <w:w w:val="98"/>
                          <w:sz w:val="14"/>
                        </w:rPr>
                        <w:t>μ</w:t>
                      </w:r>
                      <w:r>
                        <w:rPr>
                          <w:rFonts w:ascii="Calibri" w:hAnsi="Calibri"/>
                          <w:color w:val="FFFFFF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Calibri" w:hAns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10145;top:2130;width:379;height:149" type="#_x0000_t20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w w:val="113"/>
                          <w:sz w:val="14"/>
                        </w:rPr>
                        <w:t>50</w:t>
                      </w:r>
                      <w:r>
                        <w:rPr>
                          <w:rFonts w:ascii="Calibri" w:hAns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Sitka Display" w:hAnsi="Sitka Display"/>
                          <w:color w:val="FFFFFF"/>
                          <w:w w:val="98"/>
                          <w:sz w:val="14"/>
                        </w:rPr>
                        <w:t>μ</w:t>
                      </w:r>
                      <w:r>
                        <w:rPr>
                          <w:rFonts w:ascii="Calibri" w:hAnsi="Calibri"/>
                          <w:color w:val="FFFFFF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Calibri" w:hAns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92.484009pt;margin-top:7.380918pt;width:115.8pt;height:115.45pt;mso-position-horizontal-relative:page;mso-position-vertical-relative:paragraph;z-index:-58672" coordorigin="5850,148" coordsize="2316,2309">
            <v:shape style="position:absolute;left:5850;top:148;width:2316;height:2309" type="#_x0000_t75" stroked="false">
              <v:imagedata r:id="rId12" o:title=""/>
            </v:shape>
            <v:group style="position:absolute;left:7748;top:2333;width:232;height:2" coordorigin="7748,2333" coordsize="232,2">
              <v:shape style="position:absolute;left:7748;top:2333;width:232;height:2" coordorigin="7748,2333" coordsize="232,0" path="m7748,2333l7980,2333e" filled="false" stroked="true" strokeweight="2pt" strokecolor="#ffffff">
                <v:path arrowok="t"/>
              </v:shape>
            </v:group>
            <v:group style="position:absolute;left:6437;top:679;width:76;height:76" coordorigin="6437,679" coordsize="76,76">
              <v:shape style="position:absolute;left:6437;top:679;width:76;height:76" coordorigin="6437,679" coordsize="76,76" path="m6484,679l6465,679,6447,691,6438,707,6437,725,6449,743,6465,753,6483,754,6489,752,6505,741,6513,724,6512,705,6500,688,6484,679xe" filled="true" fillcolor="#ffffff" stroked="false">
                <v:path arrowok="t"/>
                <v:fill type="solid"/>
              </v:shape>
            </v:group>
            <v:group style="position:absolute;left:6562;top:846;width:830;height:829" coordorigin="6562,846" coordsize="830,829">
              <v:shape style="position:absolute;left:6562;top:846;width:830;height:829" coordorigin="6562,846" coordsize="830,829" path="m7391,1260l7386,1328,7370,1391,7345,1451,7311,1505,7270,1553,7222,1595,7167,1629,7108,1654,7044,1669,6977,1675,6943,1673,6877,1663,6815,1642,6758,1613,6707,1575,6662,1530,6624,1479,6595,1422,6574,1360,6564,1294,6562,1260,6564,1226,6574,1161,6595,1099,6624,1042,6662,991,6707,946,6758,908,6815,878,6877,858,6943,847,6977,846,7011,847,7076,858,7138,878,7195,908,7247,946,7292,991,7329,1042,7359,1099,7379,1161,7390,1226,7391,1260xe" filled="false" stroked="true" strokeweight=".75pt" strokecolor="#ffffff">
                <v:path arrowok="t"/>
                <v:stroke dashstyle="dash"/>
              </v:shape>
            </v:group>
            <v:group style="position:absolute;left:6733;top:1718;width:143;height:223" coordorigin="6733,1718" coordsize="143,223">
              <v:shape style="position:absolute;left:6733;top:1718;width:143;height:223" coordorigin="6733,1718" coordsize="143,223" path="m6733,1940l6876,1718e" filled="false" stroked="true" strokeweight=".5pt" strokecolor="#ffffff">
                <v:path arrowok="t"/>
              </v:shape>
            </v:group>
            <v:group style="position:absolute;left:6822;top:1667;width:87;height:81" coordorigin="6822,1667" coordsize="87,81">
              <v:shape style="position:absolute;left:6822;top:1667;width:87;height:81" coordorigin="6822,1667" coordsize="87,81" path="m6909,1667l6840,1707,6822,1713,6872,1724,6901,1747,6901,1727,6902,1706,6905,1686,6909,1667xe" filled="true" fillcolor="#ffffff" stroked="false">
                <v:path arrowok="t"/>
                <v:fill type="solid"/>
              </v:shape>
            </v:group>
            <v:group style="position:absolute;left:6307;top:716;width:167;height:68" coordorigin="6307,716" coordsize="167,68">
              <v:shape style="position:absolute;left:6307;top:716;width:167;height:68" coordorigin="6307,716" coordsize="167,68" path="m6473,716l6307,783e" filled="false" stroked="true" strokeweight=".5pt" strokecolor="#ffffff">
                <v:path arrowok="t"/>
              </v:shape>
              <v:shape style="position:absolute;left:6115;top:705;width:144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14"/>
                        </w:rPr>
                        <w:t>W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5966;top:1849;width:1034;height:343" type="#_x0000_t20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111"/>
                          <w:sz w:val="14"/>
                        </w:rPr>
                        <w:t>MWNTs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pPr>
                      <w:r>
                        <w:rPr>
                          <w:rFonts w:ascii="Calibri"/>
                          <w:color w:val="FFFFFF"/>
                          <w:w w:val="103"/>
                          <w:sz w:val="14"/>
                        </w:rPr>
                        <w:t>Absorber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98"/>
                          <w:sz w:val="14"/>
                        </w:rPr>
                        <w:t>area,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color w:val="FFFFFF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rFonts w:ascii="Calibri"/>
                          <w:color w:val="FFFFFF"/>
                          <w:w w:val="107"/>
                          <w:position w:val="-3"/>
                          <w:sz w:val="10"/>
                        </w:rPr>
                        <w:t>a</w:t>
                      </w:r>
                      <w:r>
                        <w:rPr>
                          <w:rFonts w:ascii="Calibri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709;top:2143;width:311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70"/>
                          <w:sz w:val="14"/>
                        </w:rPr>
                        <w:t>1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102"/>
                          <w:sz w:val="14"/>
                        </w:rPr>
                        <w:t>mm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55.630997pt;margin-top:10.352918pt;width:38.2pt;height:19pt;mso-position-horizontal-relative:page;mso-position-vertical-relative:paragraph;z-index:1984" coordorigin="3113,207" coordsize="764,380">
            <v:shape style="position:absolute;left:3113;top:207;width:764;height:380" coordorigin="3113,207" coordsize="764,380" path="m3877,397l3113,397,3495,587,3877,397xe" filled="true" fillcolor="#ffd985" stroked="false">
              <v:path arrowok="t"/>
              <v:fill type="solid"/>
            </v:shape>
            <v:shape style="position:absolute;left:3113;top:207;width:764;height:380" coordorigin="3113,207" coordsize="764,380" path="m3686,207l3304,207,3304,397,3686,397,3686,207xe" filled="true" fillcolor="#ffd98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660004pt;margin-top:13.034918pt;width:4.75pt;height:10.7pt;mso-position-horizontal-relative:page;mso-position-vertical-relative:paragraph;z-index:-58072" coordorigin="2773,261" coordsize="95,214">
            <v:group style="position:absolute;left:2863;top:266;width:2;height:204" coordorigin="2863,266" coordsize="2,204">
              <v:shape style="position:absolute;left:2863;top:266;width:2;height:204" coordorigin="2863,266" coordsize="0,204" path="m2863,266l2863,469e" filled="false" stroked="true" strokeweight=".5pt" strokecolor="#231f20">
                <v:path arrowok="t"/>
                <v:stroke dashstyle="dash"/>
              </v:shape>
            </v:group>
            <v:group style="position:absolute;left:2773;top:328;width:86;height:85" coordorigin="2773,328" coordsize="86,85">
              <v:shape style="position:absolute;left:2773;top:328;width:86;height:85" coordorigin="2773,328" coordsize="86,85" path="m2773,328l2790,375,2786,413,2803,402,2822,391,2841,383,2859,375,2843,369,2824,360,2805,350,2788,339,2773,328xe" filled="true" fillcolor="#231f2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5.108002pt;margin-top:13.034918pt;width:10.4pt;height:10.7pt;mso-position-horizontal-relative:page;mso-position-vertical-relative:paragraph;z-index:2032" coordorigin="4102,261" coordsize="208,214">
            <v:group style="position:absolute;left:4107;top:266;width:2;height:204" coordorigin="4107,266" coordsize="2,204">
              <v:shape style="position:absolute;left:4107;top:266;width:2;height:204" coordorigin="4107,266" coordsize="0,204" path="m4107,266l4107,469e" filled="false" stroked="true" strokeweight=".5pt" strokecolor="#231f20">
                <v:path arrowok="t"/>
                <v:stroke dashstyle="dash"/>
              </v:shape>
            </v:group>
            <v:group style="position:absolute;left:4171;top:375;width:134;height:2" coordorigin="4171,375" coordsize="134,2">
              <v:shape style="position:absolute;left:4171;top:375;width:134;height:2" coordorigin="4171,375" coordsize="134,0" path="m4305,375l4171,375e" filled="false" stroked="true" strokeweight=".5pt" strokecolor="#231f20">
                <v:path arrowok="t"/>
              </v:shape>
            </v:group>
            <v:group style="position:absolute;left:4111;top:338;width:86;height:85" coordorigin="4111,338" coordsize="86,85">
              <v:shape style="position:absolute;left:4111;top:338;width:86;height:85" coordorigin="4111,338" coordsize="86,85" path="m4183,338l4166,349,4148,359,4129,368,4111,375,4127,382,4146,390,4164,400,4182,411,4197,423,4179,375,4183,338xe" filled="true" fillcolor="#231f20" stroked="false">
                <v:path arrowok="t"/>
                <v:fill type="solid"/>
              </v:shape>
            </v:group>
            <w10:wrap type="none"/>
          </v:group>
        </w:pict>
      </w:r>
      <w:bookmarkStart w:name="_bookmark0" w:id="6"/>
      <w:bookmarkEnd w:id="6"/>
      <w:r>
        <w:rPr/>
      </w:r>
      <w:r>
        <w:rPr>
          <w:rFonts w:ascii="Calibri"/>
          <w:b/>
          <w:color w:val="231F20"/>
          <w:w w:val="105"/>
          <w:sz w:val="16"/>
        </w:rPr>
        <w:t>c</w:t>
        <w:tab/>
      </w:r>
      <w:r>
        <w:rPr>
          <w:rFonts w:ascii="Calibri"/>
          <w:b/>
          <w:color w:val="231F20"/>
          <w:w w:val="105"/>
          <w:position w:val="-5"/>
          <w:sz w:val="16"/>
        </w:rPr>
        <w:t>d</w:t>
      </w:r>
      <w:r>
        <w:rPr>
          <w:rFonts w:ascii="Calibri"/>
          <w:sz w:val="16"/>
        </w:rPr>
      </w:r>
    </w:p>
    <w:p>
      <w:pPr>
        <w:tabs>
          <w:tab w:pos="1375" w:val="left" w:leader="none"/>
          <w:tab w:pos="2098" w:val="left" w:leader="none"/>
        </w:tabs>
        <w:spacing w:line="158" w:lineRule="exact" w:before="0"/>
        <w:ind w:left="724" w:right="138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b/>
          <w:color w:val="231F20"/>
          <w:sz w:val="16"/>
        </w:rPr>
        <w:t>a</w:t>
        <w:tab/>
      </w:r>
      <w:r>
        <w:rPr>
          <w:rFonts w:ascii="Calibri"/>
          <w:color w:val="231F20"/>
          <w:w w:val="105"/>
          <w:position w:val="1"/>
          <w:sz w:val="14"/>
        </w:rPr>
        <w:t>Aperture</w:t>
      </w:r>
      <w:r>
        <w:rPr>
          <w:rFonts w:ascii="Calibri"/>
          <w:color w:val="231F20"/>
          <w:position w:val="1"/>
          <w:sz w:val="14"/>
        </w:rPr>
        <w:t> </w:t>
      </w:r>
      <w:r>
        <w:rPr>
          <w:rFonts w:ascii="Calibri"/>
          <w:color w:val="231F20"/>
          <w:spacing w:val="1"/>
          <w:position w:val="1"/>
          <w:sz w:val="14"/>
        </w:rPr>
        <w:t> </w:t>
      </w:r>
      <w:r>
        <w:rPr>
          <w:rFonts w:ascii="Calibri"/>
          <w:color w:val="231F20"/>
          <w:position w:val="1"/>
          <w:sz w:val="14"/>
          <w:u w:val="single" w:color="231F20"/>
        </w:rPr>
        <w:t> </w:t>
        <w:tab/>
      </w:r>
      <w:r>
        <w:rPr>
          <w:rFonts w:ascii="Calibri"/>
          <w:color w:val="231F20"/>
          <w:position w:val="1"/>
          <w:sz w:val="14"/>
        </w:rPr>
      </w:r>
      <w:r>
        <w:rPr>
          <w:rFonts w:ascii="Calibri"/>
          <w:sz w:val="14"/>
        </w:rPr>
      </w:r>
    </w:p>
    <w:p>
      <w:pPr>
        <w:tabs>
          <w:tab w:pos="1301" w:val="left" w:leader="none"/>
          <w:tab w:pos="2170" w:val="left" w:leader="none"/>
        </w:tabs>
        <w:spacing w:before="109"/>
        <w:ind w:left="786" w:right="138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205.556pt;margin-top:5.233217pt;width:56.1pt;height:10.85pt;mso-position-horizontal-relative:page;mso-position-vertical-relative:paragraph;z-index:1960" coordorigin="4111,105" coordsize="1122,217">
            <v:shape style="position:absolute;left:4111;top:105;width:1122;height:217" coordorigin="4111,105" coordsize="1122,217" path="m4111,321l5233,321,5233,105,4111,105,4111,321xe" filled="true" fillcolor="#ced0d1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9.430817pt;margin-top:13.493217pt;width:31.05pt;height:20.8pt;mso-position-horizontal-relative:page;mso-position-vertical-relative:paragraph;z-index:2056" coordorigin="3189,270" coordsize="621,416">
            <v:group style="position:absolute;left:3714;top:290;width:2;height:275" coordorigin="3714,290" coordsize="2,275">
              <v:shape style="position:absolute;left:3714;top:290;width:2;height:275" coordorigin="3714,290" coordsize="0,275" path="m3714,290l3714,565e" filled="false" stroked="true" strokeweight="2pt" strokecolor="#1b71b9">
                <v:path arrowok="t"/>
              </v:shape>
            </v:group>
            <v:group style="position:absolute;left:3628;top:515;width:182;height:171" coordorigin="3628,515" coordsize="182,171">
              <v:shape style="position:absolute;left:3628;top:515;width:182;height:171" coordorigin="3628,515" coordsize="182,171" path="m3628,526l3672,593,3700,649,3714,686,3720,672,3745,616,3776,561,3784,549,3714,549,3628,526xe" filled="true" fillcolor="#1b71b9" stroked="false">
                <v:path arrowok="t"/>
                <v:fill type="solid"/>
              </v:shape>
              <v:shape style="position:absolute;left:3628;top:515;width:182;height:171" coordorigin="3628,515" coordsize="182,171" path="m3810,515l3714,549,3784,549,3787,544,3798,529,3810,515xe" filled="true" fillcolor="#1b71b9" stroked="false">
                <v:path arrowok="t"/>
                <v:fill type="solid"/>
              </v:shape>
            </v:group>
            <v:group style="position:absolute;left:3562;top:290;width:2;height:265" coordorigin="3562,290" coordsize="2,265">
              <v:shape style="position:absolute;left:3562;top:290;width:2;height:265" coordorigin="3562,290" coordsize="0,265" path="m3562,290l3562,554e" filled="false" stroked="true" strokeweight="2pt" strokecolor="#94ca54">
                <v:path arrowok="t"/>
              </v:shape>
            </v:group>
            <v:group style="position:absolute;left:3476;top:504;width:182;height:171" coordorigin="3476,504" coordsize="182,171">
              <v:shape style="position:absolute;left:3476;top:504;width:182;height:171" coordorigin="3476,504" coordsize="182,171" path="m3476,515l3519,582,3547,638,3562,675,3567,661,3592,605,3623,550,3631,538,3562,538,3476,515xe" filled="true" fillcolor="#94ca54" stroked="false">
                <v:path arrowok="t"/>
                <v:fill type="solid"/>
              </v:shape>
              <v:shape style="position:absolute;left:3476;top:504;width:182;height:171" coordorigin="3476,504" coordsize="182,171" path="m3657,504l3562,538,3631,538,3634,534,3645,518,3657,504xe" filled="true" fillcolor="#94ca54" stroked="false">
                <v:path arrowok="t"/>
                <v:fill type="solid"/>
              </v:shape>
            </v:group>
            <v:group style="position:absolute;left:3424;top:290;width:2;height:265" coordorigin="3424,290" coordsize="2,265">
              <v:shape style="position:absolute;left:3424;top:290;width:2;height:265" coordorigin="3424,290" coordsize="0,265" path="m3424,290l3424,554e" filled="false" stroked="true" strokeweight="2pt" strokecolor="#ed2224">
                <v:path arrowok="t"/>
              </v:shape>
            </v:group>
            <v:group style="position:absolute;left:3338;top:504;width:182;height:171" coordorigin="3338,504" coordsize="182,171">
              <v:shape style="position:absolute;left:3338;top:504;width:182;height:171" coordorigin="3338,504" coordsize="182,171" path="m3338,515l3381,582,3409,638,3424,675,3429,661,3454,605,3485,550,3493,538,3424,538,3338,515xe" filled="true" fillcolor="#ed2224" stroked="false">
                <v:path arrowok="t"/>
                <v:fill type="solid"/>
              </v:shape>
              <v:shape style="position:absolute;left:3338;top:504;width:182;height:171" coordorigin="3338,504" coordsize="182,171" path="m3519,504l3424,538,3493,538,3496,534,3507,518,3519,504xe" filled="true" fillcolor="#ed2224" stroked="false">
                <v:path arrowok="t"/>
                <v:fill type="solid"/>
              </v:shape>
            </v:group>
            <v:group style="position:absolute;left:3275;top:290;width:2;height:265" coordorigin="3275,290" coordsize="2,265">
              <v:shape style="position:absolute;left:3275;top:290;width:2;height:265" coordorigin="3275,290" coordsize="0,265" path="m3275,290l3275,554e" filled="false" stroked="true" strokeweight="2pt" strokecolor="#b8babc">
                <v:path arrowok="t"/>
              </v:shape>
            </v:group>
            <v:group style="position:absolute;left:3189;top:504;width:182;height:171" coordorigin="3189,504" coordsize="182,171">
              <v:shape style="position:absolute;left:3189;top:504;width:182;height:171" coordorigin="3189,504" coordsize="182,171" path="m3189,515l3232,582,3260,638,3275,675,3280,661,3305,605,3336,550,3344,538,3275,538,3189,515xe" filled="true" fillcolor="#b8babc" stroked="false">
                <v:path arrowok="t"/>
                <v:fill type="solid"/>
              </v:shape>
              <v:shape style="position:absolute;left:3189;top:504;width:182;height:171" coordorigin="3189,504" coordsize="182,171" path="m3370,504l3275,538,3344,538,3347,534,3358,518,3370,504xe" filled="true" fillcolor="#b8babc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/>
          <w:color w:val="231F20"/>
          <w:sz w:val="14"/>
        </w:rPr>
      </w:r>
      <w:r>
        <w:rPr>
          <w:rFonts w:ascii="Calibri"/>
          <w:color w:val="231F20"/>
          <w:sz w:val="14"/>
          <w:shd w:fill="CED0D1" w:color="auto" w:val="clear"/>
        </w:rPr>
        <w:t> </w:t>
        <w:tab/>
        <w:t>Shield </w:t>
        <w:tab/>
      </w:r>
      <w:r>
        <w:rPr>
          <w:rFonts w:ascii="Calibri"/>
          <w:color w:val="231F20"/>
          <w:sz w:val="14"/>
        </w:rPr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pgSz w:w="12280" w:h="16060"/>
          <w:pgMar w:header="0" w:footer="37" w:top="480" w:bottom="220" w:left="700" w:right="820"/>
        </w:sect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before="113"/>
        <w:ind w:left="847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05"/>
          <w:sz w:val="14"/>
        </w:rPr>
        <w:t>Vacuum</w:t>
      </w:r>
      <w:r>
        <w:rPr>
          <w:rFonts w:ascii="Calibri"/>
          <w:sz w:val="14"/>
        </w:rPr>
      </w:r>
    </w:p>
    <w:p>
      <w:pPr>
        <w:spacing w:line="240" w:lineRule="auto" w:before="1"/>
        <w:rPr>
          <w:rFonts w:ascii="Calibri" w:hAnsi="Calibri" w:cs="Calibri" w:eastAsia="Calibri"/>
          <w:sz w:val="13"/>
          <w:szCs w:val="13"/>
        </w:rPr>
      </w:pPr>
      <w:r>
        <w:rPr/>
        <w:br w:type="column"/>
      </w:r>
      <w:r>
        <w:rPr>
          <w:rFonts w:ascii="Calibri"/>
          <w:sz w:val="13"/>
        </w:rPr>
      </w:r>
    </w:p>
    <w:p>
      <w:pPr>
        <w:spacing w:before="0"/>
        <w:ind w:left="181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sz w:val="14"/>
        </w:rPr>
        <w:t>Sunlight</w:t>
      </w:r>
      <w:r>
        <w:rPr>
          <w:rFonts w:ascii="Calibri"/>
          <w:sz w:val="14"/>
        </w:rPr>
      </w:r>
    </w:p>
    <w:p>
      <w:pPr>
        <w:spacing w:line="240" w:lineRule="auto" w:before="2"/>
        <w:rPr>
          <w:rFonts w:ascii="Calibri" w:hAnsi="Calibri" w:cs="Calibri" w:eastAsia="Calibri"/>
          <w:sz w:val="13"/>
          <w:szCs w:val="13"/>
        </w:rPr>
      </w:pPr>
    </w:p>
    <w:p>
      <w:pPr>
        <w:tabs>
          <w:tab w:pos="1131" w:val="left" w:leader="none"/>
          <w:tab w:pos="1996" w:val="left" w:leader="none"/>
        </w:tabs>
        <w:spacing w:before="0"/>
        <w:ind w:left="80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69.899002pt;margin-top:7.808739pt;width:192.3pt;height:104.35pt;mso-position-horizontal-relative:page;mso-position-vertical-relative:paragraph;z-index:-58144" coordorigin="1398,156" coordsize="3846,2087">
            <v:group style="position:absolute;left:4833;top:181;width:2;height:692" coordorigin="4833,181" coordsize="2,692">
              <v:shape style="position:absolute;left:4833;top:181;width:2;height:692" coordorigin="4833,181" coordsize="0,692" path="m4833,181l4833,872e" filled="false" stroked="true" strokeweight="2.470pt" strokecolor="#ddd9c3">
                <v:path arrowok="t"/>
              </v:shape>
            </v:group>
            <v:group style="position:absolute;left:2147;top:181;width:2670;height:105" coordorigin="2147,181" coordsize="2670,105">
              <v:shape style="position:absolute;left:2147;top:181;width:2670;height:105" coordorigin="2147,181" coordsize="2670,105" path="m2147,286l4816,286,4816,181,2147,181,2147,286xe" filled="true" fillcolor="#ddd9c3" stroked="false">
                <v:path arrowok="t"/>
                <v:fill type="solid"/>
              </v:shape>
            </v:group>
            <v:group style="position:absolute;left:2134;top:181;width:2;height:692" coordorigin="2134,181" coordsize="2,692">
              <v:shape style="position:absolute;left:2134;top:181;width:2;height:692" coordorigin="2134,181" coordsize="0,692" path="m2134,181l2134,872e" filled="false" stroked="true" strokeweight="2.4693pt" strokecolor="#ddd9c3">
                <v:path arrowok="t"/>
              </v:shape>
            </v:group>
            <v:group style="position:absolute;left:2147;top:286;width:2670;height:288" coordorigin="2147,286" coordsize="2670,288">
              <v:shape style="position:absolute;left:2147;top:286;width:2670;height:288" coordorigin="2147,286" coordsize="2670,288" path="m2147,573l4816,573,4816,286,2147,286,2147,573xe" filled="true" fillcolor="#e6b9b8" stroked="false">
                <v:path arrowok="t"/>
                <v:fill type="solid"/>
              </v:shape>
            </v:group>
            <v:group style="position:absolute;left:2147;top:809;width:2670;height:101" coordorigin="2147,809" coordsize="2670,101">
              <v:shape style="position:absolute;left:2147;top:809;width:2670;height:101" coordorigin="2147,809" coordsize="2670,101" path="m2147,909l4816,909,4816,809,2147,809,2147,909xe" filled="true" fillcolor="#b9cce4" stroked="false">
                <v:path arrowok="t"/>
                <v:fill type="solid"/>
              </v:shape>
            </v:group>
            <v:group style="position:absolute;left:2147;top:760;width:2670;height:50" coordorigin="2147,760" coordsize="2670,50">
              <v:shape style="position:absolute;left:2147;top:760;width:2670;height:50" coordorigin="2147,760" coordsize="2670,50" path="m2147,809l4816,809,4816,760,2147,760,2147,809xe" filled="true" fillcolor="#e6b9b8" stroked="false">
                <v:path arrowok="t"/>
                <v:fill type="solid"/>
              </v:shape>
            </v:group>
            <v:group style="position:absolute;left:2147;top:618;width:2670;height:53" coordorigin="2147,618" coordsize="2670,53">
              <v:shape style="position:absolute;left:2147;top:618;width:2670;height:53" coordorigin="2147,618" coordsize="2670,53" path="m2147,670l4816,670,4816,618,2147,618,2147,670xe" filled="true" fillcolor="#e6b9b8" stroked="false">
                <v:path arrowok="t"/>
                <v:fill type="solid"/>
              </v:shape>
            </v:group>
            <v:group style="position:absolute;left:2147;top:568;width:2670;height:50" coordorigin="2147,568" coordsize="2670,50">
              <v:shape style="position:absolute;left:2147;top:568;width:2670;height:50" coordorigin="2147,568" coordsize="2670,50" path="m2147,618l4816,618,4816,568,2147,568,2147,618xe" filled="true" fillcolor="#b9cce4" stroked="false">
                <v:path arrowok="t"/>
                <v:fill type="solid"/>
              </v:shape>
            </v:group>
            <v:group style="position:absolute;left:2147;top:667;width:2670;height:99" coordorigin="2147,667" coordsize="2670,99">
              <v:shape style="position:absolute;left:2147;top:667;width:2670;height:99" coordorigin="2147,667" coordsize="2670,99" path="m2147,766l4816,766,4816,667,2147,667,2147,766xe" filled="true" fillcolor="#b9cce4" stroked="false">
                <v:path arrowok="t"/>
                <v:fill type="solid"/>
              </v:shape>
            </v:group>
            <v:group style="position:absolute;left:1694;top:530;width:396;height:99" coordorigin="1694,530" coordsize="396,99">
              <v:shape style="position:absolute;left:1694;top:530;width:396;height:99" coordorigin="1694,530" coordsize="396,99" path="m1694,629l2089,629,2089,530,1694,530,1694,629xe" filled="true" fillcolor="#ced0d1" stroked="false">
                <v:path arrowok="t"/>
                <v:fill type="solid"/>
              </v:shape>
            </v:group>
            <v:group style="position:absolute;left:1680;top:517;width:422;height:125" coordorigin="1680,517" coordsize="422,125">
              <v:shape style="position:absolute;left:1680;top:517;width:422;height:125" coordorigin="1680,517" coordsize="422,125" path="m2096,517l1686,517,1680,523,1680,637,1686,642,2096,642,2102,637,2102,629,1707,629,1694,616,1707,616,1707,544,1694,544,1707,530,2102,530,2102,523,2096,517xe" filled="true" fillcolor="#ced0d1" stroked="false">
                <v:path arrowok="t"/>
                <v:fill type="solid"/>
              </v:shape>
              <v:shape style="position:absolute;left:1680;top:517;width:422;height:125" coordorigin="1680,517" coordsize="422,125" path="m1707,616l1694,616,1707,629,1707,616xe" filled="true" fillcolor="#ced0d1" stroked="false">
                <v:path arrowok="t"/>
                <v:fill type="solid"/>
              </v:shape>
              <v:shape style="position:absolute;left:1680;top:517;width:422;height:125" coordorigin="1680,517" coordsize="422,125" path="m2076,616l1707,616,1707,629,2076,629,2076,616xe" filled="true" fillcolor="#ced0d1" stroked="false">
                <v:path arrowok="t"/>
                <v:fill type="solid"/>
              </v:shape>
              <v:shape style="position:absolute;left:1680;top:517;width:422;height:125" coordorigin="1680,517" coordsize="422,125" path="m2076,530l2076,629,2089,616,2102,616,2102,544,2089,544,2076,530xe" filled="true" fillcolor="#ced0d1" stroked="false">
                <v:path arrowok="t"/>
                <v:fill type="solid"/>
              </v:shape>
              <v:shape style="position:absolute;left:1680;top:517;width:422;height:125" coordorigin="1680,517" coordsize="422,125" path="m2102,616l2089,616,2076,629,2102,629,2102,616xe" filled="true" fillcolor="#ced0d1" stroked="false">
                <v:path arrowok="t"/>
                <v:fill type="solid"/>
              </v:shape>
              <v:shape style="position:absolute;left:1680;top:517;width:422;height:125" coordorigin="1680,517" coordsize="422,125" path="m1707,530l1694,544,1707,544,1707,530xe" filled="true" fillcolor="#ced0d1" stroked="false">
                <v:path arrowok="t"/>
                <v:fill type="solid"/>
              </v:shape>
              <v:shape style="position:absolute;left:1680;top:517;width:422;height:125" coordorigin="1680,517" coordsize="422,125" path="m2076,530l1707,530,1707,544,2076,544,2076,530xe" filled="true" fillcolor="#ced0d1" stroked="false">
                <v:path arrowok="t"/>
                <v:fill type="solid"/>
              </v:shape>
              <v:shape style="position:absolute;left:1680;top:517;width:422;height:125" coordorigin="1680,517" coordsize="422,125" path="m2102,530l2076,530,2089,544,2102,544,2102,530xe" filled="true" fillcolor="#ced0d1" stroked="false">
                <v:path arrowok="t"/>
                <v:fill type="solid"/>
              </v:shape>
            </v:group>
            <v:group style="position:absolute;left:4861;top:519;width:383;height:121" coordorigin="4861,519" coordsize="383,121">
              <v:shape style="position:absolute;left:4861;top:519;width:383;height:121" coordorigin="4861,519" coordsize="383,121" path="m4861,639l5244,639,5244,519,4861,519,4861,639xe" filled="true" fillcolor="#ced0d1" stroked="false">
                <v:path arrowok="t"/>
                <v:fill type="solid"/>
              </v:shape>
            </v:group>
            <v:group style="position:absolute;left:2117;top:1432;width:2769;height:470" coordorigin="2117,1432" coordsize="2769,470">
              <v:shape style="position:absolute;left:2117;top:1432;width:2769;height:470" coordorigin="2117,1432" coordsize="2769,470" path="m2117,1902l4886,1902,4886,1432,2117,1432,2117,1902xe" filled="true" fillcolor="#9498cb" stroked="false">
                <v:path arrowok="t"/>
                <v:fill type="solid"/>
              </v:shape>
            </v:group>
            <v:group style="position:absolute;left:3298;top:960;width:396;height:463" coordorigin="3298,960" coordsize="396,463">
              <v:shape style="position:absolute;left:3298;top:960;width:396;height:463" coordorigin="3298,960" coordsize="396,463" path="m3693,1226l3298,1226,3495,1423,3693,1226xe" filled="true" fillcolor="#934d3d" stroked="false">
                <v:path arrowok="t"/>
                <v:fill type="solid"/>
              </v:shape>
              <v:shape style="position:absolute;left:3298;top:960;width:396;height:463" coordorigin="3298,960" coordsize="396,463" path="m3594,960l3397,960,3397,1226,3594,1226,3594,960xe" filled="true" fillcolor="#934d3d" stroked="false">
                <v:path arrowok="t"/>
                <v:fill type="solid"/>
              </v:shape>
            </v:group>
            <v:group style="position:absolute;left:2341;top:1337;width:298;height:99" coordorigin="2341,1337" coordsize="298,99">
              <v:shape style="position:absolute;left:2341;top:1337;width:298;height:99" coordorigin="2341,1337" coordsize="298,99" path="m2341,1436l2639,1436,2639,1337,2341,1337,2341,1436xe" filled="true" fillcolor="#8c8e91" stroked="false">
                <v:path arrowok="t"/>
                <v:fill type="solid"/>
              </v:shape>
            </v:group>
            <v:group style="position:absolute;left:2117;top:1886;width:2769;height:2" coordorigin="2117,1886" coordsize="2769,2">
              <v:shape style="position:absolute;left:2117;top:1886;width:2769;height:2" coordorigin="2117,1886" coordsize="2769,0" path="m2117,1886l4886,1886e" filled="false" stroked="true" strokeweight="2.468pt" strokecolor="#808080">
                <v:path arrowok="t"/>
              </v:shape>
            </v:group>
            <v:group style="position:absolute;left:3579;top:1522;width:96;height:98" coordorigin="3579,1522" coordsize="96,98">
              <v:shape style="position:absolute;left:3579;top:1522;width:96;height:98" coordorigin="3579,1522" coordsize="96,98" path="m3617,1522l3597,1531,3584,1548,3579,1570,3581,1585,3592,1603,3610,1615,3634,1619,3651,1613,3664,1600,3672,1579,3674,1551,3662,1535,3643,1525,3617,1522xe" filled="true" fillcolor="#ced0d1" stroked="false">
                <v:path arrowok="t"/>
                <v:fill type="solid"/>
              </v:shape>
            </v:group>
            <v:group style="position:absolute;left:3452;top:1676;width:96;height:98" coordorigin="3452,1676" coordsize="96,98">
              <v:shape style="position:absolute;left:3452;top:1676;width:96;height:98" coordorigin="3452,1676" coordsize="96,98" path="m3490,1676l3471,1686,3457,1702,3452,1724,3455,1739,3465,1757,3483,1769,3507,1773,3524,1767,3538,1754,3546,1734,3547,1706,3535,1690,3516,1679,3490,1676xe" filled="true" fillcolor="#ced0d1" stroked="false">
                <v:path arrowok="t"/>
                <v:fill type="solid"/>
              </v:shape>
            </v:group>
            <v:group style="position:absolute;left:1858;top:1397;width:494;height:483" coordorigin="1858,1397" coordsize="494,483">
              <v:shape style="position:absolute;left:1858;top:1397;width:494;height:483" coordorigin="1858,1397" coordsize="494,483" path="m2351,1397l1858,1397,1858,1880,2134,1880e" filled="false" stroked="true" strokeweight=".5pt" strokecolor="#8c8e91">
                <v:path arrowok="t"/>
              </v:shape>
            </v:group>
            <v:group style="position:absolute;left:1859;top:1569;width:2;height:128" coordorigin="1859,1569" coordsize="2,128">
              <v:shape style="position:absolute;left:1859;top:1569;width:2;height:128" coordorigin="1859,1569" coordsize="0,128" path="m1859,1569l1859,1696e" filled="false" stroked="true" strokeweight="1.9087pt" strokecolor="#ffffff">
                <v:path arrowok="t"/>
              </v:shape>
            </v:group>
            <v:group style="position:absolute;left:1403;top:499;width:468;height:2" coordorigin="1403,499" coordsize="468,2">
              <v:shape style="position:absolute;left:1403;top:499;width:468;height:2" coordorigin="1403,499" coordsize="468,0" path="m1870,499l1403,499e" filled="false" stroked="true" strokeweight=".5pt" strokecolor="#ced0d1">
                <v:path arrowok="t"/>
              </v:shape>
            </v:group>
            <v:group style="position:absolute;left:1407;top:658;width:463;height:2" coordorigin="1407,658" coordsize="463,2">
              <v:shape style="position:absolute;left:1407;top:658;width:463;height:2" coordorigin="1407,658" coordsize="463,0" path="m1870,658l1407,658e" filled="false" stroked="true" strokeweight=".5pt" strokecolor="#ced0d1">
                <v:path arrowok="t"/>
              </v:shape>
            </v:group>
            <v:group style="position:absolute;left:1407;top:534;width:295;height:103" coordorigin="1407,534" coordsize="295,103">
              <v:shape style="position:absolute;left:1407;top:534;width:295;height:103" coordorigin="1407,534" coordsize="295,103" path="m1407,536l1506,636,1605,534,1702,630e" filled="false" stroked="true" strokeweight=".5pt" strokecolor="#ced0d1">
                <v:path arrowok="t"/>
              </v:shape>
            </v:group>
            <v:group style="position:absolute;left:2350;top:290;width:93;height:215" coordorigin="2350,290" coordsize="93,215">
              <v:shape style="position:absolute;left:2350;top:290;width:93;height:215" coordorigin="2350,290" coordsize="93,215" path="m2443,290l2350,504e" filled="false" stroked="true" strokeweight=".5pt" strokecolor="#231f20">
                <v:path arrowok="t"/>
              </v:shape>
            </v:group>
            <v:group style="position:absolute;left:2321;top:479;width:83;height:81" coordorigin="2321,479" coordsize="83,81">
              <v:shape style="position:absolute;left:2321;top:479;width:83;height:81" coordorigin="2321,479" coordsize="83,81" path="m2321,479l2324,499,2326,520,2327,534,2327,548,2326,560,2339,548,2354,534,2371,521,2387,509,2404,500,2353,497,2321,479xe" filled="true" fillcolor="#231f20" stroked="false">
                <v:path arrowok="t"/>
                <v:fill type="solid"/>
              </v:shape>
            </v:group>
            <v:group style="position:absolute;left:2791;top:290;width:130;height:2" coordorigin="2791,290" coordsize="130,2">
              <v:shape style="position:absolute;left:2791;top:290;width:130;height:2" coordorigin="2791,290" coordsize="130,0" path="m2921,290l2791,290e" filled="false" stroked="true" strokeweight=".5pt" strokecolor="#231f20">
                <v:path arrowok="t"/>
              </v:shape>
            </v:group>
            <v:group style="position:absolute;left:2731;top:252;width:86;height:85" coordorigin="2731,252" coordsize="86,85">
              <v:shape style="position:absolute;left:2731;top:252;width:86;height:85" coordorigin="2731,252" coordsize="86,85" path="m2803,252l2786,263,2768,273,2749,282,2731,290,2747,296,2766,305,2784,315,2801,326,2816,337,2799,290,2803,252xe" filled="true" fillcolor="#231f20" stroked="false">
                <v:path arrowok="t"/>
                <v:fill type="solid"/>
              </v:shape>
            </v:group>
            <v:group style="position:absolute;left:3092;top:314;width:141;height:100" coordorigin="3092,314" coordsize="141,100">
              <v:shape style="position:absolute;left:3092;top:314;width:141;height:100" coordorigin="3092,314" coordsize="141,100" path="m3232,314l3092,413e" filled="false" stroked="true" strokeweight=".5pt" strokecolor="#231f20">
                <v:path arrowok="t"/>
              </v:shape>
            </v:group>
            <v:group style="position:absolute;left:3042;top:376;width:98;height:73" coordorigin="3042,376" coordsize="98,73">
              <v:shape style="position:absolute;left:3042;top:376;width:98;height:73" coordorigin="3042,376" coordsize="98,73" path="m3080,376l3072,395,3063,414,3053,432,3042,448,3060,444,3080,441,3101,438,3121,437,3139,437,3098,409,3080,376xe" filled="true" fillcolor="#231f20" stroked="false">
                <v:path arrowok="t"/>
                <v:fill type="solid"/>
              </v:shape>
              <v:shape style="position:absolute;left:3042;top:376;width:98;height:73" coordorigin="3042,376" coordsize="98,73" path="m3139,437l3121,437,3140,438,3139,437xe" filled="true" fillcolor="#231f20" stroked="false">
                <v:path arrowok="t"/>
                <v:fill type="solid"/>
              </v:shape>
            </v:group>
            <v:group style="position:absolute;left:3485;top:299;width:2;height:209" coordorigin="3485,299" coordsize="2,209">
              <v:shape style="position:absolute;left:3485;top:299;width:2;height:209" coordorigin="3485,299" coordsize="0,209" path="m3485,299l3485,507e" filled="false" stroked="true" strokeweight=".5pt" strokecolor="#231f20">
                <v:path arrowok="t"/>
              </v:shape>
            </v:group>
            <v:group style="position:absolute;left:3448;top:482;width:85;height:86" coordorigin="3448,482" coordsize="85,86">
              <v:shape style="position:absolute;left:3448;top:482;width:85;height:86" coordorigin="3448,482" coordsize="85,86" path="m3448,495l3459,512,3469,531,3478,549,3485,567,3492,551,3501,533,3510,514,3520,499,3485,499,3448,495xe" filled="true" fillcolor="#231f20" stroked="false">
                <v:path arrowok="t"/>
                <v:fill type="solid"/>
              </v:shape>
              <v:shape style="position:absolute;left:3448;top:482;width:85;height:86" coordorigin="3448,482" coordsize="85,86" path="m3533,482l3485,499,3520,499,3521,497,3533,482xe" filled="true" fillcolor="#231f20" stroked="false">
                <v:path arrowok="t"/>
                <v:fill type="solid"/>
              </v:shape>
            </v:group>
            <v:group style="position:absolute;left:3747;top:321;width:135;height:87" coordorigin="3747,321" coordsize="135,87">
              <v:shape style="position:absolute;left:3747;top:321;width:135;height:87" coordorigin="3747,321" coordsize="135,87" path="m3747,321l3881,408e" filled="false" stroked="true" strokeweight=".5pt" strokecolor="#231f20">
                <v:path arrowok="t"/>
              </v:shape>
            </v:group>
            <v:group style="position:absolute;left:3851;top:354;width:81;height:87" coordorigin="3851,354" coordsize="81,87">
              <v:shape style="position:absolute;left:3851;top:354;width:81;height:87" coordorigin="3851,354" coordsize="81,87" path="m3886,354l3874,404,3851,433,3871,433,3892,434,3913,437,3932,441,3922,427,3911,409,3901,391,3892,372,3886,354xe" filled="true" fillcolor="#231f20" stroked="false">
                <v:path arrowok="t"/>
                <v:fill type="solid"/>
              </v:shape>
            </v:group>
            <v:group style="position:absolute;left:4038;top:290;width:130;height:2" coordorigin="4038,290" coordsize="130,2">
              <v:shape style="position:absolute;left:4038;top:290;width:130;height:2" coordorigin="4038,290" coordsize="130,0" path="m4038,290l4168,290e" filled="false" stroked="true" strokeweight=".5pt" strokecolor="#231f20">
                <v:path arrowok="t"/>
              </v:shape>
            </v:group>
            <v:group style="position:absolute;left:4143;top:242;width:86;height:85" coordorigin="4143,242" coordsize="86,85">
              <v:shape style="position:absolute;left:4143;top:242;width:86;height:85" coordorigin="4143,242" coordsize="86,85" path="m4143,242l4160,290,4156,327,4173,316,4191,306,4210,297,4228,290,4212,283,4193,274,4175,265,4157,254,4143,242xe" filled="true" fillcolor="#231f20" stroked="false">
                <v:path arrowok="t"/>
                <v:fill type="solid"/>
              </v:shape>
            </v:group>
            <v:group style="position:absolute;left:4475;top:290;width:92;height:215" coordorigin="4475,290" coordsize="92,215">
              <v:shape style="position:absolute;left:4475;top:290;width:92;height:215" coordorigin="4475,290" coordsize="92,215" path="m4475,290l4567,504e" filled="false" stroked="true" strokeweight=".5pt" strokecolor="#231f20">
                <v:path arrowok="t"/>
              </v:shape>
            </v:group>
            <v:group style="position:absolute;left:4528;top:462;width:73;height:98" coordorigin="4528,462" coordsize="73,98">
              <v:shape style="position:absolute;left:4528;top:462;width:73;height:98" coordorigin="4528,462" coordsize="73,98" path="m4601,462l4564,497,4528,508,4544,519,4561,532,4576,546,4590,560,4590,542,4591,522,4593,501,4596,481,4601,462xe" filled="true" fillcolor="#231f20" stroked="false">
                <v:path arrowok="t"/>
                <v:fill type="solid"/>
              </v:shape>
              <v:shape style="position:absolute;left:1722;top:1902;width:3511;height:342" type="#_x0000_t202" filled="true" fillcolor="#ced0d1" stroked="false">
                <v:textbox inset="0,0,0,0">
                  <w:txbxContent>
                    <w:p>
                      <w:pPr>
                        <w:spacing w:before="90"/>
                        <w:ind w:left="93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Thermal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1"/>
                          <w:sz w:val="14"/>
                        </w:rPr>
                        <w:t>management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2159;top:328;width:105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7F7F7F"/>
                          <w:w w:val="108"/>
                          <w:sz w:val="14"/>
                        </w:rPr>
                        <w:t>Si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2134;top:619;width:2700;height:132" type="#_x0000_t202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1745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4"/>
                          <w:sz w:val="14"/>
                        </w:rPr>
                        <w:t>Heat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0"/>
                          <w:sz w:val="14"/>
                        </w:rPr>
                        <w:t>flow</w:t>
                      </w:r>
                      <w:r>
                        <w:rPr>
                          <w:rFonts w:ascii="Calibri"/>
                          <w:w w:val="100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1458;top:318;width:523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2"/>
                          <w:sz w:val="14"/>
                        </w:rPr>
                        <w:t>Supports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2237;top:715;width:428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0"/>
                          <w:sz w:val="14"/>
                        </w:rPr>
                        <w:t>Emitter</w:t>
                      </w:r>
                      <w:r>
                        <w:rPr>
                          <w:rFonts w:ascii="Calibri"/>
                          <w:w w:val="100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667;top:1066;width:1037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Thermal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emission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1733;top:1554;width:282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2"/>
                          <w:sz w:val="14"/>
                        </w:rPr>
                        <w:t>Load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586;top:1506;width:80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14"/>
                          <w:sz w:val="14"/>
                        </w:rPr>
                        <w:t>+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2251;top:1660;width:402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11"/>
                          <w:sz w:val="14"/>
                        </w:rPr>
                        <w:t>PV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cell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463;top:1660;width:80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 w:eastAsia="Calibri"/>
                          <w:color w:val="231F20"/>
                          <w:w w:val="114"/>
                          <w:sz w:val="14"/>
                          <w:szCs w:val="14"/>
                        </w:rPr>
                        <w:t>−</w:t>
                      </w:r>
                      <w:r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918;top:1589;width:510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e-h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pairs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color w:val="FFFFFF"/>
          <w:sz w:val="14"/>
        </w:rPr>
      </w:r>
      <w:r>
        <w:rPr>
          <w:rFonts w:ascii="Calibri"/>
          <w:color w:val="FFFFFF"/>
          <w:sz w:val="14"/>
          <w:shd w:fill="231F20" w:color="auto" w:val="clear"/>
        </w:rPr>
        <w:t> </w:t>
        <w:tab/>
      </w:r>
      <w:r>
        <w:rPr>
          <w:rFonts w:ascii="Calibri"/>
          <w:color w:val="FFFFFF"/>
          <w:w w:val="105"/>
          <w:sz w:val="14"/>
          <w:shd w:fill="231F20" w:color="auto" w:val="clear"/>
        </w:rPr>
        <w:t>Absorber</w:t>
      </w:r>
      <w:r>
        <w:rPr>
          <w:rFonts w:ascii="Calibri"/>
          <w:color w:val="FFFFFF"/>
          <w:sz w:val="14"/>
          <w:shd w:fill="231F20" w:color="auto" w:val="clear"/>
        </w:rPr>
        <w:t> </w:t>
        <w:tab/>
      </w:r>
      <w:r>
        <w:rPr>
          <w:rFonts w:ascii="Calibri"/>
          <w:color w:val="FFFFFF"/>
          <w:sz w:val="14"/>
        </w:rPr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80" w:h="16060"/>
          <w:pgMar w:top="460" w:bottom="220" w:left="700" w:right="820"/>
          <w:cols w:num="2" w:equalWidth="0">
            <w:col w:w="1338" w:space="40"/>
            <w:col w:w="9382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4"/>
          <w:szCs w:val="24"/>
        </w:rPr>
      </w:pPr>
    </w:p>
    <w:p>
      <w:pPr>
        <w:tabs>
          <w:tab w:pos="7775" w:val="left" w:leader="none"/>
        </w:tabs>
        <w:spacing w:before="73"/>
        <w:ind w:left="5032" w:right="138" w:firstLine="0"/>
        <w:jc w:val="left"/>
        <w:rPr>
          <w:rFonts w:ascii="Calibri" w:hAnsi="Calibri" w:cs="Calibri" w:eastAsia="Calibri"/>
          <w:sz w:val="16"/>
          <w:szCs w:val="16"/>
        </w:rPr>
      </w:pPr>
      <w:r>
        <w:rPr/>
        <w:pict>
          <v:group style="position:absolute;margin-left:429.35199pt;margin-top:6.877096pt;width:115.8pt;height:115.8pt;mso-position-horizontal-relative:page;mso-position-vertical-relative:paragraph;z-index:1312" coordorigin="8587,138" coordsize="2316,2316">
            <v:shape style="position:absolute;left:8587;top:138;width:2316;height:2316" type="#_x0000_t75" stroked="false">
              <v:imagedata r:id="rId13" o:title=""/>
            </v:shape>
            <v:group style="position:absolute;left:9938;top:2330;width:926;height:2" coordorigin="9938,2330" coordsize="926,2">
              <v:shape style="position:absolute;left:9938;top:2330;width:926;height:2" coordorigin="9938,2330" coordsize="926,0" path="m9938,2330l10864,2330e" filled="false" stroked="true" strokeweight="2pt" strokecolor="#ffffff">
                <v:path arrowok="t"/>
              </v:shape>
              <v:shape style="position:absolute;left:10540;top:1288;width:265;height:541" type="#_x0000_t20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65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108"/>
                          <w:sz w:val="14"/>
                        </w:rPr>
                        <w:t>Si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Tahoma" w:hAnsi="Tahoma" w:cs="Tahoma" w:eastAsia="Tahom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pPr>
                      <w:r>
                        <w:rPr>
                          <w:rFonts w:ascii="Calibri"/>
                          <w:color w:val="FFFFFF"/>
                          <w:w w:val="110"/>
                          <w:sz w:val="14"/>
                        </w:rPr>
                        <w:t>SiO</w:t>
                      </w:r>
                      <w:r>
                        <w:rPr>
                          <w:rFonts w:ascii="Calibri"/>
                          <w:color w:val="FFFFFF"/>
                          <w:w w:val="110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rFonts w:ascii="Calibri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267;top:2140;width:268;height:149" type="#_x0000_t20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w w:val="70"/>
                          <w:sz w:val="14"/>
                        </w:rPr>
                        <w:t>1</w:t>
                      </w:r>
                      <w:r>
                        <w:rPr>
                          <w:rFonts w:ascii="Calibri" w:hAns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Sitka Display" w:hAnsi="Sitka Display"/>
                          <w:color w:val="FFFFFF"/>
                          <w:w w:val="98"/>
                          <w:sz w:val="14"/>
                        </w:rPr>
                        <w:t>μ</w:t>
                      </w:r>
                      <w:r>
                        <w:rPr>
                          <w:rFonts w:ascii="Calibri" w:hAnsi="Calibri"/>
                          <w:color w:val="FFFFFF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Calibri" w:hAns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93.567993pt;margin-top:4.829806pt;width:114.5pt;height:117.85pt;mso-position-horizontal-relative:page;mso-position-vertical-relative:paragraph;z-index:-58576" coordorigin="5871,97" coordsize="2290,2357">
            <v:shape style="position:absolute;left:5871;top:138;width:2290;height:2316" type="#_x0000_t75" stroked="false">
              <v:imagedata r:id="rId14" o:title=""/>
            </v:shape>
            <v:group style="position:absolute;left:7748;top:2330;width:232;height:2" coordorigin="7748,2330" coordsize="232,2">
              <v:shape style="position:absolute;left:7748;top:2330;width:232;height:2" coordorigin="7748,2330" coordsize="232,0" path="m7748,2330l7980,2330e" filled="false" stroked="true" strokeweight="2pt" strokecolor="#ffffff">
                <v:path arrowok="t"/>
              </v:shape>
            </v:group>
            <v:group style="position:absolute;left:8117;top:2398;width:30;height:30" coordorigin="8117,2398" coordsize="30,30">
              <v:shape style="position:absolute;left:8117;top:2398;width:30;height:30" coordorigin="8117,2398" coordsize="30,30" path="m8147,2398l8147,2428,8117,2428e" filled="false" stroked="true" strokeweight=".75pt" strokecolor="#ffffff">
                <v:path arrowok="t"/>
              </v:shape>
            </v:group>
            <v:group style="position:absolute;left:5964;top:2428;width:2133;height:2" coordorigin="5964,2428" coordsize="2133,2">
              <v:shape style="position:absolute;left:5964;top:2428;width:2133;height:2" coordorigin="5964,2428" coordsize="2133,0" path="m8097,2428l5964,2428e" filled="false" stroked="true" strokeweight=".75pt" strokecolor="#ffffff">
                <v:path arrowok="t"/>
                <v:stroke dashstyle="dash"/>
              </v:shape>
            </v:group>
            <v:group style="position:absolute;left:5924;top:2398;width:30;height:30" coordorigin="5924,2398" coordsize="30,30">
              <v:shape style="position:absolute;left:5924;top:2398;width:30;height:30" coordorigin="5924,2398" coordsize="30,30" path="m5954,2428l5924,2428,5924,2398e" filled="false" stroked="true" strokeweight=".75pt" strokecolor="#ffffff">
                <v:path arrowok="t"/>
              </v:shape>
            </v:group>
            <v:group style="position:absolute;left:5924;top:207;width:2;height:2171" coordorigin="5924,207" coordsize="2,2171">
              <v:shape style="position:absolute;left:5924;top:207;width:2;height:2171" coordorigin="5924,207" coordsize="0,2171" path="m5924,2378l5924,207e" filled="false" stroked="true" strokeweight=".75pt" strokecolor="#ffffff">
                <v:path arrowok="t"/>
                <v:stroke dashstyle="dash"/>
              </v:shape>
            </v:group>
            <v:group style="position:absolute;left:5924;top:167;width:30;height:30" coordorigin="5924,167" coordsize="30,30">
              <v:shape style="position:absolute;left:5924;top:167;width:30;height:30" coordorigin="5924,167" coordsize="30,30" path="m5924,197l5924,167,5954,167e" filled="false" stroked="true" strokeweight=".75pt" strokecolor="#ffffff">
                <v:path arrowok="t"/>
              </v:shape>
            </v:group>
            <v:group style="position:absolute;left:5974;top:167;width:2133;height:2" coordorigin="5974,167" coordsize="2133,2">
              <v:shape style="position:absolute;left:5974;top:167;width:2133;height:2" coordorigin="5974,167" coordsize="2133,0" path="m5974,167l8107,167e" filled="false" stroked="true" strokeweight=".75pt" strokecolor="#ffffff">
                <v:path arrowok="t"/>
                <v:stroke dashstyle="dash"/>
              </v:shape>
            </v:group>
            <v:group style="position:absolute;left:8117;top:167;width:30;height:30" coordorigin="8117,167" coordsize="30,30">
              <v:shape style="position:absolute;left:8117;top:167;width:30;height:30" coordorigin="8117,167" coordsize="30,30" path="m8117,167l8147,167,8147,197e" filled="false" stroked="true" strokeweight=".75pt" strokecolor="#ffffff">
                <v:path arrowok="t"/>
              </v:shape>
            </v:group>
            <v:group style="position:absolute;left:8147;top:217;width:2;height:2171" coordorigin="8147,217" coordsize="2,2171">
              <v:shape style="position:absolute;left:8147;top:217;width:2;height:2171" coordorigin="8147,217" coordsize="0,2171" path="m8147,217l8147,2388e" filled="false" stroked="true" strokeweight=".75pt" strokecolor="#ffffff">
                <v:path arrowok="t"/>
                <v:stroke dashstyle="dash"/>
              </v:shape>
              <v:shape style="position:absolute;left:5974;top:97;width:2133;height:160" type="#_x0000_t202" filled="false" stroked="false">
                <v:textbox inset="0,0,0,0">
                  <w:txbxContent>
                    <w:p>
                      <w:pPr>
                        <w:tabs>
                          <w:tab w:pos="2132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6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6025;top:1689;width:917;height:343" type="#_x0000_t20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94"/>
                          <w:sz w:val="14"/>
                        </w:rPr>
                        <w:t>1D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108"/>
                          <w:sz w:val="14"/>
                        </w:rPr>
                        <w:t>PhC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pPr>
                      <w:r>
                        <w:rPr>
                          <w:rFonts w:ascii="Calibri"/>
                          <w:color w:val="FFFFFF"/>
                          <w:w w:val="100"/>
                          <w:sz w:val="14"/>
                        </w:rPr>
                        <w:t>Emitter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98"/>
                          <w:sz w:val="14"/>
                        </w:rPr>
                        <w:t>area,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color w:val="FFFFFF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rFonts w:ascii="Calibri"/>
                          <w:color w:val="FFFFFF"/>
                          <w:w w:val="103"/>
                          <w:position w:val="-3"/>
                          <w:sz w:val="10"/>
                        </w:rPr>
                        <w:t>e</w:t>
                      </w:r>
                      <w:r>
                        <w:rPr>
                          <w:rFonts w:ascii="Calibri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709;top:2140;width:311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70"/>
                          <w:sz w:val="14"/>
                        </w:rPr>
                        <w:t>1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102"/>
                          <w:sz w:val="14"/>
                        </w:rPr>
                        <w:t>mm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b/>
          <w:color w:val="231F20"/>
          <w:sz w:val="16"/>
        </w:rPr>
        <w:t>e</w:t>
        <w:tab/>
      </w:r>
      <w:r>
        <w:rPr>
          <w:rFonts w:ascii="Calibri"/>
          <w:b/>
          <w:color w:val="231F20"/>
          <w:w w:val="105"/>
          <w:position w:val="-1"/>
          <w:sz w:val="16"/>
        </w:rPr>
        <w:t>f</w:t>
      </w:r>
      <w:r>
        <w:rPr>
          <w:rFonts w:ascii="Calibri"/>
          <w:sz w:val="16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b/>
          <w:bCs/>
          <w:sz w:val="26"/>
          <w:szCs w:val="26"/>
        </w:rPr>
      </w:pPr>
    </w:p>
    <w:p>
      <w:pPr>
        <w:spacing w:before="73"/>
        <w:ind w:left="447" w:right="138" w:firstLine="0"/>
        <w:jc w:val="left"/>
        <w:rPr>
          <w:rFonts w:ascii="Calibri" w:hAnsi="Calibri" w:cs="Calibri" w:eastAsia="Calibri"/>
          <w:sz w:val="16"/>
          <w:szCs w:val="16"/>
        </w:rPr>
      </w:pPr>
      <w:r>
        <w:rPr/>
        <w:pict>
          <v:group style="position:absolute;margin-left:64.473999pt;margin-top:6.26357pt;width:208.35pt;height:61.55pt;mso-position-horizontal-relative:page;mso-position-vertical-relative:paragraph;z-index:1648" coordorigin="1289,125" coordsize="4167,1231">
            <v:shape style="position:absolute;left:1289;top:125;width:4166;height:1231" type="#_x0000_t75" stroked="false">
              <v:imagedata r:id="rId15" o:title=""/>
            </v:shape>
            <v:group style="position:absolute;left:4814;top:1225;width:176;height:2" coordorigin="4814,1225" coordsize="176,2">
              <v:shape style="position:absolute;left:4814;top:1225;width:176;height:2" coordorigin="4814,1225" coordsize="176,0" path="m4814,1225l4990,1225e" filled="false" stroked="true" strokeweight="2pt" strokecolor="#ffffff">
                <v:path arrowok="t"/>
              </v:shape>
              <v:shape style="position:absolute;left:4425;top:528;width:525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102"/>
                          <w:sz w:val="14"/>
                        </w:rPr>
                        <w:t>Aperture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1709;top:741;width:523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102"/>
                          <w:sz w:val="14"/>
                        </w:rPr>
                        <w:t>Supports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582;top:773;width:569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8"/>
                          <w:sz w:val="14"/>
                        </w:rPr>
                        <w:t>Abs/Emit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143;top:1027;width:402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111"/>
                          <w:sz w:val="14"/>
                        </w:rPr>
                        <w:t>PV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103"/>
                          <w:sz w:val="14"/>
                        </w:rPr>
                        <w:t>cell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5027;top:1155;width:311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FFFFFF"/>
                          <w:w w:val="70"/>
                          <w:sz w:val="14"/>
                        </w:rPr>
                        <w:t>1</w:t>
                      </w:r>
                      <w:r>
                        <w:rPr>
                          <w:rFonts w:ascii="Calibri"/>
                          <w:color w:val="FFFFFF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FFFFFF"/>
                          <w:w w:val="102"/>
                          <w:sz w:val="14"/>
                        </w:rPr>
                        <w:t>mm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b/>
          <w:color w:val="231F20"/>
          <w:w w:val="100"/>
          <w:sz w:val="16"/>
        </w:rPr>
        <w:t>b</w:t>
      </w:r>
      <w:r>
        <w:rPr>
          <w:rFonts w:ascii="Calibri"/>
          <w:w w:val="100"/>
          <w:sz w:val="16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b/>
          <w:bCs/>
          <w:sz w:val="21"/>
          <w:szCs w:val="21"/>
        </w:rPr>
      </w:pPr>
    </w:p>
    <w:p>
      <w:pPr>
        <w:spacing w:line="259" w:lineRule="auto" w:before="69"/>
        <w:ind w:left="277" w:right="13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spacing w:val="-4"/>
          <w:sz w:val="16"/>
          <w:szCs w:val="16"/>
        </w:rPr>
        <w:t>Figure</w:t>
      </w:r>
      <w:r>
        <w:rPr>
          <w:rFonts w:ascii="Tahoma" w:hAnsi="Tahoma" w:cs="Tahoma" w:eastAsia="Tahoma"/>
          <w:spacing w:val="-26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1</w:t>
      </w:r>
      <w:r>
        <w:rPr>
          <w:rFonts w:ascii="Tahoma" w:hAnsi="Tahoma" w:cs="Tahoma" w:eastAsia="Tahoma"/>
          <w:spacing w:val="-25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|</w:t>
      </w:r>
      <w:r>
        <w:rPr>
          <w:rFonts w:ascii="Tahoma" w:hAnsi="Tahoma" w:cs="Tahoma" w:eastAsia="Tahoma"/>
          <w:spacing w:val="-25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Operating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principle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and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components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6"/>
          <w:sz w:val="16"/>
          <w:szCs w:val="16"/>
        </w:rPr>
        <w:t>NARO–STPV.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Sunlight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converted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into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useful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thermal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emission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and,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ultimately,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electrical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6"/>
          <w:sz w:val="16"/>
          <w:szCs w:val="16"/>
        </w:rPr>
        <w:t>power,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via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w w:val="86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hot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absorber–emitter.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Tahoma" w:hAnsi="Tahoma" w:cs="Tahoma" w:eastAsia="Tahoma"/>
          <w:spacing w:val="-3"/>
          <w:sz w:val="16"/>
          <w:szCs w:val="16"/>
        </w:rPr>
        <w:t>a</w:t>
      </w:r>
      <w:r>
        <w:rPr>
          <w:rFonts w:ascii="Arial" w:hAnsi="Arial" w:cs="Arial" w:eastAsia="Arial"/>
          <w:spacing w:val="-3"/>
          <w:sz w:val="16"/>
          <w:szCs w:val="16"/>
        </w:rPr>
        <w:t>,</w:t>
      </w:r>
      <w:r>
        <w:rPr>
          <w:rFonts w:ascii="Tahoma" w:hAnsi="Tahoma" w:cs="Tahoma" w:eastAsia="Tahoma"/>
          <w:spacing w:val="-3"/>
          <w:sz w:val="16"/>
          <w:szCs w:val="16"/>
        </w:rPr>
        <w:t>b</w:t>
      </w:r>
      <w:r>
        <w:rPr>
          <w:rFonts w:ascii="Arial" w:hAnsi="Arial" w:cs="Arial" w:eastAsia="Arial"/>
          <w:spacing w:val="-3"/>
          <w:sz w:val="16"/>
          <w:szCs w:val="16"/>
        </w:rPr>
        <w:t>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Schematic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</w:t>
      </w:r>
      <w:r>
        <w:rPr>
          <w:rFonts w:ascii="Tahoma" w:hAnsi="Tahoma" w:cs="Tahoma" w:eastAsia="Tahoma"/>
          <w:spacing w:val="-3"/>
          <w:sz w:val="16"/>
          <w:szCs w:val="16"/>
        </w:rPr>
        <w:t>a</w:t>
      </w:r>
      <w:r>
        <w:rPr>
          <w:rFonts w:ascii="Arial" w:hAnsi="Arial" w:cs="Arial" w:eastAsia="Arial"/>
          <w:spacing w:val="-3"/>
          <w:sz w:val="16"/>
          <w:szCs w:val="16"/>
        </w:rPr>
        <w:t>)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optical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image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</w:t>
      </w:r>
      <w:r>
        <w:rPr>
          <w:rFonts w:ascii="Tahoma" w:hAnsi="Tahoma" w:cs="Tahoma" w:eastAsia="Tahoma"/>
          <w:spacing w:val="-3"/>
          <w:sz w:val="16"/>
          <w:szCs w:val="16"/>
        </w:rPr>
        <w:t>b</w:t>
      </w:r>
      <w:r>
        <w:rPr>
          <w:rFonts w:ascii="Arial" w:hAnsi="Arial" w:cs="Arial" w:eastAsia="Arial"/>
          <w:spacing w:val="-3"/>
          <w:sz w:val="16"/>
          <w:szCs w:val="16"/>
        </w:rPr>
        <w:t>)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our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vacuum-enclosed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devices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composed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aperture/radiation-shield,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array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w w:val="104"/>
          <w:sz w:val="16"/>
          <w:szCs w:val="16"/>
        </w:rPr>
        <w:t> </w:t>
      </w:r>
      <w:r>
        <w:rPr>
          <w:rFonts w:ascii="Arial" w:hAnsi="Arial" w:cs="Arial" w:eastAsia="Arial"/>
          <w:spacing w:val="-8"/>
          <w:sz w:val="16"/>
          <w:szCs w:val="16"/>
        </w:rPr>
        <w:t>MWNTs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7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absorber,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1D</w:t>
      </w:r>
      <w:r>
        <w:rPr>
          <w:rFonts w:ascii="Arial" w:hAnsi="Arial" w:cs="Arial" w:eastAsia="Arial"/>
          <w:spacing w:val="-2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PhC,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0.55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eV-bandgap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photovoltaic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cell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(InGaAsSb</w:t>
      </w:r>
      <w:hyperlink w:history="true" w:anchor="_bookmark7">
        <w:r>
          <w:rPr>
            <w:rFonts w:ascii="Arial" w:hAnsi="Arial" w:cs="Arial" w:eastAsia="Arial"/>
            <w:spacing w:val="-4"/>
            <w:position w:val="5"/>
            <w:sz w:val="11"/>
            <w:szCs w:val="11"/>
          </w:rPr>
          <w:t>19–21</w:t>
        </w:r>
      </w:hyperlink>
      <w:r>
        <w:rPr>
          <w:rFonts w:ascii="Arial" w:hAnsi="Arial" w:cs="Arial" w:eastAsia="Arial"/>
          <w:spacing w:val="-4"/>
          <w:sz w:val="16"/>
          <w:szCs w:val="16"/>
        </w:rPr>
        <w:t>)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and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2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chilled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water</w:t>
      </w:r>
      <w:r>
        <w:rPr>
          <w:rFonts w:ascii="Arial" w:hAnsi="Arial" w:cs="Arial" w:eastAsia="Arial"/>
          <w:spacing w:val="-2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cooling</w:t>
      </w:r>
      <w:r>
        <w:rPr>
          <w:rFonts w:ascii="Arial" w:hAnsi="Arial" w:cs="Arial" w:eastAsia="Arial"/>
          <w:spacing w:val="-27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system.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c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Absorber-side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optical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image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</w:p>
    <w:p>
      <w:pPr>
        <w:tabs>
          <w:tab w:pos="8662" w:val="left" w:leader="none"/>
        </w:tabs>
        <w:spacing w:line="21" w:lineRule="exact" w:before="0"/>
        <w:ind w:left="5388" w:right="138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w w:val="110"/>
          <w:sz w:val="10"/>
        </w:rPr>
        <w:t>2</w:t>
        <w:tab/>
      </w:r>
      <w:r>
        <w:rPr>
          <w:rFonts w:ascii="Arial"/>
          <w:w w:val="115"/>
          <w:sz w:val="10"/>
        </w:rPr>
        <w:t>2</w:t>
      </w:r>
      <w:r>
        <w:rPr>
          <w:rFonts w:ascii="Arial"/>
          <w:sz w:val="10"/>
        </w:rPr>
      </w:r>
    </w:p>
    <w:p>
      <w:pPr>
        <w:spacing w:after="0" w:line="21" w:lineRule="exact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80" w:h="16060"/>
          <w:pgMar w:top="460" w:bottom="220" w:left="700" w:right="820"/>
        </w:sectPr>
      </w:pPr>
    </w:p>
    <w:p>
      <w:pPr>
        <w:spacing w:line="201" w:lineRule="exact" w:before="0"/>
        <w:ind w:left="27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3"/>
          <w:sz w:val="16"/>
          <w:szCs w:val="16"/>
        </w:rPr>
        <w:t>an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AR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</w:t>
      </w:r>
      <w:r>
        <w:rPr>
          <w:rFonts w:ascii="Book Antiqua" w:hAnsi="Book Antiqua" w:cs="Book Antiqua" w:eastAsia="Book Antiqua"/>
          <w:spacing w:val="-3"/>
          <w:sz w:val="16"/>
          <w:szCs w:val="16"/>
        </w:rPr>
        <w:t>¼</w:t>
      </w:r>
      <w:r>
        <w:rPr>
          <w:rFonts w:ascii="Trebuchet MS" w:hAnsi="Trebuchet MS" w:cs="Trebuchet MS" w:eastAsia="Trebuchet MS"/>
          <w:i/>
          <w:spacing w:val="-3"/>
          <w:sz w:val="16"/>
          <w:szCs w:val="16"/>
        </w:rPr>
        <w:t>A</w:t>
      </w:r>
      <w:r>
        <w:rPr>
          <w:rFonts w:ascii="Arial" w:hAnsi="Arial" w:cs="Arial" w:eastAsia="Arial"/>
          <w:spacing w:val="-3"/>
          <w:position w:val="-3"/>
          <w:sz w:val="10"/>
          <w:szCs w:val="10"/>
        </w:rPr>
        <w:t>e</w:t>
      </w:r>
      <w:r>
        <w:rPr>
          <w:rFonts w:ascii="Arial" w:hAnsi="Arial" w:cs="Arial" w:eastAsia="Arial"/>
          <w:spacing w:val="-3"/>
          <w:sz w:val="16"/>
          <w:szCs w:val="16"/>
        </w:rPr>
        <w:t>/</w:t>
      </w:r>
      <w:r>
        <w:rPr>
          <w:rFonts w:ascii="Trebuchet MS" w:hAnsi="Trebuchet MS" w:cs="Trebuchet MS" w:eastAsia="Trebuchet MS"/>
          <w:i/>
          <w:spacing w:val="-3"/>
          <w:sz w:val="16"/>
          <w:szCs w:val="16"/>
        </w:rPr>
        <w:t>A</w:t>
      </w:r>
      <w:r>
        <w:rPr>
          <w:rFonts w:ascii="Arial" w:hAnsi="Arial" w:cs="Arial" w:eastAsia="Arial"/>
          <w:spacing w:val="-3"/>
          <w:position w:val="-3"/>
          <w:sz w:val="10"/>
          <w:szCs w:val="10"/>
        </w:rPr>
        <w:t>a</w:t>
      </w:r>
      <w:r>
        <w:rPr>
          <w:rFonts w:ascii="Arial" w:hAnsi="Arial" w:cs="Arial" w:eastAsia="Arial"/>
          <w:spacing w:val="-3"/>
          <w:sz w:val="16"/>
          <w:szCs w:val="16"/>
        </w:rPr>
        <w:t>)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¼</w:t>
      </w:r>
      <w:r>
        <w:rPr>
          <w:rFonts w:ascii="Book Antiqua" w:hAnsi="Book Antiqua" w:cs="Book Antiqua" w:eastAsia="Book Antiqua"/>
          <w:spacing w:val="-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10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module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showing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spatially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deﬁned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7"/>
          <w:sz w:val="16"/>
          <w:szCs w:val="16"/>
        </w:rPr>
        <w:t>MWNTs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(</w:t>
      </w:r>
      <w:r>
        <w:rPr>
          <w:rFonts w:ascii="Trebuchet MS" w:hAnsi="Trebuchet MS" w:cs="Trebuchet MS" w:eastAsia="Trebuchet MS"/>
          <w:i/>
          <w:spacing w:val="-2"/>
          <w:sz w:val="16"/>
          <w:szCs w:val="16"/>
        </w:rPr>
        <w:t>A</w:t>
      </w:r>
      <w:r>
        <w:rPr>
          <w:rFonts w:ascii="Arial" w:hAnsi="Arial" w:cs="Arial" w:eastAsia="Arial"/>
          <w:spacing w:val="-2"/>
          <w:position w:val="-3"/>
          <w:sz w:val="10"/>
          <w:szCs w:val="10"/>
        </w:rPr>
        <w:t>a</w:t>
      </w:r>
      <w:r>
        <w:rPr>
          <w:rFonts w:ascii="Arial" w:hAnsi="Arial" w:cs="Arial" w:eastAsia="Arial"/>
          <w:spacing w:val="-9"/>
          <w:position w:val="-3"/>
          <w:sz w:val="10"/>
          <w:szCs w:val="10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¼</w:t>
      </w:r>
      <w:r>
        <w:rPr>
          <w:rFonts w:ascii="Book Antiqua" w:hAnsi="Book Antiqua" w:cs="Book Antiqua" w:eastAsia="Book Antiqua"/>
          <w:spacing w:val="-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0.1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cm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)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tungsten-coated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silicon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substrate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</w:t>
      </w:r>
      <w:r>
        <w:rPr>
          <w:rFonts w:ascii="Arial" w:hAnsi="Arial" w:cs="Arial" w:eastAsia="Arial"/>
          <w:spacing w:val="-26"/>
          <w:sz w:val="16"/>
          <w:szCs w:val="16"/>
        </w:rPr>
        <w:t> </w:t>
      </w:r>
      <w:r>
        <w:rPr>
          <w:rFonts w:ascii="微软雅黑" w:hAnsi="微软雅黑" w:cs="微软雅黑" w:eastAsia="微软雅黑"/>
          <w:sz w:val="16"/>
          <w:szCs w:val="16"/>
        </w:rPr>
        <w:t>×</w:t>
      </w:r>
      <w:r>
        <w:rPr>
          <w:rFonts w:ascii="微软雅黑" w:hAnsi="微软雅黑" w:cs="微软雅黑" w:eastAsia="微软雅黑"/>
          <w:spacing w:val="-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cm</w:t>
      </w:r>
    </w:p>
    <w:p>
      <w:pPr>
        <w:spacing w:line="176" w:lineRule="exact" w:before="0"/>
        <w:ind w:left="6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-3"/>
          <w:w w:val="95"/>
        </w:rPr>
        <w:br w:type="column"/>
      </w:r>
      <w:r>
        <w:rPr>
          <w:rFonts w:ascii="Arial"/>
          <w:spacing w:val="-3"/>
          <w:w w:val="95"/>
          <w:sz w:val="16"/>
        </w:rPr>
        <w:t>planar </w:t>
      </w:r>
      <w:r>
        <w:rPr>
          <w:rFonts w:ascii="Arial"/>
          <w:spacing w:val="-4"/>
          <w:w w:val="95"/>
          <w:sz w:val="16"/>
        </w:rPr>
        <w:t>area, </w:t>
      </w:r>
      <w:r>
        <w:rPr>
          <w:rFonts w:ascii="Arial"/>
          <w:spacing w:val="-3"/>
          <w:w w:val="95"/>
          <w:sz w:val="16"/>
        </w:rPr>
        <w:t>550</w:t>
      </w:r>
      <w:r>
        <w:rPr>
          <w:rFonts w:ascii="Arial"/>
          <w:spacing w:val="-26"/>
          <w:w w:val="95"/>
          <w:sz w:val="16"/>
        </w:rPr>
        <w:t> </w:t>
      </w:r>
      <w:r>
        <w:rPr>
          <w:rFonts w:ascii="Times New Roman"/>
          <w:spacing w:val="-5"/>
          <w:w w:val="95"/>
          <w:sz w:val="17"/>
        </w:rPr>
        <w:t>m</w:t>
      </w:r>
      <w:r>
        <w:rPr>
          <w:rFonts w:ascii="Arial"/>
          <w:spacing w:val="-5"/>
          <w:w w:val="95"/>
          <w:sz w:val="16"/>
        </w:rPr>
        <w:t>m</w:t>
      </w:r>
      <w:r>
        <w:rPr>
          <w:rFonts w:ascii="Arial"/>
          <w:spacing w:val="-5"/>
          <w:sz w:val="16"/>
        </w:rPr>
      </w:r>
    </w:p>
    <w:p>
      <w:pPr>
        <w:spacing w:line="36" w:lineRule="exact" w:before="9"/>
        <w:ind w:left="544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w w:val="114"/>
          <w:sz w:val="10"/>
        </w:rPr>
        <w:t>2</w:t>
      </w:r>
      <w:r>
        <w:rPr>
          <w:rFonts w:ascii="Arial"/>
          <w:sz w:val="10"/>
        </w:rPr>
      </w:r>
    </w:p>
    <w:p>
      <w:pPr>
        <w:spacing w:after="0" w:line="36" w:lineRule="exact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80" w:h="16060"/>
          <w:pgMar w:top="460" w:bottom="220" w:left="700" w:right="820"/>
          <w:cols w:num="2" w:equalWidth="0">
            <w:col w:w="8665" w:space="40"/>
            <w:col w:w="2055"/>
          </w:cols>
        </w:sectPr>
      </w:pPr>
    </w:p>
    <w:p>
      <w:pPr>
        <w:spacing w:line="190" w:lineRule="exact" w:before="0"/>
        <w:ind w:left="277" w:right="13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3"/>
          <w:sz w:val="16"/>
          <w:szCs w:val="16"/>
        </w:rPr>
        <w:t>thick).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d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SEM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cross-section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6"/>
          <w:sz w:val="16"/>
          <w:szCs w:val="16"/>
        </w:rPr>
        <w:t>MWNTs.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Inset: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Magniﬁed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view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nanotube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tips.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Optical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image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1D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PhC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emitter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(</w:t>
      </w:r>
      <w:r>
        <w:rPr>
          <w:rFonts w:ascii="Trebuchet MS" w:hAnsi="Trebuchet MS" w:cs="Trebuchet MS" w:eastAsia="Trebuchet MS"/>
          <w:i/>
          <w:spacing w:val="-2"/>
          <w:sz w:val="16"/>
          <w:szCs w:val="16"/>
        </w:rPr>
        <w:t>A</w:t>
      </w:r>
      <w:r>
        <w:rPr>
          <w:rFonts w:ascii="Arial" w:hAnsi="Arial" w:cs="Arial" w:eastAsia="Arial"/>
          <w:spacing w:val="-2"/>
          <w:position w:val="-3"/>
          <w:sz w:val="10"/>
          <w:szCs w:val="10"/>
        </w:rPr>
        <w:t>e</w:t>
      </w:r>
      <w:r>
        <w:rPr>
          <w:rFonts w:ascii="Arial" w:hAnsi="Arial" w:cs="Arial" w:eastAsia="Arial"/>
          <w:spacing w:val="-12"/>
          <w:position w:val="-3"/>
          <w:sz w:val="10"/>
          <w:szCs w:val="10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¼</w:t>
      </w:r>
      <w:r>
        <w:rPr>
          <w:rFonts w:ascii="Book Antiqua" w:hAnsi="Book Antiqua" w:cs="Book Antiqua" w:eastAsia="Book Antiqua"/>
          <w:spacing w:val="-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cm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).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Tahoma" w:hAnsi="Tahoma" w:cs="Tahoma" w:eastAsia="Tahoma"/>
          <w:spacing w:val="-4"/>
          <w:sz w:val="16"/>
          <w:szCs w:val="16"/>
        </w:rPr>
        <w:t>f</w:t>
      </w:r>
      <w:r>
        <w:rPr>
          <w:rFonts w:ascii="Arial" w:hAnsi="Arial" w:cs="Arial" w:eastAsia="Arial"/>
          <w:spacing w:val="-4"/>
          <w:sz w:val="16"/>
          <w:szCs w:val="16"/>
        </w:rPr>
        <w:t>,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SEM</w:t>
      </w:r>
    </w:p>
    <w:p>
      <w:pPr>
        <w:spacing w:line="211" w:lineRule="exact" w:before="0"/>
        <w:ind w:left="277" w:right="13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4"/>
          <w:sz w:val="16"/>
        </w:rPr>
        <w:t>cross-section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z w:val="16"/>
        </w:rPr>
        <w:t>1D</w:t>
      </w:r>
      <w:r>
        <w:rPr>
          <w:rFonts w:ascii="Arial"/>
          <w:spacing w:val="-32"/>
          <w:sz w:val="16"/>
        </w:rPr>
        <w:t> </w:t>
      </w:r>
      <w:r>
        <w:rPr>
          <w:rFonts w:ascii="Arial"/>
          <w:sz w:val="16"/>
        </w:rPr>
        <w:t>PhC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4"/>
          <w:sz w:val="16"/>
        </w:rPr>
        <w:t>showing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4"/>
          <w:sz w:val="16"/>
        </w:rPr>
        <w:t>alternating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4"/>
          <w:sz w:val="16"/>
        </w:rPr>
        <w:t>layers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3"/>
          <w:sz w:val="16"/>
        </w:rPr>
        <w:t>silicon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3"/>
          <w:sz w:val="16"/>
        </w:rPr>
        <w:t>and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3"/>
          <w:sz w:val="16"/>
        </w:rPr>
        <w:t>SiO</w:t>
      </w:r>
      <w:r>
        <w:rPr>
          <w:rFonts w:ascii="Arial"/>
          <w:spacing w:val="-3"/>
          <w:position w:val="-3"/>
          <w:sz w:val="10"/>
        </w:rPr>
        <w:t>2</w:t>
      </w:r>
      <w:r>
        <w:rPr>
          <w:rFonts w:ascii="Arial"/>
          <w:spacing w:val="-3"/>
          <w:sz w:val="16"/>
        </w:rPr>
        <w:t>.</w:t>
      </w:r>
    </w:p>
    <w:p>
      <w:pPr>
        <w:spacing w:line="240" w:lineRule="auto" w:before="2"/>
        <w:rPr>
          <w:rFonts w:ascii="Arial" w:hAnsi="Arial" w:cs="Arial" w:eastAsia="Arial"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/>
          <w:sz w:val="9"/>
          <w:szCs w:val="9"/>
        </w:rPr>
        <w:sectPr>
          <w:type w:val="continuous"/>
          <w:pgSz w:w="12280" w:h="16060"/>
          <w:pgMar w:top="460" w:bottom="220" w:left="700" w:right="820"/>
        </w:sectPr>
      </w:pPr>
    </w:p>
    <w:p>
      <w:pPr>
        <w:pStyle w:val="BodyText"/>
        <w:spacing w:line="242" w:lineRule="auto" w:before="76"/>
        <w:ind w:left="277" w:right="1"/>
        <w:jc w:val="both"/>
      </w:pPr>
      <w:r>
        <w:rPr/>
        <w:t>resistance</w:t>
      </w:r>
      <w:r>
        <w:rPr>
          <w:spacing w:val="28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absorber</w:t>
      </w:r>
      <w:r>
        <w:rPr>
          <w:spacing w:val="23"/>
        </w:rPr>
        <w:t> </w:t>
      </w:r>
      <w:r>
        <w:rPr/>
        <w:t>and</w:t>
      </w:r>
      <w:r>
        <w:rPr>
          <w:spacing w:val="27"/>
        </w:rPr>
        <w:t> </w:t>
      </w:r>
      <w:r>
        <w:rPr/>
        <w:t>emitter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minimized</w:t>
      </w:r>
      <w:r>
        <w:rPr>
          <w:spacing w:val="28"/>
        </w:rPr>
        <w:t> </w:t>
      </w:r>
      <w:r>
        <w:rPr/>
        <w:t>by</w:t>
      </w:r>
      <w:r>
        <w:rPr>
          <w:spacing w:val="26"/>
        </w:rPr>
        <w:t> </w:t>
      </w:r>
      <w:r>
        <w:rPr/>
        <w:t>inte-</w:t>
      </w:r>
      <w:r>
        <w:rPr>
          <w:spacing w:val="-43"/>
        </w:rPr>
        <w:t> </w:t>
      </w:r>
      <w:r>
        <w:rPr>
          <w:spacing w:val="-43"/>
        </w:rPr>
      </w:r>
      <w:r>
        <w:rPr/>
        <w:t>grating the absorber and emitter on the same conductive</w:t>
      </w:r>
      <w:r>
        <w:rPr>
          <w:spacing w:val="6"/>
        </w:rPr>
        <w:t> </w:t>
      </w:r>
      <w:r>
        <w:rPr/>
        <w:t>silicon</w:t>
      </w:r>
      <w:r>
        <w:rPr>
          <w:w w:val="100"/>
        </w:rPr>
        <w:t> </w:t>
      </w:r>
      <w:r>
        <w:rPr/>
        <w:t>substrate</w:t>
      </w:r>
      <w:r>
        <w:rPr>
          <w:spacing w:val="32"/>
        </w:rPr>
        <w:t> </w:t>
      </w:r>
      <w:r>
        <w:rPr/>
        <w:t>such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heat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effectively</w:t>
      </w:r>
      <w:r>
        <w:rPr>
          <w:spacing w:val="33"/>
        </w:rPr>
        <w:t> </w:t>
      </w:r>
      <w:r>
        <w:rPr/>
        <w:t>delivered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emitter</w:t>
      </w:r>
      <w:r>
        <w:rPr>
          <w:spacing w:val="32"/>
        </w:rPr>
        <w:t> </w:t>
      </w:r>
      <w:r>
        <w:rPr/>
        <w:t>via</w:t>
      </w:r>
      <w:r>
        <w:rPr>
          <w:w w:val="97"/>
        </w:rPr>
        <w:t> </w:t>
      </w:r>
      <w:r>
        <w:rPr/>
        <w:t>thermal spreading. Because the absorber area is reduced </w:t>
      </w:r>
      <w:r>
        <w:rPr>
          <w:spacing w:val="33"/>
        </w:rPr>
        <w:t> </w:t>
      </w:r>
      <w:r>
        <w:rPr/>
        <w:t>with</w:t>
      </w:r>
      <w:r>
        <w:rPr>
          <w:w w:val="102"/>
        </w:rPr>
        <w:t> </w:t>
      </w:r>
      <w:r>
        <w:rPr/>
        <w:t>respect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planar</w:t>
      </w:r>
      <w:r>
        <w:rPr>
          <w:spacing w:val="23"/>
        </w:rPr>
        <w:t> </w:t>
      </w:r>
      <w:r>
        <w:rPr/>
        <w:t>area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sample</w:t>
      </w:r>
      <w:r>
        <w:rPr>
          <w:spacing w:val="26"/>
        </w:rPr>
        <w:t> </w:t>
      </w:r>
      <w:hyperlink w:history="true" w:anchor="_bookmark0">
        <w:r>
          <w:rPr/>
          <w:t>(Fig.</w:t>
        </w:r>
      </w:hyperlink>
      <w:r>
        <w:rPr>
          <w:spacing w:val="26"/>
        </w:rPr>
        <w:t> </w:t>
      </w:r>
      <w:r>
        <w:rPr/>
        <w:t>1c),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area</w:t>
      </w:r>
      <w:r>
        <w:rPr>
          <w:spacing w:val="22"/>
        </w:rPr>
        <w:t> </w:t>
      </w:r>
      <w:r>
        <w:rPr/>
        <w:t>for</w:t>
      </w:r>
      <w:r>
        <w:rPr>
          <w:spacing w:val="26"/>
        </w:rPr>
        <w:t> </w:t>
      </w:r>
      <w:r>
        <w:rPr/>
        <w:t>r</w:t>
      </w:r>
      <w:bookmarkStart w:name="_bookmark1" w:id="7"/>
      <w:bookmarkEnd w:id="7"/>
      <w:r>
        <w:rPr/>
        <w:t>e-</w:t>
      </w:r>
      <w:r>
        <w:rPr>
          <w:w w:val="102"/>
        </w:rPr>
        <w:t> </w:t>
      </w:r>
      <w:r>
        <w:rPr/>
        <w:t>emissive</w:t>
      </w:r>
      <w:r>
        <w:rPr>
          <w:spacing w:val="30"/>
        </w:rPr>
        <w:t> </w:t>
      </w:r>
      <w:r>
        <w:rPr/>
        <w:t>losses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nearly</w:t>
      </w:r>
      <w:r>
        <w:rPr>
          <w:spacing w:val="30"/>
        </w:rPr>
        <w:t> </w:t>
      </w:r>
      <w:r>
        <w:rPr/>
        <w:t>blackbody</w:t>
      </w:r>
      <w:r>
        <w:rPr>
          <w:spacing w:val="31"/>
        </w:rPr>
        <w:t> </w:t>
      </w:r>
      <w:r>
        <w:rPr/>
        <w:t>nanotube</w:t>
      </w:r>
      <w:r>
        <w:rPr>
          <w:spacing w:val="29"/>
        </w:rPr>
        <w:t> </w:t>
      </w:r>
      <w:r>
        <w:rPr/>
        <w:t>array</w:t>
      </w:r>
      <w:r>
        <w:rPr>
          <w:spacing w:val="25"/>
        </w:rPr>
        <w:t> </w:t>
      </w:r>
      <w:r>
        <w:rPr/>
        <w:t>surface</w:t>
      </w:r>
      <w:r>
        <w:rPr>
          <w:w w:val="96"/>
        </w:rPr>
        <w:t> </w:t>
      </w:r>
      <w:r>
        <w:rPr/>
        <w:t>is decreased, thus boosting thermal efﬁciency. </w:t>
      </w:r>
      <w:r>
        <w:rPr>
          <w:spacing w:val="-3"/>
        </w:rPr>
        <w:t>To </w:t>
      </w:r>
      <w:r>
        <w:rPr/>
        <w:t>reduce</w:t>
      </w:r>
      <w:r>
        <w:rPr>
          <w:spacing w:val="10"/>
        </w:rPr>
        <w:t> </w:t>
      </w:r>
      <w:r>
        <w:rPr/>
        <w:t>parasitic</w:t>
      </w:r>
      <w:r>
        <w:rPr>
          <w:w w:val="99"/>
        </w:rPr>
        <w:t> </w:t>
      </w:r>
      <w:r>
        <w:rPr/>
        <w:t>radiative losses, </w:t>
      </w:r>
      <w:r>
        <w:rPr>
          <w:spacing w:val="-3"/>
        </w:rPr>
        <w:t>we </w:t>
      </w:r>
      <w:r>
        <w:rPr/>
        <w:t>metallized the sides  of  the  silicon </w:t>
      </w:r>
      <w:r>
        <w:rPr>
          <w:spacing w:val="39"/>
        </w:rPr>
        <w:t> </w:t>
      </w:r>
      <w:r>
        <w:rPr/>
        <w:t>substrate</w:t>
      </w:r>
      <w:r>
        <w:rPr>
          <w:w w:val="102"/>
        </w:rPr>
        <w:t> </w:t>
      </w:r>
      <w:r>
        <w:rPr/>
        <w:t>and inactive area around the nanotube absorber with tungsten,</w:t>
      </w:r>
      <w:r>
        <w:rPr>
          <w:spacing w:val="28"/>
        </w:rPr>
        <w:t> </w:t>
      </w:r>
      <w:r>
        <w:rPr/>
        <w:t>a</w:t>
      </w:r>
      <w:r>
        <w:rPr>
          <w:w w:val="101"/>
        </w:rPr>
        <w:t> </w:t>
      </w:r>
      <w:r>
        <w:rPr/>
        <w:t>relatively</w:t>
      </w:r>
      <w:r>
        <w:rPr>
          <w:spacing w:val="28"/>
        </w:rPr>
        <w:t> </w:t>
      </w:r>
      <w:r>
        <w:rPr/>
        <w:t>low-emissivity,</w:t>
      </w:r>
      <w:r>
        <w:rPr>
          <w:spacing w:val="30"/>
        </w:rPr>
        <w:t> </w:t>
      </w:r>
      <w:r>
        <w:rPr/>
        <w:t>high-temperature</w:t>
      </w:r>
      <w:r>
        <w:rPr>
          <w:spacing w:val="28"/>
        </w:rPr>
        <w:t> </w:t>
      </w:r>
      <w:r>
        <w:rPr/>
        <w:t>material,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incorpor-</w:t>
      </w:r>
      <w:r>
        <w:rPr>
          <w:spacing w:val="-43"/>
        </w:rPr>
        <w:t> </w:t>
      </w:r>
      <w:r>
        <w:rPr>
          <w:spacing w:val="-43"/>
        </w:rPr>
      </w:r>
      <w:r>
        <w:rPr/>
        <w:t>ated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high-reﬂectivity</w:t>
      </w:r>
      <w:r>
        <w:rPr>
          <w:spacing w:val="15"/>
        </w:rPr>
        <w:t> </w:t>
      </w:r>
      <w:r>
        <w:rPr/>
        <w:t>silver-coated</w:t>
      </w:r>
      <w:r>
        <w:rPr>
          <w:spacing w:val="19"/>
        </w:rPr>
        <w:t> </w:t>
      </w:r>
      <w:r>
        <w:rPr/>
        <w:t>shield</w:t>
      </w:r>
      <w:r>
        <w:rPr>
          <w:spacing w:val="20"/>
        </w:rPr>
        <w:t> </w:t>
      </w:r>
      <w:hyperlink w:history="true" w:anchor="_bookmark0">
        <w:r>
          <w:rPr/>
          <w:t>(Fig.</w:t>
        </w:r>
      </w:hyperlink>
      <w:r>
        <w:rPr>
          <w:spacing w:val="19"/>
        </w:rPr>
        <w:t> </w:t>
      </w:r>
      <w:r>
        <w:rPr/>
        <w:t>1a)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recycle</w:t>
      </w:r>
      <w:r>
        <w:rPr>
          <w:spacing w:val="19"/>
        </w:rPr>
        <w:t> </w:t>
      </w:r>
      <w:r>
        <w:rPr/>
        <w:t>this</w:t>
      </w:r>
      <w:r>
        <w:rPr>
          <w:w w:val="104"/>
        </w:rPr>
        <w:t> </w:t>
      </w:r>
      <w:r>
        <w:rPr/>
        <w:t>parasitic radiation back to the  </w:t>
      </w:r>
      <w:r>
        <w:rPr>
          <w:spacing w:val="6"/>
        </w:rPr>
        <w:t> </w:t>
      </w:r>
      <w:r>
        <w:rPr/>
        <w:t>device.</w:t>
      </w:r>
    </w:p>
    <w:p>
      <w:pPr>
        <w:pStyle w:val="BodyText"/>
        <w:spacing w:line="242" w:lineRule="auto"/>
        <w:ind w:left="277" w:right="1" w:firstLine="226"/>
        <w:jc w:val="both"/>
      </w:pPr>
      <w:r>
        <w:rPr>
          <w:w w:val="105"/>
        </w:rPr>
        <w:t>Vertically aligned carbon nanotubes </w:t>
      </w:r>
      <w:r>
        <w:rPr>
          <w:spacing w:val="-3"/>
          <w:w w:val="105"/>
        </w:rPr>
        <w:t>were </w:t>
      </w:r>
      <w:r>
        <w:rPr>
          <w:w w:val="105"/>
        </w:rPr>
        <w:t>chosen as the</w:t>
      </w:r>
      <w:r>
        <w:rPr>
          <w:spacing w:val="9"/>
          <w:w w:val="105"/>
        </w:rPr>
        <w:t> </w:t>
      </w:r>
      <w:r>
        <w:rPr>
          <w:w w:val="105"/>
        </w:rPr>
        <w:t>solar</w:t>
      </w:r>
      <w:r>
        <w:rPr>
          <w:w w:val="101"/>
        </w:rPr>
        <w:t> </w:t>
      </w:r>
      <w:r>
        <w:rPr>
          <w:w w:val="105"/>
        </w:rPr>
        <w:t>absorber because of their high-temperature stability in vacuum</w:t>
      </w:r>
      <w:r>
        <w:rPr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nearly</w:t>
      </w:r>
      <w:r>
        <w:rPr>
          <w:spacing w:val="-17"/>
          <w:w w:val="105"/>
        </w:rPr>
        <w:t> </w:t>
      </w:r>
      <w:r>
        <w:rPr>
          <w:w w:val="105"/>
        </w:rPr>
        <w:t>ideal</w:t>
      </w:r>
      <w:r>
        <w:rPr>
          <w:spacing w:val="-18"/>
          <w:w w:val="105"/>
        </w:rPr>
        <w:t> </w:t>
      </w:r>
      <w:r>
        <w:rPr>
          <w:w w:val="105"/>
        </w:rPr>
        <w:t>absorptance,</w:t>
      </w:r>
      <w:r>
        <w:rPr>
          <w:spacing w:val="-17"/>
          <w:w w:val="105"/>
        </w:rPr>
        <w:t> </w:t>
      </w:r>
      <w:r>
        <w:rPr>
          <w:w w:val="105"/>
        </w:rPr>
        <w:t>crucial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absorbing</w:t>
      </w:r>
      <w:r>
        <w:rPr>
          <w:spacing w:val="-17"/>
          <w:w w:val="105"/>
        </w:rPr>
        <w:t> </w:t>
      </w:r>
      <w:r>
        <w:rPr>
          <w:w w:val="105"/>
        </w:rPr>
        <w:t>highly</w:t>
      </w:r>
      <w:r>
        <w:rPr>
          <w:spacing w:val="-18"/>
          <w:w w:val="105"/>
        </w:rPr>
        <w:t> </w:t>
      </w:r>
      <w:r>
        <w:rPr>
          <w:w w:val="105"/>
        </w:rPr>
        <w:t>con-</w:t>
      </w:r>
      <w:r>
        <w:rPr>
          <w:w w:val="105"/>
        </w:rPr>
        <w:t> </w:t>
      </w:r>
      <w:r>
        <w:rPr>
          <w:w w:val="105"/>
        </w:rPr>
        <w:t>centrated irradiance at elevated emitter-to-absorber area ratios.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w w:val="97"/>
        </w:rPr>
        <w:t> </w:t>
      </w:r>
      <w:r>
        <w:rPr>
          <w:w w:val="105"/>
        </w:rPr>
        <w:t>shown in</w:t>
      </w:r>
      <w:r>
        <w:rPr>
          <w:w w:val="105"/>
        </w:rPr>
        <w:t> </w:t>
      </w:r>
      <w:hyperlink w:history="true" w:anchor="_bookmark0">
        <w:r>
          <w:rPr>
            <w:w w:val="105"/>
          </w:rPr>
          <w:t>Fig. 1d,</w:t>
        </w:r>
      </w:hyperlink>
      <w:r>
        <w:rPr>
          <w:w w:val="105"/>
        </w:rPr>
        <w:t> the as-grown nanotubes are 10–15 nm in  </w:t>
      </w:r>
      <w:r>
        <w:rPr>
          <w:spacing w:val="4"/>
          <w:w w:val="105"/>
        </w:rPr>
        <w:t> </w:t>
      </w:r>
      <w:r>
        <w:rPr>
          <w:w w:val="105"/>
        </w:rPr>
        <w:t>outer</w:t>
      </w:r>
      <w:r>
        <w:rPr/>
      </w:r>
    </w:p>
    <w:p>
      <w:pPr>
        <w:pStyle w:val="BodyText"/>
        <w:spacing w:line="213" w:lineRule="exact"/>
        <w:ind w:left="277" w:right="0"/>
        <w:jc w:val="both"/>
      </w:pPr>
      <w:r>
        <w:rPr>
          <w:w w:val="105"/>
        </w:rPr>
        <w:t>diameter  and  80–100 </w:t>
      </w:r>
      <w:r>
        <w:rPr>
          <w:rFonts w:ascii="Times New Roman" w:hAnsi="Times New Roman" w:cs="Times New Roman" w:eastAsia="Times New Roman"/>
          <w:spacing w:val="-3"/>
          <w:w w:val="105"/>
        </w:rPr>
        <w:t>m</w:t>
      </w:r>
      <w:r>
        <w:rPr>
          <w:spacing w:val="-3"/>
          <w:w w:val="105"/>
        </w:rPr>
        <w:t>m  </w:t>
      </w:r>
      <w:r>
        <w:rPr>
          <w:w w:val="105"/>
        </w:rPr>
        <w:t>tall,  with  an  </w:t>
      </w:r>
      <w:r>
        <w:rPr>
          <w:rFonts w:ascii="微软雅黑" w:hAnsi="微软雅黑" w:cs="微软雅黑" w:eastAsia="微软雅黑"/>
          <w:w w:val="105"/>
        </w:rPr>
        <w:t>～</w:t>
      </w:r>
      <w:r>
        <w:rPr>
          <w:w w:val="105"/>
        </w:rPr>
        <w:t>0.5 </w:t>
      </w:r>
      <w:r>
        <w:rPr>
          <w:rFonts w:ascii="Times New Roman" w:hAnsi="Times New Roman" w:cs="Times New Roman" w:eastAsia="Times New Roman"/>
          <w:spacing w:val="-3"/>
          <w:w w:val="105"/>
        </w:rPr>
        <w:t>m</w:t>
      </w:r>
      <w:r>
        <w:rPr>
          <w:spacing w:val="-3"/>
          <w:w w:val="105"/>
        </w:rPr>
        <w:t>m  </w:t>
      </w:r>
      <w:r>
        <w:rPr>
          <w:w w:val="105"/>
        </w:rPr>
        <w:t>variation 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pStyle w:val="BodyText"/>
        <w:spacing w:line="242" w:lineRule="auto"/>
        <w:ind w:left="277" w:right="1"/>
        <w:jc w:val="both"/>
      </w:pPr>
      <w:r>
        <w:rPr>
          <w:w w:val="105"/>
        </w:rPr>
        <w:t>height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tips.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broad–spectrum</w:t>
      </w:r>
      <w:r>
        <w:rPr>
          <w:spacing w:val="-12"/>
          <w:w w:val="105"/>
        </w:rPr>
        <w:t> </w:t>
      </w:r>
      <w:r>
        <w:rPr>
          <w:w w:val="105"/>
        </w:rPr>
        <w:t>absorptance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nanotube</w:t>
      </w:r>
      <w:r>
        <w:rPr>
          <w:w w:val="105"/>
        </w:rPr>
        <w:t> </w:t>
      </w:r>
      <w:r>
        <w:rPr>
          <w:w w:val="105"/>
        </w:rPr>
        <w:t>array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exceeds</w:t>
      </w:r>
      <w:r>
        <w:rPr>
          <w:spacing w:val="-7"/>
          <w:w w:val="105"/>
        </w:rPr>
        <w:t> </w:t>
      </w:r>
      <w:r>
        <w:rPr>
          <w:w w:val="105"/>
        </w:rPr>
        <w:t>0.99</w:t>
      </w:r>
      <w:r>
        <w:rPr>
          <w:spacing w:val="-7"/>
          <w:w w:val="105"/>
        </w:rPr>
        <w:t> </w:t>
      </w:r>
      <w:r>
        <w:rPr>
          <w:w w:val="105"/>
        </w:rPr>
        <w:t>(Supplementary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‘Absorber</w:t>
      </w:r>
      <w:r>
        <w:rPr>
          <w:w w:val="99"/>
        </w:rPr>
        <w:t> </w:t>
      </w:r>
      <w:r>
        <w:rPr>
          <w:w w:val="105"/>
        </w:rPr>
        <w:t>characterization’),</w:t>
      </w:r>
      <w:r>
        <w:rPr>
          <w:spacing w:val="-26"/>
          <w:w w:val="105"/>
        </w:rPr>
        <w:t> </w:t>
      </w:r>
      <w:r>
        <w:rPr>
          <w:w w:val="105"/>
        </w:rPr>
        <w:t>consistent</w:t>
      </w:r>
      <w:r>
        <w:rPr>
          <w:spacing w:val="-26"/>
          <w:w w:val="105"/>
        </w:rPr>
        <w:t> </w:t>
      </w:r>
      <w:r>
        <w:rPr>
          <w:w w:val="105"/>
        </w:rPr>
        <w:t>with</w:t>
      </w:r>
      <w:r>
        <w:rPr>
          <w:spacing w:val="-26"/>
          <w:w w:val="105"/>
        </w:rPr>
        <w:t> </w:t>
      </w:r>
      <w:r>
        <w:rPr>
          <w:w w:val="105"/>
        </w:rPr>
        <w:t>previous</w:t>
      </w:r>
      <w:r>
        <w:rPr>
          <w:spacing w:val="-26"/>
          <w:w w:val="105"/>
        </w:rPr>
        <w:t> </w:t>
      </w:r>
      <w:r>
        <w:rPr>
          <w:w w:val="105"/>
        </w:rPr>
        <w:t>reports</w:t>
      </w:r>
      <w:r>
        <w:rPr>
          <w:spacing w:val="-26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w w:val="105"/>
        </w:rPr>
        <w:t>similar</w:t>
      </w:r>
      <w:r>
        <w:rPr>
          <w:spacing w:val="-25"/>
          <w:w w:val="105"/>
        </w:rPr>
        <w:t> </w:t>
      </w:r>
      <w:r>
        <w:rPr>
          <w:w w:val="105"/>
        </w:rPr>
        <w:t>nano-</w:t>
      </w:r>
      <w:r>
        <w:rPr>
          <w:w w:val="107"/>
        </w:rPr>
        <w:t> </w:t>
      </w:r>
      <w:r>
        <w:rPr>
          <w:w w:val="105"/>
        </w:rPr>
        <w:t>tube</w:t>
      </w:r>
      <w:r>
        <w:rPr>
          <w:spacing w:val="-22"/>
          <w:w w:val="105"/>
        </w:rPr>
        <w:t> </w:t>
      </w:r>
      <w:r>
        <w:rPr>
          <w:w w:val="105"/>
        </w:rPr>
        <w:t>array</w:t>
      </w:r>
      <w:r>
        <w:rPr>
          <w:spacing w:val="-22"/>
          <w:w w:val="105"/>
        </w:rPr>
        <w:t> </w:t>
      </w:r>
      <w:r>
        <w:rPr>
          <w:w w:val="105"/>
        </w:rPr>
        <w:t>geometries</w:t>
      </w:r>
      <w:hyperlink w:history="true" w:anchor="_bookmark10">
        <w:r>
          <w:rPr>
            <w:w w:val="105"/>
            <w:position w:val="6"/>
            <w:sz w:val="12"/>
            <w:szCs w:val="12"/>
          </w:rPr>
          <w:t>22–24</w:t>
        </w:r>
      </w:hyperlink>
      <w:r>
        <w:rPr>
          <w:w w:val="105"/>
        </w:rPr>
        <w:t>.</w:t>
      </w:r>
      <w:r>
        <w:rPr/>
      </w:r>
    </w:p>
    <w:p>
      <w:pPr>
        <w:pStyle w:val="BodyText"/>
        <w:spacing w:line="225" w:lineRule="auto" w:before="10"/>
        <w:ind w:left="277" w:right="0" w:firstLine="226"/>
        <w:jc w:val="both"/>
      </w:pPr>
      <w:r>
        <w:rPr/>
        <w:t>The </w:t>
      </w:r>
      <w:r>
        <w:rPr>
          <w:spacing w:val="-3"/>
        </w:rPr>
        <w:t>multilayer </w:t>
      </w:r>
      <w:r>
        <w:rPr/>
        <w:t>Si/SiO</w:t>
      </w:r>
      <w:r>
        <w:rPr>
          <w:position w:val="-4"/>
          <w:sz w:val="12"/>
          <w:szCs w:val="12"/>
        </w:rPr>
        <w:t>2 </w:t>
      </w:r>
      <w:r>
        <w:rPr>
          <w:spacing w:val="-3"/>
        </w:rPr>
        <w:t>structure </w:t>
      </w:r>
      <w:r>
        <w:rPr/>
        <w:t>of the photonic </w:t>
      </w:r>
      <w:r>
        <w:rPr>
          <w:spacing w:val="-4"/>
        </w:rPr>
        <w:t>crystal,</w:t>
      </w:r>
      <w:r>
        <w:rPr>
          <w:spacing w:val="9"/>
        </w:rPr>
        <w:t> </w:t>
      </w:r>
      <w:r>
        <w:rPr/>
        <w:t>composed</w:t>
      </w:r>
      <w:r>
        <w:rPr>
          <w:w w:val="107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4"/>
        </w:rPr>
        <w:t>ﬁve</w:t>
      </w:r>
      <w:r>
        <w:rPr>
          <w:spacing w:val="14"/>
        </w:rPr>
        <w:t> </w:t>
      </w:r>
      <w:r>
        <w:rPr>
          <w:spacing w:val="-3"/>
        </w:rPr>
        <w:t>alternating</w:t>
      </w:r>
      <w:r>
        <w:rPr>
          <w:spacing w:val="11"/>
        </w:rPr>
        <w:t> </w:t>
      </w:r>
      <w:r>
        <w:rPr>
          <w:spacing w:val="-4"/>
        </w:rPr>
        <w:t>layers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3"/>
        </w:rPr>
        <w:t>silicon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SiO</w:t>
      </w:r>
      <w:r>
        <w:rPr>
          <w:position w:val="-4"/>
          <w:sz w:val="12"/>
          <w:szCs w:val="12"/>
        </w:rPr>
        <w:t>2</w:t>
      </w:r>
      <w:r>
        <w:rPr>
          <w:spacing w:val="29"/>
          <w:position w:val="-4"/>
          <w:sz w:val="12"/>
          <w:szCs w:val="12"/>
        </w:rPr>
        <w:t> </w:t>
      </w:r>
      <w:r>
        <w:rPr>
          <w:spacing w:val="-3"/>
        </w:rPr>
        <w:t>(</w:t>
      </w:r>
      <w:hyperlink w:history="true" w:anchor="_bookmark0">
        <w:r>
          <w:rPr>
            <w:spacing w:val="-3"/>
          </w:rPr>
          <w:t>Fig.</w:t>
        </w:r>
        <w:r>
          <w:rPr>
            <w:spacing w:val="13"/>
          </w:rPr>
          <w:t> </w:t>
        </w:r>
        <w:r>
          <w:rPr/>
          <w:t>1e,f</w:t>
        </w:r>
      </w:hyperlink>
      <w:r>
        <w:rPr/>
        <w:t>),</w:t>
      </w:r>
      <w:r>
        <w:rPr>
          <w:spacing w:val="12"/>
        </w:rPr>
        <w:t> </w:t>
      </w:r>
      <w:r>
        <w:rPr>
          <w:spacing w:val="-4"/>
        </w:rPr>
        <w:t>improves</w:t>
      </w:r>
      <w:r>
        <w:rPr>
          <w:spacing w:val="7"/>
        </w:rPr>
        <w:t> </w:t>
      </w:r>
      <w:r>
        <w:rPr/>
        <w:t>the</w:t>
      </w:r>
      <w:r>
        <w:rPr>
          <w:spacing w:val="-43"/>
        </w:rPr>
        <w:t> </w:t>
      </w:r>
      <w:r>
        <w:rPr>
          <w:spacing w:val="-43"/>
        </w:rPr>
      </w:r>
      <w:r>
        <w:rPr>
          <w:spacing w:val="-3"/>
        </w:rPr>
        <w:t>spectral</w:t>
      </w:r>
      <w:r>
        <w:rPr>
          <w:spacing w:val="16"/>
        </w:rPr>
        <w:t> </w:t>
      </w:r>
      <w:r>
        <w:rPr>
          <w:spacing w:val="-3"/>
        </w:rPr>
        <w:t>matching</w:t>
      </w:r>
      <w:r>
        <w:rPr>
          <w:spacing w:val="18"/>
        </w:rPr>
        <w:t> </w:t>
      </w:r>
      <w:r>
        <w:rPr>
          <w:spacing w:val="-3"/>
        </w:rPr>
        <w:t>between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emittance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emitter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-42"/>
        </w:rPr>
        <w:t> </w:t>
      </w:r>
      <w:r>
        <w:rPr>
          <w:spacing w:val="-42"/>
        </w:rPr>
      </w:r>
      <w:r>
        <w:rPr/>
        <w:t>internal quantum </w:t>
      </w:r>
      <w:r>
        <w:rPr>
          <w:spacing w:val="-3"/>
        </w:rPr>
        <w:t>efﬁciency </w:t>
      </w:r>
      <w:r>
        <w:rPr/>
        <w:t>of the  InGaAsSb  </w:t>
      </w:r>
      <w:r>
        <w:rPr>
          <w:spacing w:val="-3"/>
        </w:rPr>
        <w:t>photovoltaic</w:t>
      </w:r>
      <w:r>
        <w:rPr>
          <w:spacing w:val="-19"/>
        </w:rPr>
        <w:t> </w:t>
      </w:r>
      <w:r>
        <w:rPr/>
        <w:t>cell</w:t>
      </w:r>
      <w:hyperlink w:history="true" w:anchor="_bookmark11">
        <w:r>
          <w:rPr>
            <w:position w:val="6"/>
            <w:sz w:val="12"/>
            <w:szCs w:val="12"/>
          </w:rPr>
          <w:t>25–27</w:t>
        </w:r>
      </w:hyperlink>
      <w:r>
        <w:rPr>
          <w:w w:val="103"/>
          <w:position w:val="6"/>
          <w:sz w:val="12"/>
          <w:szCs w:val="12"/>
        </w:rPr>
        <w:t> </w:t>
      </w:r>
      <w:r>
        <w:rPr>
          <w:spacing w:val="-4"/>
        </w:rPr>
        <w:t>(</w:t>
      </w:r>
      <w:r>
        <w:rPr>
          <w:rFonts w:ascii="Book Antiqua" w:hAnsi="Book Antiqua" w:cs="Book Antiqua" w:eastAsia="Book Antiqua"/>
          <w:i/>
          <w:spacing w:val="-4"/>
        </w:rPr>
        <w:t>E</w:t>
      </w:r>
      <w:r>
        <w:rPr>
          <w:spacing w:val="-4"/>
          <w:position w:val="-4"/>
          <w:sz w:val="12"/>
          <w:szCs w:val="12"/>
        </w:rPr>
        <w:t>g </w:t>
      </w:r>
      <w:r>
        <w:rPr>
          <w:rFonts w:ascii="Book Antiqua" w:hAnsi="Book Antiqua" w:cs="Book Antiqua" w:eastAsia="Book Antiqua"/>
        </w:rPr>
        <w:t>¼ </w:t>
      </w:r>
      <w:r>
        <w:rPr/>
        <w:t>0.55 eV). These </w:t>
      </w:r>
      <w:r>
        <w:rPr>
          <w:spacing w:val="-3"/>
        </w:rPr>
        <w:t>materials </w:t>
      </w:r>
      <w:r>
        <w:rPr>
          <w:spacing w:val="-4"/>
        </w:rPr>
        <w:t>were </w:t>
      </w:r>
      <w:r>
        <w:rPr>
          <w:spacing w:val="-3"/>
        </w:rPr>
        <w:t>chosen </w:t>
      </w:r>
      <w:r>
        <w:rPr/>
        <w:t>for ease of</w:t>
      </w:r>
      <w:r>
        <w:rPr>
          <w:spacing w:val="42"/>
        </w:rPr>
        <w:t> </w:t>
      </w:r>
      <w:r>
        <w:rPr>
          <w:spacing w:val="-3"/>
        </w:rPr>
        <w:t>fabrication</w:t>
      </w:r>
      <w:r>
        <w:rPr>
          <w:w w:val="111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high-temperature</w:t>
      </w:r>
      <w:r>
        <w:rPr>
          <w:spacing w:val="6"/>
        </w:rPr>
        <w:t> </w:t>
      </w:r>
      <w:r>
        <w:rPr>
          <w:spacing w:val="-3"/>
        </w:rPr>
        <w:t>compatibility</w:t>
      </w:r>
      <w:r>
        <w:rPr>
          <w:spacing w:val="6"/>
        </w:rPr>
        <w:t> </w:t>
      </w:r>
      <w:r>
        <w:rPr/>
        <w:t>with the</w:t>
      </w:r>
      <w:r>
        <w:rPr>
          <w:spacing w:val="4"/>
        </w:rPr>
        <w:t> </w:t>
      </w:r>
      <w:r>
        <w:rPr>
          <w:spacing w:val="-3"/>
        </w:rPr>
        <w:t>silicon</w:t>
      </w:r>
      <w:r>
        <w:rPr>
          <w:spacing w:val="6"/>
        </w:rPr>
        <w:t> </w:t>
      </w:r>
      <w:r>
        <w:rPr>
          <w:spacing w:val="-3"/>
        </w:rPr>
        <w:t>substrate.</w:t>
      </w:r>
      <w:r>
        <w:rPr>
          <w:spacing w:val="4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39"/>
        </w:rPr>
      </w:r>
      <w:r>
        <w:rPr>
          <w:spacing w:val="-4"/>
        </w:rPr>
        <w:t>layer</w:t>
      </w:r>
      <w:r>
        <w:rPr>
          <w:spacing w:val="32"/>
        </w:rPr>
        <w:t> </w:t>
      </w:r>
      <w:r>
        <w:rPr/>
        <w:t>thicknesses</w:t>
      </w:r>
      <w:r>
        <w:rPr>
          <w:spacing w:val="32"/>
        </w:rPr>
        <w:t> </w:t>
      </w:r>
      <w:r>
        <w:rPr>
          <w:spacing w:val="-5"/>
        </w:rPr>
        <w:t>were</w:t>
      </w:r>
      <w:r>
        <w:rPr>
          <w:spacing w:val="33"/>
        </w:rPr>
        <w:t> </w:t>
      </w:r>
      <w:r>
        <w:rPr/>
        <w:t>optimized</w:t>
      </w:r>
      <w:r>
        <w:rPr>
          <w:spacing w:val="34"/>
        </w:rPr>
        <w:t> </w:t>
      </w:r>
      <w:r>
        <w:rPr/>
        <w:t>via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3"/>
        </w:rPr>
        <w:t>constrained</w:t>
      </w:r>
      <w:r>
        <w:rPr>
          <w:spacing w:val="33"/>
        </w:rPr>
        <w:t> </w:t>
      </w:r>
      <w:r>
        <w:rPr/>
        <w:t>global</w:t>
      </w:r>
      <w:r>
        <w:rPr>
          <w:spacing w:val="32"/>
        </w:rPr>
        <w:t> </w:t>
      </w:r>
      <w:r>
        <w:rPr>
          <w:spacing w:val="-3"/>
        </w:rPr>
        <w:t>optimiz-</w:t>
      </w:r>
      <w:r>
        <w:rPr>
          <w:spacing w:val="-43"/>
        </w:rPr>
        <w:t> </w:t>
      </w:r>
      <w:r>
        <w:rPr>
          <w:spacing w:val="-43"/>
        </w:rPr>
      </w:r>
      <w:r>
        <w:rPr>
          <w:spacing w:val="-3"/>
        </w:rPr>
        <w:t>ation </w:t>
      </w:r>
      <w:r>
        <w:rPr/>
        <w:t>of the </w:t>
      </w:r>
      <w:r>
        <w:rPr>
          <w:spacing w:val="-3"/>
        </w:rPr>
        <w:t>product </w:t>
      </w:r>
      <w:r>
        <w:rPr/>
        <w:t>of efﬁciency and </w:t>
      </w:r>
      <w:r>
        <w:rPr>
          <w:spacing w:val="-4"/>
        </w:rPr>
        <w:t>power   </w:t>
      </w:r>
      <w:r>
        <w:rPr>
          <w:spacing w:val="-3"/>
        </w:rPr>
        <w:t> </w:t>
      </w:r>
      <w:r>
        <w:rPr/>
        <w:t>density</w:t>
      </w:r>
      <w:hyperlink w:history="true" w:anchor="_bookmark18">
        <w:r>
          <w:rPr>
            <w:position w:val="6"/>
            <w:sz w:val="12"/>
            <w:szCs w:val="12"/>
          </w:rPr>
          <w:t>6</w:t>
        </w:r>
      </w:hyperlink>
      <w:r>
        <w:rPr/>
        <w:t>.</w:t>
      </w:r>
    </w:p>
    <w:p>
      <w:pPr>
        <w:pStyle w:val="BodyText"/>
        <w:spacing w:line="242" w:lineRule="auto" w:before="5"/>
        <w:ind w:left="277" w:right="1" w:firstLine="226"/>
        <w:jc w:val="both"/>
      </w:pPr>
      <w:r>
        <w:rPr>
          <w:w w:val="107"/>
        </w:rPr>
        <w:t>Our</w:t>
      </w:r>
      <w:r>
        <w:rPr>
          <w:spacing w:val="-2"/>
        </w:rPr>
        <w:t> </w:t>
      </w:r>
      <w:r>
        <w:rPr>
          <w:w w:val="102"/>
        </w:rPr>
        <w:t>mechanical</w:t>
      </w:r>
      <w:r>
        <w:rPr>
          <w:spacing w:val="-1"/>
        </w:rPr>
        <w:t> </w:t>
      </w:r>
      <w:r>
        <w:rPr>
          <w:spacing w:val="-5"/>
          <w:w w:val="96"/>
        </w:rPr>
        <w:t>s</w:t>
      </w:r>
      <w:r>
        <w:rPr>
          <w:spacing w:val="-4"/>
          <w:w w:val="94"/>
        </w:rPr>
        <w:t>y</w:t>
      </w:r>
      <w:r>
        <w:rPr>
          <w:spacing w:val="-5"/>
          <w:w w:val="96"/>
        </w:rPr>
        <w:t>s</w:t>
      </w:r>
      <w:r>
        <w:rPr>
          <w:w w:val="105"/>
        </w:rPr>
        <w:t>tem</w:t>
      </w:r>
      <w:r>
        <w:rPr>
          <w:spacing w:val="-1"/>
        </w:rPr>
        <w:t> </w:t>
      </w:r>
      <w:r>
        <w:rPr>
          <w:w w:val="105"/>
        </w:rPr>
        <w:t>ensu</w:t>
      </w:r>
      <w:r>
        <w:rPr>
          <w:spacing w:val="-4"/>
          <w:w w:val="105"/>
        </w:rPr>
        <w:t>r</w:t>
      </w:r>
      <w:r>
        <w:rPr>
          <w:w w:val="96"/>
        </w:rPr>
        <w:t>es</w:t>
      </w:r>
      <w:r>
        <w:rPr>
          <w:spacing w:val="-2"/>
        </w:rPr>
        <w:t> </w:t>
      </w:r>
      <w:r>
        <w:rPr>
          <w:w w:val="103"/>
        </w:rPr>
        <w:t>alignment</w:t>
      </w:r>
      <w:r>
        <w:rPr>
          <w:spacing w:val="-1"/>
        </w:rPr>
        <w:t> </w:t>
      </w:r>
      <w:r>
        <w:rPr>
          <w:w w:val="107"/>
        </w:rPr>
        <w:t>and</w:t>
      </w:r>
      <w:r>
        <w:rPr>
          <w:spacing w:val="-1"/>
        </w:rPr>
        <w:t> </w:t>
      </w:r>
      <w:r>
        <w:rPr>
          <w:w w:val="101"/>
        </w:rPr>
        <w:t>gap</w:t>
      </w:r>
      <w:r>
        <w:rPr>
          <w:spacing w:val="-1"/>
        </w:rPr>
        <w:t> </w:t>
      </w:r>
      <w:r>
        <w:rPr>
          <w:w w:val="106"/>
        </w:rPr>
        <w:t>cont</w:t>
      </w:r>
      <w:r>
        <w:rPr>
          <w:spacing w:val="-4"/>
          <w:w w:val="106"/>
        </w:rPr>
        <w:t>r</w:t>
      </w:r>
      <w:r>
        <w:rPr>
          <w:w w:val="99"/>
        </w:rPr>
        <w:t>ol</w:t>
      </w:r>
      <w:r>
        <w:rPr>
          <w:spacing w:val="-2"/>
        </w:rPr>
        <w:t> </w:t>
      </w:r>
      <w:r>
        <w:rPr>
          <w:w w:val="99"/>
        </w:rPr>
        <w:t>while</w:t>
      </w:r>
      <w:r>
        <w:rPr>
          <w:w w:val="99"/>
        </w:rPr>
        <w:t> </w:t>
      </w:r>
      <w:r>
        <w:rPr>
          <w:w w:val="103"/>
        </w:rPr>
        <w:t>minimizing</w:t>
      </w:r>
      <w:r>
        <w:rPr/>
        <w:t> </w:t>
      </w:r>
      <w:r>
        <w:rPr>
          <w:spacing w:val="17"/>
        </w:rPr>
        <w:t> </w:t>
      </w:r>
      <w:r>
        <w:rPr>
          <w:w w:val="106"/>
        </w:rPr>
        <w:t>pa</w:t>
      </w:r>
      <w:r>
        <w:rPr>
          <w:spacing w:val="-4"/>
          <w:w w:val="106"/>
        </w:rPr>
        <w:t>r</w:t>
      </w:r>
      <w:r>
        <w:rPr>
          <w:w w:val="99"/>
        </w:rPr>
        <w:t>asitic</w:t>
      </w:r>
      <w:r>
        <w:rPr/>
        <w:t> </w:t>
      </w:r>
      <w:r>
        <w:rPr>
          <w:spacing w:val="17"/>
        </w:rPr>
        <w:t> </w:t>
      </w:r>
      <w:r>
        <w:rPr>
          <w:w w:val="105"/>
        </w:rPr>
        <w:t>conduction</w:t>
      </w:r>
      <w:r>
        <w:rPr/>
        <w:t> </w:t>
      </w:r>
      <w:r>
        <w:rPr>
          <w:spacing w:val="17"/>
        </w:rPr>
        <w:t> </w:t>
      </w:r>
      <w:r>
        <w:rPr>
          <w:w w:val="97"/>
        </w:rPr>
        <w:t>losses</w:t>
      </w:r>
      <w:r>
        <w:rPr/>
        <w:t> </w:t>
      </w:r>
      <w:r>
        <w:rPr>
          <w:spacing w:val="18"/>
        </w:rPr>
        <w:t> </w:t>
      </w:r>
      <w:r>
        <w:rPr>
          <w:w w:val="102"/>
        </w:rPr>
        <w:t>(Supplementary</w:t>
      </w:r>
      <w:r>
        <w:rPr/>
        <w:t> </w:t>
      </w:r>
      <w:r>
        <w:rPr>
          <w:spacing w:val="14"/>
        </w:rPr>
        <w:t> </w:t>
      </w:r>
      <w:r>
        <w:rPr>
          <w:w w:val="102"/>
        </w:rPr>
        <w:t>section</w:t>
      </w:r>
      <w:r>
        <w:rPr>
          <w:w w:val="102"/>
        </w:rPr>
        <w:t> </w:t>
      </w:r>
      <w:r>
        <w:rPr>
          <w:w w:val="100"/>
        </w:rPr>
        <w:t>‘Experimental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set-up’).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The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enti</w:t>
      </w:r>
      <w:r>
        <w:rPr>
          <w:spacing w:val="-4"/>
          <w:w w:val="106"/>
        </w:rPr>
        <w:t>r</w:t>
      </w:r>
      <w:r>
        <w:rPr>
          <w:w w:val="96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-4"/>
          <w:w w:val="96"/>
        </w:rPr>
        <w:t>e</w:t>
      </w:r>
      <w:r>
        <w:rPr>
          <w:w w:val="103"/>
        </w:rPr>
        <w:t>xperimental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l</w:t>
      </w:r>
      <w:r>
        <w:rPr>
          <w:spacing w:val="-5"/>
          <w:w w:val="98"/>
        </w:rPr>
        <w:t>a</w:t>
      </w:r>
      <w:r>
        <w:rPr>
          <w:spacing w:val="-4"/>
          <w:w w:val="94"/>
        </w:rPr>
        <w:t>y</w:t>
      </w:r>
      <w:r>
        <w:rPr>
          <w:w w:val="106"/>
        </w:rPr>
        <w:t>out</w:t>
      </w:r>
      <w:r>
        <w:rPr/>
        <w:t> </w:t>
      </w:r>
      <w:r>
        <w:rPr>
          <w:spacing w:val="-21"/>
        </w:rPr>
        <w:t> </w:t>
      </w:r>
      <w:r>
        <w:rPr>
          <w:spacing w:val="-4"/>
          <w:w w:val="96"/>
        </w:rPr>
        <w:t>w</w:t>
      </w:r>
      <w:r>
        <w:rPr>
          <w:w w:val="99"/>
        </w:rPr>
        <w:t>as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main-</w:t>
      </w:r>
      <w:r>
        <w:rPr>
          <w:w w:val="106"/>
        </w:rPr>
        <w:t> </w:t>
      </w:r>
      <w:r>
        <w:rPr>
          <w:w w:val="104"/>
        </w:rPr>
        <w:t>tained</w:t>
      </w:r>
      <w:r>
        <w:rPr>
          <w:spacing w:val="8"/>
        </w:rPr>
        <w:t> </w:t>
      </w:r>
      <w:r>
        <w:rPr>
          <w:w w:val="106"/>
        </w:rPr>
        <w:t>in</w:t>
      </w:r>
      <w:r>
        <w:rPr>
          <w:spacing w:val="6"/>
        </w:rPr>
        <w:t> </w:t>
      </w:r>
      <w:r>
        <w:rPr>
          <w:w w:val="97"/>
        </w:rPr>
        <w:t>v</w:t>
      </w:r>
      <w:r>
        <w:rPr>
          <w:spacing w:val="-4"/>
          <w:w w:val="97"/>
        </w:rPr>
        <w:t>a</w:t>
      </w:r>
      <w:r>
        <w:rPr>
          <w:w w:val="105"/>
        </w:rPr>
        <w:t>cuum</w:t>
      </w:r>
      <w:r>
        <w:rPr>
          <w:spacing w:val="7"/>
        </w:rPr>
        <w:t> </w:t>
      </w:r>
      <w:r>
        <w:rPr>
          <w:spacing w:val="-1"/>
          <w:w w:val="106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w w:val="268"/>
        </w:rPr>
        <w:t>,</w:t>
      </w:r>
      <w:r>
        <w:rPr>
          <w:w w:val="97"/>
        </w:rPr>
        <w:t>0.5</w:t>
      </w:r>
      <w:r>
        <w:rPr>
          <w:spacing w:val="1"/>
        </w:rPr>
        <w:t> </w:t>
      </w:r>
      <w:r>
        <w:rPr>
          <w:spacing w:val="-4"/>
          <w:w w:val="104"/>
        </w:rPr>
        <w:t>P</w:t>
      </w:r>
      <w:r>
        <w:rPr>
          <w:w w:val="103"/>
        </w:rPr>
        <w:t>a)</w:t>
      </w:r>
      <w:r>
        <w:rPr>
          <w:spacing w:val="7"/>
        </w:rPr>
        <w:t> </w:t>
      </w:r>
      <w:r>
        <w:rPr>
          <w:w w:val="106"/>
        </w:rPr>
        <w:t>to</w:t>
      </w:r>
      <w:r>
        <w:rPr>
          <w:spacing w:val="7"/>
        </w:rPr>
        <w:t> </w:t>
      </w:r>
      <w:r>
        <w:rPr>
          <w:w w:val="106"/>
        </w:rPr>
        <w:t>supp</w:t>
      </w:r>
      <w:r>
        <w:rPr>
          <w:spacing w:val="-4"/>
          <w:w w:val="106"/>
        </w:rPr>
        <w:t>r</w:t>
      </w:r>
      <w:r>
        <w:rPr>
          <w:w w:val="96"/>
        </w:rPr>
        <w:t>ess</w:t>
      </w:r>
      <w:r>
        <w:rPr>
          <w:spacing w:val="7"/>
        </w:rPr>
        <w:t> </w:t>
      </w:r>
      <w:r>
        <w:rPr>
          <w:w w:val="101"/>
        </w:rPr>
        <w:t>con</w:t>
      </w:r>
      <w:r>
        <w:rPr>
          <w:spacing w:val="-4"/>
          <w:w w:val="101"/>
        </w:rPr>
        <w:t>v</w:t>
      </w:r>
      <w:r>
        <w:rPr>
          <w:w w:val="98"/>
        </w:rPr>
        <w:t>ecti</w:t>
      </w:r>
      <w:r>
        <w:rPr>
          <w:spacing w:val="-5"/>
          <w:w w:val="98"/>
        </w:rPr>
        <w:t>v</w:t>
      </w:r>
      <w:r>
        <w:rPr>
          <w:w w:val="96"/>
        </w:rPr>
        <w:t>e</w:t>
      </w:r>
      <w:r>
        <w:rPr>
          <w:spacing w:val="8"/>
        </w:rPr>
        <w:t> </w:t>
      </w:r>
      <w:r>
        <w:rPr>
          <w:w w:val="107"/>
        </w:rPr>
        <w:t>and</w:t>
      </w:r>
      <w:r>
        <w:rPr>
          <w:spacing w:val="7"/>
        </w:rPr>
        <w:t> </w:t>
      </w:r>
      <w:r>
        <w:rPr>
          <w:w w:val="103"/>
        </w:rPr>
        <w:t>conducti</w:t>
      </w:r>
      <w:r>
        <w:rPr>
          <w:spacing w:val="-4"/>
          <w:w w:val="103"/>
        </w:rPr>
        <w:t>v</w:t>
      </w:r>
      <w:r>
        <w:rPr>
          <w:w w:val="96"/>
        </w:rPr>
        <w:t>e</w:t>
      </w:r>
      <w:r>
        <w:rPr>
          <w:w w:val="96"/>
        </w:rPr>
        <w:t> </w:t>
      </w:r>
      <w:r>
        <w:rPr>
          <w:w w:val="103"/>
        </w:rPr>
        <w:t>he</w:t>
      </w:r>
      <w:r>
        <w:rPr>
          <w:spacing w:val="-4"/>
          <w:w w:val="103"/>
        </w:rPr>
        <w:t>a</w:t>
      </w:r>
      <w:r>
        <w:rPr>
          <w:w w:val="112"/>
        </w:rPr>
        <w:t>t</w:t>
      </w:r>
      <w:r>
        <w:rPr>
          <w:spacing w:val="13"/>
        </w:rPr>
        <w:t> </w:t>
      </w:r>
      <w:r>
        <w:rPr>
          <w:w w:val="112"/>
        </w:rPr>
        <w:t>t</w:t>
      </w:r>
      <w:r>
        <w:rPr>
          <w:spacing w:val="-4"/>
          <w:w w:val="112"/>
        </w:rPr>
        <w:t>r</w:t>
      </w:r>
      <w:r>
        <w:rPr>
          <w:w w:val="102"/>
        </w:rPr>
        <w:t>ansfer</w:t>
      </w:r>
      <w:r>
        <w:rPr>
          <w:spacing w:val="14"/>
        </w:rPr>
        <w:t> </w:t>
      </w:r>
      <w:r>
        <w:rPr>
          <w:w w:val="111"/>
        </w:rPr>
        <w:t>th</w:t>
      </w:r>
      <w:r>
        <w:rPr>
          <w:spacing w:val="-4"/>
          <w:w w:val="111"/>
        </w:rPr>
        <w:t>r</w:t>
      </w:r>
      <w:r>
        <w:rPr>
          <w:w w:val="103"/>
        </w:rPr>
        <w:t>ough</w:t>
      </w:r>
      <w:r>
        <w:rPr>
          <w:spacing w:val="14"/>
        </w:rPr>
        <w:t> </w:t>
      </w:r>
      <w:r>
        <w:rPr>
          <w:w w:val="105"/>
        </w:rPr>
        <w:t>the</w:t>
      </w:r>
      <w:r>
        <w:rPr>
          <w:spacing w:val="14"/>
        </w:rPr>
        <w:t> </w:t>
      </w:r>
      <w:r>
        <w:rPr>
          <w:w w:val="102"/>
        </w:rPr>
        <w:t>envi</w:t>
      </w:r>
      <w:r>
        <w:rPr>
          <w:spacing w:val="-4"/>
          <w:w w:val="102"/>
        </w:rPr>
        <w:t>r</w:t>
      </w:r>
      <w:r>
        <w:rPr>
          <w:w w:val="105"/>
        </w:rPr>
        <w:t>onment.</w:t>
      </w:r>
      <w:r>
        <w:rPr>
          <w:spacing w:val="13"/>
        </w:rPr>
        <w:t> </w:t>
      </w:r>
      <w:r>
        <w:rPr>
          <w:spacing w:val="-8"/>
          <w:w w:val="105"/>
        </w:rPr>
        <w:t>W</w:t>
      </w:r>
      <w:r>
        <w:rPr>
          <w:w w:val="96"/>
        </w:rPr>
        <w:t>e</w:t>
      </w:r>
      <w:r>
        <w:rPr>
          <w:spacing w:val="14"/>
        </w:rPr>
        <w:t> </w:t>
      </w:r>
      <w:r>
        <w:rPr>
          <w:w w:val="102"/>
        </w:rPr>
        <w:t>used</w:t>
      </w:r>
      <w:r>
        <w:rPr>
          <w:spacing w:val="14"/>
        </w:rPr>
        <w:t> </w:t>
      </w:r>
      <w:r>
        <w:rPr>
          <w:w w:val="101"/>
        </w:rPr>
        <w:t>a</w:t>
      </w:r>
      <w:r>
        <w:rPr>
          <w:spacing w:val="13"/>
        </w:rPr>
        <w:t> </w:t>
      </w:r>
      <w:r>
        <w:rPr>
          <w:w w:val="105"/>
        </w:rPr>
        <w:t>xenon-a</w:t>
      </w:r>
      <w:r>
        <w:rPr>
          <w:spacing w:val="-4"/>
          <w:w w:val="105"/>
        </w:rPr>
        <w:t>r</w:t>
      </w:r>
      <w:r>
        <w:rPr>
          <w:w w:val="96"/>
        </w:rPr>
        <w:t>c</w:t>
      </w:r>
      <w:r>
        <w:rPr>
          <w:spacing w:val="13"/>
        </w:rPr>
        <w:t> </w:t>
      </w:r>
      <w:r>
        <w:rPr>
          <w:w w:val="101"/>
        </w:rPr>
        <w:t>light</w:t>
      </w:r>
      <w:r>
        <w:rPr/>
      </w:r>
    </w:p>
    <w:p>
      <w:pPr>
        <w:pStyle w:val="BodyText"/>
        <w:spacing w:line="210" w:lineRule="exact" w:before="76"/>
        <w:ind w:left="198" w:right="0"/>
        <w:jc w:val="left"/>
      </w:pPr>
      <w:r>
        <w:rPr>
          <w:w w:val="105"/>
        </w:rPr>
        <w:br w:type="column"/>
      </w:r>
      <w:r>
        <w:rPr>
          <w:w w:val="105"/>
        </w:rPr>
        <w:t>source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simulate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solar</w:t>
      </w:r>
      <w:r>
        <w:rPr>
          <w:spacing w:val="26"/>
          <w:w w:val="105"/>
        </w:rPr>
        <w:t> </w:t>
      </w:r>
      <w:r>
        <w:rPr>
          <w:w w:val="105"/>
        </w:rPr>
        <w:t>spectrum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supply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range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irradiances </w:t>
      </w:r>
      <w:r>
        <w:rPr>
          <w:rFonts w:ascii="Book Antiqua"/>
          <w:i/>
          <w:w w:val="105"/>
        </w:rPr>
        <w:t>H  </w:t>
      </w:r>
      <w:r>
        <w:rPr>
          <w:w w:val="105"/>
        </w:rPr>
        <w:t>from 10 to 75 W</w:t>
      </w:r>
      <w:r>
        <w:rPr>
          <w:spacing w:val="16"/>
          <w:w w:val="105"/>
        </w:rPr>
        <w:t> </w:t>
      </w:r>
      <w:r>
        <w:rPr>
          <w:w w:val="105"/>
        </w:rPr>
        <w:t>cm</w:t>
      </w:r>
      <w:r>
        <w:rPr>
          <w:rFonts w:ascii="Bookman Old Style"/>
          <w:b w:val="0"/>
          <w:w w:val="105"/>
          <w:position w:val="8"/>
          <w:sz w:val="12"/>
        </w:rPr>
        <w:t>2</w:t>
      </w:r>
      <w:r>
        <w:rPr>
          <w:w w:val="105"/>
          <w:position w:val="8"/>
          <w:sz w:val="12"/>
        </w:rPr>
        <w:t>2</w:t>
      </w:r>
      <w:r>
        <w:rPr>
          <w:w w:val="105"/>
        </w:rPr>
        <w:t>.</w:t>
      </w:r>
      <w:r>
        <w:rPr/>
      </w:r>
    </w:p>
    <w:p>
      <w:pPr>
        <w:spacing w:line="15" w:lineRule="exact" w:before="0"/>
        <w:ind w:left="1198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8"/>
          <w:sz w:val="12"/>
        </w:rPr>
        <w:t>s</w:t>
      </w:r>
      <w:r>
        <w:rPr>
          <w:rFonts w:ascii="Times New Roman"/>
          <w:sz w:val="12"/>
        </w:rPr>
      </w:r>
    </w:p>
    <w:p>
      <w:pPr>
        <w:pStyle w:val="BodyText"/>
        <w:spacing w:line="192" w:lineRule="exact"/>
        <w:ind w:left="198" w:right="0" w:firstLine="226"/>
        <w:jc w:val="left"/>
      </w:pPr>
      <w:r>
        <w:rPr>
          <w:spacing w:val="-3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insight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energy</w:t>
      </w:r>
      <w:r>
        <w:rPr>
          <w:spacing w:val="-8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/>
      </w:r>
    </w:p>
    <w:p>
      <w:pPr>
        <w:pStyle w:val="BodyText"/>
        <w:spacing w:line="242" w:lineRule="auto" w:before="2"/>
        <w:ind w:left="198" w:right="0"/>
        <w:jc w:val="left"/>
      </w:pPr>
      <w:r>
        <w:rPr>
          <w:w w:val="105"/>
        </w:rPr>
        <w:t>nanophotonic area-ratio optimized (NARO) STPV devices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>
          <w:w w:val="105"/>
        </w:rPr>
        <w:t>compare   it   to   theoretical   predictions,   </w:t>
      </w:r>
      <w:r>
        <w:rPr>
          <w:spacing w:val="-3"/>
          <w:w w:val="105"/>
        </w:rPr>
        <w:t>we    </w:t>
      </w:r>
      <w:r>
        <w:rPr>
          <w:w w:val="105"/>
        </w:rPr>
        <w:t>conducted   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848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9.256989pt;margin-top:4.395037pt;width:181.25pt;height:191.8pt;mso-position-horizontal-relative:page;mso-position-vertical-relative:paragraph;z-index:2248" coordorigin="7185,88" coordsize="3625,3836">
            <v:group style="position:absolute;left:7245;top:93;width:3562;height:2" coordorigin="7245,93" coordsize="3562,2">
              <v:shape style="position:absolute;left:7245;top:93;width:3562;height:2" coordorigin="7245,93" coordsize="3562,0" path="m7245,93l10807,93e" filled="false" stroked="true" strokeweight=".25pt" strokecolor="#231f20">
                <v:path arrowok="t"/>
              </v:shape>
            </v:group>
            <v:group style="position:absolute;left:7248;top:3861;width:3557;height:2" coordorigin="7248,3861" coordsize="3557,2">
              <v:shape style="position:absolute;left:7248;top:3861;width:3557;height:2" coordorigin="7248,3861" coordsize="3557,0" path="m7248,3861l10804,3861e" filled="false" stroked="true" strokeweight=".25pt" strokecolor="#231f20">
                <v:path arrowok="t"/>
              </v:shape>
            </v:group>
            <v:group style="position:absolute;left:10804;top:90;width:2;height:3774" coordorigin="10804,90" coordsize="2,3774">
              <v:shape style="position:absolute;left:10804;top:90;width:2;height:3774" coordorigin="10804,90" coordsize="0,3774" path="m10804,90l10804,3863e" filled="false" stroked="true" strokeweight=".25pt" strokecolor="#231f20">
                <v:path arrowok="t"/>
              </v:shape>
            </v:group>
            <v:group style="position:absolute;left:7248;top:90;width:2;height:3774" coordorigin="7248,90" coordsize="2,3774">
              <v:shape style="position:absolute;left:7248;top:90;width:2;height:3774" coordorigin="7248,90" coordsize="0,3774" path="m7248,90l7248,3863e" filled="false" stroked="true" strokeweight=".25pt" strokecolor="#231f20">
                <v:path arrowok="t"/>
              </v:shape>
            </v:group>
            <v:group style="position:absolute;left:7248;top:3861;width:3557;height:2" coordorigin="7248,3861" coordsize="3557,2">
              <v:shape style="position:absolute;left:7248;top:3861;width:3557;height:2" coordorigin="7248,3861" coordsize="3557,0" path="m7248,3861l10804,3861e" filled="false" stroked="true" strokeweight=".25pt" strokecolor="#231f20">
                <v:path arrowok="t"/>
              </v:shape>
            </v:group>
            <v:group style="position:absolute;left:7248;top:90;width:2;height:3774" coordorigin="7248,90" coordsize="2,3774">
              <v:shape style="position:absolute;left:7248;top:90;width:2;height:3774" coordorigin="7248,90" coordsize="0,3774" path="m7248,90l7248,3863e" filled="false" stroked="true" strokeweight=".25pt" strokecolor="#231f20">
                <v:path arrowok="t"/>
              </v:shape>
            </v:group>
            <v:group style="position:absolute;left:7248;top:3861;width:2;height:60" coordorigin="7248,3861" coordsize="2,60">
              <v:shape style="position:absolute;left:7248;top:3861;width:2;height:60" coordorigin="7248,3861" coordsize="0,60" path="m7248,3921l7248,3861e" filled="false" stroked="true" strokeweight=".25pt" strokecolor="#231f20">
                <v:path arrowok="t"/>
              </v:shape>
            </v:group>
            <v:group style="position:absolute;left:7894;top:3861;width:2;height:60" coordorigin="7894,3861" coordsize="2,60">
              <v:shape style="position:absolute;left:7894;top:3861;width:2;height:60" coordorigin="7894,3861" coordsize="0,60" path="m7894,3921l7894,3861e" filled="false" stroked="true" strokeweight=".25pt" strokecolor="#231f20">
                <v:path arrowok="t"/>
              </v:shape>
            </v:group>
            <v:group style="position:absolute;left:8541;top:3861;width:2;height:60" coordorigin="8541,3861" coordsize="2,60">
              <v:shape style="position:absolute;left:8541;top:3861;width:2;height:60" coordorigin="8541,3861" coordsize="0,60" path="m8541,3921l8541,3861e" filled="false" stroked="true" strokeweight=".25pt" strokecolor="#231f20">
                <v:path arrowok="t"/>
              </v:shape>
            </v:group>
            <v:group style="position:absolute;left:9187;top:3861;width:2;height:60" coordorigin="9187,3861" coordsize="2,60">
              <v:shape style="position:absolute;left:9187;top:3861;width:2;height:60" coordorigin="9187,3861" coordsize="0,60" path="m9187,3921l9187,3861e" filled="false" stroked="true" strokeweight=".25pt" strokecolor="#231f20">
                <v:path arrowok="t"/>
              </v:shape>
            </v:group>
            <v:group style="position:absolute;left:9834;top:3861;width:2;height:60" coordorigin="9834,3861" coordsize="2,60">
              <v:shape style="position:absolute;left:9834;top:3861;width:2;height:60" coordorigin="9834,3861" coordsize="0,60" path="m9834,3921l9834,3861e" filled="false" stroked="true" strokeweight=".25pt" strokecolor="#231f20">
                <v:path arrowok="t"/>
              </v:shape>
            </v:group>
            <v:group style="position:absolute;left:10481;top:3861;width:2;height:60" coordorigin="10481,3861" coordsize="2,60">
              <v:shape style="position:absolute;left:10481;top:3861;width:2;height:60" coordorigin="10481,3861" coordsize="0,60" path="m10481,3921l10481,3861e" filled="false" stroked="true" strokeweight=".25pt" strokecolor="#231f20">
                <v:path arrowok="t"/>
              </v:shape>
            </v:group>
            <v:group style="position:absolute;left:7188;top:3861;width:60;height:2" coordorigin="7188,3861" coordsize="60,2">
              <v:shape style="position:absolute;left:7188;top:3861;width:60;height:2" coordorigin="7188,3861" coordsize="60,0" path="m7188,3861l7248,3861e" filled="false" stroked="true" strokeweight=".25pt" strokecolor="#231f20">
                <v:path arrowok="t"/>
              </v:shape>
            </v:group>
            <v:group style="position:absolute;left:7188;top:3484;width:60;height:2" coordorigin="7188,3484" coordsize="60,2">
              <v:shape style="position:absolute;left:7188;top:3484;width:60;height:2" coordorigin="7188,3484" coordsize="60,0" path="m7188,3484l7248,3484e" filled="false" stroked="true" strokeweight=".25pt" strokecolor="#231f20">
                <v:path arrowok="t"/>
              </v:shape>
            </v:group>
            <v:group style="position:absolute;left:7188;top:3106;width:60;height:2" coordorigin="7188,3106" coordsize="60,2">
              <v:shape style="position:absolute;left:7188;top:3106;width:60;height:2" coordorigin="7188,3106" coordsize="60,0" path="m7188,3106l7248,3106e" filled="false" stroked="true" strokeweight=".25pt" strokecolor="#231f20">
                <v:path arrowok="t"/>
              </v:shape>
            </v:group>
            <v:group style="position:absolute;left:7188;top:2730;width:60;height:2" coordorigin="7188,2730" coordsize="60,2">
              <v:shape style="position:absolute;left:7188;top:2730;width:60;height:2" coordorigin="7188,2730" coordsize="60,0" path="m7188,2730l7248,2730e" filled="false" stroked="true" strokeweight=".25pt" strokecolor="#231f20">
                <v:path arrowok="t"/>
              </v:shape>
            </v:group>
            <v:group style="position:absolute;left:7188;top:2353;width:60;height:2" coordorigin="7188,2353" coordsize="60,2">
              <v:shape style="position:absolute;left:7188;top:2353;width:60;height:2" coordorigin="7188,2353" coordsize="60,0" path="m7188,2353l7248,2353e" filled="false" stroked="true" strokeweight=".25pt" strokecolor="#231f20">
                <v:path arrowok="t"/>
              </v:shape>
            </v:group>
            <v:group style="position:absolute;left:7188;top:1977;width:60;height:2" coordorigin="7188,1977" coordsize="60,2">
              <v:shape style="position:absolute;left:7188;top:1977;width:60;height:2" coordorigin="7188,1977" coordsize="60,0" path="m7188,1977l7248,1977e" filled="false" stroked="true" strokeweight=".25pt" strokecolor="#231f20">
                <v:path arrowok="t"/>
              </v:shape>
            </v:group>
            <v:group style="position:absolute;left:7188;top:1600;width:60;height:2" coordorigin="7188,1600" coordsize="60,2">
              <v:shape style="position:absolute;left:7188;top:1600;width:60;height:2" coordorigin="7188,1600" coordsize="60,0" path="m7188,1600l7248,1600e" filled="false" stroked="true" strokeweight=".25pt" strokecolor="#231f20">
                <v:path arrowok="t"/>
              </v:shape>
            </v:group>
            <v:group style="position:absolute;left:7188;top:1222;width:60;height:2" coordorigin="7188,1222" coordsize="60,2">
              <v:shape style="position:absolute;left:7188;top:1222;width:60;height:2" coordorigin="7188,1222" coordsize="60,0" path="m7188,1222l7248,1222e" filled="false" stroked="true" strokeweight=".25pt" strokecolor="#231f20">
                <v:path arrowok="t"/>
              </v:shape>
            </v:group>
            <v:group style="position:absolute;left:7188;top:846;width:60;height:2" coordorigin="7188,846" coordsize="60,2">
              <v:shape style="position:absolute;left:7188;top:846;width:60;height:2" coordorigin="7188,846" coordsize="60,0" path="m7188,846l7248,846e" filled="false" stroked="true" strokeweight=".25pt" strokecolor="#231f20">
                <v:path arrowok="t"/>
              </v:shape>
            </v:group>
            <v:group style="position:absolute;left:7188;top:469;width:60;height:2" coordorigin="7188,469" coordsize="60,2">
              <v:shape style="position:absolute;left:7188;top:469;width:60;height:2" coordorigin="7188,469" coordsize="60,0" path="m7188,469l7248,469e" filled="false" stroked="true" strokeweight=".25pt" strokecolor="#231f20">
                <v:path arrowok="t"/>
              </v:shape>
            </v:group>
            <v:group style="position:absolute;left:7188;top:93;width:60;height:2" coordorigin="7188,93" coordsize="60,2">
              <v:shape style="position:absolute;left:7188;top:93;width:60;height:2" coordorigin="7188,93" coordsize="60,0" path="m7188,93l7248,93e" filled="false" stroked="true" strokeweight=".25pt" strokecolor="#231f20">
                <v:path arrowok="t"/>
              </v:shape>
            </v:group>
            <v:group style="position:absolute;left:7245;top:90;width:3562;height:3774" coordorigin="7245,90" coordsize="3562,3774">
              <v:shape style="position:absolute;left:7245;top:90;width:3562;height:3774" coordorigin="7245,90" coordsize="3562,3774" path="m7250,3858l7248,3858,7245,3861,7248,3863,7250,3861,7250,3858xe" filled="true" fillcolor="#231f20" stroked="false">
                <v:path arrowok="t"/>
                <v:fill type="solid"/>
              </v:shape>
              <v:shape style="position:absolute;left:7245;top:90;width:3562;height:3774" coordorigin="7245,90" coordsize="3562,3774" path="m10802,3858l7250,3858,7250,3861,7248,3863,10804,3863,10802,3861,10802,3858xe" filled="true" fillcolor="#231f20" stroked="false">
                <v:path arrowok="t"/>
                <v:fill type="solid"/>
              </v:shape>
              <v:shape style="position:absolute;left:7245;top:90;width:3562;height:3774" coordorigin="7245,90" coordsize="3562,3774" path="m10804,90l10802,93,10802,3861,10804,3863,10807,3861,10804,3858,10807,3858,10807,95,10804,95,10807,93,10804,90xe" filled="true" fillcolor="#231f20" stroked="false">
                <v:path arrowok="t"/>
                <v:fill type="solid"/>
              </v:shape>
              <v:shape style="position:absolute;left:7245;top:90;width:3562;height:3774" coordorigin="7245,90" coordsize="3562,3774" path="m7245,93l7245,3861,7248,3858,7250,3858,7250,95,7248,95,7245,93xe" filled="true" fillcolor="#231f20" stroked="false">
                <v:path arrowok="t"/>
                <v:fill type="solid"/>
              </v:shape>
              <v:shape style="position:absolute;left:7245;top:90;width:3562;height:3774" coordorigin="7245,90" coordsize="3562,3774" path="m10807,3858l10804,3858,10807,3861,10807,3858xe" filled="true" fillcolor="#231f20" stroked="false">
                <v:path arrowok="t"/>
                <v:fill type="solid"/>
              </v:shape>
              <v:shape style="position:absolute;left:7245;top:90;width:3562;height:3774" coordorigin="7245,90" coordsize="3562,3774" path="m7248,90l7245,93,7248,95,7250,95,7250,93,7248,90xe" filled="true" fillcolor="#231f20" stroked="false">
                <v:path arrowok="t"/>
                <v:fill type="solid"/>
              </v:shape>
              <v:shape style="position:absolute;left:7245;top:90;width:3562;height:3774" coordorigin="7245,90" coordsize="3562,3774" path="m10804,90l7248,90,7250,93,7250,95,10802,95,10802,93,10804,90xe" filled="true" fillcolor="#231f20" stroked="false">
                <v:path arrowok="t"/>
                <v:fill type="solid"/>
              </v:shape>
              <v:shape style="position:absolute;left:7245;top:90;width:3562;height:3774" coordorigin="7245,90" coordsize="3562,3774" path="m10807,93l10804,95,10807,95,10807,93xe" filled="true" fillcolor="#231f20" stroked="false">
                <v:path arrowok="t"/>
                <v:fill type="solid"/>
              </v:shape>
            </v:group>
            <v:group style="position:absolute;left:7250;top:95;width:3552;height:3697" coordorigin="7250,95" coordsize="3552,3697">
              <v:shape style="position:absolute;left:7250;top:95;width:3552;height:3697" coordorigin="7250,95" coordsize="3552,3697" path="m9841,1715l9829,1715,9765,1820,9746,1850,9690,1937,9653,1995,9615,2053,9577,2110,9538,2167,9499,2224,9459,2281,9419,2337,9378,2393,9312,2478,9248,2561,9180,2645,9110,2728,9038,2808,8964,2887,8888,2964,8810,3038,8730,3109,8649,3178,8565,3244,8479,3307,8392,3367,8302,3424,8210,3477,8116,3526,8019,3572,7921,3614,7820,3651,7717,3684,7612,3713,7505,3737,7441,3750,7375,3763,7311,3773,7250,3782,7250,3792,7313,3783,7430,3763,7546,3738,7661,3709,7775,3675,7887,3636,7998,3593,8106,3544,8212,3490,8314,3430,8414,3365,8478,3320,8549,3268,8619,3215,8687,3160,8753,3103,8818,3044,8881,2984,8943,2922,9004,2859,9063,2795,9121,2729,9178,2663,9234,2595,9288,2526,9342,2457,9394,2387,9446,2316,9497,2244,9547,2172,9596,2100,9644,2028,9708,1927,9774,1825,9838,1720,9841,1715xe" filled="true" fillcolor="#9195ca" stroked="false">
                <v:path arrowok="t"/>
                <v:fill type="solid"/>
              </v:shape>
              <v:shape style="position:absolute;left:7250;top:95;width:3552;height:3697" coordorigin="7250,95" coordsize="3552,3697" path="m9312,2478xe" filled="true" fillcolor="#9195ca" stroked="false">
                <v:path arrowok="t"/>
                <v:fill type="solid"/>
              </v:shape>
              <v:shape style="position:absolute;left:7250;top:95;width:3552;height:3697" coordorigin="7250,95" coordsize="3552,3697" path="m10164,1167l10153,1167,10089,1279,10020,1395,9959,1500,9829,1715,9841,1715,9968,1505,10032,1395,10097,1285,10162,1172,10164,1167xe" filled="true" fillcolor="#9195ca" stroked="false">
                <v:path arrowok="t"/>
                <v:fill type="solid"/>
              </v:shape>
              <v:shape style="position:absolute;left:7250;top:95;width:3552;height:3697" coordorigin="7250,95" coordsize="3552,3697" path="m10294,941l10283,941,10217,1054,10153,1167,10164,1167,10226,1059,10294,941xe" filled="true" fillcolor="#9195ca" stroked="false">
                <v:path arrowok="t"/>
                <v:fill type="solid"/>
              </v:shape>
              <v:shape style="position:absolute;left:7250;top:95;width:3552;height:3697" coordorigin="7250,95" coordsize="3552,3697" path="m10802,95l10792,95,10730,188,10687,256,10655,306,10613,374,10582,426,10551,477,10476,604,10411,715,10347,829,10282,941,10294,941,10355,834,10420,720,10485,609,10549,500,10614,392,10679,287,10743,187,10802,99,10802,95xe" filled="true" fillcolor="#9195ca" stroked="false">
                <v:path arrowok="t"/>
                <v:fill type="solid"/>
              </v:shape>
              <v:shape style="position:absolute;left:7250;top:95;width:3552;height:3697" coordorigin="7250,95" coordsize="3552,3697" path="m10347,829xe" filled="true" fillcolor="#9195ca" stroked="false">
                <v:path arrowok="t"/>
                <v:fill type="solid"/>
              </v:shape>
            </v:group>
            <v:group style="position:absolute;left:10802;top:97;width:2;height:2" coordorigin="10802,97" coordsize="2,2">
              <v:shape style="position:absolute;left:10802;top:97;width:2;height:2" coordorigin="10802,97" coordsize="0,0" path="m10802,97l10802,97e" filled="false" stroked="true" strokeweight=".165pt" strokecolor="#9195ca">
                <v:path arrowok="t"/>
              </v:shape>
            </v:group>
            <v:group style="position:absolute;left:7248;top:93;width:3557;height:3700" coordorigin="7248,93" coordsize="3557,3700">
              <v:shape style="position:absolute;left:7248;top:93;width:3557;height:3700" coordorigin="7248,93" coordsize="3557,3700" path="m7250,3782l7248,3782,7248,3787,7248,3792,7250,3792,7250,3782xe" filled="true" fillcolor="#56597a" stroked="false">
                <v:path arrowok="t"/>
                <v:fill type="solid"/>
              </v:shape>
              <v:shape style="position:absolute;left:7248;top:93;width:3557;height:3700" coordorigin="7248,93" coordsize="3557,3700" path="m10800,93l10794,93,10792,95,10802,95,10802,99,10804,96,10800,93xe" filled="true" fillcolor="#56597a" stroked="false">
                <v:path arrowok="t"/>
                <v:fill type="solid"/>
              </v:shape>
            </v:group>
            <v:group style="position:absolute;left:10587;top:451;width:2;height:64" coordorigin="10587,451" coordsize="2,64">
              <v:shape style="position:absolute;left:10587;top:451;width:2;height:64" coordorigin="10587,451" coordsize="0,64" path="m10587,451l10587,515e" filled="false" stroked="true" strokeweight=".5pt" strokecolor="#3953a4">
                <v:path arrowok="t"/>
              </v:shape>
            </v:group>
            <v:group style="position:absolute;left:10485;top:483;width:102;height:2" coordorigin="10485,483" coordsize="102,2">
              <v:shape style="position:absolute;left:10485;top:483;width:102;height:2" coordorigin="10485,483" coordsize="102,0" path="m10485,483l10587,483e" filled="false" stroked="true" strokeweight=".5pt" strokecolor="#3953a4">
                <v:path arrowok="t"/>
              </v:shape>
            </v:group>
            <v:group style="position:absolute;left:10485;top:451;width:2;height:64" coordorigin="10485,451" coordsize="2,64">
              <v:shape style="position:absolute;left:10485;top:451;width:2;height:64" coordorigin="10485,451" coordsize="0,64" path="m10485,451l10485,515e" filled="false" stroked="true" strokeweight=".5pt" strokecolor="#3953a4">
                <v:path arrowok="t"/>
              </v:shape>
            </v:group>
            <v:group style="position:absolute;left:10481;top:774;width:2;height:64" coordorigin="10481,774" coordsize="2,64">
              <v:shape style="position:absolute;left:10481;top:774;width:2;height:64" coordorigin="10481,774" coordsize="0,64" path="m10481,774l10481,837e" filled="false" stroked="true" strokeweight=".5pt" strokecolor="#3953a4">
                <v:path arrowok="t"/>
              </v:shape>
            </v:group>
            <v:group style="position:absolute;left:10381;top:805;width:100;height:2" coordorigin="10381,805" coordsize="100,2">
              <v:shape style="position:absolute;left:10381;top:805;width:100;height:2" coordorigin="10381,805" coordsize="100,0" path="m10381,805l10481,805e" filled="false" stroked="true" strokeweight=".5pt" strokecolor="#3953a4">
                <v:path arrowok="t"/>
              </v:shape>
            </v:group>
            <v:group style="position:absolute;left:10381;top:774;width:2;height:64" coordorigin="10381,774" coordsize="2,64">
              <v:shape style="position:absolute;left:10381;top:774;width:2;height:64" coordorigin="10381,774" coordsize="0,64" path="m10381,774l10381,837e" filled="false" stroked="true" strokeweight=".5pt" strokecolor="#3953a4">
                <v:path arrowok="t"/>
              </v:shape>
            </v:group>
            <v:group style="position:absolute;left:10237;top:1114;width:2;height:64" coordorigin="10237,1114" coordsize="2,64">
              <v:shape style="position:absolute;left:10237;top:1114;width:2;height:64" coordorigin="10237,1114" coordsize="0,64" path="m10237,1114l10237,1177e" filled="false" stroked="true" strokeweight=".5pt" strokecolor="#3953a4">
                <v:path arrowok="t"/>
              </v:shape>
            </v:group>
            <v:group style="position:absolute;left:10140;top:1145;width:97;height:2" coordorigin="10140,1145" coordsize="97,2">
              <v:shape style="position:absolute;left:10140;top:1145;width:97;height:2" coordorigin="10140,1145" coordsize="97,0" path="m10140,1145l10237,1145e" filled="false" stroked="true" strokeweight=".5pt" strokecolor="#3953a4">
                <v:path arrowok="t"/>
              </v:shape>
            </v:group>
            <v:group style="position:absolute;left:10140;top:1114;width:2;height:64" coordorigin="10140,1114" coordsize="2,64">
              <v:shape style="position:absolute;left:10140;top:1114;width:2;height:64" coordorigin="10140,1114" coordsize="0,64" path="m10140,1114l10140,1177e" filled="false" stroked="true" strokeweight=".5pt" strokecolor="#3953a4">
                <v:path arrowok="t"/>
              </v:shape>
            </v:group>
            <v:group style="position:absolute;left:9978;top:1479;width:2;height:64" coordorigin="9978,1479" coordsize="2,64">
              <v:shape style="position:absolute;left:9978;top:1479;width:2;height:64" coordorigin="9978,1479" coordsize="0,64" path="m9978,1479l9978,1542e" filled="false" stroked="true" strokeweight=".5pt" strokecolor="#3953a4">
                <v:path arrowok="t"/>
              </v:shape>
            </v:group>
            <v:group style="position:absolute;left:9886;top:1511;width:93;height:2" coordorigin="9886,1511" coordsize="93,2">
              <v:shape style="position:absolute;left:9886;top:1511;width:93;height:2" coordorigin="9886,1511" coordsize="93,0" path="m9886,1511l9978,1511e" filled="false" stroked="true" strokeweight=".5pt" strokecolor="#3953a4">
                <v:path arrowok="t"/>
              </v:shape>
            </v:group>
            <v:group style="position:absolute;left:9886;top:1479;width:2;height:64" coordorigin="9886,1479" coordsize="2,64">
              <v:shape style="position:absolute;left:9886;top:1479;width:2;height:64" coordorigin="9886,1479" coordsize="0,64" path="m9886,1479l9886,1542e" filled="false" stroked="true" strokeweight=".5pt" strokecolor="#3953a4">
                <v:path arrowok="t"/>
              </v:shape>
            </v:group>
            <v:group style="position:absolute;left:9743;top:1819;width:2;height:64" coordorigin="9743,1819" coordsize="2,64">
              <v:shape style="position:absolute;left:9743;top:1819;width:2;height:64" coordorigin="9743,1819" coordsize="0,64" path="m9743,1819l9743,1882e" filled="false" stroked="true" strokeweight=".5pt" strokecolor="#3953a4">
                <v:path arrowok="t"/>
              </v:shape>
            </v:group>
            <v:group style="position:absolute;left:9655;top:1851;width:88;height:2" coordorigin="9655,1851" coordsize="88,2">
              <v:shape style="position:absolute;left:9655;top:1851;width:88;height:2" coordorigin="9655,1851" coordsize="88,0" path="m9655,1851l9743,1851e" filled="false" stroked="true" strokeweight=".5pt" strokecolor="#3953a4">
                <v:path arrowok="t"/>
              </v:shape>
            </v:group>
            <v:group style="position:absolute;left:9655;top:1819;width:2;height:64" coordorigin="9655,1819" coordsize="2,64">
              <v:shape style="position:absolute;left:9655;top:1819;width:2;height:64" coordorigin="9655,1819" coordsize="0,64" path="m9655,1819l9655,1882e" filled="false" stroked="true" strokeweight=".5pt" strokecolor="#3953a4">
                <v:path arrowok="t"/>
              </v:shape>
            </v:group>
            <v:group style="position:absolute;left:9508;top:2137;width:2;height:64" coordorigin="9508,2137" coordsize="2,64">
              <v:shape style="position:absolute;left:9508;top:2137;width:2;height:64" coordorigin="9508,2137" coordsize="0,64" path="m9508,2137l9508,2200e" filled="false" stroked="true" strokeweight=".5pt" strokecolor="#3953a4">
                <v:path arrowok="t"/>
              </v:shape>
            </v:group>
            <v:group style="position:absolute;left:9424;top:2169;width:85;height:2" coordorigin="9424,2169" coordsize="85,2">
              <v:shape style="position:absolute;left:9424;top:2169;width:85;height:2" coordorigin="9424,2169" coordsize="85,0" path="m9424,2169l9508,2169e" filled="false" stroked="true" strokeweight=".5pt" strokecolor="#3953a4">
                <v:path arrowok="t"/>
              </v:shape>
            </v:group>
            <v:group style="position:absolute;left:9424;top:2137;width:2;height:64" coordorigin="9424,2137" coordsize="2,64">
              <v:shape style="position:absolute;left:9424;top:2137;width:2;height:64" coordorigin="9424,2137" coordsize="0,64" path="m9424,2137l9424,2200e" filled="false" stroked="true" strokeweight=".5pt" strokecolor="#3953a4">
                <v:path arrowok="t"/>
              </v:shape>
            </v:group>
            <v:group style="position:absolute;left:9356;top:2383;width:2;height:62" coordorigin="9356,2383" coordsize="2,62">
              <v:shape style="position:absolute;left:9356;top:2383;width:2;height:62" coordorigin="9356,2383" coordsize="0,62" path="m9356,2383l9356,2445e" filled="false" stroked="true" strokeweight=".5pt" strokecolor="#3953a4">
                <v:path arrowok="t"/>
              </v:shape>
            </v:group>
            <v:group style="position:absolute;left:9273;top:2415;width:83;height:2" coordorigin="9273,2415" coordsize="83,2">
              <v:shape style="position:absolute;left:9273;top:2415;width:83;height:2" coordorigin="9273,2415" coordsize="83,0" path="m9273,2415l9356,2415e" filled="false" stroked="true" strokeweight=".5pt" strokecolor="#3953a4">
                <v:path arrowok="t"/>
              </v:shape>
            </v:group>
            <v:group style="position:absolute;left:9273;top:2383;width:2;height:62" coordorigin="9273,2383" coordsize="2,62">
              <v:shape style="position:absolute;left:9273;top:2383;width:2;height:62" coordorigin="9273,2383" coordsize="0,62" path="m9273,2383l9273,2445e" filled="false" stroked="true" strokeweight=".5pt" strokecolor="#3953a4">
                <v:path arrowok="t"/>
              </v:shape>
            </v:group>
            <v:group style="position:absolute;left:9267;top:2435;width:2;height:64" coordorigin="9267,2435" coordsize="2,64">
              <v:shape style="position:absolute;left:9267;top:2435;width:2;height:64" coordorigin="9267,2435" coordsize="0,64" path="m9267,2435l9267,2498e" filled="false" stroked="true" strokeweight=".5pt" strokecolor="#3953a4">
                <v:path arrowok="t"/>
              </v:shape>
            </v:group>
            <v:group style="position:absolute;left:9185;top:2466;width:82;height:2" coordorigin="9185,2466" coordsize="82,2">
              <v:shape style="position:absolute;left:9185;top:2466;width:82;height:2" coordorigin="9185,2466" coordsize="82,0" path="m9185,2466l9267,2466e" filled="false" stroked="true" strokeweight=".5pt" strokecolor="#3953a4">
                <v:path arrowok="t"/>
              </v:shape>
            </v:group>
            <v:group style="position:absolute;left:9185;top:2435;width:2;height:64" coordorigin="9185,2435" coordsize="2,64">
              <v:shape style="position:absolute;left:9185;top:2435;width:2;height:64" coordorigin="9185,2435" coordsize="0,64" path="m9185,2435l9185,2498e" filled="false" stroked="true" strokeweight=".5pt" strokecolor="#3953a4">
                <v:path arrowok="t"/>
              </v:shape>
            </v:group>
            <v:group style="position:absolute;left:9131;top:2635;width:2;height:64" coordorigin="9131,2635" coordsize="2,64">
              <v:shape style="position:absolute;left:9131;top:2635;width:2;height:64" coordorigin="9131,2635" coordsize="0,64" path="m9131,2635l9131,2698e" filled="false" stroked="true" strokeweight=".5pt" strokecolor="#3953a4">
                <v:path arrowok="t"/>
              </v:shape>
            </v:group>
            <v:group style="position:absolute;left:9041;top:2666;width:90;height:2" coordorigin="9041,2666" coordsize="90,2">
              <v:shape style="position:absolute;left:9041;top:2666;width:90;height:2" coordorigin="9041,2666" coordsize="90,0" path="m9041,2666l9131,2666e" filled="false" stroked="true" strokeweight=".5pt" strokecolor="#3953a4">
                <v:path arrowok="t"/>
              </v:shape>
            </v:group>
            <v:group style="position:absolute;left:9041;top:2635;width:2;height:64" coordorigin="9041,2635" coordsize="2,64">
              <v:shape style="position:absolute;left:9041;top:2635;width:2;height:64" coordorigin="9041,2635" coordsize="0,64" path="m9041,2635l9041,2698e" filled="false" stroked="true" strokeweight=".5pt" strokecolor="#3953a4">
                <v:path arrowok="t"/>
              </v:shape>
            </v:group>
            <v:group style="position:absolute;left:8911;top:2854;width:2;height:64" coordorigin="8911,2854" coordsize="2,64">
              <v:shape style="position:absolute;left:8911;top:2854;width:2;height:64" coordorigin="8911,2854" coordsize="0,64" path="m8911,2854l8911,2917e" filled="false" stroked="true" strokeweight=".5pt" strokecolor="#3953a4">
                <v:path arrowok="t"/>
              </v:shape>
            </v:group>
            <v:group style="position:absolute;left:8820;top:2886;width:92;height:2" coordorigin="8820,2886" coordsize="92,2">
              <v:shape style="position:absolute;left:8820;top:2886;width:92;height:2" coordorigin="8820,2886" coordsize="92,0" path="m8820,2886l8911,2886e" filled="false" stroked="true" strokeweight=".5pt" strokecolor="#3953a4">
                <v:path arrowok="t"/>
              </v:shape>
            </v:group>
            <v:group style="position:absolute;left:8820;top:2854;width:2;height:64" coordorigin="8820,2854" coordsize="2,64">
              <v:shape style="position:absolute;left:8820;top:2854;width:2;height:64" coordorigin="8820,2854" coordsize="0,64" path="m8820,2854l8820,2917e" filled="false" stroked="true" strokeweight=".5pt" strokecolor="#3953a4">
                <v:path arrowok="t"/>
              </v:shape>
            </v:group>
            <v:group style="position:absolute;left:8831;top:2904;width:2;height:64" coordorigin="8831,2904" coordsize="2,64">
              <v:shape style="position:absolute;left:8831;top:2904;width:2;height:64" coordorigin="8831,2904" coordsize="0,64" path="m8831,2904l8831,2967e" filled="false" stroked="true" strokeweight=".5pt" strokecolor="#3953a4">
                <v:path arrowok="t"/>
              </v:shape>
            </v:group>
            <v:group style="position:absolute;left:8757;top:2936;width:75;height:2" coordorigin="8757,2936" coordsize="75,2">
              <v:shape style="position:absolute;left:8757;top:2936;width:75;height:2" coordorigin="8757,2936" coordsize="75,0" path="m8757,2936l8831,2936e" filled="false" stroked="true" strokeweight=".5pt" strokecolor="#3953a4">
                <v:path arrowok="t"/>
              </v:shape>
            </v:group>
            <v:group style="position:absolute;left:8757;top:2904;width:2;height:64" coordorigin="8757,2904" coordsize="2,64">
              <v:shape style="position:absolute;left:8757;top:2904;width:2;height:64" coordorigin="8757,2904" coordsize="0,64" path="m8757,2904l8757,2967e" filled="false" stroked="true" strokeweight=".5pt" strokecolor="#3953a4">
                <v:path arrowok="t"/>
              </v:shape>
            </v:group>
            <v:group style="position:absolute;left:8703;top:3041;width:2;height:62" coordorigin="8703,3041" coordsize="2,62">
              <v:shape style="position:absolute;left:8703;top:3041;width:2;height:62" coordorigin="8703,3041" coordsize="0,62" path="m8703,3041l8703,3103e" filled="false" stroked="true" strokeweight=".5pt" strokecolor="#3953a4">
                <v:path arrowok="t"/>
              </v:shape>
            </v:group>
            <v:group style="position:absolute;left:8620;top:3071;width:83;height:2" coordorigin="8620,3071" coordsize="83,2">
              <v:shape style="position:absolute;left:8620;top:3071;width:83;height:2" coordorigin="8620,3071" coordsize="83,0" path="m8620,3071l8703,3071e" filled="false" stroked="true" strokeweight=".5pt" strokecolor="#3953a4">
                <v:path arrowok="t"/>
              </v:shape>
            </v:group>
            <v:group style="position:absolute;left:8620;top:3041;width:2;height:62" coordorigin="8620,3041" coordsize="2,62">
              <v:shape style="position:absolute;left:8620;top:3041;width:2;height:62" coordorigin="8620,3041" coordsize="0,62" path="m8620,3041l8620,3103e" filled="false" stroked="true" strokeweight=".5pt" strokecolor="#3953a4">
                <v:path arrowok="t"/>
              </v:shape>
            </v:group>
            <v:group style="position:absolute;left:8522;top:3200;width:2;height:64" coordorigin="8522,3200" coordsize="2,64">
              <v:shape style="position:absolute;left:8522;top:3200;width:2;height:64" coordorigin="8522,3200" coordsize="0,64" path="m8522,3200l8522,3263e" filled="false" stroked="true" strokeweight=".5pt" strokecolor="#3953a4">
                <v:path arrowok="t"/>
              </v:shape>
            </v:group>
            <v:group style="position:absolute;left:8423;top:3231;width:100;height:2" coordorigin="8423,3231" coordsize="100,2">
              <v:shape style="position:absolute;left:8423;top:3231;width:100;height:2" coordorigin="8423,3231" coordsize="100,0" path="m8423,3231l8522,3231e" filled="false" stroked="true" strokeweight=".5pt" strokecolor="#3953a4">
                <v:path arrowok="t"/>
              </v:shape>
            </v:group>
            <v:group style="position:absolute;left:8423;top:3200;width:2;height:64" coordorigin="8423,3200" coordsize="2,64">
              <v:shape style="position:absolute;left:8423;top:3200;width:2;height:64" coordorigin="8423,3200" coordsize="0,64" path="m8423,3200l8423,3263e" filled="false" stroked="true" strokeweight=".5pt" strokecolor="#3953a4">
                <v:path arrowok="t"/>
              </v:shape>
            </v:group>
            <v:group style="position:absolute;left:8348;top:3316;width:2;height:64" coordorigin="8348,3316" coordsize="2,64">
              <v:shape style="position:absolute;left:8348;top:3316;width:2;height:64" coordorigin="8348,3316" coordsize="0,64" path="m8348,3316l8348,3379e" filled="false" stroked="true" strokeweight=".5pt" strokecolor="#3953a4">
                <v:path arrowok="t"/>
              </v:shape>
            </v:group>
            <v:group style="position:absolute;left:8263;top:3347;width:86;height:2" coordorigin="8263,3347" coordsize="86,2">
              <v:shape style="position:absolute;left:8263;top:3347;width:86;height:2" coordorigin="8263,3347" coordsize="86,0" path="m8263,3347l8348,3347e" filled="false" stroked="true" strokeweight=".5pt" strokecolor="#3953a4">
                <v:path arrowok="t"/>
              </v:shape>
            </v:group>
            <v:group style="position:absolute;left:8263;top:3316;width:2;height:64" coordorigin="8263,3316" coordsize="2,64">
              <v:shape style="position:absolute;left:8263;top:3316;width:2;height:64" coordorigin="8263,3316" coordsize="0,64" path="m8263,3316l8263,3379e" filled="false" stroked="true" strokeweight=".5pt" strokecolor="#3953a4">
                <v:path arrowok="t"/>
              </v:shape>
            </v:group>
            <v:group style="position:absolute;left:8194;top:3408;width:2;height:64" coordorigin="8194,3408" coordsize="2,64">
              <v:shape style="position:absolute;left:8194;top:3408;width:2;height:64" coordorigin="8194,3408" coordsize="0,64" path="m8194,3408l8194,3471e" filled="false" stroked="true" strokeweight=".5pt" strokecolor="#3953a4">
                <v:path arrowok="t"/>
              </v:shape>
            </v:group>
            <v:group style="position:absolute;left:8120;top:3439;width:74;height:2" coordorigin="8120,3439" coordsize="74,2">
              <v:shape style="position:absolute;left:8120;top:3439;width:74;height:2" coordorigin="8120,3439" coordsize="74,0" path="m8120,3439l8194,3439e" filled="false" stroked="true" strokeweight=".5pt" strokecolor="#3953a4">
                <v:path arrowok="t"/>
              </v:shape>
            </v:group>
            <v:group style="position:absolute;left:8120;top:3408;width:2;height:64" coordorigin="8120,3408" coordsize="2,64">
              <v:shape style="position:absolute;left:8120;top:3408;width:2;height:64" coordorigin="8120,3408" coordsize="0,64" path="m8120,3408l8120,3471e" filled="false" stroked="true" strokeweight=".5pt" strokecolor="#3953a4">
                <v:path arrowok="t"/>
              </v:shape>
            </v:group>
            <v:group style="position:absolute;left:8023;top:3516;width:2;height:64" coordorigin="8023,3516" coordsize="2,64">
              <v:shape style="position:absolute;left:8023;top:3516;width:2;height:64" coordorigin="8023,3516" coordsize="0,64" path="m8023,3516l8023,3580e" filled="false" stroked="true" strokeweight=".5pt" strokecolor="#3953a4">
                <v:path arrowok="t"/>
              </v:shape>
            </v:group>
            <v:group style="position:absolute;left:7867;top:3548;width:157;height:2" coordorigin="7867,3548" coordsize="157,2">
              <v:shape style="position:absolute;left:7867;top:3548;width:157;height:2" coordorigin="7867,3548" coordsize="157,0" path="m7867,3548l8023,3548e" filled="false" stroked="true" strokeweight=".5pt" strokecolor="#3953a4">
                <v:path arrowok="t"/>
              </v:shape>
            </v:group>
            <v:group style="position:absolute;left:7867;top:3516;width:2;height:64" coordorigin="7867,3516" coordsize="2,64">
              <v:shape style="position:absolute;left:7867;top:3516;width:2;height:64" coordorigin="7867,3516" coordsize="0,64" path="m7867,3516l7867,3580e" filled="false" stroked="true" strokeweight=".5pt" strokecolor="#3953a4">
                <v:path arrowok="t"/>
              </v:shape>
            </v:group>
            <v:group style="position:absolute;left:7862;top:3585;width:2;height:64" coordorigin="7862,3585" coordsize="2,64">
              <v:shape style="position:absolute;left:7862;top:3585;width:2;height:64" coordorigin="7862,3585" coordsize="0,64" path="m7862,3585l7862,3648e" filled="false" stroked="true" strokeweight=".5pt" strokecolor="#3953a4">
                <v:path arrowok="t"/>
              </v:shape>
            </v:group>
            <v:group style="position:absolute;left:7800;top:3617;width:62;height:2" coordorigin="7800,3617" coordsize="62,2">
              <v:shape style="position:absolute;left:7800;top:3617;width:62;height:2" coordorigin="7800,3617" coordsize="62,0" path="m7800,3617l7862,3617e" filled="false" stroked="true" strokeweight=".5pt" strokecolor="#3953a4">
                <v:path arrowok="t"/>
              </v:shape>
            </v:group>
            <v:group style="position:absolute;left:7800;top:3585;width:2;height:64" coordorigin="7800,3585" coordsize="2,64">
              <v:shape style="position:absolute;left:7800;top:3585;width:2;height:64" coordorigin="7800,3585" coordsize="0,64" path="m7800,3585l7800,3648e" filled="false" stroked="true" strokeweight=".5pt" strokecolor="#3953a4">
                <v:path arrowok="t"/>
              </v:shape>
            </v:group>
            <v:group style="position:absolute;left:10509;top:569;width:55;height:2" coordorigin="10509,569" coordsize="55,2">
              <v:shape style="position:absolute;left:10509;top:569;width:55;height:2" coordorigin="10509,569" coordsize="55,0" path="m10509,569l10564,569e" filled="false" stroked="true" strokeweight=".5pt" strokecolor="#3953a4">
                <v:path arrowok="t"/>
              </v:shape>
            </v:group>
            <v:group style="position:absolute;left:10509;top:398;width:55;height:2" coordorigin="10509,398" coordsize="55,2">
              <v:shape style="position:absolute;left:10509;top:398;width:55;height:2" coordorigin="10509,398" coordsize="55,0" path="m10509,398l10564,398e" filled="false" stroked="true" strokeweight=".5pt" strokecolor="#3953a4">
                <v:path arrowok="t"/>
              </v:shape>
            </v:group>
            <v:group style="position:absolute;left:10537;top:398;width:2;height:172" coordorigin="10537,398" coordsize="2,172">
              <v:shape style="position:absolute;left:10537;top:398;width:2;height:172" coordorigin="10537,398" coordsize="0,172" path="m10537,398l10537,569e" filled="false" stroked="true" strokeweight=".5pt" strokecolor="#3953a4">
                <v:path arrowok="t"/>
              </v:shape>
            </v:group>
            <v:group style="position:absolute;left:10405;top:881;width:54;height:2" coordorigin="10405,881" coordsize="54,2">
              <v:shape style="position:absolute;left:10405;top:881;width:54;height:2" coordorigin="10405,881" coordsize="54,0" path="m10405,881l10459,881e" filled="false" stroked="true" strokeweight=".5pt" strokecolor="#3953a4">
                <v:path arrowok="t"/>
              </v:shape>
            </v:group>
            <v:group style="position:absolute;left:10405;top:728;width:54;height:2" coordorigin="10405,728" coordsize="54,2">
              <v:shape style="position:absolute;left:10405;top:728;width:54;height:2" coordorigin="10405,728" coordsize="54,0" path="m10405,728l10459,728e" filled="false" stroked="true" strokeweight=".5pt" strokecolor="#3953a4">
                <v:path arrowok="t"/>
              </v:shape>
            </v:group>
            <v:group style="position:absolute;left:10432;top:728;width:2;height:154" coordorigin="10432,728" coordsize="2,154">
              <v:shape style="position:absolute;left:10432;top:728;width:2;height:154" coordorigin="10432,728" coordsize="0,154" path="m10432,728l10432,881e" filled="false" stroked="true" strokeweight=".5pt" strokecolor="#3953a4">
                <v:path arrowok="t"/>
              </v:shape>
            </v:group>
            <v:group style="position:absolute;left:10161;top:1214;width:54;height:2" coordorigin="10161,1214" coordsize="54,2">
              <v:shape style="position:absolute;left:10161;top:1214;width:54;height:2" coordorigin="10161,1214" coordsize="54,0" path="m10161,1214l10214,1214e" filled="false" stroked="true" strokeweight=".5pt" strokecolor="#3953a4">
                <v:path arrowok="t"/>
              </v:shape>
            </v:group>
            <v:group style="position:absolute;left:10161;top:1076;width:54;height:2" coordorigin="10161,1076" coordsize="54,2">
              <v:shape style="position:absolute;left:10161;top:1076;width:54;height:2" coordorigin="10161,1076" coordsize="54,0" path="m10161,1076l10214,1076e" filled="false" stroked="true" strokeweight=".5pt" strokecolor="#3953a4">
                <v:path arrowok="t"/>
              </v:shape>
            </v:group>
            <v:group style="position:absolute;left:10188;top:1076;width:2;height:138" coordorigin="10188,1076" coordsize="2,138">
              <v:shape style="position:absolute;left:10188;top:1076;width:2;height:138" coordorigin="10188,1076" coordsize="0,138" path="m10188,1076l10188,1214e" filled="false" stroked="true" strokeweight=".5pt" strokecolor="#3953a4">
                <v:path arrowok="t"/>
              </v:shape>
            </v:group>
            <v:group style="position:absolute;left:9905;top:1570;width:55;height:2" coordorigin="9905,1570" coordsize="55,2">
              <v:shape style="position:absolute;left:9905;top:1570;width:55;height:2" coordorigin="9905,1570" coordsize="55,0" path="m9905,1570l9960,1570e" filled="false" stroked="true" strokeweight=".5pt" strokecolor="#3953a4">
                <v:path arrowok="t"/>
              </v:shape>
            </v:group>
            <v:group style="position:absolute;left:9905;top:1452;width:55;height:2" coordorigin="9905,1452" coordsize="55,2">
              <v:shape style="position:absolute;left:9905;top:1452;width:55;height:2" coordorigin="9905,1452" coordsize="55,0" path="m9905,1452l9960,1452e" filled="false" stroked="true" strokeweight=".5pt" strokecolor="#3953a4">
                <v:path arrowok="t"/>
              </v:shape>
            </v:group>
            <v:group style="position:absolute;left:9932;top:1452;width:2;height:118" coordorigin="9932,1452" coordsize="2,118">
              <v:shape style="position:absolute;left:9932;top:1452;width:2;height:118" coordorigin="9932,1452" coordsize="0,118" path="m9932,1452l9932,1570e" filled="false" stroked="true" strokeweight=".5pt" strokecolor="#3953a4">
                <v:path arrowok="t"/>
              </v:shape>
            </v:group>
            <v:group style="position:absolute;left:9671;top:1901;width:55;height:2" coordorigin="9671,1901" coordsize="55,2">
              <v:shape style="position:absolute;left:9671;top:1901;width:55;height:2" coordorigin="9671,1901" coordsize="55,0" path="m9671,1901l9726,1901e" filled="false" stroked="true" strokeweight=".5pt" strokecolor="#3953a4">
                <v:path arrowok="t"/>
              </v:shape>
            </v:group>
            <v:group style="position:absolute;left:9671;top:1801;width:55;height:2" coordorigin="9671,1801" coordsize="55,2">
              <v:shape style="position:absolute;left:9671;top:1801;width:55;height:2" coordorigin="9671,1801" coordsize="55,0" path="m9671,1801l9726,1801e" filled="false" stroked="true" strokeweight=".5pt" strokecolor="#3953a4">
                <v:path arrowok="t"/>
              </v:shape>
            </v:group>
            <v:group style="position:absolute;left:9699;top:1801;width:2;height:101" coordorigin="9699,1801" coordsize="2,101">
              <v:shape style="position:absolute;left:9699;top:1801;width:2;height:101" coordorigin="9699,1801" coordsize="0,101" path="m9699,1801l9699,1901e" filled="false" stroked="true" strokeweight=".5pt" strokecolor="#3953a4">
                <v:path arrowok="t"/>
              </v:shape>
            </v:group>
            <v:group style="position:absolute;left:9439;top:2211;width:54;height:2" coordorigin="9439,2211" coordsize="54,2">
              <v:shape style="position:absolute;left:9439;top:2211;width:54;height:2" coordorigin="9439,2211" coordsize="54,0" path="m9439,2211l9493,2211e" filled="false" stroked="true" strokeweight=".5pt" strokecolor="#3953a4">
                <v:path arrowok="t"/>
              </v:shape>
            </v:group>
            <v:group style="position:absolute;left:9439;top:2126;width:54;height:2" coordorigin="9439,2126" coordsize="54,2">
              <v:shape style="position:absolute;left:9439;top:2126;width:54;height:2" coordorigin="9439,2126" coordsize="54,0" path="m9439,2126l9493,2126e" filled="false" stroked="true" strokeweight=".5pt" strokecolor="#3953a4">
                <v:path arrowok="t"/>
              </v:shape>
            </v:group>
            <v:group style="position:absolute;left:9466;top:2126;width:2;height:85" coordorigin="9466,2126" coordsize="2,85">
              <v:shape style="position:absolute;left:9466;top:2126;width:2;height:85" coordorigin="9466,2126" coordsize="0,85" path="m9466,2126l9466,2211e" filled="false" stroked="true" strokeweight=".5pt" strokecolor="#3953a4">
                <v:path arrowok="t"/>
              </v:shape>
            </v:group>
            <v:group style="position:absolute;left:9288;top:2451;width:54;height:2" coordorigin="9288,2451" coordsize="54,2">
              <v:shape style="position:absolute;left:9288;top:2451;width:54;height:2" coordorigin="9288,2451" coordsize="54,0" path="m9288,2451l9342,2451e" filled="false" stroked="true" strokeweight=".5pt" strokecolor="#3953a4">
                <v:path arrowok="t"/>
              </v:shape>
            </v:group>
            <v:group style="position:absolute;left:9288;top:2378;width:54;height:2" coordorigin="9288,2378" coordsize="54,2">
              <v:shape style="position:absolute;left:9288;top:2378;width:54;height:2" coordorigin="9288,2378" coordsize="54,0" path="m9288,2378l9342,2378e" filled="false" stroked="true" strokeweight=".5pt" strokecolor="#3953a4">
                <v:path arrowok="t"/>
              </v:shape>
            </v:group>
            <v:group style="position:absolute;left:9315;top:2378;width:2;height:74" coordorigin="9315,2378" coordsize="2,74">
              <v:shape style="position:absolute;left:9315;top:2378;width:2;height:74" coordorigin="9315,2378" coordsize="0,74" path="m9315,2378l9315,2451e" filled="false" stroked="true" strokeweight=".5pt" strokecolor="#3953a4">
                <v:path arrowok="t"/>
              </v:shape>
            </v:group>
            <v:group style="position:absolute;left:9198;top:2501;width:55;height:2" coordorigin="9198,2501" coordsize="55,2">
              <v:shape style="position:absolute;left:9198;top:2501;width:55;height:2" coordorigin="9198,2501" coordsize="55,0" path="m9198,2501l9253,2501e" filled="false" stroked="true" strokeweight=".5pt" strokecolor="#3953a4">
                <v:path arrowok="t"/>
              </v:shape>
            </v:group>
            <v:group style="position:absolute;left:9198;top:2430;width:55;height:2" coordorigin="9198,2430" coordsize="55,2">
              <v:shape style="position:absolute;left:9198;top:2430;width:55;height:2" coordorigin="9198,2430" coordsize="55,0" path="m9198,2430l9253,2430e" filled="false" stroked="true" strokeweight=".5pt" strokecolor="#3953a4">
                <v:path arrowok="t"/>
              </v:shape>
            </v:group>
            <v:group style="position:absolute;left:9226;top:2430;width:2;height:72" coordorigin="9226,2430" coordsize="2,72">
              <v:shape style="position:absolute;left:9226;top:2430;width:2;height:72" coordorigin="9226,2430" coordsize="0,72" path="m9226,2430l9226,2501e" filled="false" stroked="true" strokeweight=".5pt" strokecolor="#3953a4">
                <v:path arrowok="t"/>
              </v:shape>
            </v:group>
            <v:group style="position:absolute;left:9058;top:2696;width:55;height:2" coordorigin="9058,2696" coordsize="55,2">
              <v:shape style="position:absolute;left:9058;top:2696;width:55;height:2" coordorigin="9058,2696" coordsize="55,0" path="m9058,2696l9113,2696e" filled="false" stroked="true" strokeweight=".5pt" strokecolor="#3953a4">
                <v:path arrowok="t"/>
              </v:shape>
            </v:group>
            <v:group style="position:absolute;left:9058;top:2636;width:55;height:2" coordorigin="9058,2636" coordsize="55,2">
              <v:shape style="position:absolute;left:9058;top:2636;width:55;height:2" coordorigin="9058,2636" coordsize="55,0" path="m9058,2636l9113,2636e" filled="false" stroked="true" strokeweight=".5pt" strokecolor="#3953a4">
                <v:path arrowok="t"/>
              </v:shape>
            </v:group>
            <v:group style="position:absolute;left:9086;top:2636;width:2;height:61" coordorigin="9086,2636" coordsize="2,61">
              <v:shape style="position:absolute;left:9086;top:2636;width:2;height:61" coordorigin="9086,2636" coordsize="0,61" path="m9086,2636l9086,2696e" filled="false" stroked="true" strokeweight=".5pt" strokecolor="#3953a4">
                <v:path arrowok="t"/>
              </v:shape>
            </v:group>
            <v:group style="position:absolute;left:8838;top:2910;width:54;height:2" coordorigin="8838,2910" coordsize="54,2">
              <v:shape style="position:absolute;left:8838;top:2910;width:54;height:2" coordorigin="8838,2910" coordsize="54,0" path="m8838,2910l8892,2910e" filled="false" stroked="true" strokeweight=".5pt" strokecolor="#3953a4">
                <v:path arrowok="t"/>
              </v:shape>
            </v:group>
            <v:group style="position:absolute;left:8838;top:2861;width:54;height:2" coordorigin="8838,2861" coordsize="54,2">
              <v:shape style="position:absolute;left:8838;top:2861;width:54;height:2" coordorigin="8838,2861" coordsize="54,0" path="m8838,2861l8892,2861e" filled="false" stroked="true" strokeweight=".5pt" strokecolor="#3953a4">
                <v:path arrowok="t"/>
              </v:shape>
            </v:group>
            <v:group style="position:absolute;left:8865;top:2861;width:2;height:50" coordorigin="8865,2861" coordsize="2,50">
              <v:shape style="position:absolute;left:8865;top:2861;width:2;height:50" coordorigin="8865,2861" coordsize="0,50" path="m8865,2861l8865,2910e" filled="false" stroked="true" strokeweight=".5pt" strokecolor="#3953a4">
                <v:path arrowok="t"/>
              </v:shape>
            </v:group>
            <v:group style="position:absolute;left:8767;top:2959;width:54;height:2" coordorigin="8767,2959" coordsize="54,2">
              <v:shape style="position:absolute;left:8767;top:2959;width:54;height:2" coordorigin="8767,2959" coordsize="54,0" path="m8767,2959l8821,2959e" filled="false" stroked="true" strokeweight=".5pt" strokecolor="#3953a4">
                <v:path arrowok="t"/>
              </v:shape>
            </v:group>
            <v:group style="position:absolute;left:8767;top:2913;width:54;height:2" coordorigin="8767,2913" coordsize="54,2">
              <v:shape style="position:absolute;left:8767;top:2913;width:54;height:2" coordorigin="8767,2913" coordsize="54,0" path="m8767,2913l8821,2913e" filled="false" stroked="true" strokeweight=".5pt" strokecolor="#3953a4">
                <v:path arrowok="t"/>
              </v:shape>
            </v:group>
            <v:group style="position:absolute;left:8794;top:2913;width:2;height:47" coordorigin="8794,2913" coordsize="2,47">
              <v:shape style="position:absolute;left:8794;top:2913;width:2;height:47" coordorigin="8794,2913" coordsize="0,47" path="m8794,2913l8794,2959e" filled="false" stroked="true" strokeweight=".5pt" strokecolor="#3953a4">
                <v:path arrowok="t"/>
              </v:shape>
            </v:group>
            <v:group style="position:absolute;left:8634;top:3094;width:55;height:2" coordorigin="8634,3094" coordsize="55,2">
              <v:shape style="position:absolute;left:8634;top:3094;width:55;height:2" coordorigin="8634,3094" coordsize="55,0" path="m8634,3094l8689,3094e" filled="false" stroked="true" strokeweight=".5pt" strokecolor="#3953a4">
                <v:path arrowok="t"/>
              </v:shape>
            </v:group>
            <v:group style="position:absolute;left:8634;top:3050;width:55;height:2" coordorigin="8634,3050" coordsize="55,2">
              <v:shape style="position:absolute;left:8634;top:3050;width:55;height:2" coordorigin="8634,3050" coordsize="55,0" path="m8634,3050l8689,3050e" filled="false" stroked="true" strokeweight=".5pt" strokecolor="#3953a4">
                <v:path arrowok="t"/>
              </v:shape>
            </v:group>
            <v:group style="position:absolute;left:8662;top:3050;width:2;height:44" coordorigin="8662,3050" coordsize="2,44">
              <v:shape style="position:absolute;left:8662;top:3050;width:2;height:44" coordorigin="8662,3050" coordsize="0,44" path="m8662,3050l8662,3094e" filled="false" stroked="true" strokeweight=".5pt" strokecolor="#3953a4">
                <v:path arrowok="t"/>
              </v:shape>
            </v:group>
            <v:group style="position:absolute;left:8445;top:3249;width:55;height:2" coordorigin="8445,3249" coordsize="55,2">
              <v:shape style="position:absolute;left:8445;top:3249;width:55;height:2" coordorigin="8445,3249" coordsize="55,0" path="m8445,3249l8500,3249e" filled="false" stroked="true" strokeweight=".5pt" strokecolor="#3953a4">
                <v:path arrowok="t"/>
              </v:shape>
            </v:group>
            <v:group style="position:absolute;left:8445;top:3214;width:55;height:2" coordorigin="8445,3214" coordsize="55,2">
              <v:shape style="position:absolute;left:8445;top:3214;width:55;height:2" coordorigin="8445,3214" coordsize="55,0" path="m8445,3214l8500,3214e" filled="false" stroked="true" strokeweight=".5pt" strokecolor="#3953a4">
                <v:path arrowok="t"/>
              </v:shape>
            </v:group>
            <v:group style="position:absolute;left:8472;top:3214;width:2;height:36" coordorigin="8472,3214" coordsize="2,36">
              <v:shape style="position:absolute;left:8472;top:3214;width:2;height:36" coordorigin="8472,3214" coordsize="0,36" path="m8472,3214l8472,3249e" filled="false" stroked="true" strokeweight=".5pt" strokecolor="#3953a4">
                <v:path arrowok="t"/>
              </v:shape>
            </v:group>
            <v:group style="position:absolute;left:8279;top:3361;width:54;height:2" coordorigin="8279,3361" coordsize="54,2">
              <v:shape style="position:absolute;left:8279;top:3361;width:54;height:2" coordorigin="8279,3361" coordsize="54,0" path="m8279,3361l8333,3361e" filled="false" stroked="true" strokeweight=".5pt" strokecolor="#3953a4">
                <v:path arrowok="t"/>
              </v:shape>
            </v:group>
            <v:group style="position:absolute;left:8279;top:3333;width:54;height:2" coordorigin="8279,3333" coordsize="54,2">
              <v:shape style="position:absolute;left:8279;top:3333;width:54;height:2" coordorigin="8279,3333" coordsize="54,0" path="m8279,3333l8333,3333e" filled="false" stroked="true" strokeweight=".5pt" strokecolor="#3953a4">
                <v:path arrowok="t"/>
              </v:shape>
            </v:group>
            <v:group style="position:absolute;left:8306;top:3333;width:2;height:29" coordorigin="8306,3333" coordsize="2,29">
              <v:shape style="position:absolute;left:8306;top:3333;width:2;height:29" coordorigin="8306,3333" coordsize="0,29" path="m8306,3333l8306,3361e" filled="false" stroked="true" strokeweight=".5pt" strokecolor="#3953a4">
                <v:path arrowok="t"/>
              </v:shape>
            </v:group>
            <v:group style="position:absolute;left:8131;top:3463;width:54;height:2" coordorigin="8131,3463" coordsize="54,2">
              <v:shape style="position:absolute;left:8131;top:3463;width:54;height:2" coordorigin="8131,3463" coordsize="54,0" path="m8131,3463l8184,3463e" filled="false" stroked="true" strokeweight=".5pt" strokecolor="#3953a4">
                <v:path arrowok="t"/>
              </v:shape>
            </v:group>
            <v:group style="position:absolute;left:8131;top:3415;width:54;height:2" coordorigin="8131,3415" coordsize="54,2">
              <v:shape style="position:absolute;left:8131;top:3415;width:54;height:2" coordorigin="8131,3415" coordsize="54,0" path="m8131,3415l8184,3415e" filled="false" stroked="true" strokeweight=".5pt" strokecolor="#3953a4">
                <v:path arrowok="t"/>
              </v:shape>
            </v:group>
            <v:group style="position:absolute;left:8157;top:3415;width:2;height:48" coordorigin="8157,3415" coordsize="2,48">
              <v:shape style="position:absolute;left:8157;top:3415;width:2;height:48" coordorigin="8157,3415" coordsize="0,48" path="m8157,3415l8157,3463e" filled="false" stroked="true" strokeweight=".5pt" strokecolor="#3953a4">
                <v:path arrowok="t"/>
              </v:shape>
            </v:group>
            <v:group style="position:absolute;left:7918;top:3556;width:55;height:2" coordorigin="7918,3556" coordsize="55,2">
              <v:shape style="position:absolute;left:7918;top:3556;width:55;height:2" coordorigin="7918,3556" coordsize="55,0" path="m7918,3556l7973,3556e" filled="false" stroked="true" strokeweight=".5pt" strokecolor="#3953a4">
                <v:path arrowok="t"/>
              </v:shape>
            </v:group>
            <v:group style="position:absolute;left:7918;top:3540;width:55;height:2" coordorigin="7918,3540" coordsize="55,2">
              <v:shape style="position:absolute;left:7918;top:3540;width:55;height:2" coordorigin="7918,3540" coordsize="55,0" path="m7918,3540l7973,3540e" filled="false" stroked="true" strokeweight=".5pt" strokecolor="#3953a4">
                <v:path arrowok="t"/>
              </v:shape>
            </v:group>
            <v:group style="position:absolute;left:7940;top:3548;width:10;height:2" coordorigin="7940,3548" coordsize="10,2">
              <v:shape style="position:absolute;left:7940;top:3548;width:10;height:2" coordorigin="7940,3548" coordsize="10,0" path="m7940,3548l7950,3548e" filled="false" stroked="true" strokeweight=".819pt" strokecolor="#3953a4">
                <v:path arrowok="t"/>
              </v:shape>
            </v:group>
            <v:group style="position:absolute;left:7804;top:3624;width:54;height:2" coordorigin="7804,3624" coordsize="54,2">
              <v:shape style="position:absolute;left:7804;top:3624;width:54;height:2" coordorigin="7804,3624" coordsize="54,0" path="m7804,3624l7857,3624e" filled="false" stroked="true" strokeweight=".5pt" strokecolor="#3953a4">
                <v:path arrowok="t"/>
              </v:shape>
            </v:group>
            <v:group style="position:absolute;left:7804;top:3611;width:54;height:2" coordorigin="7804,3611" coordsize="54,2">
              <v:shape style="position:absolute;left:7804;top:3611;width:54;height:2" coordorigin="7804,3611" coordsize="54,0" path="m7804,3611l7857,3611e" filled="false" stroked="true" strokeweight=".5pt" strokecolor="#3953a4">
                <v:path arrowok="t"/>
              </v:shape>
            </v:group>
            <v:group style="position:absolute;left:7825;top:3617;width:10;height:2" coordorigin="7825,3617" coordsize="10,2">
              <v:shape style="position:absolute;left:7825;top:3617;width:10;height:2" coordorigin="7825,3617" coordsize="10,0" path="m7825,3617l7835,3617e" filled="false" stroked="true" strokeweight=".642pt" strokecolor="#3953a4">
                <v:path arrowok="t"/>
              </v:shape>
            </v:group>
            <v:group style="position:absolute;left:7777;top:3561;width:110;height:107" coordorigin="7777,3561" coordsize="110,107">
              <v:shape style="position:absolute;left:7777;top:3561;width:110;height:107" coordorigin="7777,3561" coordsize="110,107" path="m7818,3561l7801,3569,7787,3584,7779,3605,7777,3632,7786,3648,7801,3660,7823,3667,7852,3668,7870,3656,7882,3638,7887,3616,7886,3606,7879,3588,7865,3573,7844,3564,7818,3561xe" filled="true" fillcolor="#ffffff" stroked="false">
                <v:path arrowok="t"/>
                <v:fill type="solid"/>
              </v:shape>
            </v:group>
            <v:group style="position:absolute;left:7892;top:3494;width:110;height:107" coordorigin="7892,3494" coordsize="110,107">
              <v:shape style="position:absolute;left:7892;top:3494;width:110;height:107" coordorigin="7892,3494" coordsize="110,107" path="m7932,3494l7915,3502,7902,3517,7894,3538,7892,3565,7900,3581,7916,3593,7938,3600,7966,3601,7984,3589,7997,3571,8001,3549,8000,3539,7993,3521,7979,3506,7959,3497,7932,3494xe" filled="true" fillcolor="#ffffff" stroked="false">
                <v:path arrowok="t"/>
                <v:fill type="solid"/>
              </v:shape>
            </v:group>
            <v:group style="position:absolute;left:8103;top:3385;width:110;height:107" coordorigin="8103,3385" coordsize="110,107">
              <v:shape style="position:absolute;left:8103;top:3385;width:110;height:107" coordorigin="8103,3385" coordsize="110,107" path="m8144,3385l8127,3393,8114,3407,8105,3428,8103,3456,8112,3471,8128,3483,8150,3490,8178,3491,8196,3479,8209,3461,8213,3439,8212,3430,8205,3411,8191,3397,8171,3388,8144,3385xe" filled="true" fillcolor="#ffffff" stroked="false">
                <v:path arrowok="t"/>
                <v:fill type="solid"/>
              </v:shape>
            </v:group>
            <v:group style="position:absolute;left:8253;top:3292;width:110;height:107" coordorigin="8253,3292" coordsize="110,107">
              <v:shape style="position:absolute;left:8253;top:3292;width:110;height:107" coordorigin="8253,3292" coordsize="110,107" path="m8294,3292l8277,3300,8263,3315,8255,3336,8253,3363,8262,3379,8277,3391,8299,3398,8328,3399,8346,3387,8358,3369,8363,3347,8362,3337,8355,3319,8341,3304,8320,3295,8294,3292xe" filled="true" fillcolor="#ffffff" stroked="false">
                <v:path arrowok="t"/>
                <v:fill type="solid"/>
              </v:shape>
            </v:group>
            <v:group style="position:absolute;left:8418;top:3176;width:110;height:107" coordorigin="8418,3176" coordsize="110,107">
              <v:shape style="position:absolute;left:8418;top:3176;width:110;height:107" coordorigin="8418,3176" coordsize="110,107" path="m8459,3176l8442,3184,8428,3199,8420,3220,8418,3247,8427,3263,8442,3275,8464,3282,8493,3283,8511,3271,8523,3253,8528,3231,8527,3221,8520,3203,8506,3188,8485,3179,8459,3176xe" filled="true" fillcolor="#ffffff" stroked="false">
                <v:path arrowok="t"/>
                <v:fill type="solid"/>
              </v:shape>
            </v:group>
            <v:group style="position:absolute;left:8608;top:3016;width:110;height:107" coordorigin="8608,3016" coordsize="110,107">
              <v:shape style="position:absolute;left:8608;top:3016;width:110;height:107" coordorigin="8608,3016" coordsize="110,107" path="m8649,3016l8632,3024,8618,3039,8610,3060,8608,3087,8617,3103,8632,3115,8654,3122,8683,3123,8701,3111,8713,3093,8718,3071,8717,3061,8710,3043,8696,3029,8675,3019,8649,3016xe" filled="true" fillcolor="#ffffff" stroked="false">
                <v:path arrowok="t"/>
                <v:fill type="solid"/>
              </v:shape>
            </v:group>
            <v:group style="position:absolute;left:8741;top:2882;width:110;height:107" coordorigin="8741,2882" coordsize="110,107">
              <v:shape style="position:absolute;left:8741;top:2882;width:110;height:107" coordorigin="8741,2882" coordsize="110,107" path="m8782,2882l8765,2890,8751,2904,8743,2925,8741,2953,8750,2969,8765,2980,8787,2987,8816,2988,8834,2976,8846,2959,8851,2937,8850,2927,8843,2908,8829,2894,8808,2885,8782,2882xe" filled="true" fillcolor="#ffffff" stroked="false">
                <v:path arrowok="t"/>
                <v:fill type="solid"/>
              </v:shape>
            </v:group>
            <v:group style="position:absolute;left:8812;top:2831;width:110;height:107" coordorigin="8812,2831" coordsize="110,107">
              <v:shape style="position:absolute;left:8812;top:2831;width:110;height:107" coordorigin="8812,2831" coordsize="110,107" path="m8852,2831l8835,2839,8822,2854,8814,2875,8812,2902,8821,2918,8836,2930,8858,2937,8886,2938,8904,2926,8917,2908,8921,2886,8920,2876,8913,2858,8899,2844,8879,2834,8852,2831xe" filled="true" fillcolor="#ffffff" stroked="false">
                <v:path arrowok="t"/>
                <v:fill type="solid"/>
              </v:shape>
            </v:group>
            <v:group style="position:absolute;left:9034;top:2611;width:110;height:107" coordorigin="9034,2611" coordsize="110,107">
              <v:shape style="position:absolute;left:9034;top:2611;width:110;height:107" coordorigin="9034,2611" coordsize="110,107" path="m9074,2611l9057,2619,9044,2634,9036,2655,9034,2682,9043,2698,9058,2710,9080,2717,9108,2718,9127,2706,9139,2688,9143,2666,9142,2656,9135,2638,9121,2623,9101,2614,9074,2611xe" filled="true" fillcolor="#ffffff" stroked="false">
                <v:path arrowok="t"/>
                <v:fill type="solid"/>
              </v:shape>
            </v:group>
            <v:group style="position:absolute;left:9173;top:2411;width:110;height:107" coordorigin="9173,2411" coordsize="110,107">
              <v:shape style="position:absolute;left:9173;top:2411;width:110;height:107" coordorigin="9173,2411" coordsize="110,107" path="m9214,2411l9197,2419,9184,2433,9175,2455,9173,2482,9182,2498,9198,2510,9219,2517,9248,2517,9266,2505,9278,2488,9283,2466,9282,2456,9275,2437,9261,2423,9240,2414,9214,2411xe" filled="true" fillcolor="#ffffff" stroked="false">
                <v:path arrowok="t"/>
                <v:fill type="solid"/>
              </v:shape>
            </v:group>
            <v:group style="position:absolute;left:9262;top:2361;width:110;height:107" coordorigin="9262,2361" coordsize="110,107">
              <v:shape style="position:absolute;left:9262;top:2361;width:110;height:107" coordorigin="9262,2361" coordsize="110,107" path="m9303,2361l9286,2368,9273,2383,9264,2404,9262,2431,9271,2447,9287,2459,9309,2466,9337,2467,9355,2455,9367,2437,9372,2415,9371,2405,9364,2387,9350,2373,9330,2363,9303,2361xe" filled="true" fillcolor="#ffffff" stroked="false">
                <v:path arrowok="t"/>
                <v:fill type="solid"/>
              </v:shape>
            </v:group>
            <v:group style="position:absolute;left:9412;top:2115;width:110;height:107" coordorigin="9412,2115" coordsize="110,107">
              <v:shape style="position:absolute;left:9412;top:2115;width:110;height:107" coordorigin="9412,2115" coordsize="110,107" path="m9453,2115l9436,2123,9422,2137,9414,2159,9412,2186,9421,2202,9436,2213,9458,2221,9487,2221,9505,2209,9517,2192,9522,2170,9521,2160,9514,2141,9500,2127,9479,2118,9453,2115xe" filled="true" fillcolor="#ffffff" stroked="false">
                <v:path arrowok="t"/>
                <v:fill type="solid"/>
              </v:shape>
            </v:group>
            <v:group style="position:absolute;left:9646;top:1795;width:110;height:107" coordorigin="9646,1795" coordsize="110,107">
              <v:shape style="position:absolute;left:9646;top:1795;width:110;height:107" coordorigin="9646,1795" coordsize="110,107" path="m9687,1795l9670,1803,9656,1818,9648,1839,9646,1866,9655,1882,9670,1894,9692,1901,9721,1902,9739,1890,9751,1872,9755,1850,9755,1840,9747,1822,9733,1807,9713,1798,9687,1795xe" filled="true" fillcolor="#ffffff" stroked="false">
                <v:path arrowok="t"/>
                <v:fill type="solid"/>
              </v:shape>
            </v:group>
            <v:group style="position:absolute;left:9878;top:1456;width:110;height:107" coordorigin="9878,1456" coordsize="110,107">
              <v:shape style="position:absolute;left:9878;top:1456;width:110;height:107" coordorigin="9878,1456" coordsize="110,107" path="m9919,1456l9902,1464,9888,1478,9880,1499,9878,1527,9887,1542,9902,1554,9924,1561,9953,1562,9971,1550,9983,1532,9988,1510,9987,1500,9980,1482,9966,1468,9945,1458,9919,1456xe" filled="true" fillcolor="#ffffff" stroked="false">
                <v:path arrowok="t"/>
                <v:fill type="solid"/>
              </v:shape>
            </v:group>
            <v:group style="position:absolute;left:10134;top:1091;width:110;height:107" coordorigin="10134,1091" coordsize="110,107">
              <v:shape style="position:absolute;left:10134;top:1091;width:110;height:107" coordorigin="10134,1091" coordsize="110,107" path="m10174,1091l10157,1099,10144,1113,10136,1134,10134,1162,10143,1177,10158,1189,10180,1196,10208,1197,10227,1185,10239,1167,10243,1145,10242,1135,10235,1117,10221,1103,10201,1093,10174,1091xe" filled="true" fillcolor="#ffffff" stroked="false">
                <v:path arrowok="t"/>
                <v:fill type="solid"/>
              </v:shape>
            </v:group>
            <v:group style="position:absolute;left:10379;top:751;width:110;height:107" coordorigin="10379,751" coordsize="110,107">
              <v:shape style="position:absolute;left:10379;top:751;width:110;height:107" coordorigin="10379,751" coordsize="110,107" path="m10420,751l10403,759,10390,773,10381,794,10379,822,10388,837,10404,849,10425,856,10454,857,10472,845,10484,827,10489,805,10488,796,10481,777,10467,763,10446,754,10420,751xe" filled="true" fillcolor="#ffffff" stroked="false">
                <v:path arrowok="t"/>
                <v:fill type="solid"/>
              </v:shape>
            </v:group>
            <v:group style="position:absolute;left:10484;top:428;width:110;height:107" coordorigin="10484,428" coordsize="110,107">
              <v:shape style="position:absolute;left:10484;top:428;width:110;height:107" coordorigin="10484,428" coordsize="110,107" path="m10524,428l10507,436,10494,450,10485,472,10484,499,10492,515,10508,526,10530,533,10558,534,10576,522,10589,504,10593,483,10592,473,10585,454,10571,440,10551,431,10524,428xe" filled="true" fillcolor="#ffffff" stroked="false">
                <v:path arrowok="t"/>
                <v:fill type="solid"/>
              </v:shape>
            </v:group>
            <v:group style="position:absolute;left:10484;top:428;width:110;height:107" coordorigin="10484,428" coordsize="110,107">
              <v:shape style="position:absolute;left:10484;top:428;width:110;height:107" coordorigin="10484,428" coordsize="110,107" path="m10593,483l10589,504,10576,522,10558,534,10530,533,10508,526,10492,515,10484,499,10485,472,10494,450,10507,436,10524,428,10551,431,10571,440,10585,454,10592,473e" filled="false" stroked="true" strokeweight=".5pt" strokecolor="#3953a4">
                <v:path arrowok="t"/>
              </v:shape>
            </v:group>
            <v:group style="position:absolute;left:10379;top:751;width:110;height:107" coordorigin="10379,751" coordsize="110,107">
              <v:shape style="position:absolute;left:10379;top:751;width:110;height:107" coordorigin="10379,751" coordsize="110,107" path="m10489,805l10484,827,10472,845,10454,857,10425,856,10404,849,10388,837,10379,822,10381,794,10390,773,10403,759,10420,751,10446,754,10467,763,10481,777,10488,796e" filled="false" stroked="true" strokeweight=".5pt" strokecolor="#3953a4">
                <v:path arrowok="t"/>
              </v:shape>
            </v:group>
            <v:group style="position:absolute;left:10134;top:1091;width:110;height:107" coordorigin="10134,1091" coordsize="110,107">
              <v:shape style="position:absolute;left:10134;top:1091;width:110;height:107" coordorigin="10134,1091" coordsize="110,107" path="m10243,1145l10239,1167,10227,1185,10208,1197,10180,1196,10158,1189,10143,1177,10134,1162,10136,1134,10144,1113,10157,1099,10174,1091,10201,1093,10221,1103,10235,1117,10242,1135e" filled="false" stroked="true" strokeweight=".5pt" strokecolor="#3953a4">
                <v:path arrowok="t"/>
              </v:shape>
            </v:group>
            <v:group style="position:absolute;left:9878;top:1456;width:110;height:107" coordorigin="9878,1456" coordsize="110,107">
              <v:shape style="position:absolute;left:9878;top:1456;width:110;height:107" coordorigin="9878,1456" coordsize="110,107" path="m9988,1510l9983,1532,9971,1550,9953,1562,9924,1561,9902,1554,9887,1542,9878,1527,9880,1499,9888,1478,9902,1464,9919,1456,9945,1458,9966,1468,9980,1482,9987,1500e" filled="false" stroked="true" strokeweight=".5pt" strokecolor="#3953a4">
                <v:path arrowok="t"/>
              </v:shape>
            </v:group>
            <v:group style="position:absolute;left:9646;top:1795;width:110;height:107" coordorigin="9646,1795" coordsize="110,107">
              <v:shape style="position:absolute;left:9646;top:1795;width:110;height:107" coordorigin="9646,1795" coordsize="110,107" path="m9755,1850l9751,1872,9739,1890,9721,1902,9692,1901,9670,1894,9655,1882,9646,1866,9648,1839,9656,1818,9670,1803,9687,1795,9713,1798,9733,1807,9747,1822,9755,1840e" filled="false" stroked="true" strokeweight=".5pt" strokecolor="#3953a4">
                <v:path arrowok="t"/>
              </v:shape>
            </v:group>
            <v:group style="position:absolute;left:9412;top:2115;width:110;height:107" coordorigin="9412,2115" coordsize="110,107">
              <v:shape style="position:absolute;left:9412;top:2115;width:110;height:107" coordorigin="9412,2115" coordsize="110,107" path="m9522,2170l9517,2192,9505,2209,9487,2221,9458,2221,9436,2213,9421,2202,9412,2186,9414,2159,9422,2137,9436,2123,9453,2115,9479,2118,9500,2127,9514,2141,9521,2160e" filled="false" stroked="true" strokeweight=".5pt" strokecolor="#3953a4">
                <v:path arrowok="t"/>
              </v:shape>
            </v:group>
            <v:group style="position:absolute;left:9262;top:2361;width:110;height:107" coordorigin="9262,2361" coordsize="110,107">
              <v:shape style="position:absolute;left:9262;top:2361;width:110;height:107" coordorigin="9262,2361" coordsize="110,107" path="m9372,2415l9367,2437,9355,2455,9337,2467,9309,2466,9287,2459,9271,2447,9262,2431,9264,2404,9273,2383,9286,2368,9303,2361,9330,2363,9350,2373,9364,2387,9371,2405e" filled="false" stroked="true" strokeweight=".5pt" strokecolor="#3953a4">
                <v:path arrowok="t"/>
              </v:shape>
            </v:group>
            <v:group style="position:absolute;left:9173;top:2411;width:110;height:107" coordorigin="9173,2411" coordsize="110,107">
              <v:shape style="position:absolute;left:9173;top:2411;width:110;height:107" coordorigin="9173,2411" coordsize="110,107" path="m9283,2466l9278,2488,9266,2505,9248,2517,9219,2517,9198,2510,9182,2498,9173,2482,9175,2455,9184,2433,9197,2419,9214,2411,9240,2414,9261,2423,9275,2437,9282,2456e" filled="false" stroked="true" strokeweight=".5pt" strokecolor="#3953a4">
                <v:path arrowok="t"/>
              </v:shape>
            </v:group>
            <v:group style="position:absolute;left:9034;top:2611;width:110;height:107" coordorigin="9034,2611" coordsize="110,107">
              <v:shape style="position:absolute;left:9034;top:2611;width:110;height:107" coordorigin="9034,2611" coordsize="110,107" path="m9143,2666l9139,2688,9127,2706,9108,2718,9080,2717,9058,2710,9043,2698,9034,2682,9036,2655,9044,2634,9057,2619,9074,2611,9101,2614,9121,2623,9135,2638,9142,2656e" filled="false" stroked="true" strokeweight=".5pt" strokecolor="#3953a4">
                <v:path arrowok="t"/>
              </v:shape>
            </v:group>
            <v:group style="position:absolute;left:8812;top:2831;width:110;height:107" coordorigin="8812,2831" coordsize="110,107">
              <v:shape style="position:absolute;left:8812;top:2831;width:110;height:107" coordorigin="8812,2831" coordsize="110,107" path="m8921,2886l8917,2908,8904,2926,8886,2938,8858,2937,8836,2930,8821,2918,8812,2902,8814,2875,8822,2854,8835,2839,8852,2831,8879,2834,8899,2844,8913,2858,8920,2876e" filled="false" stroked="true" strokeweight=".5pt" strokecolor="#3953a4">
                <v:path arrowok="t"/>
              </v:shape>
            </v:group>
            <v:group style="position:absolute;left:8741;top:2882;width:110;height:107" coordorigin="8741,2882" coordsize="110,107">
              <v:shape style="position:absolute;left:8741;top:2882;width:110;height:107" coordorigin="8741,2882" coordsize="110,107" path="m8851,2937l8846,2959,8834,2976,8816,2988,8787,2987,8765,2980,8750,2969,8741,2953,8743,2925,8751,2904,8765,2890,8782,2882,8808,2885,8829,2894,8843,2908,8850,2927e" filled="false" stroked="true" strokeweight=".5pt" strokecolor="#3953a4">
                <v:path arrowok="t"/>
              </v:shape>
            </v:group>
            <v:group style="position:absolute;left:8608;top:3016;width:110;height:107" coordorigin="8608,3016" coordsize="110,107">
              <v:shape style="position:absolute;left:8608;top:3016;width:110;height:107" coordorigin="8608,3016" coordsize="110,107" path="m8718,3071l8713,3093,8701,3111,8683,3123,8654,3122,8632,3115,8617,3103,8608,3087,8610,3060,8618,3039,8632,3024,8649,3016,8675,3019,8696,3029,8710,3043,8717,3061e" filled="false" stroked="true" strokeweight=".5pt" strokecolor="#3953a4">
                <v:path arrowok="t"/>
              </v:shape>
            </v:group>
            <v:group style="position:absolute;left:8418;top:3176;width:110;height:107" coordorigin="8418,3176" coordsize="110,107">
              <v:shape style="position:absolute;left:8418;top:3176;width:110;height:107" coordorigin="8418,3176" coordsize="110,107" path="m8528,3231l8523,3253,8511,3271,8493,3283,8464,3282,8442,3275,8427,3263,8418,3247,8420,3220,8428,3199,8442,3184,8459,3176,8485,3179,8506,3188,8520,3203,8527,3221e" filled="false" stroked="true" strokeweight=".5pt" strokecolor="#3953a4">
                <v:path arrowok="t"/>
              </v:shape>
            </v:group>
            <v:group style="position:absolute;left:8253;top:3292;width:110;height:107" coordorigin="8253,3292" coordsize="110,107">
              <v:shape style="position:absolute;left:8253;top:3292;width:110;height:107" coordorigin="8253,3292" coordsize="110,107" path="m8363,3347l8358,3369,8346,3387,8328,3399,8299,3398,8277,3391,8262,3379,8253,3363,8255,3336,8263,3315,8277,3300,8294,3292,8320,3295,8341,3304,8355,3319,8362,3337e" filled="false" stroked="true" strokeweight=".5pt" strokecolor="#3953a4">
                <v:path arrowok="t"/>
              </v:shape>
            </v:group>
            <v:group style="position:absolute;left:8103;top:3385;width:110;height:107" coordorigin="8103,3385" coordsize="110,107">
              <v:shape style="position:absolute;left:8103;top:3385;width:110;height:107" coordorigin="8103,3385" coordsize="110,107" path="m8213,3439l8209,3461,8196,3479,8178,3491,8150,3490,8128,3483,8112,3471,8103,3456,8105,3428,8114,3407,8127,3393,8144,3385,8171,3388,8191,3397,8205,3411,8212,3430e" filled="false" stroked="true" strokeweight=".5pt" strokecolor="#3953a4">
                <v:path arrowok="t"/>
              </v:shape>
            </v:group>
            <v:group style="position:absolute;left:7892;top:3494;width:110;height:107" coordorigin="7892,3494" coordsize="110,107">
              <v:shape style="position:absolute;left:7892;top:3494;width:110;height:107" coordorigin="7892,3494" coordsize="110,107" path="m8001,3549l7997,3571,7984,3589,7966,3601,7938,3600,7916,3593,7900,3581,7892,3565,7894,3538,7902,3517,7915,3502,7932,3494,7959,3497,7979,3506,7993,3521,8000,3539e" filled="false" stroked="true" strokeweight=".5pt" strokecolor="#3953a4">
                <v:path arrowok="t"/>
              </v:shape>
            </v:group>
            <v:group style="position:absolute;left:7777;top:3561;width:110;height:107" coordorigin="7777,3561" coordsize="110,107">
              <v:shape style="position:absolute;left:7777;top:3561;width:110;height:107" coordorigin="7777,3561" coordsize="110,107" path="m7887,3616l7882,3638,7870,3656,7852,3668,7823,3667,7801,3660,7786,3648,7777,3632,7779,3605,7787,3584,7801,3569,7818,3561,7844,3564,7865,3573,7879,3588,7886,3606e" filled="false" stroked="true" strokeweight=".5pt" strokecolor="#3953a4">
                <v:path arrowok="t"/>
              </v:shape>
            </v:group>
            <v:group style="position:absolute;left:9228;top:3276;width:110;height:107" coordorigin="9228,3276" coordsize="110,107">
              <v:shape style="position:absolute;left:9228;top:3276;width:110;height:107" coordorigin="9228,3276" coordsize="110,107" path="m9269,3276l9252,3284,9239,3298,9230,3319,9228,3347,9237,3362,9253,3374,9274,3381,9303,3382,9321,3370,9333,3352,9338,3330,9337,3321,9330,3302,9316,3288,9295,3279,9269,3276xe" filled="true" fillcolor="#ffffff" stroked="false">
                <v:path arrowok="t"/>
                <v:fill type="solid"/>
              </v:shape>
            </v:group>
            <v:group style="position:absolute;left:9228;top:3276;width:110;height:107" coordorigin="9228,3276" coordsize="110,107">
              <v:shape style="position:absolute;left:9228;top:3276;width:110;height:107" coordorigin="9228,3276" coordsize="110,107" path="m9338,3330l9333,3352,9321,3370,9303,3382,9274,3381,9253,3374,9237,3362,9228,3347,9230,3319,9239,3298,9252,3284,9269,3276,9295,3279,9316,3288,9330,3302,9337,3321e" filled="false" stroked="true" strokeweight=".5pt" strokecolor="#3953a4">
                <v:path arrowok="t"/>
              </v:shape>
            </v:group>
            <v:group style="position:absolute;left:9071;top:3547;width:421;height:2" coordorigin="9071,3547" coordsize="421,2">
              <v:shape style="position:absolute;left:9071;top:3547;width:421;height:2" coordorigin="9071,3547" coordsize="421,0" path="m9071,3547l9491,3547e" filled="false" stroked="true" strokeweight=".49998pt" strokecolor="#9195ca">
                <v:path arrowok="t"/>
              </v:shape>
            </v:group>
            <v:group style="position:absolute;left:8181;top:1724;width:2;height:60" coordorigin="8181,1724" coordsize="2,60">
              <v:shape style="position:absolute;left:8181;top:1724;width:2;height:60" coordorigin="8181,1724" coordsize="0,60" path="m8181,1784l8181,1724e" filled="false" stroked="true" strokeweight=".25pt" strokecolor="#231f20">
                <v:path arrowok="t"/>
              </v:shape>
            </v:group>
            <v:group style="position:absolute;left:8557;top:1724;width:2;height:60" coordorigin="8557,1724" coordsize="2,60">
              <v:shape style="position:absolute;left:8557;top:1724;width:2;height:60" coordorigin="8557,1724" coordsize="0,60" path="m8557,1784l8557,1724e" filled="false" stroked="true" strokeweight=".25pt" strokecolor="#231f20">
                <v:path arrowok="t"/>
              </v:shape>
            </v:group>
            <v:group style="position:absolute;left:8933;top:1724;width:2;height:60" coordorigin="8933,1724" coordsize="2,60">
              <v:shape style="position:absolute;left:8933;top:1724;width:2;height:60" coordorigin="8933,1724" coordsize="0,60" path="m8933,1784l8933,1724e" filled="false" stroked="true" strokeweight=".25pt" strokecolor="#231f20">
                <v:path arrowok="t"/>
              </v:shape>
            </v:group>
            <v:group style="position:absolute;left:9309;top:1724;width:2;height:60" coordorigin="9309,1724" coordsize="2,60">
              <v:shape style="position:absolute;left:9309;top:1724;width:2;height:60" coordorigin="9309,1724" coordsize="0,60" path="m9309,1784l9309,1724e" filled="false" stroked="true" strokeweight=".25pt" strokecolor="#231f20">
                <v:path arrowok="t"/>
              </v:shape>
            </v:group>
            <v:group style="position:absolute;left:7775;top:987;width:30;height:2" coordorigin="7775,987" coordsize="30,2">
              <v:shape style="position:absolute;left:7775;top:987;width:30;height:2" coordorigin="7775,987" coordsize="30,0" path="m7775,987l7805,987e" filled="false" stroked="true" strokeweight=".25pt" strokecolor="#231f20">
                <v:path arrowok="t"/>
              </v:shape>
            </v:group>
            <v:group style="position:absolute;left:7805;top:267;width:1695;height:1264" coordorigin="7805,267" coordsize="1695,1264">
              <v:shape style="position:absolute;left:7805;top:267;width:1695;height:1264" coordorigin="7805,267" coordsize="1695,1264" path="m7805,1431l7805,1448,7808,1531,7810,1527,7814,1520,7816,1512,7820,1504,7822,1497,7826,1489,7829,1482,7831,1474,7835,1467,7837,1459,7841,1452,7843,1443,7847,1417,7850,1343,7852,1269,7856,1196,7858,1122,7862,1049,7864,975,7868,901,7871,828,7873,754,7877,681,7879,607,7883,533,7885,501,7889,491,7892,482,7895,472,7898,462,7900,453,7904,442,7906,433,7910,424,7913,413,7916,404,7919,394,7921,384,7925,375,7927,365,7931,356,7934,347,7937,337,7940,328,7942,319,7946,309,7948,300,7952,291,7955,281,7958,272,7961,267,7963,271,7967,273,7969,277,7973,280,7976,284,7979,287,7982,291,7984,294,7988,296,7990,300,7994,303,7997,307,8000,309,8003,310,8005,312,8009,314,8011,315,8015,316,8018,319,8021,320,8024,321,8027,323,8030,324,8032,326,8036,327,8039,324,8042,322,8045,320,8048,316,8051,314,8053,312,8057,308,8060,306,8063,303,8066,300,8069,298,8072,295,8074,294,8078,294,8081,295,8084,295,8087,296,8090,298,8093,298,8095,299,8099,299,8102,300,8105,301,8108,301,8111,302,8114,305,8116,309,8120,313,8123,316,8126,321,8129,324,8132,328,8135,333,8137,336,8141,340,8144,344,8147,348,8150,351,8153,351,8156,351,8159,351,8162,351,8166,352,8187,352,8189,350,8192,344,8195,338,8198,333,8201,327,8204,321,8208,315,8210,309,8213,303,8216,298,8219,292,8222,286,8225,279,8229,279,8231,281,8234,284,8237,286,8240,288,8243,291,8246,293,8250,295,8252,298,8255,299,8258,301,8261,303,8264,307,8267,333,8271,358,8273,384,8276,410,8279,435,8282,461,8285,486,8288,511,8292,537,8294,563,8297,588,8300,614,8303,641,8306,671,8309,701,8313,731,8315,760,8319,790,8321,820,8324,850,8327,879,8330,910,8334,940,8336,969,8340,1000,8342,1021,8345,1039,8348,1059,8351,1078,8355,1096,8357,1115,8361,1135,8363,1154,8366,1172,8369,1191,8372,1210,8376,1230,8378,1247,8382,1258,8384,1268,8387,1279,8390,1289,8393,1300,8397,1309,8399,1320,8403,1330,8405,1341,8408,1351,8424,1391,8426,1397,8429,1402,8432,1408,8435,1413,8439,1419,8441,1425,8445,1431,8447,1436,8451,1441,8453,1447,8456,1450,8460,1454,8462,1457,8466,1460,8468,1463,8472,1467,8474,1470,8477,1473,8481,1476,8483,1480,8487,1482,8489,1485,8493,1488,8495,1490,8498,1491,8502,1494,8504,1495,8508,1497,8510,1498,8514,1501,8516,1502,8519,1504,8523,1505,8525,1508,8529,1509,8531,1511,8535,1511,8537,1512,8540,1513,8544,1515,8546,1516,8550,1516,8552,1517,8556,1518,8558,1519,8561,1520,8565,1520,8567,1522,8571,1523,8573,1523,8577,1523,8579,1524,8582,1524,8586,1524,8588,1525,8592,1525,8594,1525,8598,1526,8600,1526,8604,1526,8607,1526,8609,1526,8613,1527,8642,1527,8646,1526,8649,1526,8651,1526,8655,1526,8657,1526,8661,1525,8663,1525,8667,1525,8670,1525,8672,1524,8676,1524,8678,1524,8682,1524,8684,1523,8688,1523,8691,1522,8693,1522,8697,1520,8699,1520,8703,1520,8705,1519,8709,1519,8712,1518,8714,1518,8718,1517,8720,1517,8724,1516,8726,1516,8730,1515,8733,1513,8736,1513,8739,1512,8741,1511,8745,1511,8747,1510,8751,1510,8754,1509,8757,1508,8760,1508,8762,1506,8766,1505,8768,1504,8772,1503,8775,1502,8778,1502,8781,1501,8783,1499,8787,1498,8789,1497,8793,1497,8796,1496,8799,1495,8802,1494,8804,1492,8808,1491,8810,1490,8814,1489,8817,1488,8820,1487,8823,1485,8825,1484,8829,1483,8831,1482,8835,1481,8838,1480,8841,1477,8844,1476,8846,1475,8850,1474,8852,1473,8856,1471,8859,1469,8862,1468,8865,1467,8867,1466,8871,1464,8873,1462,8877,1461,8880,1460,8883,1457,8886,1456,8889,1454,8892,1453,8894,1452,8898,1449,8901,1448,8904,1446,8907,1445,8910,1443,8913,1441,8915,1439,8919,1438,8922,1435,8925,1434,8928,1432,8931,1429,8934,1428,8936,1426,8940,1424,8943,1422,8946,1420,8949,1419,8952,1417,8955,1414,8957,1412,8961,1409,8964,1407,8967,1405,8970,1402,8973,1401,8976,1399,8978,1397,8982,1394,8985,1392,8988,1390,8991,1387,8994,1385,8997,1383,8999,1379,9003,1377,9007,1374,9009,1372,9012,1370,9015,1367,9018,1365,9021,1362,9024,1359,9028,1357,9030,1353,9033,1351,9036,1348,9039,1345,9042,1342,9045,1339,9049,1337,9051,1334,9054,1331,9057,1328,9060,1325,9063,1322,9066,1318,9070,1315,9072,1313,9075,1309,9078,1306,9081,1302,9084,1299,9087,1295,9091,1293,9093,1289,9096,1286,9099,1282,9102,1279,9105,1275,9108,1272,9112,1268,9114,1263,9117,1260,9120,1256,9123,1253,9126,1249,9129,1245,9133,1241,9135,1238,9138,1234,9141,1230,9144,1226,9147,1221,9150,1217,9154,1213,9156,1209,9160,1204,9162,1200,9165,1196,9168,1192,9171,1188,9175,1183,9177,1179,9181,1175,9183,1170,9186,1165,9189,1161,9192,1155,9196,1150,9198,1146,9202,1141,9204,1136,9207,1132,9210,1127,9213,1122,9217,1117,9219,1112,9223,1107,9225,1101,9228,1096,9231,1092,9234,1086,9238,1081,9240,1075,9244,1071,9246,1065,9249,1060,9252,1054,9255,1049,9259,1043,9261,1038,9265,1032,9267,1026,9270,1021,9273,1015,9276,1009,9280,1003,9282,998,9286,993,9288,987,9292,981,9294,975,9297,968,9301,962,9303,956,9307,950,9309,945,9313,938,9315,932,9318,926,9322,920,9324,914,9328,907,9330,901,9334,896,9336,889,9339,883,9343,876,9345,870,9349,864,9351,857,9355,851,9357,844,9360,838,9364,832,9366,825,9370,820,9372,813,9376,807,9378,800,9381,794,9385,787,9387,781,9391,774,9393,768,9397,761,9399,755,9402,748,9406,743,9408,737,9412,730,9414,724,9418,718,9420,711,9423,705,9427,699,9429,692,9433,686,9435,681,9439,674,9441,668,9445,662,9448,656,9450,650,9454,644,9456,639,9460,633,9462,627,9466,621,9469,615,9471,609,9475,604,9477,598,9481,592,9483,587,9487,581,9490,577,9492,572,9496,566,9498,562,9499,560e" filled="false" stroked="true" strokeweight=".5pt" strokecolor="#ed1f24">
                <v:path arrowok="t"/>
                <v:stroke dashstyle="dash"/>
              </v:shape>
            </v:group>
            <v:group style="position:absolute;left:7805;top:273;width:1695;height:1451" coordorigin="7805,273" coordsize="1695,1451">
              <v:shape style="position:absolute;left:7805;top:273;width:1695;height:1451" coordorigin="7805,273" coordsize="1695,1451" path="m7805,560l7808,557,7810,553,7814,550,7826,533,7836,519,7849,504,7858,491,7862,487,7873,469,7882,455,7892,440,7906,422,7910,415,7913,408,7916,401,7919,396,7924,392,7929,386,7934,383,7937,380,7940,378,7942,376,7946,375,7948,372,7952,370,7955,369,7958,366,7961,364,7963,362,7967,361,7970,357,7990,320,7994,303,7997,295,8000,294,8003,293,8005,293,8009,292,8011,291,8015,289,8018,282,8024,282,8039,280,8049,275,8059,273,8073,283,8081,291,8084,294,8087,296,8090,299,8093,301,8095,302,8099,302,8102,303,8105,303,8108,305,8114,305,8117,305,8133,298,8137,299,8141,300,8147,300,8150,306,8153,310,8156,316,8159,321,8170,339,8181,354,8192,370,8208,390,8210,393,8213,399,8216,410,8220,424,8229,433,8231,439,8234,444,8239,463,8244,482,8248,502,8251,522,8255,546,8258,569,8261,591,8267,684,8272,779,8276,874,8280,969,8283,1064,8284,1111,8287,1207,8291,1302,8296,1397,8301,1491,8308,1586,8313,1633,8315,1665,8360,1719,8369,1721,8372,1723,8376,1724,8378,1724,8398,1724,8418,1724,8438,1724,8458,1724,8478,1724,8498,1724,8518,1724,8538,1724,8558,1724,8696,1724,8741,1724,8785,1724,8830,1724,8874,1724,8919,1724,8964,1724,9008,1724,9053,1724,9097,1724,9142,1724,9186,1724,9231,1724,9275,1724,9320,1724,9365,1724,9409,1724,9454,1724,9498,1724,9499,1724e" filled="false" stroked="true" strokeweight=".5pt" strokecolor="#703f98">
                <v:path arrowok="t"/>
              </v:shape>
              <v:shape style="position:absolute;left:7805;top:250;width:1694;height:1475" type="#_x0000_t202" filled="false" stroked="true" strokeweight=".25pt" strokecolor="#231f20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Tahoma" w:hAnsi="Tahoma" w:cs="Tahoma" w:eastAsia="Tahoma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1278" w:right="0" w:firstLine="5"/>
                        <w:jc w:val="left"/>
                        <w:rPr>
                          <w:rFonts w:ascii="Sitka Display" w:hAnsi="Sitka Display" w:cs="Sitka Display" w:eastAsia="Sitka Display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/>
                          <w:i/>
                          <w:color w:val="ED1F24"/>
                          <w:w w:val="87"/>
                          <w:position w:val="4"/>
                          <w:sz w:val="14"/>
                        </w:rPr>
                        <w:t>ε</w:t>
                      </w:r>
                      <w:r>
                        <w:rPr>
                          <w:rFonts w:ascii="Calibri" w:hAnsi="Calibri"/>
                          <w:color w:val="ED1F24"/>
                          <w:w w:val="99"/>
                          <w:sz w:val="10"/>
                        </w:rPr>
                        <w:t>e,</w:t>
                      </w:r>
                      <w:r>
                        <w:rPr>
                          <w:rFonts w:ascii="Sitka Display" w:hAnsi="Sitka Display"/>
                          <w:color w:val="ED1F24"/>
                          <w:w w:val="118"/>
                          <w:sz w:val="10"/>
                        </w:rPr>
                        <w:t>λ</w:t>
                      </w:r>
                      <w:r>
                        <w:rPr>
                          <w:rFonts w:ascii="Sitka Display" w:hAnsi="Sitka Display"/>
                          <w:sz w:val="1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0" w:right="90" w:firstLine="0"/>
                        <w:jc w:val="right"/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pPr>
                      <w:r>
                        <w:rPr>
                          <w:rFonts w:ascii="Calibri"/>
                          <w:color w:val="703F98"/>
                          <w:w w:val="107"/>
                          <w:sz w:val="14"/>
                        </w:rPr>
                        <w:t>IQE</w:t>
                      </w:r>
                      <w:r>
                        <w:rPr>
                          <w:rFonts w:ascii="Calibri"/>
                          <w:color w:val="703F98"/>
                          <w:w w:val="107"/>
                          <w:position w:val="-3"/>
                          <w:sz w:val="10"/>
                        </w:rPr>
                        <w:t>pv</w:t>
                      </w:r>
                      <w:r>
                        <w:rPr>
                          <w:rFonts w:ascii="Calibri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8987;top:3197;width:1693;height:484" type="#_x0000_t202" filled="false" stroked="true" strokeweight=".5pt" strokecolor="#ffffff">
                <v:textbox inset="0,0,0,0">
                  <w:txbxContent>
                    <w:p>
                      <w:pPr>
                        <w:spacing w:line="307" w:lineRule="auto" w:before="54"/>
                        <w:ind w:left="541" w:right="321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1"/>
                          <w:sz w:val="14"/>
                        </w:rPr>
                        <w:t>Experiment </w:t>
                      </w: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SQ1DD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0"/>
                          <w:sz w:val="14"/>
                        </w:rPr>
                        <w:t>model</w:t>
                      </w:r>
                      <w:r>
                        <w:rPr>
                          <w:rFonts w:ascii="Calibri"/>
                          <w:w w:val="100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7522;top:179;width:167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93"/>
                          <w:sz w:val="14"/>
                        </w:rPr>
                        <w:t>1.0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7485;top:1653;width:204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14"/>
                          <w:sz w:val="14"/>
                        </w:rPr>
                        <w:t>0.0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7780;top:1831;width:50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70"/>
                          <w:sz w:val="14"/>
                        </w:rPr>
                        <w:t>1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8143;top:1831;width:704;height:372" type="#_x0000_t202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3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198" w:lineRule="exact" w:before="25"/>
                        <w:ind w:left="313" w:right="0" w:firstLine="0"/>
                        <w:jc w:val="left"/>
                        <w:rPr>
                          <w:rFonts w:ascii="Sitka Display" w:hAnsi="Sitka Display" w:cs="Sitka Display" w:eastAsia="Sitka Display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i/>
                          <w:color w:val="231F20"/>
                          <w:w w:val="98"/>
                          <w:sz w:val="14"/>
                        </w:rPr>
                        <w:t>λ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8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color w:val="231F20"/>
                          <w:w w:val="131"/>
                          <w:sz w:val="14"/>
                        </w:rPr>
                        <w:t>(</w:t>
                      </w:r>
                      <w:r>
                        <w:rPr>
                          <w:rFonts w:ascii="Sitka Display" w:hAnsi="Sitka Display"/>
                          <w:color w:val="231F20"/>
                          <w:w w:val="98"/>
                          <w:sz w:val="14"/>
                        </w:rPr>
                        <w:t>μ</w:t>
                      </w:r>
                      <w:r>
                        <w:rPr>
                          <w:rFonts w:ascii="Calibri" w:hAnsi="Calibri"/>
                          <w:color w:val="231F20"/>
                          <w:w w:val="102"/>
                          <w:sz w:val="14"/>
                        </w:rPr>
                        <w:t>m</w:t>
                      </w:r>
                      <w:r>
                        <w:rPr>
                          <w:rFonts w:ascii="Sitka Display" w:hAnsi="Sitka Display"/>
                          <w:color w:val="231F20"/>
                          <w:sz w:val="14"/>
                        </w:rPr>
                        <w:t>)</w:t>
                      </w:r>
                      <w:r>
                        <w:rPr>
                          <w:rFonts w:ascii="Sitka Display" w:hAnsi="Sitka Display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8891;top:1831;width:455;height:140" type="#_x0000_t202" filled="false" stroked="false">
                <v:textbox inset="0,0,0,0">
                  <w:txbxContent>
                    <w:p>
                      <w:pPr>
                        <w:tabs>
                          <w:tab w:pos="380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16"/>
                          <w:sz w:val="14"/>
                        </w:rPr>
                        <w:t>4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5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color w:val="231F20"/>
          <w:w w:val="110"/>
          <w:sz w:val="14"/>
        </w:rPr>
        <w:t>0.50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51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0.45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3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shape style="position:absolute;margin-left:367.118622pt;margin-top:1.163188pt;width:11.05pt;height:21.05pt;mso-position-horizontal-relative:page;mso-position-vertical-relative:paragraph;z-index:2296" type="#_x0000_t202" filled="false" stroked="false">
            <v:textbox inset="0,0,0,0" style="layout-flow:vertical;mso-layout-flow-alt:bottom-to-top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rFonts w:ascii="Sitka Display" w:hAnsi="Sitka Display" w:cs="Sitka Display" w:eastAsia="Sitka Display"/>
                      <w:sz w:val="10"/>
                      <w:szCs w:val="10"/>
                    </w:rPr>
                  </w:pPr>
                  <w:r>
                    <w:rPr>
                      <w:rFonts w:ascii="Calibri" w:hAnsi="Calibri"/>
                      <w:color w:val="231F20"/>
                      <w:w w:val="104"/>
                      <w:sz w:val="14"/>
                    </w:rPr>
                    <w:t>IQE,</w:t>
                  </w:r>
                  <w:r>
                    <w:rPr>
                      <w:rFonts w:ascii="Calibri" w:hAns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w w:val="87"/>
                      <w:sz w:val="14"/>
                    </w:rPr>
                    <w:t>ε</w:t>
                  </w:r>
                  <w:r>
                    <w:rPr>
                      <w:rFonts w:ascii="Sitka Display" w:hAnsi="Sitka Display"/>
                      <w:color w:val="231F20"/>
                      <w:w w:val="119"/>
                      <w:position w:val="-3"/>
                      <w:sz w:val="10"/>
                    </w:rPr>
                    <w:t>λ</w:t>
                  </w:r>
                  <w:r>
                    <w:rPr>
                      <w:rFonts w:ascii="Sitka Display" w:hAnsi="Sitka Display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15"/>
          <w:sz w:val="14"/>
        </w:rPr>
        <w:t>0.40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61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05"/>
          <w:sz w:val="14"/>
        </w:rPr>
        <w:t>0.35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4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shape style="position:absolute;margin-left:327.759216pt;margin-top:1.780326pt;width:11.45pt;height:43.5pt;mso-position-horizontal-relative:page;mso-position-vertical-relative:paragraph;z-index:2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231F20"/>
                      <w:w w:val="97"/>
                      <w:sz w:val="14"/>
                      <w:szCs w:val="14"/>
                    </w:rPr>
                    <w:t>P</w:t>
                  </w:r>
                  <w:r>
                    <w:rPr>
                      <w:rFonts w:ascii="Calibri" w:hAnsi="Calibri" w:cs="Calibri" w:eastAsia="Calibri"/>
                      <w:color w:val="231F20"/>
                      <w:w w:val="104"/>
                      <w:position w:val="-3"/>
                      <w:sz w:val="10"/>
                      <w:szCs w:val="10"/>
                    </w:rPr>
                    <w:t>out</w:t>
                  </w:r>
                  <w:r>
                    <w:rPr>
                      <w:rFonts w:ascii="Calibri" w:hAnsi="Calibri" w:cs="Calibri" w:eastAsia="Calibri"/>
                      <w:color w:val="231F20"/>
                      <w:spacing w:val="9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119"/>
                      <w:sz w:val="14"/>
                      <w:szCs w:val="14"/>
                    </w:rPr>
                    <w:t>(W</w:t>
                  </w:r>
                  <w:r>
                    <w:rPr>
                      <w:rFonts w:ascii="Calibri" w:hAnsi="Calibri" w:cs="Calibri" w:eastAsia="Calibri"/>
                      <w:color w:val="231F20"/>
                      <w:sz w:val="14"/>
                      <w:szCs w:val="14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105"/>
                      <w:sz w:val="14"/>
                      <w:szCs w:val="14"/>
                    </w:rPr>
                    <w:t>cm</w:t>
                  </w:r>
                  <w:r>
                    <w:rPr>
                      <w:rFonts w:ascii="Calibri" w:hAnsi="Calibri" w:cs="Calibri" w:eastAsia="Calibri"/>
                      <w:color w:val="231F20"/>
                      <w:w w:val="115"/>
                      <w:position w:val="4"/>
                      <w:sz w:val="10"/>
                      <w:szCs w:val="10"/>
                    </w:rPr>
                    <w:t>−2</w:t>
                  </w:r>
                  <w:r>
                    <w:rPr>
                      <w:rFonts w:ascii="Calibri" w:hAnsi="Calibri" w:cs="Calibri" w:eastAsia="Calibri"/>
                      <w:color w:val="231F20"/>
                      <w:w w:val="131"/>
                      <w:sz w:val="14"/>
                      <w:szCs w:val="14"/>
                    </w:rPr>
                    <w:t>)</w:t>
                  </w:r>
                  <w:r>
                    <w:rPr>
                      <w:rFonts w:ascii="Calibri" w:hAnsi="Calibri" w:cs="Calibri" w:eastAsia="Calibri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10"/>
          <w:sz w:val="14"/>
        </w:rPr>
        <w:t>0.30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5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05"/>
          <w:sz w:val="14"/>
        </w:rPr>
        <w:t>0.25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48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0.20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84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sz w:val="14"/>
        </w:rPr>
        <w:t>0.15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73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sz w:val="14"/>
        </w:rPr>
        <w:t>0.10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48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0.05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836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5"/>
          <w:sz w:val="14"/>
        </w:rPr>
        <w:t>0.00</w:t>
      </w:r>
      <w:r>
        <w:rPr>
          <w:rFonts w:ascii="Calibri"/>
          <w:sz w:val="14"/>
        </w:rPr>
      </w:r>
    </w:p>
    <w:p>
      <w:pPr>
        <w:tabs>
          <w:tab w:pos="957" w:val="left" w:leader="none"/>
          <w:tab w:pos="1560" w:val="left" w:leader="none"/>
          <w:tab w:pos="2225" w:val="left" w:leader="none"/>
          <w:tab w:pos="2859" w:val="left" w:leader="none"/>
          <w:tab w:pos="3507" w:val="left" w:leader="none"/>
        </w:tabs>
        <w:spacing w:before="13"/>
        <w:ind w:left="310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800</w:t>
        <w:tab/>
        <w:t>900</w:t>
        <w:tab/>
      </w:r>
      <w:r>
        <w:rPr>
          <w:rFonts w:ascii="Calibri"/>
          <w:color w:val="231F20"/>
          <w:w w:val="105"/>
          <w:sz w:val="14"/>
        </w:rPr>
        <w:t>1,000</w:t>
        <w:tab/>
      </w:r>
      <w:r>
        <w:rPr>
          <w:rFonts w:ascii="Calibri"/>
          <w:color w:val="231F20"/>
          <w:w w:val="90"/>
          <w:sz w:val="14"/>
        </w:rPr>
        <w:t>1,100</w:t>
        <w:tab/>
      </w:r>
      <w:r>
        <w:rPr>
          <w:rFonts w:ascii="Calibri"/>
          <w:color w:val="231F20"/>
          <w:sz w:val="14"/>
        </w:rPr>
        <w:t>1,200</w:t>
        <w:tab/>
      </w:r>
      <w:r>
        <w:rPr>
          <w:rFonts w:ascii="Calibri"/>
          <w:color w:val="231F20"/>
          <w:w w:val="110"/>
          <w:sz w:val="14"/>
        </w:rPr>
        <w:t>1,300</w:t>
      </w:r>
      <w:r>
        <w:rPr>
          <w:rFonts w:ascii="Calibri"/>
          <w:sz w:val="14"/>
        </w:rPr>
      </w:r>
    </w:p>
    <w:p>
      <w:pPr>
        <w:spacing w:before="52"/>
        <w:ind w:left="246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i/>
          <w:color w:val="231F20"/>
          <w:w w:val="115"/>
          <w:sz w:val="14"/>
        </w:rPr>
        <w:t>T</w:t>
      </w:r>
      <w:r>
        <w:rPr>
          <w:rFonts w:ascii="Calibri"/>
          <w:color w:val="231F20"/>
          <w:w w:val="115"/>
          <w:position w:val="-3"/>
          <w:sz w:val="10"/>
        </w:rPr>
        <w:t>ae</w:t>
      </w:r>
      <w:r>
        <w:rPr>
          <w:rFonts w:ascii="Calibri"/>
          <w:color w:val="231F20"/>
          <w:spacing w:val="8"/>
          <w:w w:val="115"/>
          <w:position w:val="-3"/>
          <w:sz w:val="10"/>
        </w:rPr>
        <w:t> </w:t>
      </w:r>
      <w:r>
        <w:rPr>
          <w:rFonts w:ascii="Calibri"/>
          <w:color w:val="231F20"/>
          <w:w w:val="115"/>
          <w:sz w:val="14"/>
        </w:rPr>
        <w:t>(K)</w:t>
      </w:r>
      <w:r>
        <w:rPr>
          <w:rFonts w:ascii="Calibri"/>
          <w:sz w:val="14"/>
        </w:rPr>
      </w:r>
    </w:p>
    <w:p>
      <w:pPr>
        <w:spacing w:line="240" w:lineRule="auto" w:before="4"/>
        <w:rPr>
          <w:rFonts w:ascii="Calibri" w:hAnsi="Calibri" w:cs="Calibri" w:eastAsia="Calibri"/>
          <w:sz w:val="19"/>
          <w:szCs w:val="19"/>
        </w:rPr>
      </w:pPr>
    </w:p>
    <w:p>
      <w:pPr>
        <w:spacing w:line="261" w:lineRule="auto" w:before="0"/>
        <w:ind w:left="198" w:right="289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spacing w:val="-4"/>
          <w:sz w:val="16"/>
          <w:szCs w:val="16"/>
        </w:rPr>
        <w:t>Figure</w:t>
      </w:r>
      <w:r>
        <w:rPr>
          <w:rFonts w:ascii="Tahoma" w:hAnsi="Tahoma" w:cs="Tahoma" w:eastAsia="Tahoma"/>
          <w:spacing w:val="-12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Tahoma" w:hAnsi="Tahoma" w:cs="Tahoma" w:eastAsia="Tahoma"/>
          <w:spacing w:val="-12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|</w:t>
      </w:r>
      <w:r>
        <w:rPr>
          <w:rFonts w:ascii="Tahoma" w:hAnsi="Tahoma" w:cs="Tahoma" w:eastAsia="Tahoma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TPV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characterization.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Electrical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output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power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density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(</w:t>
      </w:r>
      <w:r>
        <w:rPr>
          <w:rFonts w:ascii="Trebuchet MS" w:hAnsi="Trebuchet MS" w:cs="Trebuchet MS" w:eastAsia="Trebuchet MS"/>
          <w:i/>
          <w:spacing w:val="-4"/>
          <w:sz w:val="16"/>
          <w:szCs w:val="16"/>
        </w:rPr>
        <w:t>P</w:t>
      </w:r>
      <w:r>
        <w:rPr>
          <w:rFonts w:ascii="Arial" w:hAnsi="Arial" w:cs="Arial" w:eastAsia="Arial"/>
          <w:spacing w:val="-4"/>
          <w:position w:val="-3"/>
          <w:sz w:val="10"/>
          <w:szCs w:val="10"/>
        </w:rPr>
        <w:t>out</w:t>
      </w:r>
      <w:r>
        <w:rPr>
          <w:rFonts w:ascii="Arial" w:hAnsi="Arial" w:cs="Arial" w:eastAsia="Arial"/>
          <w:spacing w:val="-4"/>
          <w:sz w:val="16"/>
          <w:szCs w:val="16"/>
        </w:rPr>
        <w:t>)</w:t>
      </w:r>
      <w:r>
        <w:rPr>
          <w:rFonts w:ascii="Arial" w:hAnsi="Arial" w:cs="Arial" w:eastAsia="Arial"/>
          <w:w w:val="118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generated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InGaAsSb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photovoltaic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cell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function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1D</w:t>
      </w:r>
      <w:r>
        <w:rPr>
          <w:rFonts w:ascii="Arial" w:hAnsi="Arial" w:cs="Arial" w:eastAsia="Arial"/>
          <w:w w:val="9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Si/SiO</w:t>
      </w:r>
      <w:r>
        <w:rPr>
          <w:rFonts w:ascii="Arial" w:hAnsi="Arial" w:cs="Arial" w:eastAsia="Arial"/>
          <w:spacing w:val="-4"/>
          <w:position w:val="-3"/>
          <w:sz w:val="10"/>
          <w:szCs w:val="10"/>
        </w:rPr>
        <w:t>2</w:t>
      </w:r>
      <w:r>
        <w:rPr>
          <w:rFonts w:ascii="Arial" w:hAnsi="Arial" w:cs="Arial" w:eastAsia="Arial"/>
          <w:spacing w:val="-7"/>
          <w:position w:val="-3"/>
          <w:sz w:val="10"/>
          <w:szCs w:val="10"/>
        </w:rPr>
        <w:t> </w:t>
      </w:r>
      <w:r>
        <w:rPr>
          <w:rFonts w:ascii="Arial" w:hAnsi="Arial" w:cs="Arial" w:eastAsia="Arial"/>
          <w:sz w:val="16"/>
          <w:szCs w:val="16"/>
        </w:rPr>
        <w:t>PhC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emitter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temperature.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Inset: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Measured</w:t>
      </w:r>
      <w:hyperlink w:history="true" w:anchor="_bookmark16">
        <w:r>
          <w:rPr>
            <w:rFonts w:ascii="Arial" w:hAnsi="Arial" w:cs="Arial" w:eastAsia="Arial"/>
            <w:spacing w:val="-4"/>
            <w:position w:val="5"/>
            <w:sz w:val="11"/>
            <w:szCs w:val="11"/>
          </w:rPr>
          <w:t>4</w:t>
        </w:r>
      </w:hyperlink>
      <w:r>
        <w:rPr>
          <w:rFonts w:ascii="Arial" w:hAnsi="Arial" w:cs="Arial" w:eastAsia="Arial"/>
          <w:spacing w:val="-4"/>
          <w:position w:val="5"/>
          <w:sz w:val="11"/>
          <w:szCs w:val="11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spectral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emittance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6"/>
          <w:szCs w:val="16"/>
        </w:rPr>
        <w:t>l</w:t>
      </w:r>
      <w:r>
        <w:rPr>
          <w:rFonts w:ascii="Arial" w:hAnsi="Arial" w:cs="Arial" w:eastAsia="Arial"/>
          <w:w w:val="105"/>
          <w:sz w:val="16"/>
          <w:szCs w:val="16"/>
        </w:rPr>
        <w:t>)</w:t>
      </w:r>
      <w:r>
        <w:rPr>
          <w:rFonts w:ascii="Arial" w:hAnsi="Arial" w:cs="Arial" w:eastAsia="Arial"/>
          <w:w w:val="1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1D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PhC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1,285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internal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quantum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efﬁciency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(IQE)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87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photovoltaic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used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SQ1DD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model.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The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model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prediction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(solid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line)</w:t>
      </w:r>
      <w:r>
        <w:rPr>
          <w:rFonts w:ascii="Arial" w:hAnsi="Arial" w:cs="Arial" w:eastAsia="Arial"/>
          <w:w w:val="11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shows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excellent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agreement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with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experimental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points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(symbols).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Error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bars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represent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95%</w:t>
      </w:r>
      <w:r>
        <w:rPr>
          <w:rFonts w:ascii="Arial" w:hAnsi="Arial" w:cs="Arial" w:eastAsia="Arial"/>
          <w:spacing w:val="-25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conﬁdence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interval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(see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hyperlink w:history="true" w:anchor="_bookmark6">
        <w:r>
          <w:rPr>
            <w:rFonts w:ascii="Arial" w:hAnsi="Arial" w:cs="Arial" w:eastAsia="Arial"/>
            <w:spacing w:val="-4"/>
            <w:sz w:val="16"/>
            <w:szCs w:val="16"/>
          </w:rPr>
          <w:t>Methods</w:t>
        </w:r>
      </w:hyperlink>
      <w:r>
        <w:rPr>
          <w:rFonts w:ascii="Arial" w:hAnsi="Arial" w:cs="Arial" w:eastAsia="Arial"/>
          <w:spacing w:val="-4"/>
          <w:sz w:val="16"/>
          <w:szCs w:val="16"/>
        </w:rPr>
        <w:t>).</w:t>
      </w:r>
    </w:p>
    <w:p>
      <w:pPr>
        <w:spacing w:after="0" w:line="261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80" w:h="16060"/>
          <w:pgMar w:top="460" w:bottom="220" w:left="700" w:right="820"/>
          <w:cols w:num="2" w:equalWidth="0">
            <w:col w:w="5262" w:space="40"/>
            <w:col w:w="5458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10"/>
          <w:szCs w:val="10"/>
        </w:rPr>
      </w:pPr>
    </w:p>
    <w:p>
      <w:pPr>
        <w:tabs>
          <w:tab w:pos="10482" w:val="right" w:leader="none"/>
        </w:tabs>
        <w:spacing w:before="77"/>
        <w:ind w:left="277" w:right="0" w:firstLine="0"/>
        <w:jc w:val="left"/>
        <w:rPr>
          <w:rFonts w:ascii="Tahoma" w:hAnsi="Tahoma" w:cs="Tahoma" w:eastAsia="Tahoma"/>
          <w:sz w:val="14"/>
          <w:szCs w:val="14"/>
        </w:rPr>
      </w:pPr>
      <w:r>
        <w:rPr>
          <w:rFonts w:ascii="Arial"/>
          <w:color w:val="ED1C24"/>
          <w:spacing w:val="-4"/>
          <w:sz w:val="13"/>
        </w:rPr>
        <w:t>NATURE </w:t>
      </w:r>
      <w:r>
        <w:rPr>
          <w:rFonts w:ascii="Arial"/>
          <w:color w:val="ED1C24"/>
          <w:spacing w:val="-3"/>
          <w:sz w:val="13"/>
        </w:rPr>
        <w:t>NANOTECHNOLOGY </w:t>
      </w:r>
      <w:r>
        <w:rPr>
          <w:rFonts w:ascii="Arial"/>
          <w:sz w:val="13"/>
        </w:rPr>
        <w:t>| VOL 9 | </w:t>
      </w:r>
      <w:r>
        <w:rPr>
          <w:rFonts w:ascii="Arial"/>
          <w:spacing w:val="-3"/>
          <w:sz w:val="13"/>
        </w:rPr>
        <w:t>FEBRUARY </w:t>
      </w:r>
      <w:r>
        <w:rPr>
          <w:rFonts w:ascii="Arial"/>
          <w:sz w:val="13"/>
        </w:rPr>
        <w:t>2014 |</w:t>
      </w:r>
      <w:r>
        <w:rPr>
          <w:rFonts w:ascii="Arial"/>
          <w:spacing w:val="12"/>
          <w:sz w:val="13"/>
        </w:rPr>
        <w:t> </w:t>
      </w:r>
      <w:hyperlink r:id="rId9">
        <w:r>
          <w:rPr>
            <w:rFonts w:ascii="Arial"/>
            <w:color w:val="356A99"/>
            <w:sz w:val="13"/>
          </w:rPr>
          <w:t>www.nature.com/naturenanotechnology</w:t>
        </w:r>
      </w:hyperlink>
      <w:r>
        <w:rPr>
          <w:rFonts w:ascii="Tahoma"/>
          <w:sz w:val="14"/>
        </w:rPr>
        <w:tab/>
        <w:t>127</w:t>
      </w:r>
    </w:p>
    <w:p>
      <w:pPr>
        <w:spacing w:after="0"/>
        <w:jc w:val="left"/>
        <w:rPr>
          <w:rFonts w:ascii="Tahoma" w:hAnsi="Tahoma" w:cs="Tahoma" w:eastAsia="Tahoma"/>
          <w:sz w:val="14"/>
          <w:szCs w:val="14"/>
        </w:rPr>
        <w:sectPr>
          <w:type w:val="continuous"/>
          <w:pgSz w:w="12280" w:h="16060"/>
          <w:pgMar w:top="460" w:bottom="220" w:left="700" w:right="820"/>
        </w:sectPr>
      </w:pPr>
    </w:p>
    <w:p>
      <w:pPr>
        <w:spacing w:line="240" w:lineRule="auto" w:before="4"/>
        <w:rPr>
          <w:rFonts w:ascii="Tahoma" w:hAnsi="Tahoma" w:cs="Tahoma" w:eastAsia="Tahoma"/>
          <w:sz w:val="6"/>
          <w:szCs w:val="6"/>
        </w:rPr>
      </w:pPr>
    </w:p>
    <w:p>
      <w:pPr>
        <w:spacing w:line="453" w:lineRule="exact"/>
        <w:ind w:left="10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position w:val="-8"/>
          <w:sz w:val="20"/>
          <w:szCs w:val="20"/>
        </w:rPr>
        <w:pict>
          <v:group style="width:527.25pt;height:22.7pt;mso-position-horizontal-relative:char;mso-position-vertical-relative:line" coordorigin="0,0" coordsize="10545,454">
            <v:group style="position:absolute;left:0;top:0;width:10545;height:454" coordorigin="0,0" coordsize="10545,454">
              <v:shape style="position:absolute;left:0;top:0;width:10545;height:454" coordorigin="0,0" coordsize="10545,454" path="m0,454l10545,454,10545,0,0,0,0,454xe" filled="true" fillcolor="#ed1c24" stroked="false">
                <v:path arrowok="t"/>
                <v:fill type="solid"/>
              </v:shape>
              <v:shape style="position:absolute;left:170;top:57;width:1338;height:360" type="#_x0000_t202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6"/>
                          <w:szCs w:val="36"/>
                        </w:rPr>
                      </w:pPr>
                      <w:r>
                        <w:rPr>
                          <w:rFonts w:ascii="Arial"/>
                          <w:color w:val="FFFFFF"/>
                          <w:w w:val="82"/>
                          <w:sz w:val="36"/>
                        </w:rPr>
                        <w:t>LETTERS</w:t>
                      </w:r>
                      <w:r>
                        <w:rPr>
                          <w:rFonts w:ascii="Arial"/>
                          <w:sz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4952;top:117;width:5422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Tahoma"/>
                          <w:color w:val="FFFFFF"/>
                          <w:w w:val="104"/>
                          <w:sz w:val="24"/>
                        </w:rPr>
                        <w:t>N</w:t>
                      </w:r>
                      <w:r>
                        <w:rPr>
                          <w:rFonts w:ascii="Tahoma"/>
                          <w:color w:val="FFFFFF"/>
                          <w:spacing w:val="-30"/>
                          <w:w w:val="116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FFFFFF"/>
                          <w:w w:val="100"/>
                          <w:sz w:val="24"/>
                        </w:rPr>
                        <w:t>TURE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FFFFFF"/>
                          <w:w w:val="106"/>
                          <w:sz w:val="24"/>
                        </w:rPr>
                        <w:t>NAN</w:t>
                      </w:r>
                      <w:r>
                        <w:rPr>
                          <w:rFonts w:ascii="Tahoma"/>
                          <w:color w:val="FFFFFF"/>
                          <w:spacing w:val="-13"/>
                          <w:w w:val="106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w w:val="101"/>
                          <w:sz w:val="24"/>
                        </w:rPr>
                        <w:t>TECHNO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w w:val="101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color w:val="FFFFFF"/>
                          <w:w w:val="102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spacing w:val="-10"/>
                          <w:w w:val="102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FFFFFF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rFonts w:ascii="Tahoma"/>
                          <w:color w:val="FFFFFF"/>
                          <w:spacing w:val="32"/>
                          <w:sz w:val="24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CCCCCC"/>
                            <w:w w:val="99"/>
                            <w:sz w:val="15"/>
                          </w:rPr>
                          <w:t>DOI:</w:t>
                        </w:r>
                        <w:r>
                          <w:rPr>
                            <w:rFonts w:ascii="Arial"/>
                            <w:color w:val="CCCCCC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CCCCCC"/>
                            <w:w w:val="93"/>
                            <w:sz w:val="15"/>
                          </w:rPr>
                          <w:t>10.10</w:t>
                        </w:r>
                        <w:r>
                          <w:rPr>
                            <w:rFonts w:ascii="Arial"/>
                            <w:color w:val="CCCCCC"/>
                            <w:spacing w:val="1"/>
                            <w:w w:val="93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color w:val="CCCCCC"/>
                            <w:w w:val="108"/>
                            <w:sz w:val="15"/>
                          </w:rPr>
                          <w:t>8/NNAN</w:t>
                        </w:r>
                        <w:r>
                          <w:rPr>
                            <w:rFonts w:ascii="Arial"/>
                            <w:color w:val="CCCCCC"/>
                            <w:spacing w:val="-2"/>
                            <w:w w:val="108"/>
                            <w:sz w:val="15"/>
                          </w:rPr>
                          <w:t>O</w:t>
                        </w:r>
                        <w:r>
                          <w:rPr>
                            <w:rFonts w:ascii="Arial"/>
                            <w:color w:val="CCCCCC"/>
                            <w:w w:val="98"/>
                            <w:sz w:val="15"/>
                          </w:rPr>
                          <w:t>.2013.286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ahoma" w:hAnsi="Tahoma" w:cs="Tahoma" w:eastAsia="Tahoma"/>
          <w:position w:val="-8"/>
          <w:sz w:val="20"/>
          <w:szCs w:val="20"/>
        </w:rPr>
      </w:r>
    </w:p>
    <w:p>
      <w:pPr>
        <w:spacing w:line="240" w:lineRule="auto" w:before="9"/>
        <w:rPr>
          <w:rFonts w:ascii="Tahoma" w:hAnsi="Tahoma" w:cs="Tahoma" w:eastAsia="Tahoma"/>
          <w:sz w:val="13"/>
          <w:szCs w:val="13"/>
        </w:rPr>
      </w:pPr>
    </w:p>
    <w:p>
      <w:pPr>
        <w:spacing w:after="0" w:line="240" w:lineRule="auto"/>
        <w:rPr>
          <w:rFonts w:ascii="Tahoma" w:hAnsi="Tahoma" w:cs="Tahoma" w:eastAsia="Tahoma"/>
          <w:sz w:val="13"/>
          <w:szCs w:val="13"/>
        </w:rPr>
        <w:sectPr>
          <w:pgSz w:w="12280" w:h="16060"/>
          <w:pgMar w:header="0" w:footer="37" w:top="480" w:bottom="220" w:left="820" w:right="0"/>
        </w:sectPr>
      </w:pPr>
    </w:p>
    <w:p>
      <w:pPr>
        <w:spacing w:before="74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bookmarkStart w:name="_bookmark2" w:id="8"/>
      <w:bookmarkEnd w:id="8"/>
      <w:r>
        <w:rPr/>
      </w:r>
      <w:r>
        <w:rPr>
          <w:rFonts w:ascii="Calibri"/>
          <w:b/>
          <w:color w:val="231F20"/>
          <w:w w:val="110"/>
          <w:position w:val="4"/>
          <w:sz w:val="16"/>
        </w:rPr>
        <w:t>a  </w:t>
      </w:r>
      <w:r>
        <w:rPr>
          <w:rFonts w:ascii="Calibri"/>
          <w:b/>
          <w:color w:val="231F20"/>
          <w:spacing w:val="19"/>
          <w:w w:val="110"/>
          <w:position w:val="4"/>
          <w:sz w:val="16"/>
        </w:rPr>
        <w:t> </w:t>
      </w:r>
      <w:r>
        <w:rPr>
          <w:rFonts w:ascii="Calibri"/>
          <w:color w:val="231F20"/>
          <w:w w:val="110"/>
          <w:sz w:val="14"/>
        </w:rPr>
        <w:t>0.50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00012pt;width:3pt;height:.1pt;mso-position-horizontal-relative:page;mso-position-vertical-relative:paragraph;z-index:3328" coordorigin="2190,92" coordsize="60,2">
            <v:shape style="position:absolute;left:2190;top:92;width:60;height:2" coordorigin="2190,92" coordsize="60,0" path="m2190,92l2250,9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10"/>
          <w:sz w:val="14"/>
        </w:rPr>
        <w:t>0.45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10518pt;width:3pt;height:.1pt;mso-position-horizontal-relative:page;mso-position-vertical-relative:paragraph;z-index:3304" coordorigin="2190,92" coordsize="60,2">
            <v:shape style="position:absolute;left:2190;top:92;width:60;height:2" coordorigin="2190,92" coordsize="60,0" path="m2190,92l2250,9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15"/>
          <w:sz w:val="14"/>
        </w:rPr>
        <w:t>0.40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22658pt;width:3pt;height:.1pt;mso-position-horizontal-relative:page;mso-position-vertical-relative:paragraph;z-index:3280" coordorigin="2190,92" coordsize="60,2">
            <v:shape style="position:absolute;left:2190;top:92;width:60;height:2" coordorigin="2190,92" coordsize="60,0" path="m2190,92l2250,9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05"/>
          <w:sz w:val="14"/>
        </w:rPr>
        <w:t>0.35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34165pt;width:3pt;height:.1pt;mso-position-horizontal-relative:page;mso-position-vertical-relative:paragraph;z-index:3256" coordorigin="2190,93" coordsize="60,2">
            <v:shape style="position:absolute;left:2190;top:93;width:60;height:2" coordorigin="2190,93" coordsize="60,0" path="m2190,93l2250,93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shape style="position:absolute;margin-left:77.979919pt;margin-top:.581665pt;width:11.45pt;height:43.5pt;mso-position-horizontal-relative:page;mso-position-vertical-relative:paragraph;z-index:3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231F20"/>
                      <w:w w:val="97"/>
                      <w:sz w:val="14"/>
                      <w:szCs w:val="14"/>
                    </w:rPr>
                    <w:t>P</w:t>
                  </w:r>
                  <w:r>
                    <w:rPr>
                      <w:rFonts w:ascii="Calibri" w:hAnsi="Calibri" w:cs="Calibri" w:eastAsia="Calibri"/>
                      <w:color w:val="231F20"/>
                      <w:w w:val="104"/>
                      <w:position w:val="-3"/>
                      <w:sz w:val="10"/>
                      <w:szCs w:val="10"/>
                    </w:rPr>
                    <w:t>out</w:t>
                  </w:r>
                  <w:r>
                    <w:rPr>
                      <w:rFonts w:ascii="Calibri" w:hAnsi="Calibri" w:cs="Calibri" w:eastAsia="Calibri"/>
                      <w:color w:val="231F20"/>
                      <w:spacing w:val="9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119"/>
                      <w:sz w:val="14"/>
                      <w:szCs w:val="14"/>
                    </w:rPr>
                    <w:t>(W</w:t>
                  </w:r>
                  <w:r>
                    <w:rPr>
                      <w:rFonts w:ascii="Calibri" w:hAnsi="Calibri" w:cs="Calibri" w:eastAsia="Calibri"/>
                      <w:color w:val="231F20"/>
                      <w:sz w:val="14"/>
                      <w:szCs w:val="14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105"/>
                      <w:sz w:val="14"/>
                      <w:szCs w:val="14"/>
                    </w:rPr>
                    <w:t>cm</w:t>
                  </w:r>
                  <w:r>
                    <w:rPr>
                      <w:rFonts w:ascii="Calibri" w:hAnsi="Calibri" w:cs="Calibri" w:eastAsia="Calibri"/>
                      <w:color w:val="231F20"/>
                      <w:w w:val="115"/>
                      <w:position w:val="4"/>
                      <w:sz w:val="10"/>
                      <w:szCs w:val="10"/>
                    </w:rPr>
                    <w:t>−2</w:t>
                  </w:r>
                  <w:r>
                    <w:rPr>
                      <w:rFonts w:ascii="Calibri" w:hAnsi="Calibri" w:cs="Calibri" w:eastAsia="Calibri"/>
                      <w:color w:val="231F20"/>
                      <w:w w:val="131"/>
                      <w:sz w:val="14"/>
                      <w:szCs w:val="14"/>
                    </w:rPr>
                    <w:t>)</w:t>
                  </w:r>
                  <w:r>
                    <w:rPr>
                      <w:rFonts w:ascii="Calibri" w:hAnsi="Calibri" w:cs="Calibri" w:eastAsia="Calibri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10"/>
          <w:sz w:val="14"/>
        </w:rPr>
        <w:t>0.30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44122pt;width:3pt;height:.1pt;mso-position-horizontal-relative:page;mso-position-vertical-relative:paragraph;z-index:3232" coordorigin="2190,93" coordsize="60,2">
            <v:shape style="position:absolute;left:2190;top:93;width:60;height:2" coordorigin="2190,93" coordsize="60,0" path="m2190,93l2250,93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05"/>
          <w:sz w:val="14"/>
        </w:rPr>
        <w:t>0.25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00323pt;width:3pt;height:.1pt;mso-position-horizontal-relative:page;mso-position-vertical-relative:paragraph;z-index:3208" coordorigin="2190,92" coordsize="60,2">
            <v:shape style="position:absolute;left:2190;top:92;width:60;height:2" coordorigin="2190,92" coordsize="60,0" path="m2190,92l2250,9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10"/>
          <w:sz w:val="14"/>
        </w:rPr>
        <w:t>0.20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10463pt;width:3pt;height:.1pt;mso-position-horizontal-relative:page;mso-position-vertical-relative:paragraph;z-index:3184" coordorigin="2190,92" coordsize="60,2">
            <v:shape style="position:absolute;left:2190;top:92;width:60;height:2" coordorigin="2190,92" coordsize="60,0" path="m2190,92l2250,9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95"/>
          <w:sz w:val="14"/>
        </w:rPr>
        <w:t>0.15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21420pt;width:3pt;height:.1pt;mso-position-horizontal-relative:page;mso-position-vertical-relative:paragraph;z-index:3160" coordorigin="2190,92" coordsize="60,2">
            <v:shape style="position:absolute;left:2190;top:92;width:60;height:2" coordorigin="2190,92" coordsize="60,0" path="m2190,92l2250,9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sz w:val="14"/>
        </w:rPr>
        <w:t>0.10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09.475998pt;margin-top:4.632537pt;width:3pt;height:.1pt;mso-position-horizontal-relative:page;mso-position-vertical-relative:paragraph;z-index:3136" coordorigin="2190,93" coordsize="60,2">
            <v:shape style="position:absolute;left:2190;top:93;width:60;height:2" coordorigin="2190,93" coordsize="60,0" path="m2190,93l2250,93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10"/>
          <w:sz w:val="14"/>
        </w:rPr>
        <w:t>0.05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40" w:lineRule="auto" w:before="9"/>
        <w:rPr>
          <w:rFonts w:ascii="Calibri" w:hAnsi="Calibri" w:cs="Calibri" w:eastAsia="Calibri"/>
          <w:sz w:val="12"/>
          <w:szCs w:val="12"/>
        </w:rPr>
      </w:pPr>
    </w:p>
    <w:p>
      <w:pPr>
        <w:spacing w:line="355" w:lineRule="auto" w:before="0"/>
        <w:ind w:left="843" w:right="0" w:hanging="34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112.475998pt;margin-top:-5.037158pt;width:174.4pt;height:179.6pt;mso-position-horizontal-relative:page;mso-position-vertical-relative:paragraph;z-index:3112" coordorigin="2250,-101" coordsize="3488,3592">
            <v:group style="position:absolute;left:2533;top:-101;width:3143;height:3494" coordorigin="2533,-101" coordsize="3143,3494">
              <v:shape style="position:absolute;left:2533;top:-101;width:3143;height:3494" coordorigin="2533,-101" coordsize="3143,3494" path="m5676,-101l5477,-101,5381,-16,5281,79,5172,190,5066,303,4963,419,4862,537,4763,657,4666,779,4571,902,4478,1027,4386,1153,4295,1280,4205,1408,4115,1536,3760,2050,3671,2178,3582,2305,3491,2431,3400,2556,3355,2616,3312,2673,3282,2711,3187,2830,3154,2871,3086,2953,3015,3035,2941,3113,2863,3187,2783,3254,2698,3313,2610,3362,2547,3389,2533,3393,2560,3393,2642,3362,2737,3315,2829,3257,2917,3190,3002,3117,3083,3038,3162,2957,3237,2874,3413,2673,3460,2616,3508,2556,3604,2436,3699,2315,3793,2193,3980,1948,4259,1579,4353,1456,4447,1334,4542,1212,4637,1091,4734,972,4833,853,4932,736,5034,620,5137,506,5243,394,5351,284,5461,177,5567,79,5676,-15,5676,-101xe" filled="true" fillcolor="#dcda95" stroked="false">
                <v:path arrowok="t"/>
                <v:fill type="solid"/>
              </v:shape>
            </v:group>
            <v:group style="position:absolute;left:2747;top:1433;width:2929;height:1961" coordorigin="2747,1433" coordsize="2929,1961">
              <v:shape style="position:absolute;left:2747;top:1433;width:2929;height:1961" coordorigin="2747,1433" coordsize="2929,1961" path="m5676,1433l5567,1519,4594,2308,4421,2444,4334,2511,4247,2577,4159,2643,4070,2708,3981,2772,3891,2836,3800,2898,3648,3000,3590,3038,3516,3082,3441,3125,3365,3167,3288,3206,3210,3243,3130,3277,3049,3309,2968,3337,2885,3361,2801,3382,2774,3389,2747,3393,2811,3393,2842,3389,2873,3382,2917,3373,3003,3353,3089,3329,3173,3302,3257,3273,3340,3241,3422,3207,3503,3170,3583,3132,3662,3092,3765,3038,3831,3000,3918,2950,4004,2898,4089,2846,4174,2793,4258,2740,4425,2631,4591,2521,4755,2409,5000,2237,5676,1752,5676,1433xe" filled="true" fillcolor="#f5987c" stroked="false">
                <v:path arrowok="t"/>
                <v:fill type="solid"/>
              </v:shape>
            </v:group>
            <v:group style="position:absolute;left:2618;top:532;width:3058;height:2861" coordorigin="2618,532" coordsize="3058,2861">
              <v:shape style="position:absolute;left:2618;top:532;width:3058;height:2861" coordorigin="2618,532" coordsize="3058,2861" path="m5676,532l5611,591,5498,696,5398,793,5298,891,5200,990,5103,1091,5006,1192,4911,1294,4816,1396,4721,1499,4063,2223,3968,2325,3872,2427,3775,2528,3678,2628,3580,2727,3527,2778,3403,2894,3329,2962,3254,3028,3177,3091,3098,3152,3016,3209,2931,3261,2844,3308,2753,3349,2659,3382,2618,3393,2659,3393,2682,3389,2704,3382,2752,3368,2845,3335,2937,3296,3027,3251,3114,3201,3200,3147,3283,3089,3364,3029,3443,2967,3519,2904,3556,2872,3668,2778,3763,2694,3857,2609,3950,2523,4043,2435,4135,2348,4227,2259,4409,2081,4951,1541,5133,1363,5224,1274,5317,1186,5409,1099,5503,1013,5618,908,5676,856,5676,532xe" filled="true" fillcolor="#a1dada" stroked="false">
                <v:path arrowok="t"/>
                <v:fill type="solid"/>
              </v:shape>
            </v:group>
            <v:group style="position:absolute;left:2447;top:-101;width:2197;height:3494" coordorigin="2447,-101" coordsize="2197,3494">
              <v:shape style="position:absolute;left:2447;top:-101;width:2197;height:3494" coordorigin="2447,-101" coordsize="2197,3494" path="m4643,-101l4475,-101,4410,-16,4342,79,4265,194,4191,311,4119,430,4049,551,3980,672,3914,795,3848,919,3784,1044,3722,1169,3660,1295,3598,1422,3538,1549,3357,1929,3297,2056,3237,2182,3176,2307,3114,2432,3052,2556,3020,2616,2991,2673,2972,2707,2952,2742,2888,2857,2866,2897,2819,2979,2768,3060,2715,3138,2659,3212,2599,3279,2536,3336,2469,3382,2447,3393,2462,3393,2523,3358,2595,3305,2661,3243,2722,3175,2779,3101,2832,3024,2882,2945,2930,2865,2977,2787,3000,2748,3023,2710,3046,2673,3079,2616,3179,2432,3245,2307,3311,2181,3377,2055,3635,1547,3701,1420,3767,1294,3833,1168,3901,1042,3969,918,4039,794,4111,671,4184,550,4260,430,4337,311,4417,194,4499,79,4572,-16,4643,-101xe" filled="true" fillcolor="#c998c5" stroked="false">
                <v:path arrowok="t"/>
                <v:fill type="solid"/>
              </v:shape>
            </v:group>
            <v:group style="position:absolute;left:2363;top:-101;width:1224;height:3494" coordorigin="2363,-101" coordsize="1224,3494">
              <v:shape style="position:absolute;left:2363;top:-101;width:1224;height:3494" coordorigin="2363,-101" coordsize="1224,3494" path="m3587,-101l3490,-101,3454,-16,3418,79,3375,200,3334,321,3294,443,3255,566,3217,689,3181,813,3145,937,3111,1061,3077,1186,3043,1311,3010,1435,2977,1560,2912,1810,2879,1935,2847,2060,2813,2184,2779,2309,2745,2432,2710,2556,2693,2616,2676,2673,2659,2727,2652,2751,2644,2774,2637,2797,2622,2843,2607,2890,2585,2959,2561,3028,2535,3097,2508,3164,2498,3187,2488,3210,2472,3241,2463,3258,2453,3276,2420,3330,2376,3382,2370,3389,2363,3393,2372,3393,2379,3389,2386,3382,2407,3362,2445,3315,2477,3263,2517,3187,2529,3162,2557,3098,2583,3034,2608,2968,2631,2903,2661,2815,2676,2771,2684,2749,2692,2727,2709,2673,2728,2616,2746,2556,2784,2432,2821,2308,2857,2184,2893,2060,2929,1935,2964,1810,3035,1560,3070,1435,3106,1310,3142,1185,3179,1060,3216,936,3255,812,3294,688,3334,565,3376,443,3419,321,3463,199,3510,79,3549,-16,3587,-101xe" filled="true" fillcolor="#939598" stroked="false">
                <v:path arrowok="t"/>
                <v:fill type="solid"/>
              </v:shape>
            </v:group>
            <v:group style="position:absolute;left:5273;top:1919;width:2;height:29" coordorigin="5273,1919" coordsize="2,29">
              <v:shape style="position:absolute;left:5273;top:1919;width:2;height:29" coordorigin="5273,1919" coordsize="0,29" path="m5273,1919l5273,1947e" filled="false" stroked="true" strokeweight=".5pt" strokecolor="#eb2828">
                <v:path arrowok="t"/>
              </v:shape>
            </v:group>
            <v:group style="position:absolute;left:5152;top:1933;width:121;height:2" coordorigin="5152,1933" coordsize="121,2">
              <v:shape style="position:absolute;left:5152;top:1933;width:121;height:2" coordorigin="5152,1933" coordsize="121,0" path="m5152,1933l5273,1933e" filled="false" stroked="true" strokeweight=".5pt" strokecolor="#eb2828">
                <v:path arrowok="t"/>
              </v:shape>
            </v:group>
            <v:group style="position:absolute;left:5152;top:1919;width:2;height:29" coordorigin="5152,1919" coordsize="2,29">
              <v:shape style="position:absolute;left:5152;top:1919;width:2;height:29" coordorigin="5152,1919" coordsize="0,29" path="m5152,1919l5152,1947e" filled="false" stroked="true" strokeweight=".5pt" strokecolor="#eb2828">
                <v:path arrowok="t"/>
              </v:shape>
            </v:group>
            <v:group style="position:absolute;left:4976;top:2142;width:2;height:29" coordorigin="4976,2142" coordsize="2,29">
              <v:shape style="position:absolute;left:4976;top:2142;width:2;height:29" coordorigin="4976,2142" coordsize="0,29" path="m4976,2142l4976,2170e" filled="false" stroked="true" strokeweight=".5pt" strokecolor="#eb2828">
                <v:path arrowok="t"/>
              </v:shape>
            </v:group>
            <v:group style="position:absolute;left:4859;top:2157;width:118;height:2" coordorigin="4859,2157" coordsize="118,2">
              <v:shape style="position:absolute;left:4859;top:2157;width:118;height:2" coordorigin="4859,2157" coordsize="118,0" path="m4859,2157l4976,2157e" filled="false" stroked="true" strokeweight=".5pt" strokecolor="#eb2828">
                <v:path arrowok="t"/>
              </v:shape>
            </v:group>
            <v:group style="position:absolute;left:4859;top:2142;width:2;height:29" coordorigin="4859,2142" coordsize="2,29">
              <v:shape style="position:absolute;left:4859;top:2142;width:2;height:29" coordorigin="4859,2142" coordsize="0,29" path="m4859,2142l4859,2170e" filled="false" stroked="true" strokeweight=".5pt" strokecolor="#eb2828">
                <v:path arrowok="t"/>
              </v:shape>
            </v:group>
            <v:group style="position:absolute;left:4551;top:2471;width:2;height:29" coordorigin="4551,2471" coordsize="2,29">
              <v:shape style="position:absolute;left:4551;top:2471;width:2;height:29" coordorigin="4551,2471" coordsize="0,29" path="m4551,2471l4551,2500e" filled="false" stroked="true" strokeweight=".5pt" strokecolor="#eb2828">
                <v:path arrowok="t"/>
              </v:shape>
            </v:group>
            <v:group style="position:absolute;left:4440;top:2485;width:111;height:2" coordorigin="4440,2485" coordsize="111,2">
              <v:shape style="position:absolute;left:4440;top:2485;width:111;height:2" coordorigin="4440,2485" coordsize="111,0" path="m4440,2485l4551,2485e" filled="false" stroked="true" strokeweight=".5pt" strokecolor="#eb2828">
                <v:path arrowok="t"/>
              </v:shape>
            </v:group>
            <v:group style="position:absolute;left:4440;top:2471;width:2;height:29" coordorigin="4440,2471" coordsize="2,29">
              <v:shape style="position:absolute;left:4440;top:2471;width:2;height:29" coordorigin="4440,2471" coordsize="0,29" path="m4440,2471l4440,2500e" filled="false" stroked="true" strokeweight=".5pt" strokecolor="#eb2828">
                <v:path arrowok="t"/>
              </v:shape>
            </v:group>
            <v:group style="position:absolute;left:4267;top:2667;width:2;height:29" coordorigin="4267,2667" coordsize="2,29">
              <v:shape style="position:absolute;left:4267;top:2667;width:2;height:29" coordorigin="4267,2667" coordsize="0,29" path="m4267,2667l4267,2695e" filled="false" stroked="true" strokeweight=".5pt" strokecolor="#eb2828">
                <v:path arrowok="t"/>
              </v:shape>
            </v:group>
            <v:group style="position:absolute;left:4126;top:2681;width:141;height:2" coordorigin="4126,2681" coordsize="141,2">
              <v:shape style="position:absolute;left:4126;top:2681;width:141;height:2" coordorigin="4126,2681" coordsize="141,0" path="m4126,2681l4267,2681e" filled="false" stroked="true" strokeweight=".5pt" strokecolor="#eb2828">
                <v:path arrowok="t"/>
              </v:shape>
            </v:group>
            <v:group style="position:absolute;left:4126;top:2667;width:2;height:29" coordorigin="4126,2667" coordsize="2,29">
              <v:shape style="position:absolute;left:4126;top:2667;width:2;height:29" coordorigin="4126,2667" coordsize="0,29" path="m4126,2667l4126,2695e" filled="false" stroked="true" strokeweight=".5pt" strokecolor="#eb2828">
                <v:path arrowok="t"/>
              </v:shape>
            </v:group>
            <v:group style="position:absolute;left:4064;top:2780;width:2;height:29" coordorigin="4064,2780" coordsize="2,29">
              <v:shape style="position:absolute;left:4064;top:2780;width:2;height:29" coordorigin="4064,2780" coordsize="0,29" path="m4064,2780l4064,2809e" filled="false" stroked="true" strokeweight=".5pt" strokecolor="#eb2828">
                <v:path arrowok="t"/>
              </v:shape>
            </v:group>
            <v:group style="position:absolute;left:3957;top:2795;width:107;height:2" coordorigin="3957,2795" coordsize="107,2">
              <v:shape style="position:absolute;left:3957;top:2795;width:107;height:2" coordorigin="3957,2795" coordsize="107,0" path="m3957,2795l4064,2795e" filled="false" stroked="true" strokeweight=".5pt" strokecolor="#eb2828">
                <v:path arrowok="t"/>
              </v:shape>
            </v:group>
            <v:group style="position:absolute;left:3957;top:2780;width:2;height:29" coordorigin="3957,2780" coordsize="2,29">
              <v:shape style="position:absolute;left:3957;top:2780;width:2;height:29" coordorigin="3957,2780" coordsize="0,29" path="m3957,2780l3957,2809e" filled="false" stroked="true" strokeweight=".5pt" strokecolor="#eb2828">
                <v:path arrowok="t"/>
              </v:shape>
            </v:group>
            <v:group style="position:absolute;left:3970;top:2873;width:2;height:29" coordorigin="3970,2873" coordsize="2,29">
              <v:shape style="position:absolute;left:3970;top:2873;width:2;height:29" coordorigin="3970,2873" coordsize="0,29" path="m3970,2873l3970,2901e" filled="false" stroked="true" strokeweight=".5pt" strokecolor="#eb2828">
                <v:path arrowok="t"/>
              </v:shape>
            </v:group>
            <v:group style="position:absolute;left:3777;top:2887;width:193;height:2" coordorigin="3777,2887" coordsize="193,2">
              <v:shape style="position:absolute;left:3777;top:2887;width:193;height:2" coordorigin="3777,2887" coordsize="193,0" path="m3777,2887l3970,2887e" filled="false" stroked="true" strokeweight=".5pt" strokecolor="#eb2828">
                <v:path arrowok="t"/>
              </v:shape>
            </v:group>
            <v:group style="position:absolute;left:3777;top:2873;width:2;height:29" coordorigin="3777,2873" coordsize="2,29">
              <v:shape style="position:absolute;left:3777;top:2873;width:2;height:29" coordorigin="3777,2873" coordsize="0,29" path="m3777,2873l3777,2901e" filled="false" stroked="true" strokeweight=".5pt" strokecolor="#eb2828">
                <v:path arrowok="t"/>
              </v:shape>
            </v:group>
            <v:group style="position:absolute;left:3915;top:2868;width:2;height:29" coordorigin="3915,2868" coordsize="2,29">
              <v:shape style="position:absolute;left:3915;top:2868;width:2;height:29" coordorigin="3915,2868" coordsize="0,29" path="m3915,2868l3915,2897e" filled="false" stroked="true" strokeweight=".5pt" strokecolor="#eb2828">
                <v:path arrowok="t"/>
              </v:shape>
            </v:group>
            <v:group style="position:absolute;left:3811;top:2883;width:104;height:2" coordorigin="3811,2883" coordsize="104,2">
              <v:shape style="position:absolute;left:3811;top:2883;width:104;height:2" coordorigin="3811,2883" coordsize="104,0" path="m3811,2883l3915,2883e" filled="false" stroked="true" strokeweight=".5pt" strokecolor="#eb2828">
                <v:path arrowok="t"/>
              </v:shape>
            </v:group>
            <v:group style="position:absolute;left:3811;top:2868;width:2;height:29" coordorigin="3811,2868" coordsize="2,29">
              <v:shape style="position:absolute;left:3811;top:2868;width:2;height:29" coordorigin="3811,2868" coordsize="0,29" path="m3811,2868l3811,2897e" filled="false" stroked="true" strokeweight=".5pt" strokecolor="#eb2828">
                <v:path arrowok="t"/>
              </v:shape>
            </v:group>
            <v:group style="position:absolute;left:3766;top:2969;width:2;height:30" coordorigin="3766,2969" coordsize="2,30">
              <v:shape style="position:absolute;left:3766;top:2969;width:2;height:30" coordorigin="3766,2969" coordsize="0,30" path="m3766,2969l3766,2998e" filled="false" stroked="true" strokeweight=".5pt" strokecolor="#eb2828">
                <v:path arrowok="t"/>
              </v:shape>
            </v:group>
            <v:group style="position:absolute;left:3664;top:2984;width:102;height:2" coordorigin="3664,2984" coordsize="102,2">
              <v:shape style="position:absolute;left:3664;top:2984;width:102;height:2" coordorigin="3664,2984" coordsize="102,0" path="m3664,2984l3766,2984e" filled="false" stroked="true" strokeweight=".5pt" strokecolor="#eb2828">
                <v:path arrowok="t"/>
              </v:shape>
            </v:group>
            <v:group style="position:absolute;left:3664;top:2969;width:2;height:30" coordorigin="3664,2969" coordsize="2,30">
              <v:shape style="position:absolute;left:3664;top:2969;width:2;height:30" coordorigin="3664,2969" coordsize="0,30" path="m3664,2969l3664,2998e" filled="false" stroked="true" strokeweight=".5pt" strokecolor="#eb2828">
                <v:path arrowok="t"/>
              </v:shape>
            </v:group>
            <v:group style="position:absolute;left:3779;top:3006;width:2;height:29" coordorigin="3779,3006" coordsize="2,29">
              <v:shape style="position:absolute;left:3779;top:3006;width:2;height:29" coordorigin="3779,3006" coordsize="0,29" path="m3779,3006l3779,3034e" filled="false" stroked="true" strokeweight=".5pt" strokecolor="#eb2828">
                <v:path arrowok="t"/>
              </v:shape>
            </v:group>
            <v:group style="position:absolute;left:3587;top:3020;width:192;height:2" coordorigin="3587,3020" coordsize="192,2">
              <v:shape style="position:absolute;left:3587;top:3020;width:192;height:2" coordorigin="3587,3020" coordsize="192,0" path="m3587,3020l3779,3020e" filled="false" stroked="true" strokeweight=".5pt" strokecolor="#eb2828">
                <v:path arrowok="t"/>
              </v:shape>
            </v:group>
            <v:group style="position:absolute;left:3587;top:3006;width:2;height:29" coordorigin="3587,3006" coordsize="2,29">
              <v:shape style="position:absolute;left:3587;top:3006;width:2;height:29" coordorigin="3587,3006" coordsize="0,29" path="m3587,3006l3587,3034e" filled="false" stroked="true" strokeweight=".5pt" strokecolor="#eb2828">
                <v:path arrowok="t"/>
              </v:shape>
            </v:group>
            <v:group style="position:absolute;left:3575;top:3105;width:2;height:30" coordorigin="3575,3105" coordsize="2,30">
              <v:shape style="position:absolute;left:3575;top:3105;width:2;height:30" coordorigin="3575,3105" coordsize="0,30" path="m3575,3105l3575,3135e" filled="false" stroked="true" strokeweight=".5pt" strokecolor="#eb2828">
                <v:path arrowok="t"/>
              </v:shape>
            </v:group>
            <v:group style="position:absolute;left:3475;top:3120;width:101;height:2" coordorigin="3475,3120" coordsize="101,2">
              <v:shape style="position:absolute;left:3475;top:3120;width:101;height:2" coordorigin="3475,3120" coordsize="101,0" path="m3475,3120l3575,3120e" filled="false" stroked="true" strokeweight=".5pt" strokecolor="#eb2828">
                <v:path arrowok="t"/>
              </v:shape>
            </v:group>
            <v:group style="position:absolute;left:3475;top:3105;width:2;height:30" coordorigin="3475,3105" coordsize="2,30">
              <v:shape style="position:absolute;left:3475;top:3105;width:2;height:30" coordorigin="3475,3105" coordsize="0,30" path="m3475,3105l3475,3135e" filled="false" stroked="true" strokeweight=".5pt" strokecolor="#eb2828">
                <v:path arrowok="t"/>
              </v:shape>
            </v:group>
            <v:group style="position:absolute;left:3427;top:3188;width:2;height:29" coordorigin="3427,3188" coordsize="2,29">
              <v:shape style="position:absolute;left:3427;top:3188;width:2;height:29" coordorigin="3427,3188" coordsize="0,29" path="m3427,3188l3427,3216e" filled="false" stroked="true" strokeweight=".5pt" strokecolor="#eb2828">
                <v:path arrowok="t"/>
              </v:shape>
            </v:group>
            <v:group style="position:absolute;left:3328;top:3201;width:100;height:2" coordorigin="3328,3201" coordsize="100,2">
              <v:shape style="position:absolute;left:3328;top:3201;width:100;height:2" coordorigin="3328,3201" coordsize="100,0" path="m3328,3201l3427,3201e" filled="false" stroked="true" strokeweight=".5pt" strokecolor="#eb2828">
                <v:path arrowok="t"/>
              </v:shape>
            </v:group>
            <v:group style="position:absolute;left:3328;top:3188;width:2;height:29" coordorigin="3328,3188" coordsize="2,29">
              <v:shape style="position:absolute;left:3328;top:3188;width:2;height:29" coordorigin="3328,3188" coordsize="0,29" path="m3328,3188l3328,3216e" filled="false" stroked="true" strokeweight=".5pt" strokecolor="#eb2828">
                <v:path arrowok="t"/>
              </v:shape>
            </v:group>
            <v:group style="position:absolute;left:3357;top:3248;width:2;height:29" coordorigin="3357,3248" coordsize="2,29">
              <v:shape style="position:absolute;left:3357;top:3248;width:2;height:29" coordorigin="3357,3248" coordsize="0,29" path="m3357,3248l3357,3276e" filled="false" stroked="true" strokeweight=".5pt" strokecolor="#eb2828">
                <v:path arrowok="t"/>
              </v:shape>
            </v:group>
            <v:group style="position:absolute;left:3167;top:3262;width:191;height:2" coordorigin="3167,3262" coordsize="191,2">
              <v:shape style="position:absolute;left:3167;top:3262;width:191;height:2" coordorigin="3167,3262" coordsize="191,0" path="m3167,3262l3357,3262e" filled="false" stroked="true" strokeweight=".5pt" strokecolor="#eb2828">
                <v:path arrowok="t"/>
              </v:shape>
            </v:group>
            <v:group style="position:absolute;left:3167;top:3248;width:2;height:29" coordorigin="3167,3248" coordsize="2,29">
              <v:shape style="position:absolute;left:3167;top:3248;width:2;height:29" coordorigin="3167,3248" coordsize="0,29" path="m3167,3248l3167,3276e" filled="false" stroked="true" strokeweight=".5pt" strokecolor="#eb2828">
                <v:path arrowok="t"/>
              </v:shape>
            </v:group>
            <v:group style="position:absolute;left:3230;top:3290;width:2;height:29" coordorigin="3230,3290" coordsize="2,29">
              <v:shape style="position:absolute;left:3230;top:3290;width:2;height:29" coordorigin="3230,3290" coordsize="0,29" path="m3230,3290l3230,3319e" filled="false" stroked="true" strokeweight=".5pt" strokecolor="#eb2828">
                <v:path arrowok="t"/>
              </v:shape>
            </v:group>
            <v:group style="position:absolute;left:3040;top:3305;width:190;height:2" coordorigin="3040,3305" coordsize="190,2">
              <v:shape style="position:absolute;left:3040;top:3305;width:190;height:2" coordorigin="3040,3305" coordsize="190,0" path="m3040,3305l3230,3305e" filled="false" stroked="true" strokeweight=".5pt" strokecolor="#eb2828">
                <v:path arrowok="t"/>
              </v:shape>
            </v:group>
            <v:group style="position:absolute;left:3040;top:3290;width:2;height:29" coordorigin="3040,3290" coordsize="2,29">
              <v:shape style="position:absolute;left:3040;top:3290;width:2;height:29" coordorigin="3040,3290" coordsize="0,29" path="m3040,3290l3040,3319e" filled="false" stroked="true" strokeweight=".5pt" strokecolor="#eb2828">
                <v:path arrowok="t"/>
              </v:shape>
            </v:group>
            <v:group style="position:absolute;left:3167;top:3337;width:2;height:29" coordorigin="3167,3337" coordsize="2,29">
              <v:shape style="position:absolute;left:3167;top:3337;width:2;height:29" coordorigin="3167,3337" coordsize="0,29" path="m3167,3337l3167,3365e" filled="false" stroked="true" strokeweight=".5pt" strokecolor="#eb2828">
                <v:path arrowok="t"/>
              </v:shape>
            </v:group>
            <v:group style="position:absolute;left:2977;top:3350;width:190;height:2" coordorigin="2977,3350" coordsize="190,2">
              <v:shape style="position:absolute;left:2977;top:3350;width:190;height:2" coordorigin="2977,3350" coordsize="190,0" path="m2977,3350l3167,3350e" filled="false" stroked="true" strokeweight=".5pt" strokecolor="#eb2828">
                <v:path arrowok="t"/>
              </v:shape>
            </v:group>
            <v:group style="position:absolute;left:2977;top:3337;width:2;height:29" coordorigin="2977,3337" coordsize="2,29">
              <v:shape style="position:absolute;left:2977;top:3337;width:2;height:29" coordorigin="2977,3337" coordsize="0,29" path="m2977,3337l2977,3365e" filled="false" stroked="true" strokeweight=".5pt" strokecolor="#eb2828">
                <v:path arrowok="t"/>
              </v:shape>
            </v:group>
            <v:group style="position:absolute;left:3106;top:3428;width:2;height:60" coordorigin="3106,3428" coordsize="2,60">
              <v:shape style="position:absolute;left:3106;top:3428;width:2;height:60" coordorigin="3106,3428" coordsize="0,60" path="m3106,3488l3106,3428e" filled="false" stroked="true" strokeweight=".25pt" strokecolor="#231f20">
                <v:path arrowok="t"/>
              </v:shape>
            </v:group>
            <v:group style="position:absolute;left:3962;top:3428;width:2;height:60" coordorigin="3962,3428" coordsize="2,60">
              <v:shape style="position:absolute;left:3962;top:3428;width:2;height:60" coordorigin="3962,3428" coordsize="0,60" path="m3962,3488l3962,3428e" filled="false" stroked="true" strokeweight=".25pt" strokecolor="#231f20">
                <v:path arrowok="t"/>
              </v:shape>
            </v:group>
            <v:group style="position:absolute;left:4818;top:3428;width:2;height:60" coordorigin="4818,3428" coordsize="2,60">
              <v:shape style="position:absolute;left:4818;top:3428;width:2;height:60" coordorigin="4818,3428" coordsize="0,60" path="m4818,3488l4818,3428e" filled="false" stroked="true" strokeweight=".25pt" strokecolor="#231f20">
                <v:path arrowok="t"/>
              </v:shape>
            </v:group>
            <v:group style="position:absolute;left:5488;top:1048;width:2;height:44" coordorigin="5488,1048" coordsize="2,44">
              <v:shape style="position:absolute;left:5488;top:1048;width:2;height:44" coordorigin="5488,1048" coordsize="0,44" path="m5488,1048l5488,1092e" filled="false" stroked="true" strokeweight=".5pt" strokecolor="#20bcbd">
                <v:path arrowok="t"/>
              </v:shape>
            </v:group>
            <v:group style="position:absolute;left:5383;top:1070;width:105;height:2" coordorigin="5383,1070" coordsize="105,2">
              <v:shape style="position:absolute;left:5383;top:1070;width:105;height:2" coordorigin="5383,1070" coordsize="105,0" path="m5383,1070l5488,1070e" filled="false" stroked="true" strokeweight=".5pt" strokecolor="#20bcbd">
                <v:path arrowok="t"/>
              </v:shape>
            </v:group>
            <v:group style="position:absolute;left:5383;top:1048;width:2;height:44" coordorigin="5383,1048" coordsize="2,44">
              <v:shape style="position:absolute;left:5383;top:1048;width:2;height:44" coordorigin="5383,1048" coordsize="0,44" path="m5383,1048l5383,1092e" filled="false" stroked="true" strokeweight=".5pt" strokecolor="#20bcbd">
                <v:path arrowok="t"/>
              </v:shape>
            </v:group>
            <v:group style="position:absolute;left:5258;top:1281;width:2;height:43" coordorigin="5258,1281" coordsize="2,43">
              <v:shape style="position:absolute;left:5258;top:1281;width:2;height:43" coordorigin="5258,1281" coordsize="0,43" path="m5258,1281l5258,1324e" filled="false" stroked="true" strokeweight=".5pt" strokecolor="#20bcbd">
                <v:path arrowok="t"/>
              </v:shape>
            </v:group>
            <v:group style="position:absolute;left:5165;top:1303;width:94;height:2" coordorigin="5165,1303" coordsize="94,2">
              <v:shape style="position:absolute;left:5165;top:1303;width:94;height:2" coordorigin="5165,1303" coordsize="94,0" path="m5165,1303l5258,1303e" filled="false" stroked="true" strokeweight=".5pt" strokecolor="#20bcbd">
                <v:path arrowok="t"/>
              </v:shape>
            </v:group>
            <v:group style="position:absolute;left:5165;top:1281;width:2;height:43" coordorigin="5165,1281" coordsize="2,43">
              <v:shape style="position:absolute;left:5165;top:1281;width:2;height:43" coordorigin="5165,1281" coordsize="0,43" path="m5165,1281l5165,1324e" filled="false" stroked="true" strokeweight=".5pt" strokecolor="#20bcbd">
                <v:path arrowok="t"/>
              </v:shape>
            </v:group>
            <v:group style="position:absolute;left:4966;top:1565;width:2;height:43" coordorigin="4966,1565" coordsize="2,43">
              <v:shape style="position:absolute;left:4966;top:1565;width:2;height:43" coordorigin="4966,1565" coordsize="0,43" path="m4966,1565l4966,1608e" filled="false" stroked="true" strokeweight=".5pt" strokecolor="#20bcbd">
                <v:path arrowok="t"/>
              </v:shape>
            </v:group>
            <v:group style="position:absolute;left:4878;top:1587;width:88;height:2" coordorigin="4878,1587" coordsize="88,2">
              <v:shape style="position:absolute;left:4878;top:1587;width:88;height:2" coordorigin="4878,1587" coordsize="88,0" path="m4878,1587l4966,1587e" filled="false" stroked="true" strokeweight=".5pt" strokecolor="#20bcbd">
                <v:path arrowok="t"/>
              </v:shape>
            </v:group>
            <v:group style="position:absolute;left:4878;top:1565;width:2;height:43" coordorigin="4878,1565" coordsize="2,43">
              <v:shape style="position:absolute;left:4878;top:1565;width:2;height:43" coordorigin="4878,1565" coordsize="0,43" path="m4878,1565l4878,1608e" filled="false" stroked="true" strokeweight=".5pt" strokecolor="#20bcbd">
                <v:path arrowok="t"/>
              </v:shape>
            </v:group>
            <v:group style="position:absolute;left:4660;top:1804;width:2;height:43" coordorigin="4660,1804" coordsize="2,43">
              <v:shape style="position:absolute;left:4660;top:1804;width:2;height:43" coordorigin="4660,1804" coordsize="0,43" path="m4660,1804l4660,1846e" filled="false" stroked="true" strokeweight=".5pt" strokecolor="#20bcbd">
                <v:path arrowok="t"/>
              </v:shape>
            </v:group>
            <v:group style="position:absolute;left:4596;top:1825;width:65;height:2" coordorigin="4596,1825" coordsize="65,2">
              <v:shape style="position:absolute;left:4596;top:1825;width:65;height:2" coordorigin="4596,1825" coordsize="65,0" path="m4596,1825l4660,1825e" filled="false" stroked="true" strokeweight=".5pt" strokecolor="#20bcbd">
                <v:path arrowok="t"/>
              </v:shape>
            </v:group>
            <v:group style="position:absolute;left:4596;top:1804;width:2;height:43" coordorigin="4596,1804" coordsize="2,43">
              <v:shape style="position:absolute;left:4596;top:1804;width:2;height:43" coordorigin="4596,1804" coordsize="0,43" path="m4596,1804l4596,1846e" filled="false" stroked="true" strokeweight=".5pt" strokecolor="#20bcbd">
                <v:path arrowok="t"/>
              </v:shape>
            </v:group>
            <v:group style="position:absolute;left:4334;top:2102;width:2;height:44" coordorigin="4334,2102" coordsize="2,44">
              <v:shape style="position:absolute;left:4334;top:2102;width:2;height:44" coordorigin="4334,2102" coordsize="0,44" path="m4334,2102l4334,2146e" filled="false" stroked="true" strokeweight=".5pt" strokecolor="#20bcbd">
                <v:path arrowok="t"/>
              </v:shape>
            </v:group>
            <v:group style="position:absolute;left:4247;top:2124;width:87;height:2" coordorigin="4247,2124" coordsize="87,2">
              <v:shape style="position:absolute;left:4247;top:2124;width:87;height:2" coordorigin="4247,2124" coordsize="87,0" path="m4247,2124l4334,2124e" filled="false" stroked="true" strokeweight=".5pt" strokecolor="#20bcbd">
                <v:path arrowok="t"/>
              </v:shape>
            </v:group>
            <v:group style="position:absolute;left:4247;top:2102;width:2;height:44" coordorigin="4247,2102" coordsize="2,44">
              <v:shape style="position:absolute;left:4247;top:2102;width:2;height:44" coordorigin="4247,2102" coordsize="0,44" path="m4247,2102l4247,2146e" filled="false" stroked="true" strokeweight=".5pt" strokecolor="#20bcbd">
                <v:path arrowok="t"/>
              </v:shape>
            </v:group>
            <v:group style="position:absolute;left:4060;top:2388;width:2;height:44" coordorigin="4060,2388" coordsize="2,44">
              <v:shape style="position:absolute;left:4060;top:2388;width:2;height:44" coordorigin="4060,2388" coordsize="0,44" path="m4060,2388l4060,2432e" filled="false" stroked="true" strokeweight=".5pt" strokecolor="#20bcbd">
                <v:path arrowok="t"/>
              </v:shape>
            </v:group>
            <v:group style="position:absolute;left:3978;top:2410;width:83;height:2" coordorigin="3978,2410" coordsize="83,2">
              <v:shape style="position:absolute;left:3978;top:2410;width:83;height:2" coordorigin="3978,2410" coordsize="83,0" path="m3978,2410l4060,2410e" filled="false" stroked="true" strokeweight=".5pt" strokecolor="#20bcbd">
                <v:path arrowok="t"/>
              </v:shape>
            </v:group>
            <v:group style="position:absolute;left:3978;top:2388;width:2;height:44" coordorigin="3978,2388" coordsize="2,44">
              <v:shape style="position:absolute;left:3978;top:2388;width:2;height:44" coordorigin="3978,2388" coordsize="0,44" path="m3978,2388l3978,2432e" filled="false" stroked="true" strokeweight=".5pt" strokecolor="#20bcbd">
                <v:path arrowok="t"/>
              </v:shape>
            </v:group>
            <v:group style="position:absolute;left:3899;top:2498;width:2;height:44" coordorigin="3899,2498" coordsize="2,44">
              <v:shape style="position:absolute;left:3899;top:2498;width:2;height:44" coordorigin="3899,2498" coordsize="0,44" path="m3899,2498l3899,2542e" filled="false" stroked="true" strokeweight=".5pt" strokecolor="#20bcbd">
                <v:path arrowok="t"/>
              </v:shape>
            </v:group>
            <v:group style="position:absolute;left:3854;top:2520;width:46;height:2" coordorigin="3854,2520" coordsize="46,2">
              <v:shape style="position:absolute;left:3854;top:2520;width:46;height:2" coordorigin="3854,2520" coordsize="46,0" path="m3854,2520l3899,2520e" filled="false" stroked="true" strokeweight=".5pt" strokecolor="#20bcbd">
                <v:path arrowok="t"/>
              </v:shape>
            </v:group>
            <v:group style="position:absolute;left:3854;top:2498;width:2;height:44" coordorigin="3854,2498" coordsize="2,44">
              <v:shape style="position:absolute;left:3854;top:2498;width:2;height:44" coordorigin="3854,2498" coordsize="0,44" path="m3854,2498l3854,2542e" filled="false" stroked="true" strokeweight=".5pt" strokecolor="#20bcbd">
                <v:path arrowok="t"/>
              </v:shape>
            </v:group>
            <v:group style="position:absolute;left:3818;top:2588;width:2;height:43" coordorigin="3818,2588" coordsize="2,43">
              <v:shape style="position:absolute;left:3818;top:2588;width:2;height:43" coordorigin="3818,2588" coordsize="0,43" path="m3818,2588l3818,2630e" filled="false" stroked="true" strokeweight=".5pt" strokecolor="#20bcbd">
                <v:path arrowok="t"/>
              </v:shape>
            </v:group>
            <v:group style="position:absolute;left:3739;top:2609;width:79;height:2" coordorigin="3739,2609" coordsize="79,2">
              <v:shape style="position:absolute;left:3739;top:2609;width:79;height:2" coordorigin="3739,2609" coordsize="79,0" path="m3739,2609l3818,2609e" filled="false" stroked="true" strokeweight=".5pt" strokecolor="#20bcbd">
                <v:path arrowok="t"/>
              </v:shape>
            </v:group>
            <v:group style="position:absolute;left:3739;top:2588;width:2;height:43" coordorigin="3739,2588" coordsize="2,43">
              <v:shape style="position:absolute;left:3739;top:2588;width:2;height:43" coordorigin="3739,2588" coordsize="0,43" path="m3739,2588l3739,2630e" filled="false" stroked="true" strokeweight=".5pt" strokecolor="#20bcbd">
                <v:path arrowok="t"/>
              </v:shape>
            </v:group>
            <v:group style="position:absolute;left:3686;top:2691;width:2;height:43" coordorigin="3686,2691" coordsize="2,43">
              <v:shape style="position:absolute;left:3686;top:2691;width:2;height:43" coordorigin="3686,2691" coordsize="0,43" path="m3686,2691l3686,2734e" filled="false" stroked="true" strokeweight=".5pt" strokecolor="#20bcbd">
                <v:path arrowok="t"/>
              </v:shape>
            </v:group>
            <v:group style="position:absolute;left:3646;top:2713;width:40;height:2" coordorigin="3646,2713" coordsize="40,2">
              <v:shape style="position:absolute;left:3646;top:2713;width:40;height:2" coordorigin="3646,2713" coordsize="40,0" path="m3646,2713l3686,2713e" filled="false" stroked="true" strokeweight=".5pt" strokecolor="#20bcbd">
                <v:path arrowok="t"/>
              </v:shape>
            </v:group>
            <v:group style="position:absolute;left:3646;top:2691;width:2;height:43" coordorigin="3646,2691" coordsize="2,43">
              <v:shape style="position:absolute;left:3646;top:2691;width:2;height:43" coordorigin="3646,2691" coordsize="0,43" path="m3646,2691l3646,2734e" filled="false" stroked="true" strokeweight=".5pt" strokecolor="#20bcbd">
                <v:path arrowok="t"/>
              </v:shape>
            </v:group>
            <v:group style="position:absolute;left:3532;top:2838;width:2;height:44" coordorigin="3532,2838" coordsize="2,44">
              <v:shape style="position:absolute;left:3532;top:2838;width:2;height:44" coordorigin="3532,2838" coordsize="0,44" path="m3532,2838l3532,2882e" filled="false" stroked="true" strokeweight=".5pt" strokecolor="#20bcbd">
                <v:path arrowok="t"/>
              </v:shape>
            </v:group>
            <v:group style="position:absolute;left:3497;top:2861;width:35;height:2" coordorigin="3497,2861" coordsize="35,2">
              <v:shape style="position:absolute;left:3497;top:2861;width:35;height:2" coordorigin="3497,2861" coordsize="35,0" path="m3497,2861l3532,2861e" filled="false" stroked="true" strokeweight=".5pt" strokecolor="#20bcbd">
                <v:path arrowok="t"/>
              </v:shape>
            </v:group>
            <v:group style="position:absolute;left:3497;top:2838;width:2;height:44" coordorigin="3497,2838" coordsize="2,44">
              <v:shape style="position:absolute;left:3497;top:2838;width:2;height:44" coordorigin="3497,2838" coordsize="0,44" path="m3497,2838l3497,2882e" filled="false" stroked="true" strokeweight=".5pt" strokecolor="#20bcbd">
                <v:path arrowok="t"/>
              </v:shape>
            </v:group>
            <v:group style="position:absolute;left:3409;top:2969;width:2;height:43" coordorigin="3409,2969" coordsize="2,43">
              <v:shape style="position:absolute;left:3409;top:2969;width:2;height:43" coordorigin="3409,2969" coordsize="0,43" path="m3409,2969l3409,3012e" filled="false" stroked="true" strokeweight=".5pt" strokecolor="#20bcbd">
                <v:path arrowok="t"/>
              </v:shape>
            </v:group>
            <v:group style="position:absolute;left:3334;top:2990;width:76;height:2" coordorigin="3334,2990" coordsize="76,2">
              <v:shape style="position:absolute;left:3334;top:2990;width:76;height:2" coordorigin="3334,2990" coordsize="76,0" path="m3334,2990l3409,2990e" filled="false" stroked="true" strokeweight=".5pt" strokecolor="#20bcbd">
                <v:path arrowok="t"/>
              </v:shape>
            </v:group>
            <v:group style="position:absolute;left:3334;top:2969;width:2;height:43" coordorigin="3334,2969" coordsize="2,43">
              <v:shape style="position:absolute;left:3334;top:2969;width:2;height:43" coordorigin="3334,2969" coordsize="0,43" path="m3334,2969l3334,3012e" filled="false" stroked="true" strokeweight=".5pt" strokecolor="#20bcbd">
                <v:path arrowok="t"/>
              </v:shape>
            </v:group>
            <v:group style="position:absolute;left:3260;top:3061;width:2;height:43" coordorigin="3260,3061" coordsize="2,43">
              <v:shape style="position:absolute;left:3260;top:3061;width:2;height:43" coordorigin="3260,3061" coordsize="0,43" path="m3260,3061l3260,3104e" filled="false" stroked="true" strokeweight=".5pt" strokecolor="#20bcbd">
                <v:path arrowok="t"/>
              </v:shape>
            </v:group>
            <v:group style="position:absolute;left:3220;top:3083;width:41;height:2" coordorigin="3220,3083" coordsize="41,2">
              <v:shape style="position:absolute;left:3220;top:3083;width:41;height:2" coordorigin="3220,3083" coordsize="41,0" path="m3220,3083l3260,3083e" filled="false" stroked="true" strokeweight=".5pt" strokecolor="#20bcbd">
                <v:path arrowok="t"/>
              </v:shape>
            </v:group>
            <v:group style="position:absolute;left:3220;top:3061;width:2;height:43" coordorigin="3220,3061" coordsize="2,43">
              <v:shape style="position:absolute;left:3220;top:3061;width:2;height:43" coordorigin="3220,3061" coordsize="0,43" path="m3220,3061l3220,3104e" filled="false" stroked="true" strokeweight=".5pt" strokecolor="#20bcbd">
                <v:path arrowok="t"/>
              </v:shape>
            </v:group>
            <v:group style="position:absolute;left:3152;top:3139;width:2;height:43" coordorigin="3152,3139" coordsize="2,43">
              <v:shape style="position:absolute;left:3152;top:3139;width:2;height:43" coordorigin="3152,3139" coordsize="0,43" path="m3152,3139l3152,3182e" filled="false" stroked="true" strokeweight=".5pt" strokecolor="#20bcbd">
                <v:path arrowok="t"/>
              </v:shape>
            </v:group>
            <v:group style="position:absolute;left:3102;top:3161;width:50;height:2" coordorigin="3102,3161" coordsize="50,2">
              <v:shape style="position:absolute;left:3102;top:3161;width:50;height:2" coordorigin="3102,3161" coordsize="50,0" path="m3102,3161l3152,3161e" filled="false" stroked="true" strokeweight=".5pt" strokecolor="#20bcbd">
                <v:path arrowok="t"/>
              </v:shape>
            </v:group>
            <v:group style="position:absolute;left:3102;top:3139;width:2;height:43" coordorigin="3102,3139" coordsize="2,43">
              <v:shape style="position:absolute;left:3102;top:3139;width:2;height:43" coordorigin="3102,3139" coordsize="0,43" path="m3102,3139l3102,3182e" filled="false" stroked="true" strokeweight=".5pt" strokecolor="#20bcbd">
                <v:path arrowok="t"/>
              </v:shape>
            </v:group>
            <v:group style="position:absolute;left:3048;top:3211;width:2;height:44" coordorigin="3048,3211" coordsize="2,44">
              <v:shape style="position:absolute;left:3048;top:3211;width:2;height:44" coordorigin="3048,3211" coordsize="0,44" path="m3048,3211l3048,3255e" filled="false" stroked="true" strokeweight=".5pt" strokecolor="#20bcbd">
                <v:path arrowok="t"/>
              </v:shape>
            </v:group>
            <v:group style="position:absolute;left:3019;top:3234;width:30;height:2" coordorigin="3019,3234" coordsize="30,2">
              <v:shape style="position:absolute;left:3019;top:3234;width:30;height:2" coordorigin="3019,3234" coordsize="30,0" path="m3019,3234l3048,3234e" filled="false" stroked="true" strokeweight=".5pt" strokecolor="#20bcbd">
                <v:path arrowok="t"/>
              </v:shape>
            </v:group>
            <v:group style="position:absolute;left:3019;top:3211;width:2;height:44" coordorigin="3019,3211" coordsize="2,44">
              <v:shape style="position:absolute;left:3019;top:3211;width:2;height:44" coordorigin="3019,3211" coordsize="0,44" path="m3019,3211l3019,3255e" filled="false" stroked="true" strokeweight=".5pt" strokecolor="#20bcbd">
                <v:path arrowok="t"/>
              </v:shape>
            </v:group>
            <v:group style="position:absolute;left:4357;top:303;width:2;height:46" coordorigin="4357,303" coordsize="2,46">
              <v:shape style="position:absolute;left:4357;top:303;width:2;height:46" coordorigin="4357,303" coordsize="0,46" path="m4357,303l4357,348e" filled="false" stroked="true" strokeweight=".5pt" strokecolor="#a54198">
                <v:path arrowok="t"/>
              </v:shape>
            </v:group>
            <v:group style="position:absolute;left:4242;top:326;width:116;height:2" coordorigin="4242,326" coordsize="116,2">
              <v:shape style="position:absolute;left:4242;top:326;width:116;height:2" coordorigin="4242,326" coordsize="116,0" path="m4242,326l4357,326e" filled="false" stroked="true" strokeweight=".5pt" strokecolor="#a54198">
                <v:path arrowok="t"/>
              </v:shape>
            </v:group>
            <v:group style="position:absolute;left:4242;top:303;width:2;height:46" coordorigin="4242,303" coordsize="2,46">
              <v:shape style="position:absolute;left:4242;top:303;width:2;height:46" coordorigin="4242,303" coordsize="0,46" path="m4242,303l4242,348e" filled="false" stroked="true" strokeweight=".5pt" strokecolor="#a54198">
                <v:path arrowok="t"/>
              </v:shape>
            </v:group>
            <v:group style="position:absolute;left:4136;top:671;width:2;height:44" coordorigin="4136,671" coordsize="2,44">
              <v:shape style="position:absolute;left:4136;top:671;width:2;height:44" coordorigin="4136,671" coordsize="0,44" path="m4136,671l4136,715e" filled="false" stroked="true" strokeweight=".5pt" strokecolor="#a54198">
                <v:path arrowok="t"/>
              </v:shape>
            </v:group>
            <v:group style="position:absolute;left:4033;top:693;width:103;height:2" coordorigin="4033,693" coordsize="103,2">
              <v:shape style="position:absolute;left:4033;top:693;width:103;height:2" coordorigin="4033,693" coordsize="103,0" path="m4033,693l4136,693e" filled="false" stroked="true" strokeweight=".5pt" strokecolor="#a54198">
                <v:path arrowok="t"/>
              </v:shape>
            </v:group>
            <v:group style="position:absolute;left:4033;top:671;width:2;height:44" coordorigin="4033,671" coordsize="2,44">
              <v:shape style="position:absolute;left:4033;top:671;width:2;height:44" coordorigin="4033,671" coordsize="0,44" path="m4033,671l4033,715e" filled="false" stroked="true" strokeweight=".5pt" strokecolor="#a54198">
                <v:path arrowok="t"/>
              </v:shape>
            </v:group>
            <v:group style="position:absolute;left:3941;top:1013;width:2;height:46" coordorigin="3941,1013" coordsize="2,46">
              <v:shape style="position:absolute;left:3941;top:1013;width:2;height:46" coordorigin="3941,1013" coordsize="0,46" path="m3941,1013l3941,1058e" filled="false" stroked="true" strokeweight=".5pt" strokecolor="#a54198">
                <v:path arrowok="t"/>
              </v:shape>
            </v:group>
            <v:group style="position:absolute;left:3848;top:1035;width:93;height:2" coordorigin="3848,1035" coordsize="93,2">
              <v:shape style="position:absolute;left:3848;top:1035;width:93;height:2" coordorigin="3848,1035" coordsize="93,0" path="m3848,1035l3941,1035e" filled="false" stroked="true" strokeweight=".5pt" strokecolor="#a54198">
                <v:path arrowok="t"/>
              </v:shape>
            </v:group>
            <v:group style="position:absolute;left:3848;top:1013;width:2;height:46" coordorigin="3848,1013" coordsize="2,46">
              <v:shape style="position:absolute;left:3848;top:1013;width:2;height:46" coordorigin="3848,1013" coordsize="0,46" path="m3848,1013l3848,1058e" filled="false" stroked="true" strokeweight=".5pt" strokecolor="#a54198">
                <v:path arrowok="t"/>
              </v:shape>
            </v:group>
            <v:group style="position:absolute;left:3901;top:1167;width:2;height:46" coordorigin="3901,1167" coordsize="2,46">
              <v:shape style="position:absolute;left:3901;top:1167;width:2;height:46" coordorigin="3901,1167" coordsize="0,46" path="m3901,1167l3901,1212e" filled="false" stroked="true" strokeweight=".5pt" strokecolor="#a54198">
                <v:path arrowok="t"/>
              </v:shape>
            </v:group>
            <v:group style="position:absolute;left:3811;top:1190;width:91;height:2" coordorigin="3811,1190" coordsize="91,2">
              <v:shape style="position:absolute;left:3811;top:1190;width:91;height:2" coordorigin="3811,1190" coordsize="91,0" path="m3811,1190l3901,1190e" filled="false" stroked="true" strokeweight=".5pt" strokecolor="#a54198">
                <v:path arrowok="t"/>
              </v:shape>
            </v:group>
            <v:group style="position:absolute;left:3811;top:1167;width:2;height:46" coordorigin="3811,1167" coordsize="2,46">
              <v:shape style="position:absolute;left:3811;top:1167;width:2;height:46" coordorigin="3811,1167" coordsize="0,46" path="m3811,1167l3811,1212e" filled="false" stroked="true" strokeweight=".5pt" strokecolor="#a54198">
                <v:path arrowok="t"/>
              </v:shape>
            </v:group>
            <v:group style="position:absolute;left:3745;top:1325;width:2;height:46" coordorigin="3745,1325" coordsize="2,46">
              <v:shape style="position:absolute;left:3745;top:1325;width:2;height:46" coordorigin="3745,1325" coordsize="0,46" path="m3745,1325l3745,1370e" filled="false" stroked="true" strokeweight=".5pt" strokecolor="#a54198">
                <v:path arrowok="t"/>
              </v:shape>
            </v:group>
            <v:group style="position:absolute;left:3664;top:1348;width:82;height:2" coordorigin="3664,1348" coordsize="82,2">
              <v:shape style="position:absolute;left:3664;top:1348;width:82;height:2" coordorigin="3664,1348" coordsize="82,0" path="m3664,1348l3745,1348e" filled="false" stroked="true" strokeweight=".5pt" strokecolor="#a54198">
                <v:path arrowok="t"/>
              </v:shape>
            </v:group>
            <v:group style="position:absolute;left:3664;top:1325;width:2;height:46" coordorigin="3664,1325" coordsize="2,46">
              <v:shape style="position:absolute;left:3664;top:1325;width:2;height:46" coordorigin="3664,1325" coordsize="0,46" path="m3664,1325l3664,1370e" filled="false" stroked="true" strokeweight=".5pt" strokecolor="#a54198">
                <v:path arrowok="t"/>
              </v:shape>
            </v:group>
            <v:group style="position:absolute;left:3706;top:1454;width:2;height:44" coordorigin="3706,1454" coordsize="2,44">
              <v:shape style="position:absolute;left:3706;top:1454;width:2;height:44" coordorigin="3706,1454" coordsize="0,44" path="m3706,1454l3706,1498e" filled="false" stroked="true" strokeweight=".5pt" strokecolor="#a54198">
                <v:path arrowok="t"/>
              </v:shape>
            </v:group>
            <v:group style="position:absolute;left:3627;top:1475;width:79;height:2" coordorigin="3627,1475" coordsize="79,2">
              <v:shape style="position:absolute;left:3627;top:1475;width:79;height:2" coordorigin="3627,1475" coordsize="79,0" path="m3627,1475l3706,1475e" filled="false" stroked="true" strokeweight=".5pt" strokecolor="#a54198">
                <v:path arrowok="t"/>
              </v:shape>
            </v:group>
            <v:group style="position:absolute;left:3627;top:1454;width:2;height:44" coordorigin="3627,1454" coordsize="2,44">
              <v:shape style="position:absolute;left:3627;top:1454;width:2;height:44" coordorigin="3627,1454" coordsize="0,44" path="m3627,1454l3627,1498e" filled="false" stroked="true" strokeweight=".5pt" strokecolor="#a54198">
                <v:path arrowok="t"/>
              </v:shape>
            </v:group>
            <v:group style="position:absolute;left:3537;top:1725;width:2;height:46" coordorigin="3537,1725" coordsize="2,46">
              <v:shape style="position:absolute;left:3537;top:1725;width:2;height:46" coordorigin="3537,1725" coordsize="0,46" path="m3537,1725l3537,1770e" filled="false" stroked="true" strokeweight=".5pt" strokecolor="#a54198">
                <v:path arrowok="t"/>
              </v:shape>
            </v:group>
            <v:group style="position:absolute;left:3467;top:1747;width:70;height:2" coordorigin="3467,1747" coordsize="70,2">
              <v:shape style="position:absolute;left:3467;top:1747;width:70;height:2" coordorigin="3467,1747" coordsize="70,0" path="m3467,1747l3537,1747e" filled="false" stroked="true" strokeweight=".5pt" strokecolor="#a54198">
                <v:path arrowok="t"/>
              </v:shape>
            </v:group>
            <v:group style="position:absolute;left:3467;top:1725;width:2;height:46" coordorigin="3467,1725" coordsize="2,46">
              <v:shape style="position:absolute;left:3467;top:1725;width:2;height:46" coordorigin="3467,1725" coordsize="0,46" path="m3467,1725l3467,1770e" filled="false" stroked="true" strokeweight=".5pt" strokecolor="#a54198">
                <v:path arrowok="t"/>
              </v:shape>
            </v:group>
            <v:group style="position:absolute;left:3433;top:1939;width:2;height:44" coordorigin="3433,1939" coordsize="2,44">
              <v:shape style="position:absolute;left:3433;top:1939;width:2;height:44" coordorigin="3433,1939" coordsize="0,44" path="m3433,1939l3433,1983e" filled="false" stroked="true" strokeweight=".5pt" strokecolor="#a54198">
                <v:path arrowok="t"/>
              </v:shape>
            </v:group>
            <v:group style="position:absolute;left:3369;top:1960;width:65;height:2" coordorigin="3369,1960" coordsize="65,2">
              <v:shape style="position:absolute;left:3369;top:1960;width:65;height:2" coordorigin="3369,1960" coordsize="65,0" path="m3369,1960l3433,1960e" filled="false" stroked="true" strokeweight=".5pt" strokecolor="#a54198">
                <v:path arrowok="t"/>
              </v:shape>
            </v:group>
            <v:group style="position:absolute;left:3369;top:1939;width:2;height:44" coordorigin="3369,1939" coordsize="2,44">
              <v:shape style="position:absolute;left:3369;top:1939;width:2;height:44" coordorigin="3369,1939" coordsize="0,44" path="m3369,1939l3369,1983e" filled="false" stroked="true" strokeweight=".5pt" strokecolor="#a54198">
                <v:path arrowok="t"/>
              </v:shape>
            </v:group>
            <v:group style="position:absolute;left:3290;top:2176;width:2;height:46" coordorigin="3290,2176" coordsize="2,46">
              <v:shape style="position:absolute;left:3290;top:2176;width:2;height:46" coordorigin="3290,2176" coordsize="0,46" path="m3290,2176l3290,2221e" filled="false" stroked="true" strokeweight=".5pt" strokecolor="#a54198">
                <v:path arrowok="t"/>
              </v:shape>
            </v:group>
            <v:group style="position:absolute;left:3233;top:2198;width:57;height:2" coordorigin="3233,2198" coordsize="57,2">
              <v:shape style="position:absolute;left:3233;top:2198;width:57;height:2" coordorigin="3233,2198" coordsize="57,0" path="m3233,2198l3290,2198e" filled="false" stroked="true" strokeweight=".5pt" strokecolor="#a54198">
                <v:path arrowok="t"/>
              </v:shape>
            </v:group>
            <v:group style="position:absolute;left:3233;top:2176;width:2;height:46" coordorigin="3233,2176" coordsize="2,46">
              <v:shape style="position:absolute;left:3233;top:2176;width:2;height:46" coordorigin="3233,2176" coordsize="0,46" path="m3233,2176l3233,2221e" filled="false" stroked="true" strokeweight=".5pt" strokecolor="#a54198">
                <v:path arrowok="t"/>
              </v:shape>
            </v:group>
            <v:group style="position:absolute;left:3186;top:2342;width:2;height:45" coordorigin="3186,2342" coordsize="2,45">
              <v:shape style="position:absolute;left:3186;top:2342;width:2;height:45" coordorigin="3186,2342" coordsize="0,45" path="m3186,2342l3186,2386e" filled="false" stroked="true" strokeweight=".5pt" strokecolor="#a54198">
                <v:path arrowok="t"/>
              </v:shape>
            </v:group>
            <v:group style="position:absolute;left:3135;top:2364;width:51;height:2" coordorigin="3135,2364" coordsize="51,2">
              <v:shape style="position:absolute;left:3135;top:2364;width:51;height:2" coordorigin="3135,2364" coordsize="51,0" path="m3135,2364l3186,2364e" filled="false" stroked="true" strokeweight=".5pt" strokecolor="#a54198">
                <v:path arrowok="t"/>
              </v:shape>
            </v:group>
            <v:group style="position:absolute;left:3135;top:2342;width:2;height:45" coordorigin="3135,2342" coordsize="2,45">
              <v:shape style="position:absolute;left:3135;top:2342;width:2;height:45" coordorigin="3135,2342" coordsize="0,45" path="m3135,2342l3135,2386e" filled="false" stroked="true" strokeweight=".5pt" strokecolor="#a54198">
                <v:path arrowok="t"/>
              </v:shape>
            </v:group>
            <v:group style="position:absolute;left:3094;top:2531;width:2;height:46" coordorigin="3094,2531" coordsize="2,46">
              <v:shape style="position:absolute;left:3094;top:2531;width:2;height:46" coordorigin="3094,2531" coordsize="0,46" path="m3094,2531l3094,2576e" filled="false" stroked="true" strokeweight=".5pt" strokecolor="#a54198">
                <v:path arrowok="t"/>
              </v:shape>
            </v:group>
            <v:group style="position:absolute;left:3048;top:2554;width:47;height:2" coordorigin="3048,2554" coordsize="47,2">
              <v:shape style="position:absolute;left:3048;top:2554;width:47;height:2" coordorigin="3048,2554" coordsize="47,0" path="m3048,2554l3094,2554e" filled="false" stroked="true" strokeweight=".5pt" strokecolor="#a54198">
                <v:path arrowok="t"/>
              </v:shape>
            </v:group>
            <v:group style="position:absolute;left:3048;top:2531;width:2;height:46" coordorigin="3048,2531" coordsize="2,46">
              <v:shape style="position:absolute;left:3048;top:2531;width:2;height:46" coordorigin="3048,2531" coordsize="0,46" path="m3048,2531l3048,2576e" filled="false" stroked="true" strokeweight=".5pt" strokecolor="#a54198">
                <v:path arrowok="t"/>
              </v:shape>
            </v:group>
            <v:group style="position:absolute;left:3404;top:414;width:2;height:42" coordorigin="3404,414" coordsize="2,42">
              <v:shape style="position:absolute;left:3404;top:414;width:2;height:42" coordorigin="3404,414" coordsize="0,42" path="m3404,414l3404,455e" filled="false" stroked="true" strokeweight=".5pt" strokecolor="#231f20">
                <v:path arrowok="t"/>
              </v:shape>
            </v:group>
            <v:group style="position:absolute;left:3369;top:435;width:35;height:2" coordorigin="3369,435" coordsize="35,2">
              <v:shape style="position:absolute;left:3369;top:435;width:35;height:2" coordorigin="3369,435" coordsize="35,0" path="m3369,435l3404,435e" filled="false" stroked="true" strokeweight=".5pt" strokecolor="#231f20">
                <v:path arrowok="t"/>
              </v:shape>
            </v:group>
            <v:group style="position:absolute;left:3369;top:414;width:2;height:42" coordorigin="3369,414" coordsize="2,42">
              <v:shape style="position:absolute;left:3369;top:414;width:2;height:42" coordorigin="3369,414" coordsize="0,42" path="m3369,414l3369,455e" filled="false" stroked="true" strokeweight=".5pt" strokecolor="#231f20">
                <v:path arrowok="t"/>
              </v:shape>
            </v:group>
            <v:group style="position:absolute;left:3237;top:781;width:2;height:43" coordorigin="3237,781" coordsize="2,43">
              <v:shape style="position:absolute;left:3237;top:781;width:2;height:43" coordorigin="3237,781" coordsize="0,43" path="m3237,781l3237,824e" filled="false" stroked="true" strokeweight=".5pt" strokecolor="#231f20">
                <v:path arrowok="t"/>
              </v:shape>
            </v:group>
            <v:group style="position:absolute;left:3208;top:803;width:29;height:2" coordorigin="3208,803" coordsize="29,2">
              <v:shape style="position:absolute;left:3208;top:803;width:29;height:2" coordorigin="3208,803" coordsize="29,0" path="m3208,803l3237,803e" filled="false" stroked="true" strokeweight=".5pt" strokecolor="#231f20">
                <v:path arrowok="t"/>
              </v:shape>
            </v:group>
            <v:group style="position:absolute;left:3208;top:781;width:2;height:43" coordorigin="3208,781" coordsize="2,43">
              <v:shape style="position:absolute;left:3208;top:781;width:2;height:43" coordorigin="3208,781" coordsize="0,43" path="m3208,781l3208,824e" filled="false" stroked="true" strokeweight=".5pt" strokecolor="#231f20">
                <v:path arrowok="t"/>
              </v:shape>
            </v:group>
            <v:group style="position:absolute;left:3141;top:1109;width:2;height:43" coordorigin="3141,1109" coordsize="2,43">
              <v:shape style="position:absolute;left:3141;top:1109;width:2;height:43" coordorigin="3141,1109" coordsize="0,43" path="m3141,1109l3141,1151e" filled="false" stroked="true" strokeweight=".5pt" strokecolor="#231f20">
                <v:path arrowok="t"/>
              </v:shape>
            </v:group>
            <v:group style="position:absolute;left:3115;top:1130;width:26;height:2" coordorigin="3115,1130" coordsize="26,2">
              <v:shape style="position:absolute;left:3115;top:1130;width:26;height:2" coordorigin="3115,1130" coordsize="26,0" path="m3115,1130l3141,1130e" filled="false" stroked="true" strokeweight=".5pt" strokecolor="#231f20">
                <v:path arrowok="t"/>
              </v:shape>
            </v:group>
            <v:group style="position:absolute;left:3115;top:1109;width:2;height:43" coordorigin="3115,1109" coordsize="2,43">
              <v:shape style="position:absolute;left:3115;top:1109;width:2;height:43" coordorigin="3115,1109" coordsize="0,43" path="m3115,1109l3115,1151e" filled="false" stroked="true" strokeweight=".5pt" strokecolor="#231f20">
                <v:path arrowok="t"/>
              </v:shape>
            </v:group>
            <v:group style="position:absolute;left:3053;top:1413;width:2;height:43" coordorigin="3053,1413" coordsize="2,43">
              <v:shape style="position:absolute;left:3053;top:1413;width:2;height:43" coordorigin="3053,1413" coordsize="0,43" path="m3053,1413l3053,1456e" filled="false" stroked="true" strokeweight=".5pt" strokecolor="#231f20">
                <v:path arrowok="t"/>
              </v:shape>
            </v:group>
            <v:group style="position:absolute;left:3029;top:1435;width:24;height:2" coordorigin="3029,1435" coordsize="24,2">
              <v:shape style="position:absolute;left:3029;top:1435;width:24;height:2" coordorigin="3029,1435" coordsize="24,0" path="m3029,1435l3053,1435e" filled="false" stroked="true" strokeweight=".5pt" strokecolor="#231f20">
                <v:path arrowok="t"/>
              </v:shape>
            </v:group>
            <v:group style="position:absolute;left:3029;top:1413;width:2;height:43" coordorigin="3029,1413" coordsize="2,43">
              <v:shape style="position:absolute;left:3029;top:1413;width:2;height:43" coordorigin="3029,1413" coordsize="0,43" path="m3029,1413l3029,1456e" filled="false" stroked="true" strokeweight=".5pt" strokecolor="#231f20">
                <v:path arrowok="t"/>
              </v:shape>
            </v:group>
            <v:group style="position:absolute;left:2972;top:1673;width:2;height:43" coordorigin="2972,1673" coordsize="2,43">
              <v:shape style="position:absolute;left:2972;top:1673;width:2;height:43" coordorigin="2972,1673" coordsize="0,43" path="m2972,1673l2972,1716e" filled="false" stroked="true" strokeweight=".5pt" strokecolor="#231f20">
                <v:path arrowok="t"/>
              </v:shape>
            </v:group>
            <v:group style="position:absolute;left:2950;top:1694;width:22;height:2" coordorigin="2950,1694" coordsize="22,2">
              <v:shape style="position:absolute;left:2950;top:1694;width:22;height:2" coordorigin="2950,1694" coordsize="22,0" path="m2950,1694l2972,1694e" filled="false" stroked="true" strokeweight=".5pt" strokecolor="#231f20">
                <v:path arrowok="t"/>
              </v:shape>
            </v:group>
            <v:group style="position:absolute;left:2950;top:1673;width:2;height:43" coordorigin="2950,1673" coordsize="2,43">
              <v:shape style="position:absolute;left:2950;top:1673;width:2;height:43" coordorigin="2950,1673" coordsize="0,43" path="m2950,1673l2950,1716e" filled="false" stroked="true" strokeweight=".5pt" strokecolor="#231f20">
                <v:path arrowok="t"/>
              </v:shape>
            </v:group>
            <v:group style="position:absolute;left:2902;top:1923;width:2;height:43" coordorigin="2902,1923" coordsize="2,43">
              <v:shape style="position:absolute;left:2902;top:1923;width:2;height:43" coordorigin="2902,1923" coordsize="0,43" path="m2902,1923l2902,1966e" filled="false" stroked="true" strokeweight=".5pt" strokecolor="#231f20">
                <v:path arrowok="t"/>
              </v:shape>
            </v:group>
            <v:group style="position:absolute;left:2881;top:1945;width:21;height:2" coordorigin="2881,1945" coordsize="21,2">
              <v:shape style="position:absolute;left:2881;top:1945;width:21;height:2" coordorigin="2881,1945" coordsize="21,0" path="m2881,1945l2902,1945e" filled="false" stroked="true" strokeweight=".5pt" strokecolor="#231f20">
                <v:path arrowok="t"/>
              </v:shape>
            </v:group>
            <v:group style="position:absolute;left:2881;top:1923;width:2;height:43" coordorigin="2881,1923" coordsize="2,43">
              <v:shape style="position:absolute;left:2881;top:1923;width:2;height:43" coordorigin="2881,1923" coordsize="0,43" path="m2881,1923l2881,1966e" filled="false" stroked="true" strokeweight=".5pt" strokecolor="#231f20">
                <v:path arrowok="t"/>
              </v:shape>
            </v:group>
            <v:group style="position:absolute;left:2837;top:2154;width:2;height:42" coordorigin="2837,2154" coordsize="2,42">
              <v:shape style="position:absolute;left:2837;top:2154;width:2;height:42" coordorigin="2837,2154" coordsize="0,42" path="m2837,2154l2837,2196e" filled="false" stroked="true" strokeweight=".5pt" strokecolor="#231f20">
                <v:path arrowok="t"/>
              </v:shape>
            </v:group>
            <v:group style="position:absolute;left:2818;top:2175;width:20;height:2" coordorigin="2818,2175" coordsize="20,2">
              <v:shape style="position:absolute;left:2818;top:2175;width:20;height:2" coordorigin="2818,2175" coordsize="20,0" path="m2818,2175l2837,2175e" filled="false" stroked="true" strokeweight=".5pt" strokecolor="#231f20">
                <v:path arrowok="t"/>
              </v:shape>
            </v:group>
            <v:group style="position:absolute;left:2818;top:2154;width:2;height:42" coordorigin="2818,2154" coordsize="2,42">
              <v:shape style="position:absolute;left:2818;top:2154;width:2;height:42" coordorigin="2818,2154" coordsize="0,42" path="m2818,2154l2818,2196e" filled="false" stroked="true" strokeweight=".5pt" strokecolor="#231f20">
                <v:path arrowok="t"/>
              </v:shape>
            </v:group>
            <v:group style="position:absolute;left:2782;top:2348;width:2;height:43" coordorigin="2782,2348" coordsize="2,43">
              <v:shape style="position:absolute;left:2782;top:2348;width:2;height:43" coordorigin="2782,2348" coordsize="0,43" path="m2782,2348l2782,2391e" filled="false" stroked="true" strokeweight=".5pt" strokecolor="#231f20">
                <v:path arrowok="t"/>
              </v:shape>
            </v:group>
            <v:group style="position:absolute;left:2764;top:2370;width:19;height:2" coordorigin="2764,2370" coordsize="19,2">
              <v:shape style="position:absolute;left:2764;top:2370;width:19;height:2" coordorigin="2764,2370" coordsize="19,0" path="m2764,2370l2782,2370e" filled="false" stroked="true" strokeweight=".5pt" strokecolor="#231f20">
                <v:path arrowok="t"/>
              </v:shape>
            </v:group>
            <v:group style="position:absolute;left:2764;top:2348;width:2;height:43" coordorigin="2764,2348" coordsize="2,43">
              <v:shape style="position:absolute;left:2764;top:2348;width:2;height:43" coordorigin="2764,2348" coordsize="0,43" path="m2764,2348l2764,2391e" filled="false" stroked="true" strokeweight=".5pt" strokecolor="#231f20">
                <v:path arrowok="t"/>
              </v:shape>
            </v:group>
            <v:group style="position:absolute;left:2733;top:2539;width:2;height:42" coordorigin="2733,2539" coordsize="2,42">
              <v:shape style="position:absolute;left:2733;top:2539;width:2;height:42" coordorigin="2733,2539" coordsize="0,42" path="m2733,2539l2733,2581e" filled="false" stroked="true" strokeweight=".5pt" strokecolor="#231f20">
                <v:path arrowok="t"/>
              </v:shape>
            </v:group>
            <v:group style="position:absolute;left:2715;top:2559;width:19;height:2" coordorigin="2715,2559" coordsize="19,2">
              <v:shape style="position:absolute;left:2715;top:2559;width:19;height:2" coordorigin="2715,2559" coordsize="19,0" path="m2715,2559l2733,2559e" filled="false" stroked="true" strokeweight=".5pt" strokecolor="#231f20">
                <v:path arrowok="t"/>
              </v:shape>
            </v:group>
            <v:group style="position:absolute;left:2715;top:2539;width:2;height:42" coordorigin="2715,2539" coordsize="2,42">
              <v:shape style="position:absolute;left:2715;top:2539;width:2;height:42" coordorigin="2715,2539" coordsize="0,42" path="m2715,2539l2715,2581e" filled="false" stroked="true" strokeweight=".5pt" strokecolor="#231f20">
                <v:path arrowok="t"/>
              </v:shape>
            </v:group>
            <v:group style="position:absolute;left:3019;top:3296;width:107;height:105" coordorigin="3019,3296" coordsize="107,105">
              <v:shape style="position:absolute;left:3019;top:3296;width:107;height:105" coordorigin="3019,3296" coordsize="107,105" path="m3066,3296l3047,3302,3032,3315,3022,3335,3019,3361,3027,3378,3041,3391,3063,3399,3091,3400,3109,3389,3122,3371,3126,3349,3126,3348,3121,3327,3109,3311,3090,3300,3066,3296xe" filled="true" fillcolor="#ffffff" stroked="false">
                <v:path arrowok="t"/>
                <v:fill type="solid"/>
              </v:shape>
            </v:group>
            <v:group style="position:absolute;left:3083;top:3250;width:107;height:105" coordorigin="3083,3250" coordsize="107,105">
              <v:shape style="position:absolute;left:3083;top:3250;width:107;height:105" coordorigin="3083,3250" coordsize="107,105" path="m3129,3250l3110,3256,3095,3270,3086,3290,3083,3316,3090,3333,3105,3345,3126,3353,3154,3355,3172,3344,3185,3326,3190,3304,3190,3302,3185,3282,3172,3265,3153,3254,3129,3250xe" filled="true" fillcolor="#ffffff" stroked="false">
                <v:path arrowok="t"/>
                <v:fill type="solid"/>
              </v:shape>
            </v:group>
            <v:group style="position:absolute;left:3208;top:3208;width:107;height:105" coordorigin="3208,3208" coordsize="107,105">
              <v:shape style="position:absolute;left:3208;top:3208;width:107;height:105" coordorigin="3208,3208" coordsize="107,105" path="m3254,3208l3235,3214,3220,3227,3211,3247,3208,3274,3215,3290,3230,3303,3251,3311,3279,3313,3298,3301,3310,3284,3315,3262,3315,3260,3310,3240,3297,3223,3279,3212,3254,3208xe" filled="true" fillcolor="#ffffff" stroked="false">
                <v:path arrowok="t"/>
                <v:fill type="solid"/>
              </v:shape>
            </v:group>
            <v:group style="position:absolute;left:3325;top:3148;width:107;height:105" coordorigin="3325,3148" coordsize="107,105">
              <v:shape style="position:absolute;left:3325;top:3148;width:107;height:105" coordorigin="3325,3148" coordsize="107,105" path="m3371,3148l3352,3154,3337,3167,3328,3187,3325,3213,3332,3230,3347,3243,3368,3251,3396,3253,3414,3241,3427,3224,3432,3202,3432,3200,3427,3180,3414,3163,3396,3152,3371,3148xe" filled="true" fillcolor="#ffffff" stroked="false">
                <v:path arrowok="t"/>
                <v:fill type="solid"/>
              </v:shape>
            </v:group>
            <v:group style="position:absolute;left:3473;top:3067;width:107;height:105" coordorigin="3473,3067" coordsize="107,105">
              <v:shape style="position:absolute;left:3473;top:3067;width:107;height:105" coordorigin="3473,3067" coordsize="107,105" path="m3519,3067l3500,3073,3485,3086,3475,3106,3473,3132,3480,3149,3495,3162,3516,3170,3544,3171,3562,3160,3575,3142,3579,3120,3579,3119,3575,3098,3562,3082,3543,3071,3519,3067xe" filled="true" fillcolor="#ffffff" stroked="false">
                <v:path arrowok="t"/>
                <v:fill type="solid"/>
              </v:shape>
            </v:group>
            <v:group style="position:absolute;left:3630;top:2966;width:107;height:105" coordorigin="3630,2966" coordsize="107,105">
              <v:shape style="position:absolute;left:3630;top:2966;width:107;height:105" coordorigin="3630,2966" coordsize="107,105" path="m3677,2966l3658,2972,3643,2985,3633,3005,3630,3031,3638,3048,3652,3061,3673,3069,3701,3071,3720,3059,3732,3042,3737,3020,3737,3018,3732,2998,3720,2981,3701,2970,3677,2966xe" filled="true" fillcolor="#ffffff" stroked="false">
                <v:path arrowok="t"/>
                <v:fill type="solid"/>
              </v:shape>
            </v:group>
            <v:group style="position:absolute;left:3663;top:2930;width:107;height:105" coordorigin="3663,2930" coordsize="107,105">
              <v:shape style="position:absolute;left:3663;top:2930;width:107;height:105" coordorigin="3663,2930" coordsize="107,105" path="m3709,2930l3690,2936,3675,2950,3666,2970,3663,2996,3670,3012,3685,3025,3706,3033,3734,3035,3752,3024,3765,3006,3770,2984,3770,2982,3765,2962,3752,2945,3733,2934,3709,2930xe" filled="true" fillcolor="#ffffff" stroked="false">
                <v:path arrowok="t"/>
                <v:fill type="solid"/>
              </v:shape>
            </v:group>
            <v:group style="position:absolute;left:3810;top:2829;width:107;height:105" coordorigin="3810,2829" coordsize="107,105">
              <v:shape style="position:absolute;left:3810;top:2829;width:107;height:105" coordorigin="3810,2829" coordsize="107,105" path="m3857,2829l3838,2836,3823,2849,3813,2869,3810,2895,3818,2912,3832,2925,3854,2933,3882,2934,3900,2923,3913,2905,3917,2883,3917,2882,3913,2861,3900,2845,3881,2833,3857,2829xe" filled="true" fillcolor="#ffffff" stroked="false">
                <v:path arrowok="t"/>
                <v:fill type="solid"/>
              </v:shape>
            </v:group>
            <v:group style="position:absolute;left:3820;top:2833;width:107;height:105" coordorigin="3820,2833" coordsize="107,105">
              <v:shape style="position:absolute;left:3820;top:2833;width:107;height:105" coordorigin="3820,2833" coordsize="107,105" path="m3867,2833l3848,2839,3833,2852,3823,2872,3820,2898,3828,2915,3842,2928,3863,2936,3891,2937,3910,2926,3922,2908,3927,2887,3927,2885,3922,2864,3910,2848,3891,2837,3867,2833xe" filled="true" fillcolor="#ffffff" stroked="false">
                <v:path arrowok="t"/>
                <v:fill type="solid"/>
              </v:shape>
            </v:group>
            <v:group style="position:absolute;left:3958;top:2742;width:107;height:105" coordorigin="3958,2742" coordsize="107,105">
              <v:shape style="position:absolute;left:3958;top:2742;width:107;height:105" coordorigin="3958,2742" coordsize="107,105" path="m4005,2742l3986,2748,3971,2761,3961,2781,3958,2807,3966,2824,3980,2837,4002,2845,4029,2846,4048,2835,4061,2817,4065,2796,4065,2794,4060,2773,4048,2757,4029,2746,4005,2742xe" filled="true" fillcolor="#ffffff" stroked="false">
                <v:path arrowok="t"/>
                <v:fill type="solid"/>
              </v:shape>
            </v:group>
            <v:group style="position:absolute;left:4143;top:2626;width:107;height:105" coordorigin="4143,2626" coordsize="107,105">
              <v:shape style="position:absolute;left:4143;top:2626;width:107;height:105" coordorigin="4143,2626" coordsize="107,105" path="m4190,2626l4171,2633,4156,2646,4146,2666,4143,2692,4151,2709,4166,2722,4187,2730,4215,2731,4233,2720,4246,2702,4250,2680,4250,2679,4246,2658,4233,2641,4214,2630,4190,2626xe" filled="true" fillcolor="#ffffff" stroked="false">
                <v:path arrowok="t"/>
                <v:fill type="solid"/>
              </v:shape>
            </v:group>
            <v:group style="position:absolute;left:4442;top:2432;width:107;height:105" coordorigin="4442,2432" coordsize="107,105">
              <v:shape style="position:absolute;left:4442;top:2432;width:107;height:105" coordorigin="4442,2432" coordsize="107,105" path="m4489,2432l4470,2438,4455,2451,4445,2471,4442,2497,4450,2514,4464,2527,4486,2535,4514,2536,4532,2525,4545,2507,4549,2485,4549,2484,4544,2463,4532,2447,4513,2435,4489,2432xe" filled="true" fillcolor="#ffffff" stroked="false">
                <v:path arrowok="t"/>
                <v:fill type="solid"/>
              </v:shape>
            </v:group>
            <v:group style="position:absolute;left:4865;top:2103;width:107;height:105" coordorigin="4865,2103" coordsize="107,105">
              <v:shape style="position:absolute;left:4865;top:2103;width:107;height:105" coordorigin="4865,2103" coordsize="107,105" path="m4911,2103l4892,2109,4877,2123,4868,2143,4865,2169,4872,2186,4887,2199,4908,2207,4936,2208,4954,2197,4967,2179,4972,2157,4972,2156,4967,2135,4954,2118,4936,2107,4911,2103xe" filled="true" fillcolor="#ffffff" stroked="false">
                <v:path arrowok="t"/>
                <v:fill type="solid"/>
              </v:shape>
            </v:group>
            <v:group style="position:absolute;left:5160;top:1879;width:107;height:105" coordorigin="5160,1879" coordsize="107,105">
              <v:shape style="position:absolute;left:5160;top:1879;width:107;height:105" coordorigin="5160,1879" coordsize="107,105" path="m5207,1879l5188,1885,5173,1899,5163,1919,5160,1945,5168,1961,5182,1974,5204,1982,5232,1984,5250,1973,5263,1955,5267,1933,5267,1931,5263,1911,5250,1894,5231,1883,5207,1879xe" filled="true" fillcolor="#ffffff" stroked="false">
                <v:path arrowok="t"/>
                <v:fill type="solid"/>
              </v:shape>
            </v:group>
            <v:group style="position:absolute;left:5412;top:1129;width:49;height:2" coordorigin="5412,1129" coordsize="49,2">
              <v:shape style="position:absolute;left:5412;top:1129;width:49;height:2" coordorigin="5412,1129" coordsize="49,0" path="m5412,1129l5460,1129e" filled="false" stroked="true" strokeweight=".5pt" strokecolor="#20bcbd">
                <v:path arrowok="t"/>
              </v:shape>
            </v:group>
            <v:group style="position:absolute;left:5412;top:1010;width:49;height:2" coordorigin="5412,1010" coordsize="49,2">
              <v:shape style="position:absolute;left:5412;top:1010;width:49;height:2" coordorigin="5412,1010" coordsize="49,0" path="m5412,1010l5460,1010e" filled="false" stroked="true" strokeweight=".5pt" strokecolor="#20bcbd">
                <v:path arrowok="t"/>
              </v:shape>
            </v:group>
            <v:group style="position:absolute;left:5435;top:1010;width:2;height:119" coordorigin="5435,1010" coordsize="2,119">
              <v:shape style="position:absolute;left:5435;top:1010;width:2;height:119" coordorigin="5435,1010" coordsize="0,119" path="m5435,1010l5435,1129e" filled="false" stroked="true" strokeweight=".5pt" strokecolor="#20bcbd">
                <v:path arrowok="t"/>
              </v:shape>
            </v:group>
            <v:group style="position:absolute;left:5187;top:1356;width:49;height:2" coordorigin="5187,1356" coordsize="49,2">
              <v:shape style="position:absolute;left:5187;top:1356;width:49;height:2" coordorigin="5187,1356" coordsize="49,0" path="m5187,1356l5236,1356e" filled="false" stroked="true" strokeweight=".5pt" strokecolor="#20bcbd">
                <v:path arrowok="t"/>
              </v:shape>
            </v:group>
            <v:group style="position:absolute;left:5187;top:1250;width:49;height:2" coordorigin="5187,1250" coordsize="49,2">
              <v:shape style="position:absolute;left:5187;top:1250;width:49;height:2" coordorigin="5187,1250" coordsize="49,0" path="m5187,1250l5236,1250e" filled="false" stroked="true" strokeweight=".5pt" strokecolor="#20bcbd">
                <v:path arrowok="t"/>
              </v:shape>
            </v:group>
            <v:group style="position:absolute;left:5211;top:1250;width:2;height:107" coordorigin="5211,1250" coordsize="2,107">
              <v:shape style="position:absolute;left:5211;top:1250;width:2;height:107" coordorigin="5211,1250" coordsize="0,107" path="m5211,1250l5211,1356e" filled="false" stroked="true" strokeweight=".5pt" strokecolor="#20bcbd">
                <v:path arrowok="t"/>
              </v:shape>
            </v:group>
            <v:group style="position:absolute;left:4898;top:1634;width:48;height:2" coordorigin="4898,1634" coordsize="48,2">
              <v:shape style="position:absolute;left:4898;top:1634;width:48;height:2" coordorigin="4898,1634" coordsize="48,0" path="m4898,1634l4946,1634e" filled="false" stroked="true" strokeweight=".5pt" strokecolor="#20bcbd">
                <v:path arrowok="t"/>
              </v:shape>
            </v:group>
            <v:group style="position:absolute;left:4898;top:1538;width:48;height:2" coordorigin="4898,1538" coordsize="48,2">
              <v:shape style="position:absolute;left:4898;top:1538;width:48;height:2" coordorigin="4898,1538" coordsize="48,0" path="m4898,1538l4946,1538e" filled="false" stroked="true" strokeweight=".5pt" strokecolor="#20bcbd">
                <v:path arrowok="t"/>
              </v:shape>
            </v:group>
            <v:group style="position:absolute;left:4922;top:1538;width:2;height:96" coordorigin="4922,1538" coordsize="2,96">
              <v:shape style="position:absolute;left:4922;top:1538;width:2;height:96" coordorigin="4922,1538" coordsize="0,96" path="m4922,1538l4922,1634e" filled="false" stroked="true" strokeweight=".5pt" strokecolor="#20bcbd">
                <v:path arrowok="t"/>
              </v:shape>
            </v:group>
            <v:group style="position:absolute;left:4604;top:1866;width:49;height:2" coordorigin="4604,1866" coordsize="49,2">
              <v:shape style="position:absolute;left:4604;top:1866;width:49;height:2" coordorigin="4604,1866" coordsize="49,0" path="m4604,1866l4652,1866e" filled="false" stroked="true" strokeweight=".5pt" strokecolor="#20bcbd">
                <v:path arrowok="t"/>
              </v:shape>
            </v:group>
            <v:group style="position:absolute;left:4604;top:1784;width:49;height:2" coordorigin="4604,1784" coordsize="49,2">
              <v:shape style="position:absolute;left:4604;top:1784;width:49;height:2" coordorigin="4604,1784" coordsize="49,0" path="m4604,1784l4652,1784e" filled="false" stroked="true" strokeweight=".5pt" strokecolor="#20bcbd">
                <v:path arrowok="t"/>
              </v:shape>
            </v:group>
            <v:group style="position:absolute;left:4629;top:1784;width:2;height:82" coordorigin="4629,1784" coordsize="2,82">
              <v:shape style="position:absolute;left:4629;top:1784;width:2;height:82" coordorigin="4629,1784" coordsize="0,82" path="m4629,1784l4629,1866e" filled="false" stroked="true" strokeweight=".5pt" strokecolor="#20bcbd">
                <v:path arrowok="t"/>
              </v:shape>
            </v:group>
            <v:group style="position:absolute;left:4267;top:2158;width:49;height:2" coordorigin="4267,2158" coordsize="49,2">
              <v:shape style="position:absolute;left:4267;top:2158;width:49;height:2" coordorigin="4267,2158" coordsize="49,0" path="m4267,2158l4315,2158e" filled="false" stroked="true" strokeweight=".5pt" strokecolor="#20bcbd">
                <v:path arrowok="t"/>
              </v:shape>
            </v:group>
            <v:group style="position:absolute;left:4267;top:2091;width:49;height:2" coordorigin="4267,2091" coordsize="49,2">
              <v:shape style="position:absolute;left:4267;top:2091;width:49;height:2" coordorigin="4267,2091" coordsize="49,0" path="m4267,2091l4315,2091e" filled="false" stroked="true" strokeweight=".5pt" strokecolor="#20bcbd">
                <v:path arrowok="t"/>
              </v:shape>
            </v:group>
            <v:group style="position:absolute;left:4290;top:2091;width:2;height:67" coordorigin="4290,2091" coordsize="2,67">
              <v:shape style="position:absolute;left:4290;top:2091;width:2;height:67" coordorigin="4290,2091" coordsize="0,67" path="m4290,2091l4290,2158e" filled="false" stroked="true" strokeweight=".5pt" strokecolor="#20bcbd">
                <v:path arrowok="t"/>
              </v:shape>
            </v:group>
            <v:group style="position:absolute;left:3996;top:2435;width:48;height:2" coordorigin="3996,2435" coordsize="48,2">
              <v:shape style="position:absolute;left:3996;top:2435;width:48;height:2" coordorigin="3996,2435" coordsize="48,0" path="m3996,2435l4043,2435e" filled="false" stroked="true" strokeweight=".5pt" strokecolor="#20bcbd">
                <v:path arrowok="t"/>
              </v:shape>
            </v:group>
            <v:group style="position:absolute;left:3996;top:2385;width:48;height:2" coordorigin="3996,2385" coordsize="48,2">
              <v:shape style="position:absolute;left:3996;top:2385;width:48;height:2" coordorigin="3996,2385" coordsize="48,0" path="m3996,2385l4043,2385e" filled="false" stroked="true" strokeweight=".5pt" strokecolor="#20bcbd">
                <v:path arrowok="t"/>
              </v:shape>
            </v:group>
            <v:group style="position:absolute;left:4020;top:2385;width:2;height:51" coordorigin="4020,2385" coordsize="2,51">
              <v:shape style="position:absolute;left:4020;top:2385;width:2;height:51" coordorigin="4020,2385" coordsize="0,51" path="m4020,2385l4020,2435e" filled="false" stroked="true" strokeweight=".5pt" strokecolor="#20bcbd">
                <v:path arrowok="t"/>
              </v:shape>
            </v:group>
            <v:group style="position:absolute;left:3853;top:2544;width:48;height:2" coordorigin="3853,2544" coordsize="48,2">
              <v:shape style="position:absolute;left:3853;top:2544;width:48;height:2" coordorigin="3853,2544" coordsize="48,0" path="m3853,2544l3900,2544e" filled="false" stroked="true" strokeweight=".5pt" strokecolor="#20bcbd">
                <v:path arrowok="t"/>
              </v:shape>
            </v:group>
            <v:group style="position:absolute;left:3853;top:2497;width:48;height:2" coordorigin="3853,2497" coordsize="48,2">
              <v:shape style="position:absolute;left:3853;top:2497;width:48;height:2" coordorigin="3853,2497" coordsize="48,0" path="m3853,2497l3900,2497e" filled="false" stroked="true" strokeweight=".5pt" strokecolor="#20bcbd">
                <v:path arrowok="t"/>
              </v:shape>
            </v:group>
            <v:group style="position:absolute;left:3876;top:2497;width:2;height:47" coordorigin="3876,2497" coordsize="2,47">
              <v:shape style="position:absolute;left:3876;top:2497;width:2;height:47" coordorigin="3876,2497" coordsize="0,47" path="m3876,2497l3876,2544e" filled="false" stroked="true" strokeweight=".5pt" strokecolor="#20bcbd">
                <v:path arrowok="t"/>
              </v:shape>
            </v:group>
            <v:group style="position:absolute;left:3754;top:2649;width:49;height:2" coordorigin="3754,2649" coordsize="49,2">
              <v:shape style="position:absolute;left:3754;top:2649;width:49;height:2" coordorigin="3754,2649" coordsize="49,0" path="m3754,2649l3803,2649e" filled="false" stroked="true" strokeweight=".5pt" strokecolor="#20bcbd">
                <v:path arrowok="t"/>
              </v:shape>
            </v:group>
            <v:group style="position:absolute;left:3754;top:2570;width:49;height:2" coordorigin="3754,2570" coordsize="49,2">
              <v:shape style="position:absolute;left:3754;top:2570;width:49;height:2" coordorigin="3754,2570" coordsize="49,0" path="m3754,2570l3803,2570e" filled="false" stroked="true" strokeweight=".5pt" strokecolor="#20bcbd">
                <v:path arrowok="t"/>
              </v:shape>
            </v:group>
            <v:group style="position:absolute;left:3778;top:2570;width:2;height:79" coordorigin="3778,2570" coordsize="2,79">
              <v:shape style="position:absolute;left:3778;top:2570;width:2;height:79" coordorigin="3778,2570" coordsize="0,79" path="m3778,2570l3778,2649e" filled="false" stroked="true" strokeweight=".5pt" strokecolor="#20bcbd">
                <v:path arrowok="t"/>
              </v:shape>
            </v:group>
            <v:group style="position:absolute;left:3642;top:2731;width:48;height:2" coordorigin="3642,2731" coordsize="48,2">
              <v:shape style="position:absolute;left:3642;top:2731;width:48;height:2" coordorigin="3642,2731" coordsize="48,0" path="m3642,2731l3689,2731e" filled="false" stroked="true" strokeweight=".5pt" strokecolor="#20bcbd">
                <v:path arrowok="t"/>
              </v:shape>
            </v:group>
            <v:group style="position:absolute;left:3642;top:2695;width:48;height:2" coordorigin="3642,2695" coordsize="48,2">
              <v:shape style="position:absolute;left:3642;top:2695;width:48;height:2" coordorigin="3642,2695" coordsize="48,0" path="m3642,2695l3689,2695e" filled="false" stroked="true" strokeweight=".5pt" strokecolor="#20bcbd">
                <v:path arrowok="t"/>
              </v:shape>
            </v:group>
            <v:group style="position:absolute;left:3665;top:2695;width:2;height:37" coordorigin="3665,2695" coordsize="2,37">
              <v:shape style="position:absolute;left:3665;top:2695;width:2;height:37" coordorigin="3665,2695" coordsize="0,37" path="m3665,2695l3665,2731e" filled="false" stroked="true" strokeweight=".5pt" strokecolor="#20bcbd">
                <v:path arrowok="t"/>
              </v:shape>
            </v:group>
            <v:group style="position:absolute;left:3490;top:2877;width:49;height:2" coordorigin="3490,2877" coordsize="49,2">
              <v:shape style="position:absolute;left:3490;top:2877;width:49;height:2" coordorigin="3490,2877" coordsize="49,0" path="m3490,2877l3539,2877e" filled="false" stroked="true" strokeweight=".5pt" strokecolor="#20bcbd">
                <v:path arrowok="t"/>
              </v:shape>
            </v:group>
            <v:group style="position:absolute;left:3490;top:2843;width:49;height:2" coordorigin="3490,2843" coordsize="49,2">
              <v:shape style="position:absolute;left:3490;top:2843;width:49;height:2" coordorigin="3490,2843" coordsize="49,0" path="m3490,2843l3539,2843e" filled="false" stroked="true" strokeweight=".5pt" strokecolor="#20bcbd">
                <v:path arrowok="t"/>
              </v:shape>
            </v:group>
            <v:group style="position:absolute;left:3514;top:2843;width:2;height:35" coordorigin="3514,2843" coordsize="2,35">
              <v:shape style="position:absolute;left:3514;top:2843;width:2;height:35" coordorigin="3514,2843" coordsize="0,35" path="m3514,2843l3514,2877e" filled="false" stroked="true" strokeweight=".5pt" strokecolor="#20bcbd">
                <v:path arrowok="t"/>
              </v:shape>
            </v:group>
            <v:group style="position:absolute;left:3347;top:3002;width:49;height:2" coordorigin="3347,3002" coordsize="49,2">
              <v:shape style="position:absolute;left:3347;top:3002;width:49;height:2" coordorigin="3347,3002" coordsize="49,0" path="m3347,3002l3396,3002e" filled="false" stroked="true" strokeweight=".5pt" strokecolor="#20bcbd">
                <v:path arrowok="t"/>
              </v:shape>
            </v:group>
            <v:group style="position:absolute;left:3347;top:2979;width:49;height:2" coordorigin="3347,2979" coordsize="49,2">
              <v:shape style="position:absolute;left:3347;top:2979;width:49;height:2" coordorigin="3347,2979" coordsize="49,0" path="m3347,2979l3396,2979e" filled="false" stroked="true" strokeweight=".5pt" strokecolor="#20bcbd">
                <v:path arrowok="t"/>
              </v:shape>
            </v:group>
            <v:group style="position:absolute;left:3372;top:2979;width:2;height:23" coordorigin="3372,2979" coordsize="2,23">
              <v:shape style="position:absolute;left:3372;top:2979;width:2;height:23" coordorigin="3372,2979" coordsize="0,23" path="m3372,2979l3372,3002e" filled="false" stroked="true" strokeweight=".5pt" strokecolor="#20bcbd">
                <v:path arrowok="t"/>
              </v:shape>
            </v:group>
            <v:group style="position:absolute;left:3216;top:3092;width:49;height:2" coordorigin="3216,3092" coordsize="49,2">
              <v:shape style="position:absolute;left:3216;top:3092;width:49;height:2" coordorigin="3216,3092" coordsize="49,0" path="m3216,3092l3265,3092e" filled="false" stroked="true" strokeweight=".5pt" strokecolor="#20bcbd">
                <v:path arrowok="t"/>
              </v:shape>
            </v:group>
            <v:group style="position:absolute;left:3216;top:3074;width:49;height:2" coordorigin="3216,3074" coordsize="49,2">
              <v:shape style="position:absolute;left:3216;top:3074;width:49;height:2" coordorigin="3216,3074" coordsize="49,0" path="m3216,3074l3265,3074e" filled="false" stroked="true" strokeweight=".5pt" strokecolor="#20bcbd">
                <v:path arrowok="t"/>
              </v:shape>
            </v:group>
            <v:group style="position:absolute;left:3235;top:3083;width:10;height:2" coordorigin="3235,3083" coordsize="10,2">
              <v:shape style="position:absolute;left:3235;top:3083;width:10;height:2" coordorigin="3235,3083" coordsize="10,0" path="m3235,3083l3245,3083e" filled="false" stroked="true" strokeweight=".903pt" strokecolor="#20bcbd">
                <v:path arrowok="t"/>
              </v:shape>
            </v:group>
            <v:group style="position:absolute;left:3103;top:3169;width:49;height:2" coordorigin="3103,3169" coordsize="49,2">
              <v:shape style="position:absolute;left:3103;top:3169;width:49;height:2" coordorigin="3103,3169" coordsize="49,0" path="m3103,3169l3152,3169e" filled="false" stroked="true" strokeweight=".5pt" strokecolor="#20bcbd">
                <v:path arrowok="t"/>
              </v:shape>
            </v:group>
            <v:group style="position:absolute;left:3103;top:3154;width:49;height:2" coordorigin="3103,3154" coordsize="49,2">
              <v:shape style="position:absolute;left:3103;top:3154;width:49;height:2" coordorigin="3103,3154" coordsize="49,0" path="m3103,3154l3152,3154e" filled="false" stroked="true" strokeweight=".5pt" strokecolor="#20bcbd">
                <v:path arrowok="t"/>
              </v:shape>
            </v:group>
            <v:group style="position:absolute;left:3122;top:3161;width:10;height:2" coordorigin="3122,3161" coordsize="10,2">
              <v:shape style="position:absolute;left:3122;top:3161;width:10;height:2" coordorigin="3122,3161" coordsize="10,0" path="m3122,3161l3132,3161e" filled="false" stroked="true" strokeweight=".733pt" strokecolor="#20bcbd">
                <v:path arrowok="t"/>
              </v:shape>
            </v:group>
            <v:group style="position:absolute;left:3010;top:3245;width:49;height:2" coordorigin="3010,3245" coordsize="49,2">
              <v:shape style="position:absolute;left:3010;top:3245;width:49;height:2" coordorigin="3010,3245" coordsize="49,0" path="m3010,3245l3058,3245e" filled="false" stroked="true" strokeweight=".5pt" strokecolor="#20bcbd">
                <v:path arrowok="t"/>
              </v:shape>
            </v:group>
            <v:group style="position:absolute;left:3010;top:3222;width:49;height:2" coordorigin="3010,3222" coordsize="49,2">
              <v:shape style="position:absolute;left:3010;top:3222;width:49;height:2" coordorigin="3010,3222" coordsize="49,0" path="m3010,3222l3058,3222e" filled="false" stroked="true" strokeweight=".5pt" strokecolor="#20bcbd">
                <v:path arrowok="t"/>
              </v:shape>
            </v:group>
            <v:group style="position:absolute;left:3034;top:3222;width:2;height:24" coordorigin="3034,3222" coordsize="2,24">
              <v:shape style="position:absolute;left:3034;top:3222;width:2;height:24" coordorigin="3034,3222" coordsize="0,24" path="m3034,3222l3034,3245e" filled="false" stroked="true" strokeweight=".5pt" strokecolor="#20bcbd">
                <v:path arrowok="t"/>
              </v:shape>
            </v:group>
            <v:group style="position:absolute;left:2980;top:3180;width:107;height:105" coordorigin="2980,3180" coordsize="107,105">
              <v:shape style="position:absolute;left:2980;top:3180;width:107;height:105" coordorigin="2980,3180" coordsize="107,105" path="m3027,3180l3008,3187,2993,3200,2983,3220,2980,3246,2988,3263,3002,3276,3024,3284,3052,3285,3070,3274,3083,3256,3087,3234,3087,3233,3082,3212,3070,3195,3051,3184,3027,3180xe" filled="true" fillcolor="#ffffff" stroked="false">
                <v:path arrowok="t"/>
                <v:fill type="solid"/>
              </v:shape>
            </v:group>
            <v:group style="position:absolute;left:3075;top:3107;width:107;height:105" coordorigin="3075,3107" coordsize="107,105">
              <v:shape style="position:absolute;left:3075;top:3107;width:107;height:105" coordorigin="3075,3107" coordsize="107,105" path="m3121,3107l3102,3113,3087,3127,3077,3147,3075,3173,3082,3190,3097,3203,3118,3210,3146,3212,3164,3201,3177,3183,3181,3161,3181,3160,3177,3139,3164,3122,3145,3111,3121,3107xe" filled="true" fillcolor="#ffffff" stroked="false">
                <v:path arrowok="t"/>
                <v:fill type="solid"/>
              </v:shape>
            </v:group>
            <v:group style="position:absolute;left:3188;top:3029;width:107;height:105" coordorigin="3188,3029" coordsize="107,105">
              <v:shape style="position:absolute;left:3188;top:3029;width:107;height:105" coordorigin="3188,3029" coordsize="107,105" path="m3235,3029l3216,3035,3201,3049,3191,3069,3188,3095,3196,3112,3210,3125,3232,3132,3259,3134,3278,3123,3291,3105,3295,3083,3295,3081,3290,3061,3278,3044,3259,3033,3235,3029xe" filled="true" fillcolor="#ffffff" stroked="false">
                <v:path arrowok="t"/>
                <v:fill type="solid"/>
              </v:shape>
            </v:group>
            <v:group style="position:absolute;left:3318;top:2937;width:107;height:105" coordorigin="3318,2937" coordsize="107,105">
              <v:shape style="position:absolute;left:3318;top:2937;width:107;height:105" coordorigin="3318,2937" coordsize="107,105" path="m3365,2937l3346,2943,3331,2956,3321,2976,3318,3002,3326,3019,3340,3032,3361,3040,3389,3041,3408,3030,3421,3012,3425,2990,3425,2989,3420,2968,3408,2952,3389,2941,3365,2937xe" filled="true" fillcolor="#ffffff" stroked="false">
                <v:path arrowok="t"/>
                <v:fill type="solid"/>
              </v:shape>
            </v:group>
            <v:group style="position:absolute;left:3461;top:2807;width:107;height:105" coordorigin="3461,2807" coordsize="107,105">
              <v:shape style="position:absolute;left:3461;top:2807;width:107;height:105" coordorigin="3461,2807" coordsize="107,105" path="m3508,2807l3489,2813,3474,2826,3464,2846,3461,2872,3469,2889,3483,2902,3504,2910,3532,2911,3551,2900,3563,2882,3568,2861,3568,2859,3563,2838,3551,2822,3532,2811,3508,2807xe" filled="true" fillcolor="#ffffff" stroked="false">
                <v:path arrowok="t"/>
                <v:fill type="solid"/>
              </v:shape>
            </v:group>
            <v:group style="position:absolute;left:3612;top:2659;width:107;height:105" coordorigin="3612,2659" coordsize="107,105">
              <v:shape style="position:absolute;left:3612;top:2659;width:107;height:105" coordorigin="3612,2659" coordsize="107,105" path="m3659,2659l3640,2665,3625,2678,3615,2698,3612,2724,3620,2741,3634,2754,3656,2762,3683,2764,3702,2752,3715,2735,3719,2713,3719,2711,3714,2691,3702,2674,3683,2663,3659,2659xe" filled="true" fillcolor="#ffffff" stroked="false">
                <v:path arrowok="t"/>
                <v:fill type="solid"/>
              </v:shape>
            </v:group>
            <v:group style="position:absolute;left:3724;top:2555;width:107;height:105" coordorigin="3724,2555" coordsize="107,105">
              <v:shape style="position:absolute;left:3724;top:2555;width:107;height:105" coordorigin="3724,2555" coordsize="107,105" path="m3771,2555l3752,2561,3737,2574,3727,2594,3724,2621,3732,2637,3746,2650,3768,2658,3796,2660,3814,2648,3827,2631,3831,2609,3831,2607,3826,2587,3814,2570,3795,2559,3771,2555xe" filled="true" fillcolor="#ffffff" stroked="false">
                <v:path arrowok="t"/>
                <v:fill type="solid"/>
              </v:shape>
            </v:group>
            <v:group style="position:absolute;left:3823;top:2466;width:107;height:105" coordorigin="3823,2466" coordsize="107,105">
              <v:shape style="position:absolute;left:3823;top:2466;width:107;height:105" coordorigin="3823,2466" coordsize="107,105" path="m3870,2466l3851,2472,3836,2485,3826,2505,3823,2531,3831,2548,3845,2561,3867,2569,3895,2570,3913,2559,3926,2541,3930,2519,3930,2518,3926,2497,3913,2481,3894,2470,3870,2466xe" filled="true" fillcolor="#ffffff" stroked="false">
                <v:path arrowok="t"/>
                <v:fill type="solid"/>
              </v:shape>
            </v:group>
            <v:group style="position:absolute;left:3966;top:2357;width:107;height:105" coordorigin="3966,2357" coordsize="107,105">
              <v:shape style="position:absolute;left:3966;top:2357;width:107;height:105" coordorigin="3966,2357" coordsize="107,105" path="m4013,2357l3994,2363,3979,2376,3969,2396,3966,2422,3974,2439,3988,2452,4010,2460,4038,2461,4056,2450,4069,2432,4073,2411,4073,2409,4069,2388,4056,2372,4037,2361,4013,2357xe" filled="true" fillcolor="#ffffff" stroked="false">
                <v:path arrowok="t"/>
                <v:fill type="solid"/>
              </v:shape>
            </v:group>
            <v:group style="position:absolute;left:4238;top:2071;width:107;height:105" coordorigin="4238,2071" coordsize="107,105">
              <v:shape style="position:absolute;left:4238;top:2071;width:107;height:105" coordorigin="4238,2071" coordsize="107,105" path="m4284,2071l4265,2077,4250,2090,4241,2110,4238,2136,4245,2153,4260,2166,4281,2174,4309,2176,4327,2164,4340,2147,4345,2125,4345,2123,4340,2103,4327,2086,4308,2075,4284,2071xe" filled="true" fillcolor="#ffffff" stroked="false">
                <v:path arrowok="t"/>
                <v:fill type="solid"/>
              </v:shape>
            </v:group>
            <v:group style="position:absolute;left:4576;top:1772;width:107;height:105" coordorigin="4576,1772" coordsize="107,105">
              <v:shape style="position:absolute;left:4576;top:1772;width:107;height:105" coordorigin="4576,1772" coordsize="107,105" path="m4622,1772l4603,1778,4588,1791,4578,1811,4576,1837,4583,1854,4598,1867,4619,1875,4647,1877,4665,1865,4678,1848,4682,1826,4682,1824,4678,1804,4665,1787,4646,1776,4622,1772xe" filled="true" fillcolor="#ffffff" stroked="false">
                <v:path arrowok="t"/>
                <v:fill type="solid"/>
              </v:shape>
            </v:group>
            <v:group style="position:absolute;left:4870;top:1533;width:107;height:105" coordorigin="4870,1533" coordsize="107,105">
              <v:shape style="position:absolute;left:4870;top:1533;width:107;height:105" coordorigin="4870,1533" coordsize="107,105" path="m4916,1533l4897,1539,4882,1553,4873,1573,4870,1599,4877,1615,4892,1628,4913,1636,4941,1638,4959,1627,4972,1609,4977,1587,4977,1585,4972,1565,4959,1548,4940,1537,4916,1533xe" filled="true" fillcolor="#ffffff" stroked="false">
                <v:path arrowok="t"/>
                <v:fill type="solid"/>
              </v:shape>
            </v:group>
            <v:group style="position:absolute;left:5157;top:1249;width:107;height:105" coordorigin="5157,1249" coordsize="107,105">
              <v:shape style="position:absolute;left:5157;top:1249;width:107;height:105" coordorigin="5157,1249" coordsize="107,105" path="m5204,1249l5185,1255,5170,1268,5160,1288,5157,1314,5165,1331,5179,1344,5200,1352,5228,1354,5247,1342,5259,1325,5264,1303,5264,1301,5259,1281,5247,1264,5228,1253,5204,1249xe" filled="true" fillcolor="#ffffff" stroked="false">
                <v:path arrowok="t"/>
                <v:fill type="solid"/>
              </v:shape>
            </v:group>
            <v:group style="position:absolute;left:5383;top:1017;width:107;height:105" coordorigin="5383,1017" coordsize="107,105">
              <v:shape style="position:absolute;left:5383;top:1017;width:107;height:105" coordorigin="5383,1017" coordsize="107,105" path="m5429,1017l5411,1023,5396,1036,5386,1056,5383,1082,5391,1099,5405,1112,5426,1120,5454,1121,5473,1110,5485,1092,5490,1070,5490,1069,5485,1048,5473,1032,5454,1020,5429,1017xe" filled="true" fillcolor="#ffffff" stroked="false">
                <v:path arrowok="t"/>
                <v:fill type="solid"/>
              </v:shape>
            </v:group>
            <v:group style="position:absolute;left:5383;top:1017;width:107;height:105" coordorigin="5383,1017" coordsize="107,105">
              <v:shape style="position:absolute;left:5383;top:1017;width:107;height:105" coordorigin="5383,1017" coordsize="107,105" path="m5490,1070l5485,1092,5473,1110,5454,1121,5426,1120,5405,1112,5391,1099,5383,1082,5386,1056,5396,1036,5411,1023,5429,1017,5454,1020,5473,1032,5485,1048,5490,1069e" filled="false" stroked="true" strokeweight=".5pt" strokecolor="#20bcbd">
                <v:path arrowok="t"/>
              </v:shape>
            </v:group>
            <v:group style="position:absolute;left:5157;top:1249;width:107;height:105" coordorigin="5157,1249" coordsize="107,105">
              <v:shape style="position:absolute;left:5157;top:1249;width:107;height:105" coordorigin="5157,1249" coordsize="107,105" path="m5264,1303l5259,1325,5247,1342,5228,1354,5200,1352,5179,1344,5165,1331,5157,1314,5160,1288,5170,1268,5185,1255,5204,1249,5228,1253,5247,1264,5259,1281,5264,1301e" filled="false" stroked="true" strokeweight=".5pt" strokecolor="#20bcbd">
                <v:path arrowok="t"/>
              </v:shape>
            </v:group>
            <v:group style="position:absolute;left:4870;top:1533;width:107;height:105" coordorigin="4870,1533" coordsize="107,105">
              <v:shape style="position:absolute;left:4870;top:1533;width:107;height:105" coordorigin="4870,1533" coordsize="107,105" path="m4977,1587l4972,1609,4959,1626,4941,1638,4913,1636,4892,1628,4877,1615,4870,1599,4873,1573,4882,1553,4897,1539,4916,1533,4940,1537,4959,1548,4972,1565,4977,1585e" filled="false" stroked="true" strokeweight=".5pt" strokecolor="#20bcbd">
                <v:path arrowok="t"/>
              </v:shape>
            </v:group>
            <v:group style="position:absolute;left:4576;top:1772;width:107;height:105" coordorigin="4576,1772" coordsize="107,105">
              <v:shape style="position:absolute;left:4576;top:1772;width:107;height:105" coordorigin="4576,1772" coordsize="107,105" path="m4682,1826l4678,1848,4665,1865,4647,1877,4619,1875,4598,1867,4583,1854,4576,1837,4578,1811,4588,1791,4603,1778,4622,1772,4646,1776,4665,1787,4678,1804,4682,1824e" filled="false" stroked="true" strokeweight=".5pt" strokecolor="#20bcbd">
                <v:path arrowok="t"/>
              </v:shape>
            </v:group>
            <v:group style="position:absolute;left:4238;top:2071;width:107;height:105" coordorigin="4238,2071" coordsize="107,105">
              <v:shape style="position:absolute;left:4238;top:2071;width:107;height:105" coordorigin="4238,2071" coordsize="107,105" path="m4345,2125l4340,2147,4327,2164,4309,2176,4281,2174,4260,2166,4245,2153,4238,2136,4241,2110,4250,2090,4265,2077,4284,2071,4308,2075,4327,2086,4340,2103,4345,2123e" filled="false" stroked="true" strokeweight=".5pt" strokecolor="#20bcbd">
                <v:path arrowok="t"/>
              </v:shape>
            </v:group>
            <v:group style="position:absolute;left:3966;top:2357;width:107;height:105" coordorigin="3966,2357" coordsize="107,105">
              <v:shape style="position:absolute;left:3966;top:2357;width:107;height:105" coordorigin="3966,2357" coordsize="107,105" path="m4073,2411l4069,2432,4056,2450,4038,2461,4010,2460,3988,2452,3974,2439,3966,2422,3969,2396,3979,2376,3994,2363,4013,2357,4037,2361,4056,2372,4069,2388,4073,2409e" filled="false" stroked="true" strokeweight=".5pt" strokecolor="#20bcbd">
                <v:path arrowok="t"/>
              </v:shape>
            </v:group>
            <v:group style="position:absolute;left:3823;top:2466;width:107;height:105" coordorigin="3823,2466" coordsize="107,105">
              <v:shape style="position:absolute;left:3823;top:2466;width:107;height:105" coordorigin="3823,2466" coordsize="107,105" path="m3930,2519l3926,2541,3913,2559,3895,2570,3867,2569,3845,2561,3831,2548,3823,2531,3826,2505,3836,2485,3851,2472,3870,2466,3894,2469,3913,2481,3926,2497,3930,2518e" filled="false" stroked="true" strokeweight=".5pt" strokecolor="#20bcbd">
                <v:path arrowok="t"/>
              </v:shape>
            </v:group>
            <v:group style="position:absolute;left:3724;top:2555;width:107;height:105" coordorigin="3724,2555" coordsize="107,105">
              <v:shape style="position:absolute;left:3724;top:2555;width:107;height:105" coordorigin="3724,2555" coordsize="107,105" path="m3831,2609l3827,2631,3814,2648,3796,2660,3768,2658,3746,2650,3732,2637,3724,2620,3727,2594,3737,2574,3752,2561,3771,2555,3795,2559,3814,2570,3826,2587,3831,2607e" filled="false" stroked="true" strokeweight=".5pt" strokecolor="#20bcbd">
                <v:path arrowok="t"/>
              </v:shape>
            </v:group>
            <v:group style="position:absolute;left:3612;top:2659;width:107;height:105" coordorigin="3612,2659" coordsize="107,105">
              <v:shape style="position:absolute;left:3612;top:2659;width:107;height:105" coordorigin="3612,2659" coordsize="107,105" path="m3719,2713l3715,2735,3702,2752,3683,2764,3656,2762,3634,2754,3620,2741,3612,2724,3615,2698,3625,2678,3640,2665,3659,2659,3683,2663,3702,2674,3714,2691,3719,2711e" filled="false" stroked="true" strokeweight=".5pt" strokecolor="#20bcbd">
                <v:path arrowok="t"/>
              </v:shape>
            </v:group>
            <v:group style="position:absolute;left:3461;top:2807;width:107;height:105" coordorigin="3461,2807" coordsize="107,105">
              <v:shape style="position:absolute;left:3461;top:2807;width:107;height:105" coordorigin="3461,2807" coordsize="107,105" path="m3568,2861l3563,2882,3551,2900,3532,2911,3504,2910,3483,2902,3469,2889,3461,2872,3464,2846,3474,2826,3489,2813,3508,2807,3532,2811,3551,2822,3563,2838,3568,2859e" filled="false" stroked="true" strokeweight=".5pt" strokecolor="#20bcbd">
                <v:path arrowok="t"/>
              </v:shape>
            </v:group>
            <v:group style="position:absolute;left:3318;top:2937;width:107;height:105" coordorigin="3318,2937" coordsize="107,105">
              <v:shape style="position:absolute;left:3318;top:2937;width:107;height:105" coordorigin="3318,2937" coordsize="107,105" path="m3425,2990l3421,3012,3408,3030,3389,3041,3361,3040,3340,3032,3326,3019,3318,3002,3321,2976,3331,2956,3346,2943,3365,2937,3389,2941,3408,2952,3420,2968,3425,2989e" filled="false" stroked="true" strokeweight=".5pt" strokecolor="#20bcbd">
                <v:path arrowok="t"/>
              </v:shape>
            </v:group>
            <v:group style="position:absolute;left:3188;top:3029;width:107;height:105" coordorigin="3188,3029" coordsize="107,105">
              <v:shape style="position:absolute;left:3188;top:3029;width:107;height:105" coordorigin="3188,3029" coordsize="107,105" path="m3295,3083l3291,3105,3278,3123,3259,3134,3232,3132,3210,3125,3196,3112,3188,3095,3191,3069,3201,3049,3216,3035,3235,3029,3259,3033,3278,3044,3290,3061,3295,3081e" filled="false" stroked="true" strokeweight=".5pt" strokecolor="#20bcbd">
                <v:path arrowok="t"/>
              </v:shape>
            </v:group>
            <v:group style="position:absolute;left:3075;top:3107;width:107;height:105" coordorigin="3075,3107" coordsize="107,105">
              <v:shape style="position:absolute;left:3075;top:3107;width:107;height:105" coordorigin="3075,3107" coordsize="107,105" path="m3181,3161l3177,3183,3164,3201,3146,3212,3118,3210,3097,3203,3082,3190,3075,3173,3077,3147,3087,3127,3102,3113,3121,3107,3145,3111,3164,3122,3177,3139,3181,3160e" filled="false" stroked="true" strokeweight=".5pt" strokecolor="#20bcbd">
                <v:path arrowok="t"/>
              </v:shape>
            </v:group>
            <v:group style="position:absolute;left:2980;top:3180;width:107;height:105" coordorigin="2980,3180" coordsize="107,105">
              <v:shape style="position:absolute;left:2980;top:3180;width:107;height:105" coordorigin="2980,3180" coordsize="107,105" path="m3087,3234l3083,3256,3070,3274,3052,3285,3024,3284,3002,3276,2988,3263,2980,3246,2983,3220,2993,3200,3008,3187,3027,3180,3051,3184,3070,3195,3082,3212,3087,3233e" filled="false" stroked="true" strokeweight=".5pt" strokecolor="#20bcbd">
                <v:path arrowok="t"/>
              </v:shape>
            </v:group>
            <v:group style="position:absolute;left:4287;top:404;width:25;height:2" coordorigin="4287,404" coordsize="25,2">
              <v:shape style="position:absolute;left:4287;top:404;width:25;height:2" coordorigin="4287,404" coordsize="25,0" path="m4287,404l4312,404e" filled="false" stroked="true" strokeweight=".5pt" strokecolor="#a54198">
                <v:path arrowok="t"/>
              </v:shape>
            </v:group>
            <v:group style="position:absolute;left:4287;top:247;width:25;height:2" coordorigin="4287,247" coordsize="25,2">
              <v:shape style="position:absolute;left:4287;top:247;width:25;height:2" coordorigin="4287,247" coordsize="25,0" path="m4287,247l4312,247e" filled="false" stroked="true" strokeweight=".5pt" strokecolor="#a54198">
                <v:path arrowok="t"/>
              </v:shape>
            </v:group>
            <v:group style="position:absolute;left:4299;top:247;width:2;height:157" coordorigin="4299,247" coordsize="2,157">
              <v:shape style="position:absolute;left:4299;top:247;width:2;height:157" coordorigin="4299,247" coordsize="0,157" path="m4299,247l4299,404e" filled="false" stroked="true" strokeweight=".5pt" strokecolor="#a54198">
                <v:path arrowok="t"/>
              </v:shape>
            </v:group>
            <v:group style="position:absolute;left:4071;top:778;width:25;height:2" coordorigin="4071,778" coordsize="25,2">
              <v:shape style="position:absolute;left:4071;top:778;width:25;height:2" coordorigin="4071,778" coordsize="25,0" path="m4071,778l4096,778e" filled="false" stroked="true" strokeweight=".5pt" strokecolor="#a54198">
                <v:path arrowok="t"/>
              </v:shape>
            </v:group>
            <v:group style="position:absolute;left:4071;top:608;width:25;height:2" coordorigin="4071,608" coordsize="25,2">
              <v:shape style="position:absolute;left:4071;top:608;width:25;height:2" coordorigin="4071,608" coordsize="25,0" path="m4071,608l4096,608e" filled="false" stroked="true" strokeweight=".5pt" strokecolor="#a54198">
                <v:path arrowok="t"/>
              </v:shape>
            </v:group>
            <v:group style="position:absolute;left:4084;top:608;width:2;height:171" coordorigin="4084,608" coordsize="2,171">
              <v:shape style="position:absolute;left:4084;top:608;width:2;height:171" coordorigin="4084,608" coordsize="0,171" path="m4084,608l4084,778e" filled="false" stroked="true" strokeweight=".5pt" strokecolor="#a54198">
                <v:path arrowok="t"/>
              </v:shape>
            </v:group>
            <v:group style="position:absolute;left:3882;top:1096;width:25;height:2" coordorigin="3882,1096" coordsize="25,2">
              <v:shape style="position:absolute;left:3882;top:1096;width:25;height:2" coordorigin="3882,1096" coordsize="25,0" path="m3882,1096l3907,1096e" filled="false" stroked="true" strokeweight=".5pt" strokecolor="#a54198">
                <v:path arrowok="t"/>
              </v:shape>
            </v:group>
            <v:group style="position:absolute;left:3882;top:974;width:25;height:2" coordorigin="3882,974" coordsize="25,2">
              <v:shape style="position:absolute;left:3882;top:974;width:25;height:2" coordorigin="3882,974" coordsize="25,0" path="m3882,974l3907,974e" filled="false" stroked="true" strokeweight=".5pt" strokecolor="#a54198">
                <v:path arrowok="t"/>
              </v:shape>
            </v:group>
            <v:group style="position:absolute;left:3894;top:974;width:2;height:122" coordorigin="3894,974" coordsize="2,122">
              <v:shape style="position:absolute;left:3894;top:974;width:2;height:122" coordorigin="3894,974" coordsize="0,122" path="m3894,974l3894,1096e" filled="false" stroked="true" strokeweight=".5pt" strokecolor="#a54198">
                <v:path arrowok="t"/>
              </v:shape>
            </v:group>
            <v:group style="position:absolute;left:3845;top:1246;width:24;height:2" coordorigin="3845,1246" coordsize="24,2">
              <v:shape style="position:absolute;left:3845;top:1246;width:24;height:2" coordorigin="3845,1246" coordsize="24,0" path="m3845,1246l3868,1246e" filled="false" stroked="true" strokeweight=".5pt" strokecolor="#a54198">
                <v:path arrowok="t"/>
              </v:shape>
            </v:group>
            <v:group style="position:absolute;left:3845;top:1132;width:24;height:2" coordorigin="3845,1132" coordsize="24,2">
              <v:shape style="position:absolute;left:3845;top:1132;width:24;height:2" coordorigin="3845,1132" coordsize="24,0" path="m3845,1132l3868,1132e" filled="false" stroked="true" strokeweight=".5pt" strokecolor="#a54198">
                <v:path arrowok="t"/>
              </v:shape>
            </v:group>
            <v:group style="position:absolute;left:3856;top:1132;width:2;height:114" coordorigin="3856,1132" coordsize="2,114">
              <v:shape style="position:absolute;left:3856;top:1132;width:2;height:114" coordorigin="3856,1132" coordsize="0,114" path="m3856,1132l3856,1246e" filled="false" stroked="true" strokeweight=".5pt" strokecolor="#a54198">
                <v:path arrowok="t"/>
              </v:shape>
            </v:group>
            <v:group style="position:absolute;left:3692;top:1408;width:25;height:2" coordorigin="3692,1408" coordsize="25,2">
              <v:shape style="position:absolute;left:3692;top:1408;width:25;height:2" coordorigin="3692,1408" coordsize="25,0" path="m3692,1408l3717,1408e" filled="false" stroked="true" strokeweight=".5pt" strokecolor="#a54198">
                <v:path arrowok="t"/>
              </v:shape>
            </v:group>
            <v:group style="position:absolute;left:3692;top:1288;width:25;height:2" coordorigin="3692,1288" coordsize="25,2">
              <v:shape style="position:absolute;left:3692;top:1288;width:25;height:2" coordorigin="3692,1288" coordsize="25,0" path="m3692,1288l3717,1288e" filled="false" stroked="true" strokeweight=".5pt" strokecolor="#a54198">
                <v:path arrowok="t"/>
              </v:shape>
            </v:group>
            <v:group style="position:absolute;left:3705;top:1288;width:2;height:120" coordorigin="3705,1288" coordsize="2,120">
              <v:shape style="position:absolute;left:3705;top:1288;width:2;height:120" coordorigin="3705,1288" coordsize="0,120" path="m3705,1288l3705,1408e" filled="false" stroked="true" strokeweight=".5pt" strokecolor="#a54198">
                <v:path arrowok="t"/>
              </v:shape>
            </v:group>
            <v:group style="position:absolute;left:3654;top:1525;width:25;height:2" coordorigin="3654,1525" coordsize="25,2">
              <v:shape style="position:absolute;left:3654;top:1525;width:25;height:2" coordorigin="3654,1525" coordsize="25,0" path="m3654,1525l3679,1525e" filled="false" stroked="true" strokeweight=".5pt" strokecolor="#a54198">
                <v:path arrowok="t"/>
              </v:shape>
            </v:group>
            <v:group style="position:absolute;left:3654;top:1427;width:25;height:2" coordorigin="3654,1427" coordsize="25,2">
              <v:shape style="position:absolute;left:3654;top:1427;width:25;height:2" coordorigin="3654,1427" coordsize="25,0" path="m3654,1427l3679,1427e" filled="false" stroked="true" strokeweight=".5pt" strokecolor="#a54198">
                <v:path arrowok="t"/>
              </v:shape>
            </v:group>
            <v:group style="position:absolute;left:3666;top:1427;width:2;height:99" coordorigin="3666,1427" coordsize="2,99">
              <v:shape style="position:absolute;left:3666;top:1427;width:2;height:99" coordorigin="3666,1427" coordsize="0,99" path="m3666,1427l3666,1525e" filled="false" stroked="true" strokeweight=".5pt" strokecolor="#a54198">
                <v:path arrowok="t"/>
              </v:shape>
            </v:group>
            <v:group style="position:absolute;left:3489;top:1813;width:25;height:2" coordorigin="3489,1813" coordsize="25,2">
              <v:shape style="position:absolute;left:3489;top:1813;width:25;height:2" coordorigin="3489,1813" coordsize="25,0" path="m3489,1813l3514,1813e" filled="false" stroked="true" strokeweight=".5pt" strokecolor="#a54198">
                <v:path arrowok="t"/>
              </v:shape>
            </v:group>
            <v:group style="position:absolute;left:3489;top:1681;width:25;height:2" coordorigin="3489,1681" coordsize="25,2">
              <v:shape style="position:absolute;left:3489;top:1681;width:25;height:2" coordorigin="3489,1681" coordsize="25,0" path="m3489,1681l3514,1681e" filled="false" stroked="true" strokeweight=".5pt" strokecolor="#a54198">
                <v:path arrowok="t"/>
              </v:shape>
            </v:group>
            <v:group style="position:absolute;left:3502;top:1681;width:2;height:132" coordorigin="3502,1681" coordsize="2,132">
              <v:shape style="position:absolute;left:3502;top:1681;width:2;height:132" coordorigin="3502,1681" coordsize="0,132" path="m3502,1681l3502,1813e" filled="false" stroked="true" strokeweight=".5pt" strokecolor="#a54198">
                <v:path arrowok="t"/>
              </v:shape>
            </v:group>
            <v:group style="position:absolute;left:3389;top:1998;width:24;height:2" coordorigin="3389,1998" coordsize="24,2">
              <v:shape style="position:absolute;left:3389;top:1998;width:24;height:2" coordorigin="3389,1998" coordsize="24,0" path="m3389,1998l3413,1998e" filled="false" stroked="true" strokeweight=".5pt" strokecolor="#a54198">
                <v:path arrowok="t"/>
              </v:shape>
            </v:group>
            <v:group style="position:absolute;left:3389;top:1924;width:24;height:2" coordorigin="3389,1924" coordsize="24,2">
              <v:shape style="position:absolute;left:3389;top:1924;width:24;height:2" coordorigin="3389,1924" coordsize="24,0" path="m3389,1924l3413,1924e" filled="false" stroked="true" strokeweight=".5pt" strokecolor="#a54198">
                <v:path arrowok="t"/>
              </v:shape>
            </v:group>
            <v:group style="position:absolute;left:3401;top:1924;width:2;height:74" coordorigin="3401,1924" coordsize="2,74">
              <v:shape style="position:absolute;left:3401;top:1924;width:2;height:74" coordorigin="3401,1924" coordsize="0,74" path="m3401,1924l3401,1998e" filled="false" stroked="true" strokeweight=".5pt" strokecolor="#a54198">
                <v:path arrowok="t"/>
              </v:shape>
            </v:group>
            <v:group style="position:absolute;left:3249;top:2257;width:25;height:2" coordorigin="3249,2257" coordsize="25,2">
              <v:shape style="position:absolute;left:3249;top:2257;width:25;height:2" coordorigin="3249,2257" coordsize="25,0" path="m3249,2257l3274,2257e" filled="false" stroked="true" strokeweight=".5pt" strokecolor="#a54198">
                <v:path arrowok="t"/>
              </v:shape>
            </v:group>
            <v:group style="position:absolute;left:3249;top:2140;width:25;height:2" coordorigin="3249,2140" coordsize="25,2">
              <v:shape style="position:absolute;left:3249;top:2140;width:25;height:2" coordorigin="3249,2140" coordsize="25,0" path="m3249,2140l3274,2140e" filled="false" stroked="true" strokeweight=".5pt" strokecolor="#a54198">
                <v:path arrowok="t"/>
              </v:shape>
            </v:group>
            <v:group style="position:absolute;left:3261;top:2140;width:2;height:118" coordorigin="3261,2140" coordsize="2,118">
              <v:shape style="position:absolute;left:3261;top:2140;width:2;height:118" coordorigin="3261,2140" coordsize="0,118" path="m3261,2140l3261,2257e" filled="false" stroked="true" strokeweight=".5pt" strokecolor="#a54198">
                <v:path arrowok="t"/>
              </v:shape>
            </v:group>
            <v:group style="position:absolute;left:3148;top:2391;width:25;height:2" coordorigin="3148,2391" coordsize="25,2">
              <v:shape style="position:absolute;left:3148;top:2391;width:25;height:2" coordorigin="3148,2391" coordsize="25,0" path="m3148,2391l3172,2391e" filled="false" stroked="true" strokeweight=".5pt" strokecolor="#a54198">
                <v:path arrowok="t"/>
              </v:shape>
            </v:group>
            <v:group style="position:absolute;left:3148;top:2336;width:25;height:2" coordorigin="3148,2336" coordsize="25,2">
              <v:shape style="position:absolute;left:3148;top:2336;width:25;height:2" coordorigin="3148,2336" coordsize="25,0" path="m3148,2336l3172,2336e" filled="false" stroked="true" strokeweight=".5pt" strokecolor="#a54198">
                <v:path arrowok="t"/>
              </v:shape>
            </v:group>
            <v:group style="position:absolute;left:3160;top:2336;width:2;height:56" coordorigin="3160,2336" coordsize="2,56">
              <v:shape style="position:absolute;left:3160;top:2336;width:2;height:56" coordorigin="3160,2336" coordsize="0,56" path="m3160,2336l3160,2391e" filled="false" stroked="true" strokeweight=".5pt" strokecolor="#a54198">
                <v:path arrowok="t"/>
              </v:shape>
            </v:group>
            <v:group style="position:absolute;left:3060;top:2586;width:25;height:2" coordorigin="3060,2586" coordsize="25,2">
              <v:shape style="position:absolute;left:3060;top:2586;width:25;height:2" coordorigin="3060,2586" coordsize="25,0" path="m3060,2586l3084,2586e" filled="false" stroked="true" strokeweight=".5pt" strokecolor="#a54198">
                <v:path arrowok="t"/>
              </v:shape>
            </v:group>
            <v:group style="position:absolute;left:3060;top:2521;width:25;height:2" coordorigin="3060,2521" coordsize="25,2">
              <v:shape style="position:absolute;left:3060;top:2521;width:25;height:2" coordorigin="3060,2521" coordsize="25,0" path="m3060,2521l3084,2521e" filled="false" stroked="true" strokeweight=".5pt" strokecolor="#a54198">
                <v:path arrowok="t"/>
              </v:shape>
            </v:group>
            <v:group style="position:absolute;left:3072;top:2521;width:2;height:66" coordorigin="3072,2521" coordsize="2,66">
              <v:shape style="position:absolute;left:3072;top:2521;width:2;height:66" coordorigin="3072,2521" coordsize="0,66" path="m3072,2521l3072,2586e" filled="false" stroked="true" strokeweight=".5pt" strokecolor="#a54198">
                <v:path arrowok="t"/>
              </v:shape>
            </v:group>
            <v:group style="position:absolute;left:3019;top:2500;width:107;height:105" coordorigin="3019,2500" coordsize="107,105">
              <v:shape style="position:absolute;left:3019;top:2500;width:107;height:105" coordorigin="3019,2500" coordsize="107,105" path="m3066,2500l3047,2506,3032,2519,3022,2539,3019,2565,3027,2582,3041,2595,3063,2603,3091,2604,3109,2593,3122,2575,3126,2554,3126,2552,3121,2531,3109,2515,3090,2504,3066,2500xe" filled="true" fillcolor="#ffffff" stroked="false">
                <v:path arrowok="t"/>
                <v:fill type="solid"/>
              </v:shape>
            </v:group>
            <v:group style="position:absolute;left:3107;top:2311;width:107;height:105" coordorigin="3107,2311" coordsize="107,105">
              <v:shape style="position:absolute;left:3107;top:2311;width:107;height:105" coordorigin="3107,2311" coordsize="107,105" path="m3154,2311l3135,2317,3120,2331,3110,2351,3107,2377,3115,2394,3129,2407,3150,2414,3178,2416,3197,2405,3209,2387,3214,2365,3214,2364,3209,2343,3197,2326,3178,2315,3154,2311xe" filled="true" fillcolor="#ffffff" stroked="false">
                <v:path arrowok="t"/>
                <v:fill type="solid"/>
              </v:shape>
            </v:group>
            <v:group style="position:absolute;left:3208;top:2146;width:107;height:105" coordorigin="3208,2146" coordsize="107,105">
              <v:shape style="position:absolute;left:3208;top:2146;width:107;height:105" coordorigin="3208,2146" coordsize="107,105" path="m3254,2146l3235,2152,3220,2165,3211,2185,3208,2211,3215,2228,3230,2241,3251,2249,3279,2250,3297,2239,3310,2221,3315,2199,3315,2198,3310,2177,3297,2161,3279,2150,3254,2146xe" filled="true" fillcolor="#ffffff" stroked="false">
                <v:path arrowok="t"/>
                <v:fill type="solid"/>
              </v:shape>
            </v:group>
            <v:group style="position:absolute;left:3347;top:1907;width:107;height:105" coordorigin="3347,1907" coordsize="107,105">
              <v:shape style="position:absolute;left:3347;top:1907;width:107;height:105" coordorigin="3347,1907" coordsize="107,105" path="m3394,1907l3375,1913,3360,1926,3350,1946,3347,1972,3355,1989,3370,2002,3391,2010,3419,2011,3437,2000,3450,1982,3454,1961,3454,1959,3450,1938,3437,1922,3418,1911,3394,1907xe" filled="true" fillcolor="#ffffff" stroked="false">
                <v:path arrowok="t"/>
                <v:fill type="solid"/>
              </v:shape>
            </v:group>
            <v:group style="position:absolute;left:3448;top:1694;width:107;height:105" coordorigin="3448,1694" coordsize="107,105">
              <v:shape style="position:absolute;left:3448;top:1694;width:107;height:105" coordorigin="3448,1694" coordsize="107,105" path="m3495,1694l3476,1700,3461,1713,3451,1733,3448,1760,3456,1776,3470,1789,3491,1797,3519,1799,3538,1787,3550,1770,3555,1748,3555,1746,3550,1726,3538,1709,3519,1698,3495,1694xe" filled="true" fillcolor="#ffffff" stroked="false">
                <v:path arrowok="t"/>
                <v:fill type="solid"/>
              </v:shape>
            </v:group>
            <v:group style="position:absolute;left:3614;top:1421;width:107;height:105" coordorigin="3614,1421" coordsize="107,105">
              <v:shape style="position:absolute;left:3614;top:1421;width:107;height:105" coordorigin="3614,1421" coordsize="107,105" path="m3660,1421l3642,1427,3627,1441,3617,1461,3614,1487,3622,1503,3636,1516,3657,1524,3685,1526,3704,1514,3716,1497,3721,1475,3721,1473,3716,1453,3704,1436,3685,1425,3660,1421xe" filled="true" fillcolor="#ffffff" stroked="false">
                <v:path arrowok="t"/>
                <v:fill type="solid"/>
              </v:shape>
            </v:group>
            <v:group style="position:absolute;left:3653;top:1294;width:107;height:105" coordorigin="3653,1294" coordsize="107,105">
              <v:shape style="position:absolute;left:3653;top:1294;width:107;height:105" coordorigin="3653,1294" coordsize="107,105" path="m3699,1294l3681,1301,3666,1314,3656,1334,3653,1360,3660,1377,3675,1390,3696,1398,3724,1399,3743,1388,3755,1370,3760,1348,3760,1347,3755,1326,3743,1309,3724,1298,3699,1294xe" filled="true" fillcolor="#ffffff" stroked="false">
                <v:path arrowok="t"/>
                <v:fill type="solid"/>
              </v:shape>
            </v:group>
            <v:group style="position:absolute;left:3802;top:1135;width:107;height:105" coordorigin="3802,1135" coordsize="107,105">
              <v:shape style="position:absolute;left:3802;top:1135;width:107;height:105" coordorigin="3802,1135" coordsize="107,105" path="m3849,1135l3830,1141,3815,1155,3805,1175,3802,1201,3810,1217,3824,1230,3846,1238,3874,1240,3892,1229,3905,1211,3909,1189,3909,1187,3904,1167,3892,1150,3873,1139,3849,1135xe" filled="true" fillcolor="#ffffff" stroked="false">
                <v:path arrowok="t"/>
                <v:fill type="solid"/>
              </v:shape>
            </v:group>
            <v:group style="position:absolute;left:3841;top:982;width:107;height:105" coordorigin="3841,982" coordsize="107,105">
              <v:shape style="position:absolute;left:3841;top:982;width:107;height:105" coordorigin="3841,982" coordsize="107,105" path="m3888,982l3869,989,3854,1002,3844,1022,3841,1048,3849,1065,3863,1078,3885,1086,3913,1087,3931,1076,3944,1058,3948,1036,3948,1035,3943,1014,3931,997,3912,986,3888,982xe" filled="true" fillcolor="#ffffff" stroked="false">
                <v:path arrowok="t"/>
                <v:fill type="solid"/>
              </v:shape>
            </v:group>
            <v:group style="position:absolute;left:4031;top:640;width:107;height:105" coordorigin="4031,640" coordsize="107,105">
              <v:shape style="position:absolute;left:4031;top:640;width:107;height:105" coordorigin="4031,640" coordsize="107,105" path="m4078,640l4059,646,4044,659,4034,679,4031,705,4039,722,4053,735,4075,743,4103,744,4121,733,4134,715,4138,693,4138,692,4134,671,4121,655,4102,644,4078,640xe" filled="true" fillcolor="#ffffff" stroked="false">
                <v:path arrowok="t"/>
                <v:fill type="solid"/>
              </v:shape>
            </v:group>
            <v:group style="position:absolute;left:4247;top:271;width:107;height:105" coordorigin="4247,271" coordsize="107,105">
              <v:shape style="position:absolute;left:4247;top:271;width:107;height:105" coordorigin="4247,271" coordsize="107,105" path="m4294,271l4275,277,4260,290,4250,310,4247,336,4255,353,4269,366,4291,374,4319,376,4337,364,4350,347,4354,325,4354,323,4350,303,4337,286,4318,275,4294,271xe" filled="true" fillcolor="#ffffff" stroked="false">
                <v:path arrowok="t"/>
                <v:fill type="solid"/>
              </v:shape>
            </v:group>
            <v:group style="position:absolute;left:4247;top:271;width:107;height:105" coordorigin="4247,271" coordsize="107,105">
              <v:shape style="position:absolute;left:4247;top:271;width:107;height:105" coordorigin="4247,271" coordsize="107,105" path="m4354,325l4350,347,4337,364,4319,376,4291,374,4269,366,4255,353,4247,336,4250,310,4260,290,4275,277,4294,271,4318,275,4337,286,4350,303,4354,323e" filled="false" stroked="true" strokeweight=".5pt" strokecolor="#a54198">
                <v:path arrowok="t"/>
              </v:shape>
            </v:group>
            <v:group style="position:absolute;left:4031;top:640;width:107;height:105" coordorigin="4031,640" coordsize="107,105">
              <v:shape style="position:absolute;left:4031;top:640;width:107;height:105" coordorigin="4031,640" coordsize="107,105" path="m4138,693l4134,715,4121,733,4103,744,4075,743,4053,735,4039,722,4031,705,4034,679,4044,659,4059,646,4078,640,4102,644,4121,655,4134,671,4138,692e" filled="false" stroked="true" strokeweight=".5pt" strokecolor="#a54198">
                <v:path arrowok="t"/>
              </v:shape>
            </v:group>
            <v:group style="position:absolute;left:3841;top:982;width:107;height:105" coordorigin="3841,982" coordsize="107,105">
              <v:shape style="position:absolute;left:3841;top:982;width:107;height:105" coordorigin="3841,982" coordsize="107,105" path="m3948,1036l3944,1058,3931,1076,3913,1087,3885,1086,3863,1078,3849,1065,3841,1048,3844,1022,3854,1002,3869,989,3888,982,3912,986,3931,997,3943,1014,3948,1035e" filled="false" stroked="true" strokeweight=".5pt" strokecolor="#a54198">
                <v:path arrowok="t"/>
              </v:shape>
            </v:group>
            <v:group style="position:absolute;left:3802;top:1135;width:107;height:105" coordorigin="3802,1135" coordsize="107,105">
              <v:shape style="position:absolute;left:3802;top:1135;width:107;height:105" coordorigin="3802,1135" coordsize="107,105" path="m3909,1189l3905,1211,3892,1229,3874,1240,3846,1238,3824,1230,3810,1217,3802,1201,3805,1175,3815,1155,3830,1141,3849,1135,3873,1139,3892,1150,3904,1167,3909,1187e" filled="false" stroked="true" strokeweight=".5pt" strokecolor="#a54198">
                <v:path arrowok="t"/>
              </v:shape>
            </v:group>
            <v:group style="position:absolute;left:3653;top:1294;width:107;height:105" coordorigin="3653,1294" coordsize="107,105">
              <v:shape style="position:absolute;left:3653;top:1294;width:107;height:105" coordorigin="3653,1294" coordsize="107,105" path="m3760,1348l3755,1370,3743,1388,3724,1399,3696,1398,3675,1390,3660,1377,3653,1360,3656,1334,3666,1314,3681,1301,3699,1294,3724,1298,3743,1309,3755,1326,3760,1347e" filled="false" stroked="true" strokeweight=".5pt" strokecolor="#a54198">
                <v:path arrowok="t"/>
              </v:shape>
            </v:group>
            <v:group style="position:absolute;left:3614;top:1421;width:107;height:105" coordorigin="3614,1421" coordsize="107,105">
              <v:shape style="position:absolute;left:3614;top:1421;width:107;height:105" coordorigin="3614,1421" coordsize="107,105" path="m3721,1475l3716,1497,3704,1514,3685,1526,3657,1524,3636,1516,3622,1503,3614,1487,3617,1461,3627,1441,3642,1427,3660,1421,3685,1425,3704,1436,3716,1453,3721,1473e" filled="false" stroked="true" strokeweight=".5pt" strokecolor="#a54198">
                <v:path arrowok="t"/>
              </v:shape>
            </v:group>
            <v:group style="position:absolute;left:3448;top:1694;width:107;height:105" coordorigin="3448,1694" coordsize="107,105">
              <v:shape style="position:absolute;left:3448;top:1694;width:107;height:105" coordorigin="3448,1694" coordsize="107,105" path="m3555,1748l3550,1770,3538,1787,3519,1799,3491,1797,3470,1789,3456,1776,3448,1760,3451,1733,3461,1713,3476,1700,3495,1694,3519,1698,3538,1709,3550,1726,3555,1746e" filled="false" stroked="true" strokeweight=".5pt" strokecolor="#a54198">
                <v:path arrowok="t"/>
              </v:shape>
            </v:group>
            <v:group style="position:absolute;left:3347;top:1907;width:107;height:105" coordorigin="3347,1907" coordsize="107,105">
              <v:shape style="position:absolute;left:3347;top:1907;width:107;height:105" coordorigin="3347,1907" coordsize="107,105" path="m3454,1961l3450,1982,3437,2000,3419,2011,3391,2010,3370,2002,3355,1989,3347,1972,3350,1946,3360,1926,3375,1913,3394,1907,3418,1911,3437,1922,3450,1938,3454,1959e" filled="false" stroked="true" strokeweight=".5pt" strokecolor="#a54198">
                <v:path arrowok="t"/>
              </v:shape>
            </v:group>
            <v:group style="position:absolute;left:3208;top:2146;width:107;height:105" coordorigin="3208,2146" coordsize="107,105">
              <v:shape style="position:absolute;left:3208;top:2146;width:107;height:105" coordorigin="3208,2146" coordsize="107,105" path="m3315,2199l3310,2221,3297,2239,3279,2250,3251,2249,3230,2241,3215,2228,3208,2211,3211,2185,3220,2165,3235,2152,3254,2146,3279,2150,3297,2161,3310,2177,3315,2198e" filled="false" stroked="true" strokeweight=".5pt" strokecolor="#a54198">
                <v:path arrowok="t"/>
              </v:shape>
            </v:group>
            <v:group style="position:absolute;left:3107;top:2311;width:107;height:105" coordorigin="3107,2311" coordsize="107,105">
              <v:shape style="position:absolute;left:3107;top:2311;width:107;height:105" coordorigin="3107,2311" coordsize="107,105" path="m3214,2365l3209,2387,3197,2405,3178,2416,3150,2414,3129,2407,3115,2394,3107,2377,3110,2351,3120,2331,3135,2317,3154,2311,3178,2315,3197,2326,3209,2343,3214,2364e" filled="false" stroked="true" strokeweight=".5pt" strokecolor="#a54198">
                <v:path arrowok="t"/>
              </v:shape>
            </v:group>
            <v:group style="position:absolute;left:3019;top:2500;width:107;height:105" coordorigin="3019,2500" coordsize="107,105">
              <v:shape style="position:absolute;left:3019;top:2500;width:107;height:105" coordorigin="3019,2500" coordsize="107,105" path="m3126,2554l3122,2575,3109,2593,3091,2604,3063,2603,3041,2595,3027,2582,3019,2565,3022,2539,3032,2519,3047,2506,3066,2500,3090,2504,3109,2515,3121,2531,3126,2552e" filled="false" stroked="true" strokeweight=".5pt" strokecolor="#a54198">
                <v:path arrowok="t"/>
              </v:shape>
            </v:group>
            <v:group style="position:absolute;left:3386;top:355;width:2;height:161" coordorigin="3386,355" coordsize="2,161">
              <v:shape style="position:absolute;left:3386;top:355;width:2;height:161" coordorigin="3386,355" coordsize="0,161" path="m3386,355l3386,515e" filled="false" stroked="true" strokeweight=".621007pt" strokecolor="#231f20">
                <v:path arrowok="t"/>
              </v:shape>
            </v:group>
            <v:group style="position:absolute;left:3223;top:732;width:2;height:142" coordorigin="3223,732" coordsize="2,142">
              <v:shape style="position:absolute;left:3223;top:732;width:2;height:142" coordorigin="3223,732" coordsize="0,142" path="m3223,732l3223,874e" filled="false" stroked="true" strokeweight=".621007pt" strokecolor="#231f20">
                <v:path arrowok="t"/>
              </v:shape>
            </v:group>
            <v:group style="position:absolute;left:3127;top:1067;width:2;height:126" coordorigin="3127,1067" coordsize="2,126">
              <v:shape style="position:absolute;left:3127;top:1067;width:2;height:126" coordorigin="3127,1067" coordsize="0,126" path="m3127,1067l3127,1193e" filled="false" stroked="true" strokeweight=".677001pt" strokecolor="#231f20">
                <v:path arrowok="t"/>
              </v:shape>
            </v:group>
            <v:group style="position:absolute;left:3041;top:1379;width:2;height:113" coordorigin="3041,1379" coordsize="2,113">
              <v:shape style="position:absolute;left:3041;top:1379;width:2;height:113" coordorigin="3041,1379" coordsize="0,113" path="m3041,1379l3041,1492e" filled="false" stroked="true" strokeweight=".677002pt" strokecolor="#231f20">
                <v:path arrowok="t"/>
              </v:shape>
            </v:group>
            <v:group style="position:absolute;left:2961;top:1624;width:2;height:140" coordorigin="2961,1624" coordsize="2,140">
              <v:shape style="position:absolute;left:2961;top:1624;width:2;height:140" coordorigin="2961,1624" coordsize="0,140" path="m2961,1624l2961,1763e" filled="false" stroked="true" strokeweight=".621pt" strokecolor="#231f20">
                <v:path arrowok="t"/>
              </v:shape>
            </v:group>
            <v:group style="position:absolute;left:2891;top:1902;width:2;height:85" coordorigin="2891,1902" coordsize="2,85">
              <v:shape style="position:absolute;left:2891;top:1902;width:2;height:85" coordorigin="2891,1902" coordsize="0,85" path="m2891,1902l2891,1987e" filled="false" stroked="true" strokeweight=".677001pt" strokecolor="#231f20">
                <v:path arrowok="t"/>
              </v:shape>
            </v:group>
            <v:group style="position:absolute;left:2828;top:2134;width:2;height:84" coordorigin="2828,2134" coordsize="2,84">
              <v:shape style="position:absolute;left:2828;top:2134;width:2;height:84" coordorigin="2828,2134" coordsize="0,84" path="m2828,2134l2828,2217e" filled="false" stroked="true" strokeweight=".677003pt" strokecolor="#231f20">
                <v:path arrowok="t"/>
              </v:shape>
            </v:group>
            <v:group style="position:absolute;left:2773;top:2338;width:2;height:65" coordorigin="2773,2338" coordsize="2,65">
              <v:shape style="position:absolute;left:2773;top:2338;width:2;height:65" coordorigin="2773,2338" coordsize="0,65" path="m2773,2338l2773,2402e" filled="false" stroked="true" strokeweight=".677005pt" strokecolor="#231f20">
                <v:path arrowok="t"/>
              </v:shape>
            </v:group>
            <v:group style="position:absolute;left:2724;top:2533;width:2;height:54" coordorigin="2724,2533" coordsize="2,54">
              <v:shape style="position:absolute;left:2724;top:2533;width:2;height:54" coordorigin="2724,2533" coordsize="0,54" path="m2724,2533l2724,2587e" filled="false" stroked="true" strokeweight=".677007pt" strokecolor="#231f20">
                <v:path arrowok="t"/>
              </v:shape>
            </v:group>
            <v:group style="position:absolute;left:2672;top:2506;width:107;height:105" coordorigin="2672,2506" coordsize="107,105">
              <v:shape style="position:absolute;left:2672;top:2506;width:107;height:105" coordorigin="2672,2506" coordsize="107,105" path="m2718,2506l2699,2512,2684,2526,2675,2546,2672,2572,2679,2588,2694,2601,2715,2609,2743,2611,2761,2600,2774,2582,2779,2560,2779,2558,2774,2538,2761,2521,2742,2510,2718,2506xe" filled="true" fillcolor="#ffffff" stroked="false">
                <v:path arrowok="t"/>
                <v:fill type="solid"/>
              </v:shape>
            </v:group>
            <v:group style="position:absolute;left:2720;top:2316;width:107;height:105" coordorigin="2720,2316" coordsize="107,105">
              <v:shape style="position:absolute;left:2720;top:2316;width:107;height:105" coordorigin="2720,2316" coordsize="107,105" path="m2767,2316l2748,2322,2733,2336,2723,2356,2720,2382,2728,2398,2742,2411,2764,2419,2792,2421,2810,2410,2823,2392,2827,2370,2827,2368,2823,2348,2810,2331,2791,2320,2767,2316xe" filled="true" fillcolor="#ffffff" stroked="false">
                <v:path arrowok="t"/>
                <v:fill type="solid"/>
              </v:shape>
            </v:group>
            <v:group style="position:absolute;left:2776;top:2121;width:107;height:105" coordorigin="2776,2121" coordsize="107,105">
              <v:shape style="position:absolute;left:2776;top:2121;width:107;height:105" coordorigin="2776,2121" coordsize="107,105" path="m2822,2121l2803,2127,2788,2141,2779,2161,2776,2187,2783,2203,2798,2216,2819,2224,2847,2226,2865,2215,2878,2197,2883,2175,2883,2173,2878,2153,2865,2136,2846,2125,2822,2121xe" filled="true" fillcolor="#ffffff" stroked="false">
                <v:path arrowok="t"/>
                <v:fill type="solid"/>
              </v:shape>
            </v:group>
            <v:group style="position:absolute;left:2839;top:1891;width:107;height:105" coordorigin="2839,1891" coordsize="107,105">
              <v:shape style="position:absolute;left:2839;top:1891;width:107;height:105" coordorigin="2839,1891" coordsize="107,105" path="m2885,1891l2867,1897,2852,1910,2842,1930,2839,1956,2847,1973,2861,1986,2882,1994,2910,1995,2929,1984,2941,1966,2946,1944,2946,1943,2941,1922,2929,1906,2910,1894,2885,1891xe" filled="true" fillcolor="#ffffff" stroked="false">
                <v:path arrowok="t"/>
                <v:fill type="solid"/>
              </v:shape>
            </v:group>
            <v:group style="position:absolute;left:2909;top:1640;width:107;height:105" coordorigin="2909,1640" coordsize="107,105">
              <v:shape style="position:absolute;left:2909;top:1640;width:107;height:105" coordorigin="2909,1640" coordsize="107,105" path="m2955,1640l2937,1647,2922,1660,2912,1680,2909,1706,2916,1723,2931,1736,2952,1744,2980,1745,2999,1734,3011,1716,3016,1694,3016,1693,3011,1672,2999,1655,2980,1644,2955,1640xe" filled="true" fillcolor="#ffffff" stroked="false">
                <v:path arrowok="t"/>
                <v:fill type="solid"/>
              </v:shape>
            </v:group>
            <v:group style="position:absolute;left:2988;top:1380;width:107;height:105" coordorigin="2988,1380" coordsize="107,105">
              <v:shape style="position:absolute;left:2988;top:1380;width:107;height:105" coordorigin="2988,1380" coordsize="107,105" path="m3035,1380l3016,1387,3001,1400,2991,1420,2988,1446,2996,1463,3010,1476,3032,1484,3060,1485,3078,1474,3091,1456,3095,1434,3095,1433,3091,1412,3078,1395,3059,1384,3035,1380xe" filled="true" fillcolor="#ffffff" stroked="false">
                <v:path arrowok="t"/>
                <v:fill type="solid"/>
              </v:shape>
            </v:group>
            <v:group style="position:absolute;left:3075;top:1077;width:107;height:105" coordorigin="3075,1077" coordsize="107,105">
              <v:shape style="position:absolute;left:3075;top:1077;width:107;height:105" coordorigin="3075,1077" coordsize="107,105" path="m3121,1077l3102,1083,3087,1096,3077,1116,3075,1142,3082,1159,3097,1172,3118,1180,3146,1181,3164,1170,3177,1152,3181,1130,3181,1129,3177,1108,3164,1092,3145,1081,3121,1077xe" filled="true" fillcolor="#ffffff" stroked="false">
                <v:path arrowok="t"/>
                <v:fill type="solid"/>
              </v:shape>
            </v:group>
            <v:group style="position:absolute;left:3169;top:749;width:107;height:105" coordorigin="3169,749" coordsize="107,105">
              <v:shape style="position:absolute;left:3169;top:749;width:107;height:105" coordorigin="3169,749" coordsize="107,105" path="m3215,749l3196,755,3181,768,3172,788,3169,814,3176,831,3191,844,3212,852,3240,853,3258,842,3271,824,3276,802,3276,801,3271,780,3258,764,3240,752,3215,749xe" filled="true" fillcolor="#ffffff" stroked="false">
                <v:path arrowok="t"/>
                <v:fill type="solid"/>
              </v:shape>
            </v:group>
            <v:group style="position:absolute;left:3333;top:381;width:107;height:105" coordorigin="3333,381" coordsize="107,105">
              <v:shape style="position:absolute;left:3333;top:381;width:107;height:105" coordorigin="3333,381" coordsize="107,105" path="m3379,381l3361,388,3345,401,3336,421,3333,447,3340,464,3355,477,3376,485,3404,486,3423,475,3435,457,3440,435,3440,434,3435,413,3423,396,3404,385,3379,381xe" filled="true" fillcolor="#ffffff" stroked="false">
                <v:path arrowok="t"/>
                <v:fill type="solid"/>
              </v:shape>
            </v:group>
            <v:group style="position:absolute;left:3333;top:381;width:107;height:105" coordorigin="3333,381" coordsize="107,105">
              <v:shape style="position:absolute;left:3333;top:381;width:107;height:105" coordorigin="3333,381" coordsize="107,105" path="m3440,435l3435,457,3423,475,3404,486,3376,485,3355,477,3340,464,3333,447,3336,421,3345,401,3361,388,3379,381,3404,385,3423,396,3435,413,3440,434e" filled="false" stroked="true" strokeweight=".5pt" strokecolor="#231f20">
                <v:path arrowok="t"/>
              </v:shape>
            </v:group>
            <v:group style="position:absolute;left:3169;top:749;width:107;height:105" coordorigin="3169,749" coordsize="107,105">
              <v:shape style="position:absolute;left:3169;top:749;width:107;height:105" coordorigin="3169,749" coordsize="107,105" path="m3276,802l3271,824,3258,842,3240,853,3212,852,3191,844,3176,831,3169,814,3172,788,3181,768,3196,755,3215,749,3240,752,3258,764,3271,780,3276,801e" filled="false" stroked="true" strokeweight=".5pt" strokecolor="#231f20">
                <v:path arrowok="t"/>
              </v:shape>
            </v:group>
            <v:group style="position:absolute;left:3075;top:1077;width:107;height:105" coordorigin="3075,1077" coordsize="107,105">
              <v:shape style="position:absolute;left:3075;top:1077;width:107;height:105" coordorigin="3075,1077" coordsize="107,105" path="m3181,1130l3177,1152,3164,1170,3146,1181,3118,1180,3097,1172,3082,1159,3075,1142,3077,1116,3087,1096,3102,1083,3121,1077,3145,1081,3164,1092,3177,1108,3181,1129e" filled="false" stroked="true" strokeweight=".5pt" strokecolor="#231f20">
                <v:path arrowok="t"/>
              </v:shape>
            </v:group>
            <v:group style="position:absolute;left:2988;top:1380;width:107;height:105" coordorigin="2988,1380" coordsize="107,105">
              <v:shape style="position:absolute;left:2988;top:1380;width:107;height:105" coordorigin="2988,1380" coordsize="107,105" path="m3095,1434l3091,1456,3078,1474,3060,1485,3032,1484,3010,1476,2996,1463,2988,1446,2991,1420,3001,1400,3016,1387,3035,1380,3059,1384,3078,1395,3091,1412,3095,1433e" filled="false" stroked="true" strokeweight=".5pt" strokecolor="#231f20">
                <v:path arrowok="t"/>
              </v:shape>
            </v:group>
            <v:group style="position:absolute;left:2909;top:1640;width:107;height:105" coordorigin="2909,1640" coordsize="107,105">
              <v:shape style="position:absolute;left:2909;top:1640;width:107;height:105" coordorigin="2909,1640" coordsize="107,105" path="m3016,1694l3011,1716,2999,1734,2980,1745,2952,1744,2931,1736,2916,1723,2909,1706,2912,1680,2922,1660,2937,1647,2955,1640,2980,1644,2999,1655,3011,1672,3016,1693e" filled="false" stroked="true" strokeweight=".5pt" strokecolor="#231f20">
                <v:path arrowok="t"/>
              </v:shape>
            </v:group>
            <v:group style="position:absolute;left:2839;top:1891;width:107;height:105" coordorigin="2839,1891" coordsize="107,105">
              <v:shape style="position:absolute;left:2839;top:1891;width:107;height:105" coordorigin="2839,1891" coordsize="107,105" path="m2946,1944l2941,1966,2929,1984,2910,1995,2882,1994,2861,1986,2847,1973,2839,1956,2842,1930,2852,1910,2867,1897,2885,1891,2910,1894,2929,1906,2941,1922,2946,1943e" filled="false" stroked="true" strokeweight=".5pt" strokecolor="#231f20">
                <v:path arrowok="t"/>
              </v:shape>
            </v:group>
            <v:group style="position:absolute;left:2776;top:2121;width:107;height:105" coordorigin="2776,2121" coordsize="107,105">
              <v:shape style="position:absolute;left:2776;top:2121;width:107;height:105" coordorigin="2776,2121" coordsize="107,105" path="m2883,2175l2878,2197,2865,2215,2847,2226,2819,2224,2798,2216,2783,2203,2776,2187,2779,2161,2788,2141,2803,2127,2822,2121,2846,2125,2865,2136,2878,2153,2883,2173e" filled="false" stroked="true" strokeweight=".5pt" strokecolor="#231f20">
                <v:path arrowok="t"/>
              </v:shape>
            </v:group>
            <v:group style="position:absolute;left:2720;top:2316;width:107;height:105" coordorigin="2720,2316" coordsize="107,105">
              <v:shape style="position:absolute;left:2720;top:2316;width:107;height:105" coordorigin="2720,2316" coordsize="107,105" path="m2827,2370l2823,2392,2810,2410,2792,2421,2764,2419,2742,2411,2728,2398,2720,2382,2723,2356,2733,2336,2748,2322,2767,2316,2791,2320,2810,2331,2823,2348,2827,2368e" filled="false" stroked="true" strokeweight=".5pt" strokecolor="#231f20">
                <v:path arrowok="t"/>
              </v:shape>
            </v:group>
            <v:group style="position:absolute;left:2672;top:2506;width:107;height:105" coordorigin="2672,2506" coordsize="107,105">
              <v:shape style="position:absolute;left:2672;top:2506;width:107;height:105" coordorigin="2672,2506" coordsize="107,105" path="m2779,2560l2774,2582,2761,2600,2743,2611,2715,2609,2694,2601,2679,2588,2672,2572,2675,2546,2684,2526,2699,2512,2718,2506,2742,2510,2761,2521,2774,2538,2779,2558e" filled="false" stroked="true" strokeweight=".5pt" strokecolor="#231f20">
                <v:path arrowok="t"/>
              </v:shape>
            </v:group>
            <v:group style="position:absolute;left:5301;top:337;width:46;height:2" coordorigin="5301,337" coordsize="46,2">
              <v:shape style="position:absolute;left:5301;top:337;width:46;height:2" coordorigin="5301,337" coordsize="46,0" path="m5301,337l5346,337e" filled="false" stroked="true" strokeweight=".5pt" strokecolor="#bec031">
                <v:path arrowok="t"/>
              </v:shape>
            </v:group>
            <v:group style="position:absolute;left:5301;top:178;width:46;height:2" coordorigin="5301,178" coordsize="46,2">
              <v:shape style="position:absolute;left:5301;top:178;width:46;height:2" coordorigin="5301,178" coordsize="46,0" path="m5301,178l5346,178e" filled="false" stroked="true" strokeweight=".5pt" strokecolor="#bec031">
                <v:path arrowok="t"/>
              </v:shape>
            </v:group>
            <v:group style="position:absolute;left:5324;top:178;width:2;height:160" coordorigin="5324,178" coordsize="2,160">
              <v:shape style="position:absolute;left:5324;top:178;width:2;height:160" coordorigin="5324,178" coordsize="0,160" path="m5324,178l5324,337e" filled="false" stroked="true" strokeweight=".5pt" strokecolor="#bec031">
                <v:path arrowok="t"/>
              </v:shape>
            </v:group>
            <v:group style="position:absolute;left:5006;top:664;width:47;height:2" coordorigin="5006,664" coordsize="47,2">
              <v:shape style="position:absolute;left:5006;top:664;width:47;height:2" coordorigin="5006,664" coordsize="47,0" path="m5006,664l5052,664e" filled="false" stroked="true" strokeweight=".5pt" strokecolor="#bec031">
                <v:path arrowok="t"/>
              </v:shape>
            </v:group>
            <v:group style="position:absolute;left:5006;top:516;width:47;height:2" coordorigin="5006,516" coordsize="47,2">
              <v:shape style="position:absolute;left:5006;top:516;width:47;height:2" coordorigin="5006,516" coordsize="47,0" path="m5006,516l5052,516e" filled="false" stroked="true" strokeweight=".5pt" strokecolor="#bec031">
                <v:path arrowok="t"/>
              </v:shape>
            </v:group>
            <v:group style="position:absolute;left:5028;top:516;width:2;height:148" coordorigin="5028,516" coordsize="2,148">
              <v:shape style="position:absolute;left:5028;top:516;width:2;height:148" coordorigin="5028,516" coordsize="0,148" path="m5028,516l5028,664e" filled="false" stroked="true" strokeweight=".5pt" strokecolor="#bec031">
                <v:path arrowok="t"/>
              </v:shape>
            </v:group>
            <v:group style="position:absolute;left:4573;top:1136;width:46;height:2" coordorigin="4573,1136" coordsize="46,2">
              <v:shape style="position:absolute;left:4573;top:1136;width:46;height:2" coordorigin="4573,1136" coordsize="46,0" path="m4573,1136l4619,1136e" filled="false" stroked="true" strokeweight=".5pt" strokecolor="#bec031">
                <v:path arrowok="t"/>
              </v:shape>
            </v:group>
            <v:group style="position:absolute;left:4573;top:1017;width:46;height:2" coordorigin="4573,1017" coordsize="46,2">
              <v:shape style="position:absolute;left:4573;top:1017;width:46;height:2" coordorigin="4573,1017" coordsize="46,0" path="m4573,1017l4619,1017e" filled="false" stroked="true" strokeweight=".5pt" strokecolor="#bec031">
                <v:path arrowok="t"/>
              </v:shape>
            </v:group>
            <v:group style="position:absolute;left:4596;top:1017;width:2;height:119" coordorigin="4596,1017" coordsize="2,119">
              <v:shape style="position:absolute;left:4596;top:1017;width:2;height:119" coordorigin="4596,1017" coordsize="0,119" path="m4596,1017l4596,1136e" filled="false" stroked="true" strokeweight=".5pt" strokecolor="#bec031">
                <v:path arrowok="t"/>
              </v:shape>
            </v:group>
            <v:group style="position:absolute;left:4246;top:1510;width:46;height:2" coordorigin="4246,1510" coordsize="46,2">
              <v:shape style="position:absolute;left:4246;top:1510;width:46;height:2" coordorigin="4246,1510" coordsize="46,0" path="m4246,1510l4291,1510e" filled="false" stroked="true" strokeweight=".5pt" strokecolor="#bec031">
                <v:path arrowok="t"/>
              </v:shape>
            </v:group>
            <v:group style="position:absolute;left:4246;top:1403;width:46;height:2" coordorigin="4246,1403" coordsize="46,2">
              <v:shape style="position:absolute;left:4246;top:1403;width:46;height:2" coordorigin="4246,1403" coordsize="46,0" path="m4246,1403l4291,1403e" filled="false" stroked="true" strokeweight=".5pt" strokecolor="#bec031">
                <v:path arrowok="t"/>
              </v:shape>
            </v:group>
            <v:group style="position:absolute;left:4269;top:1403;width:2;height:108" coordorigin="4269,1403" coordsize="2,108">
              <v:shape style="position:absolute;left:4269;top:1403;width:2;height:108" coordorigin="4269,1403" coordsize="0,108" path="m4269,1403l4269,1510e" filled="false" stroked="true" strokeweight=".5pt" strokecolor="#bec031">
                <v:path arrowok="t"/>
              </v:shape>
            </v:group>
            <v:group style="position:absolute;left:4035;top:1781;width:46;height:2" coordorigin="4035,1781" coordsize="46,2">
              <v:shape style="position:absolute;left:4035;top:1781;width:46;height:2" coordorigin="4035,1781" coordsize="46,0" path="m4035,1781l4080,1781e" filled="false" stroked="true" strokeweight=".5pt" strokecolor="#bec031">
                <v:path arrowok="t"/>
              </v:shape>
            </v:group>
            <v:group style="position:absolute;left:4035;top:1585;width:46;height:2" coordorigin="4035,1585" coordsize="46,2">
              <v:shape style="position:absolute;left:4035;top:1585;width:46;height:2" coordorigin="4035,1585" coordsize="46,0" path="m4035,1585l4080,1585e" filled="false" stroked="true" strokeweight=".5pt" strokecolor="#bec031">
                <v:path arrowok="t"/>
              </v:shape>
            </v:group>
            <v:group style="position:absolute;left:4058;top:1585;width:2;height:197" coordorigin="4058,1585" coordsize="2,197">
              <v:shape style="position:absolute;left:4058;top:1585;width:2;height:197" coordorigin="4058,1585" coordsize="0,197" path="m4058,1585l4058,1781e" filled="false" stroked="true" strokeweight=".5pt" strokecolor="#bec031">
                <v:path arrowok="t"/>
              </v:shape>
            </v:group>
            <v:group style="position:absolute;left:3866;top:1910;width:47;height:2" coordorigin="3866,1910" coordsize="47,2">
              <v:shape style="position:absolute;left:3866;top:1910;width:47;height:2" coordorigin="3866,1910" coordsize="47,0" path="m3866,1910l3912,1910e" filled="false" stroked="true" strokeweight=".5pt" strokecolor="#bec031">
                <v:path arrowok="t"/>
              </v:shape>
            </v:group>
            <v:group style="position:absolute;left:3866;top:1831;width:47;height:2" coordorigin="3866,1831" coordsize="47,2">
              <v:shape style="position:absolute;left:3866;top:1831;width:47;height:2" coordorigin="3866,1831" coordsize="47,0" path="m3866,1831l3912,1831e" filled="false" stroked="true" strokeweight=".5pt" strokecolor="#bec031">
                <v:path arrowok="t"/>
              </v:shape>
            </v:group>
            <v:group style="position:absolute;left:3889;top:1831;width:2;height:79" coordorigin="3889,1831" coordsize="2,79">
              <v:shape style="position:absolute;left:3889;top:1831;width:2;height:79" coordorigin="3889,1831" coordsize="0,79" path="m3889,1831l3889,1910e" filled="false" stroked="true" strokeweight=".5pt" strokecolor="#bec031">
                <v:path arrowok="t"/>
              </v:shape>
            </v:group>
            <v:group style="position:absolute;left:3845;top:2019;width:47;height:2" coordorigin="3845,2019" coordsize="47,2">
              <v:shape style="position:absolute;left:3845;top:2019;width:47;height:2" coordorigin="3845,2019" coordsize="47,0" path="m3845,2019l3891,2019e" filled="false" stroked="true" strokeweight=".5pt" strokecolor="#bec031">
                <v:path arrowok="t"/>
              </v:shape>
            </v:group>
            <v:group style="position:absolute;left:3845;top:1947;width:47;height:2" coordorigin="3845,1947" coordsize="47,2">
              <v:shape style="position:absolute;left:3845;top:1947;width:47;height:2" coordorigin="3845,1947" coordsize="47,0" path="m3845,1947l3891,1947e" filled="false" stroked="true" strokeweight=".5pt" strokecolor="#bec031">
                <v:path arrowok="t"/>
              </v:shape>
            </v:group>
            <v:group style="position:absolute;left:3868;top:1947;width:2;height:73" coordorigin="3868,1947" coordsize="2,73">
              <v:shape style="position:absolute;left:3868;top:1947;width:2;height:73" coordorigin="3868,1947" coordsize="0,73" path="m3868,1947l3868,2019e" filled="false" stroked="true" strokeweight=".5pt" strokecolor="#bec031">
                <v:path arrowok="t"/>
              </v:shape>
            </v:group>
            <v:group style="position:absolute;left:3697;top:2159;width:47;height:2" coordorigin="3697,2159" coordsize="47,2">
              <v:shape style="position:absolute;left:3697;top:2159;width:47;height:2" coordorigin="3697,2159" coordsize="47,0" path="m3697,2159l3743,2159e" filled="false" stroked="true" strokeweight=".5pt" strokecolor="#bec031">
                <v:path arrowok="t"/>
              </v:shape>
            </v:group>
            <v:group style="position:absolute;left:3697;top:2066;width:47;height:2" coordorigin="3697,2066" coordsize="47,2">
              <v:shape style="position:absolute;left:3697;top:2066;width:47;height:2" coordorigin="3697,2066" coordsize="47,0" path="m3697,2066l3743,2066e" filled="false" stroked="true" strokeweight=".5pt" strokecolor="#bec031">
                <v:path arrowok="t"/>
              </v:shape>
            </v:group>
            <v:group style="position:absolute;left:3721;top:2066;width:2;height:93" coordorigin="3721,2066" coordsize="2,93">
              <v:shape style="position:absolute;left:3721;top:2066;width:2;height:93" coordorigin="3721,2066" coordsize="0,93" path="m3721,2066l3721,2159e" filled="false" stroked="true" strokeweight=".5pt" strokecolor="#bec031">
                <v:path arrowok="t"/>
              </v:shape>
            </v:group>
            <v:group style="position:absolute;left:3596;top:2276;width:46;height:2" coordorigin="3596,2276" coordsize="46,2">
              <v:shape style="position:absolute;left:3596;top:2276;width:46;height:2" coordorigin="3596,2276" coordsize="46,0" path="m3596,2276l3642,2276e" filled="false" stroked="true" strokeweight=".5pt" strokecolor="#bec031">
                <v:path arrowok="t"/>
              </v:shape>
            </v:group>
            <v:group style="position:absolute;left:3596;top:2216;width:46;height:2" coordorigin="3596,2216" coordsize="46,2">
              <v:shape style="position:absolute;left:3596;top:2216;width:46;height:2" coordorigin="3596,2216" coordsize="46,0" path="m3596,2216l3642,2216e" filled="false" stroked="true" strokeweight=".5pt" strokecolor="#bec031">
                <v:path arrowok="t"/>
              </v:shape>
            </v:group>
            <v:group style="position:absolute;left:3619;top:2216;width:2;height:60" coordorigin="3619,2216" coordsize="2,60">
              <v:shape style="position:absolute;left:3619;top:2216;width:2;height:60" coordorigin="3619,2216" coordsize="0,60" path="m3619,2216l3619,2276e" filled="false" stroked="true" strokeweight=".5pt" strokecolor="#bec031">
                <v:path arrowok="t"/>
              </v:shape>
            </v:group>
            <v:group style="position:absolute;left:3450;top:2480;width:46;height:2" coordorigin="3450,2480" coordsize="46,2">
              <v:shape style="position:absolute;left:3450;top:2480;width:46;height:2" coordorigin="3450,2480" coordsize="46,0" path="m3450,2480l3495,2480e" filled="false" stroked="true" strokeweight=".5pt" strokecolor="#bec031">
                <v:path arrowok="t"/>
              </v:shape>
            </v:group>
            <v:group style="position:absolute;left:3450;top:2430;width:46;height:2" coordorigin="3450,2430" coordsize="46,2">
              <v:shape style="position:absolute;left:3450;top:2430;width:46;height:2" coordorigin="3450,2430" coordsize="46,0" path="m3450,2430l3495,2430e" filled="false" stroked="true" strokeweight=".5pt" strokecolor="#bec031">
                <v:path arrowok="t"/>
              </v:shape>
            </v:group>
            <v:group style="position:absolute;left:3472;top:2430;width:2;height:51" coordorigin="3472,2430" coordsize="2,51">
              <v:shape style="position:absolute;left:3472;top:2430;width:2;height:51" coordorigin="3472,2430" coordsize="0,51" path="m3472,2430l3472,2480e" filled="false" stroked="true" strokeweight=".5pt" strokecolor="#bec031">
                <v:path arrowok="t"/>
              </v:shape>
            </v:group>
            <v:group style="position:absolute;left:3305;top:2662;width:46;height:2" coordorigin="3305,2662" coordsize="46,2">
              <v:shape style="position:absolute;left:3305;top:2662;width:46;height:2" coordorigin="3305,2662" coordsize="46,0" path="m3305,2662l3351,2662e" filled="false" stroked="true" strokeweight=".5pt" strokecolor="#bec031">
                <v:path arrowok="t"/>
              </v:shape>
            </v:group>
            <v:group style="position:absolute;left:3305;top:2623;width:46;height:2" coordorigin="3305,2623" coordsize="46,2">
              <v:shape style="position:absolute;left:3305;top:2623;width:46;height:2" coordorigin="3305,2623" coordsize="46,0" path="m3305,2623l3351,2623e" filled="false" stroked="true" strokeweight=".5pt" strokecolor="#bec031">
                <v:path arrowok="t"/>
              </v:shape>
            </v:group>
            <v:group style="position:absolute;left:3328;top:2623;width:2;height:40" coordorigin="3328,2623" coordsize="2,40">
              <v:shape style="position:absolute;left:3328;top:2623;width:2;height:40" coordorigin="3328,2623" coordsize="0,40" path="m3328,2623l3328,2662e" filled="false" stroked="true" strokeweight=".5pt" strokecolor="#bec031">
                <v:path arrowok="t"/>
              </v:shape>
            </v:group>
            <v:group style="position:absolute;left:3191;top:2811;width:46;height:2" coordorigin="3191,2811" coordsize="46,2">
              <v:shape style="position:absolute;left:3191;top:2811;width:46;height:2" coordorigin="3191,2811" coordsize="46,0" path="m3191,2811l3237,2811e" filled="false" stroked="true" strokeweight=".5pt" strokecolor="#bec031">
                <v:path arrowok="t"/>
              </v:shape>
            </v:group>
            <v:group style="position:absolute;left:3191;top:2778;width:46;height:2" coordorigin="3191,2778" coordsize="46,2">
              <v:shape style="position:absolute;left:3191;top:2778;width:46;height:2" coordorigin="3191,2778" coordsize="46,0" path="m3191,2778l3237,2778e" filled="false" stroked="true" strokeweight=".5pt" strokecolor="#bec031">
                <v:path arrowok="t"/>
              </v:shape>
            </v:group>
            <v:group style="position:absolute;left:3214;top:2778;width:2;height:33" coordorigin="3214,2778" coordsize="2,33">
              <v:shape style="position:absolute;left:3214;top:2778;width:2;height:33" coordorigin="3214,2778" coordsize="0,33" path="m3214,2778l3214,2811e" filled="false" stroked="true" strokeweight=".5pt" strokecolor="#bec031">
                <v:path arrowok="t"/>
              </v:shape>
            </v:group>
            <v:group style="position:absolute;left:3097;top:2920;width:46;height:2" coordorigin="3097,2920" coordsize="46,2">
              <v:shape style="position:absolute;left:3097;top:2920;width:46;height:2" coordorigin="3097,2920" coordsize="46,0" path="m3097,2920l3142,2920e" filled="false" stroked="true" strokeweight=".5pt" strokecolor="#bec031">
                <v:path arrowok="t"/>
              </v:shape>
            </v:group>
            <v:group style="position:absolute;left:3097;top:2893;width:46;height:2" coordorigin="3097,2893" coordsize="46,2">
              <v:shape style="position:absolute;left:3097;top:2893;width:46;height:2" coordorigin="3097,2893" coordsize="46,0" path="m3097,2893l3142,2893e" filled="false" stroked="true" strokeweight=".5pt" strokecolor="#bec031">
                <v:path arrowok="t"/>
              </v:shape>
            </v:group>
            <v:group style="position:absolute;left:3119;top:2893;width:2;height:28" coordorigin="3119,2893" coordsize="2,28">
              <v:shape style="position:absolute;left:3119;top:2893;width:2;height:28" coordorigin="3119,2893" coordsize="0,28" path="m3119,2893l3119,2920e" filled="false" stroked="true" strokeweight=".5pt" strokecolor="#bec031">
                <v:path arrowok="t"/>
              </v:shape>
            </v:group>
            <v:group style="position:absolute;left:3008;top:3037;width:47;height:2" coordorigin="3008,3037" coordsize="47,2">
              <v:shape style="position:absolute;left:3008;top:3037;width:47;height:2" coordorigin="3008,3037" coordsize="47,0" path="m3008,3037l3054,3037e" filled="false" stroked="true" strokeweight=".5pt" strokecolor="#bec031">
                <v:path arrowok="t"/>
              </v:shape>
            </v:group>
            <v:group style="position:absolute;left:3008;top:3000;width:47;height:2" coordorigin="3008,3000" coordsize="47,2">
              <v:shape style="position:absolute;left:3008;top:3000;width:47;height:2" coordorigin="3008,3000" coordsize="47,0" path="m3008,3000l3054,3000e" filled="false" stroked="true" strokeweight=".5pt" strokecolor="#bec031">
                <v:path arrowok="t"/>
              </v:shape>
            </v:group>
            <v:group style="position:absolute;left:3030;top:3000;width:2;height:37" coordorigin="3030,3000" coordsize="2,37">
              <v:shape style="position:absolute;left:3030;top:3000;width:2;height:37" coordorigin="3030,3000" coordsize="0,37" path="m3030,3000l3030,3037e" filled="false" stroked="true" strokeweight=".5pt" strokecolor="#bec031">
                <v:path arrowok="t"/>
              </v:shape>
            </v:group>
            <v:group style="position:absolute;left:2977;top:2964;width:107;height:105" coordorigin="2977,2964" coordsize="107,105">
              <v:shape style="position:absolute;left:2977;top:2964;width:107;height:105" coordorigin="2977,2964" coordsize="107,105" path="m3024,2964l3005,2970,2990,2984,2980,3004,2977,3030,2985,3047,2999,3060,3020,3067,3048,3069,3067,3058,3079,3040,3084,3018,3084,3016,3079,2996,3067,2979,3048,2968,3024,2964xe" filled="true" fillcolor="#ffffff" stroked="false">
                <v:path arrowok="t"/>
                <v:fill type="solid"/>
              </v:shape>
            </v:group>
            <v:group style="position:absolute;left:3066;top:2854;width:107;height:105" coordorigin="3066,2854" coordsize="107,105">
              <v:shape style="position:absolute;left:3066;top:2854;width:107;height:105" coordorigin="3066,2854" coordsize="107,105" path="m3113,2854l3094,2860,3079,2873,3069,2893,3066,2919,3074,2936,3088,2949,3110,2957,3138,2959,3156,2947,3169,2930,3173,2908,3173,2906,3169,2886,3156,2869,3137,2858,3113,2854xe" filled="true" fillcolor="#ffffff" stroked="false">
                <v:path arrowok="t"/>
                <v:fill type="solid"/>
              </v:shape>
            </v:group>
            <v:group style="position:absolute;left:3162;top:2742;width:107;height:105" coordorigin="3162,2742" coordsize="107,105">
              <v:shape style="position:absolute;left:3162;top:2742;width:107;height:105" coordorigin="3162,2742" coordsize="107,105" path="m3209,2742l3190,2748,3175,2761,3165,2781,3162,2807,3170,2824,3184,2837,3206,2845,3233,2846,3252,2835,3265,2817,3269,2796,3269,2794,3264,2773,3252,2757,3233,2746,3209,2742xe" filled="true" fillcolor="#ffffff" stroked="false">
                <v:path arrowok="t"/>
                <v:fill type="solid"/>
              </v:shape>
            </v:group>
            <v:group style="position:absolute;left:3276;top:2587;width:107;height:105" coordorigin="3276,2587" coordsize="107,105">
              <v:shape style="position:absolute;left:3276;top:2587;width:107;height:105" coordorigin="3276,2587" coordsize="107,105" path="m3322,2587l3304,2594,3289,2607,3279,2627,3276,2653,3284,2670,3298,2683,3319,2691,3347,2692,3366,2681,3378,2663,3383,2641,3383,2640,3378,2619,3366,2602,3347,2591,3322,2587xe" filled="true" fillcolor="#ffffff" stroked="false">
                <v:path arrowok="t"/>
                <v:fill type="solid"/>
              </v:shape>
            </v:group>
            <v:group style="position:absolute;left:3419;top:2402;width:107;height:105" coordorigin="3419,2402" coordsize="107,105">
              <v:shape style="position:absolute;left:3419;top:2402;width:107;height:105" coordorigin="3419,2402" coordsize="107,105" path="m3465,2402l3447,2408,3432,2422,3422,2442,3419,2468,3427,2485,3441,2498,3462,2505,3490,2507,3509,2496,3521,2478,3526,2456,3526,2454,3521,2434,3509,2417,3490,2406,3465,2402xe" filled="true" fillcolor="#ffffff" stroked="false">
                <v:path arrowok="t"/>
                <v:fill type="solid"/>
              </v:shape>
            </v:group>
            <v:group style="position:absolute;left:3567;top:2191;width:107;height:105" coordorigin="3567,2191" coordsize="107,105">
              <v:shape style="position:absolute;left:3567;top:2191;width:107;height:105" coordorigin="3567,2191" coordsize="107,105" path="m3613,2191l3594,2197,3579,2211,3570,2231,3567,2257,3574,2273,3589,2286,3610,2294,3638,2296,3656,2284,3669,2267,3674,2245,3674,2243,3669,2223,3656,2206,3638,2195,3613,2191xe" filled="true" fillcolor="#ffffff" stroked="false">
                <v:path arrowok="t"/>
                <v:fill type="solid"/>
              </v:shape>
            </v:group>
            <v:group style="position:absolute;left:3667;top:2058;width:107;height:105" coordorigin="3667,2058" coordsize="107,105">
              <v:shape style="position:absolute;left:3667;top:2058;width:107;height:105" coordorigin="3667,2058" coordsize="107,105" path="m3714,2058l3695,2064,3680,2077,3670,2097,3667,2123,3675,2140,3690,2153,3711,2161,3739,2163,3757,2151,3770,2134,3774,2112,3774,2110,3770,2090,3757,2073,3738,2062,3714,2058xe" filled="true" fillcolor="#ffffff" stroked="false">
                <v:path arrowok="t"/>
                <v:fill type="solid"/>
              </v:shape>
            </v:group>
            <v:group style="position:absolute;left:3815;top:1930;width:107;height:105" coordorigin="3815,1930" coordsize="107,105">
              <v:shape style="position:absolute;left:3815;top:1930;width:107;height:105" coordorigin="3815,1930" coordsize="107,105" path="m3862,1930l3843,1936,3828,1949,3818,1969,3815,1995,3823,2012,3837,2025,3859,2033,3887,2034,3905,2023,3918,2005,3922,1983,3922,1982,3917,1961,3905,1945,3886,1933,3862,1930xe" filled="true" fillcolor="#ffffff" stroked="false">
                <v:path arrowok="t"/>
                <v:fill type="solid"/>
              </v:shape>
            </v:group>
            <v:group style="position:absolute;left:3835;top:1816;width:107;height:105" coordorigin="3835,1816" coordsize="107,105">
              <v:shape style="position:absolute;left:3835;top:1816;width:107;height:105" coordorigin="3835,1816" coordsize="107,105" path="m3881,1816l3862,1822,3847,1835,3838,1855,3835,1881,3842,1898,3857,1911,3878,1919,3906,1921,3925,1909,3937,1892,3942,1870,3942,1868,3937,1848,3925,1831,3906,1820,3881,1816xe" filled="true" fillcolor="#ffffff" stroked="false">
                <v:path arrowok="t"/>
                <v:fill type="solid"/>
              </v:shape>
            </v:group>
            <v:group style="position:absolute;left:4005;top:1629;width:107;height:105" coordorigin="4005,1629" coordsize="107,105">
              <v:shape style="position:absolute;left:4005;top:1629;width:107;height:105" coordorigin="4005,1629" coordsize="107,105" path="m4052,1629l4033,1635,4018,1648,4008,1668,4005,1695,4013,1711,4027,1724,4049,1732,4077,1734,4095,1722,4108,1705,4112,1683,4112,1681,4107,1661,4095,1644,4076,1633,4052,1629xe" filled="true" fillcolor="#ffffff" stroked="false">
                <v:path arrowok="t"/>
                <v:fill type="solid"/>
              </v:shape>
            </v:group>
            <v:group style="position:absolute;left:4217;top:1402;width:107;height:105" coordorigin="4217,1402" coordsize="107,105">
              <v:shape style="position:absolute;left:4217;top:1402;width:107;height:105" coordorigin="4217,1402" coordsize="107,105" path="m4263,1402l4244,1408,4229,1421,4219,1441,4217,1467,4224,1484,4239,1497,4260,1505,4288,1506,4306,1495,4319,1477,4323,1455,4323,1454,4319,1433,4306,1417,4287,1405,4263,1402xe" filled="true" fillcolor="#ffffff" stroked="false">
                <v:path arrowok="t"/>
                <v:fill type="solid"/>
              </v:shape>
            </v:group>
            <v:group style="position:absolute;left:4543;top:1021;width:107;height:105" coordorigin="4543,1021" coordsize="107,105">
              <v:shape style="position:absolute;left:4543;top:1021;width:107;height:105" coordorigin="4543,1021" coordsize="107,105" path="m4590,1021l4571,1028,4556,1041,4546,1061,4543,1087,4551,1104,4565,1117,4586,1125,4614,1126,4633,1115,4645,1097,4650,1075,4650,1074,4645,1053,4633,1036,4614,1025,4590,1021xe" filled="true" fillcolor="#ffffff" stroked="false">
                <v:path arrowok="t"/>
                <v:fill type="solid"/>
              </v:shape>
            </v:group>
            <v:group style="position:absolute;left:4975;top:537;width:107;height:105" coordorigin="4975,537" coordsize="107,105">
              <v:shape style="position:absolute;left:4975;top:537;width:107;height:105" coordorigin="4975,537" coordsize="107,105" path="m5022,537l5003,543,4988,557,4978,577,4975,603,4983,620,4997,633,5018,640,5046,642,5065,631,5078,613,5082,591,5082,590,5077,569,5065,552,5046,541,5022,537xe" filled="true" fillcolor="#ffffff" stroked="false">
                <v:path arrowok="t"/>
                <v:fill type="solid"/>
              </v:shape>
            </v:group>
            <v:group style="position:absolute;left:5271;top:203;width:107;height:105" coordorigin="5271,203" coordsize="107,105">
              <v:shape style="position:absolute;left:5271;top:203;width:107;height:105" coordorigin="5271,203" coordsize="107,105" path="m5317,203l5299,209,5284,222,5274,242,5271,268,5278,285,5293,298,5314,306,5342,307,5361,296,5373,278,5378,256,5378,255,5373,234,5361,218,5342,207,5317,203xe" filled="true" fillcolor="#ffffff" stroked="false">
                <v:path arrowok="t"/>
                <v:fill type="solid"/>
              </v:shape>
            </v:group>
            <v:group style="position:absolute;left:5370;top:230;width:2;height:56" coordorigin="5370,230" coordsize="2,56">
              <v:shape style="position:absolute;left:5370;top:230;width:2;height:56" coordorigin="5370,230" coordsize="0,56" path="m5370,230l5370,285e" filled="false" stroked="true" strokeweight=".5pt" strokecolor="#bec031">
                <v:path arrowok="t"/>
              </v:shape>
            </v:group>
            <v:group style="position:absolute;left:5277;top:257;width:93;height:2" coordorigin="5277,257" coordsize="93,2">
              <v:shape style="position:absolute;left:5277;top:257;width:93;height:2" coordorigin="5277,257" coordsize="93,0" path="m5277,257l5370,257e" filled="false" stroked="true" strokeweight=".5pt" strokecolor="#bec031">
                <v:path arrowok="t"/>
              </v:shape>
            </v:group>
            <v:group style="position:absolute;left:5277;top:230;width:2;height:56" coordorigin="5277,230" coordsize="2,56">
              <v:shape style="position:absolute;left:5277;top:230;width:2;height:56" coordorigin="5277,230" coordsize="0,56" path="m5277,230l5277,285e" filled="false" stroked="true" strokeweight=".5pt" strokecolor="#bec031">
                <v:path arrowok="t"/>
              </v:shape>
            </v:group>
            <v:group style="position:absolute;left:5071;top:563;width:2;height:56" coordorigin="5071,563" coordsize="2,56">
              <v:shape style="position:absolute;left:5071;top:563;width:2;height:56" coordorigin="5071,563" coordsize="0,56" path="m5071,563l5071,618e" filled="false" stroked="true" strokeweight=".5pt" strokecolor="#bec031">
                <v:path arrowok="t"/>
              </v:shape>
            </v:group>
            <v:group style="position:absolute;left:4985;top:591;width:86;height:2" coordorigin="4985,591" coordsize="86,2">
              <v:shape style="position:absolute;left:4985;top:591;width:86;height:2" coordorigin="4985,591" coordsize="86,0" path="m4985,591l5071,591e" filled="false" stroked="true" strokeweight=".5pt" strokecolor="#bec031">
                <v:path arrowok="t"/>
              </v:shape>
            </v:group>
            <v:group style="position:absolute;left:4985;top:563;width:2;height:56" coordorigin="4985,563" coordsize="2,56">
              <v:shape style="position:absolute;left:4985;top:563;width:2;height:56" coordorigin="4985,563" coordsize="0,56" path="m4985,563l4985,618e" filled="false" stroked="true" strokeweight=".5pt" strokecolor="#bec031">
                <v:path arrowok="t"/>
              </v:shape>
            </v:group>
            <v:group style="position:absolute;left:4634;top:1049;width:2;height:56" coordorigin="4634,1049" coordsize="2,56">
              <v:shape style="position:absolute;left:4634;top:1049;width:2;height:56" coordorigin="4634,1049" coordsize="0,56" path="m4634,1049l4634,1104e" filled="false" stroked="true" strokeweight=".5pt" strokecolor="#bec031">
                <v:path arrowok="t"/>
              </v:shape>
            </v:group>
            <v:group style="position:absolute;left:4558;top:1076;width:77;height:2" coordorigin="4558,1076" coordsize="77,2">
              <v:shape style="position:absolute;left:4558;top:1076;width:77;height:2" coordorigin="4558,1076" coordsize="77,0" path="m4558,1076l4634,1076e" filled="false" stroked="true" strokeweight=".5pt" strokecolor="#bec031">
                <v:path arrowok="t"/>
              </v:shape>
            </v:group>
            <v:group style="position:absolute;left:4558;top:1049;width:2;height:56" coordorigin="4558,1049" coordsize="2,56">
              <v:shape style="position:absolute;left:4558;top:1049;width:2;height:56" coordorigin="4558,1049" coordsize="0,56" path="m4558,1049l4558,1104e" filled="false" stroked="true" strokeweight=".5pt" strokecolor="#bec031">
                <v:path arrowok="t"/>
              </v:shape>
            </v:group>
            <v:group style="position:absolute;left:4304;top:1429;width:2;height:56" coordorigin="4304,1429" coordsize="2,56">
              <v:shape style="position:absolute;left:4304;top:1429;width:2;height:56" coordorigin="4304,1429" coordsize="0,56" path="m4304,1429l4304,1484e" filled="false" stroked="true" strokeweight=".5pt" strokecolor="#bec031">
                <v:path arrowok="t"/>
              </v:shape>
            </v:group>
            <v:group style="position:absolute;left:4234;top:1456;width:70;height:2" coordorigin="4234,1456" coordsize="70,2">
              <v:shape style="position:absolute;left:4234;top:1456;width:70;height:2" coordorigin="4234,1456" coordsize="70,0" path="m4234,1456l4304,1456e" filled="false" stroked="true" strokeweight=".5pt" strokecolor="#bec031">
                <v:path arrowok="t"/>
              </v:shape>
            </v:group>
            <v:group style="position:absolute;left:4234;top:1429;width:2;height:56" coordorigin="4234,1429" coordsize="2,56">
              <v:shape style="position:absolute;left:4234;top:1429;width:2;height:56" coordorigin="4234,1429" coordsize="0,56" path="m4234,1429l4234,1484e" filled="false" stroked="true" strokeweight=".5pt" strokecolor="#bec031">
                <v:path arrowok="t"/>
              </v:shape>
            </v:group>
            <v:group style="position:absolute;left:4092;top:1655;width:2;height:56" coordorigin="4092,1655" coordsize="2,56">
              <v:shape style="position:absolute;left:4092;top:1655;width:2;height:56" coordorigin="4092,1655" coordsize="0,56" path="m4092,1655l4092,1710e" filled="false" stroked="true" strokeweight=".5pt" strokecolor="#bec031">
                <v:path arrowok="t"/>
              </v:shape>
            </v:group>
            <v:group style="position:absolute;left:4024;top:1683;width:68;height:2" coordorigin="4024,1683" coordsize="68,2">
              <v:shape style="position:absolute;left:4024;top:1683;width:68;height:2" coordorigin="4024,1683" coordsize="68,0" path="m4024,1683l4092,1683e" filled="false" stroked="true" strokeweight=".5pt" strokecolor="#bec031">
                <v:path arrowok="t"/>
              </v:shape>
            </v:group>
            <v:group style="position:absolute;left:4024;top:1655;width:2;height:56" coordorigin="4024,1655" coordsize="2,56">
              <v:shape style="position:absolute;left:4024;top:1655;width:2;height:56" coordorigin="4024,1655" coordsize="0,56" path="m4024,1655l4024,1710e" filled="false" stroked="true" strokeweight=".5pt" strokecolor="#bec031">
                <v:path arrowok="t"/>
              </v:shape>
            </v:group>
            <v:group style="position:absolute;left:3921;top:1842;width:2;height:56" coordorigin="3921,1842" coordsize="2,56">
              <v:shape style="position:absolute;left:3921;top:1842;width:2;height:56" coordorigin="3921,1842" coordsize="0,56" path="m3921,1842l3921,1897e" filled="false" stroked="true" strokeweight=".5pt" strokecolor="#bec031">
                <v:path arrowok="t"/>
              </v:shape>
            </v:group>
            <v:group style="position:absolute;left:3857;top:1870;width:65;height:2" coordorigin="3857,1870" coordsize="65,2">
              <v:shape style="position:absolute;left:3857;top:1870;width:65;height:2" coordorigin="3857,1870" coordsize="65,0" path="m3857,1870l3921,1870e" filled="false" stroked="true" strokeweight=".5pt" strokecolor="#bec031">
                <v:path arrowok="t"/>
              </v:shape>
            </v:group>
            <v:group style="position:absolute;left:3857;top:1842;width:2;height:56" coordorigin="3857,1842" coordsize="2,56">
              <v:shape style="position:absolute;left:3857;top:1842;width:2;height:56" coordorigin="3857,1842" coordsize="0,56" path="m3857,1842l3857,1897e" filled="false" stroked="true" strokeweight=".5pt" strokecolor="#bec031">
                <v:path arrowok="t"/>
              </v:shape>
            </v:group>
            <v:group style="position:absolute;left:3900;top:1956;width:2;height:56" coordorigin="3900,1956" coordsize="2,56">
              <v:shape style="position:absolute;left:3900;top:1956;width:2;height:56" coordorigin="3900,1956" coordsize="0,56" path="m3900,1956l3900,2011e" filled="false" stroked="true" strokeweight=".5pt" strokecolor="#bec031">
                <v:path arrowok="t"/>
              </v:shape>
            </v:group>
            <v:group style="position:absolute;left:3836;top:1983;width:65;height:2" coordorigin="3836,1983" coordsize="65,2">
              <v:shape style="position:absolute;left:3836;top:1983;width:65;height:2" coordorigin="3836,1983" coordsize="65,0" path="m3836,1983l3900,1983e" filled="false" stroked="true" strokeweight=".5pt" strokecolor="#bec031">
                <v:path arrowok="t"/>
              </v:shape>
            </v:group>
            <v:group style="position:absolute;left:3836;top:1956;width:2;height:56" coordorigin="3836,1956" coordsize="2,56">
              <v:shape style="position:absolute;left:3836;top:1956;width:2;height:56" coordorigin="3836,1956" coordsize="0,56" path="m3836,1956l3836,2011e" filled="false" stroked="true" strokeweight=".5pt" strokecolor="#bec031">
                <v:path arrowok="t"/>
              </v:shape>
            </v:group>
            <v:group style="position:absolute;left:3751;top:2086;width:2;height:56" coordorigin="3751,2086" coordsize="2,56">
              <v:shape style="position:absolute;left:3751;top:2086;width:2;height:56" coordorigin="3751,2086" coordsize="0,56" path="m3751,2086l3751,2141e" filled="false" stroked="true" strokeweight=".5pt" strokecolor="#bec031">
                <v:path arrowok="t"/>
              </v:shape>
            </v:group>
            <v:group style="position:absolute;left:3689;top:2113;width:63;height:2" coordorigin="3689,2113" coordsize="63,2">
              <v:shape style="position:absolute;left:3689;top:2113;width:63;height:2" coordorigin="3689,2113" coordsize="63,0" path="m3689,2113l3751,2113e" filled="false" stroked="true" strokeweight=".5pt" strokecolor="#bec031">
                <v:path arrowok="t"/>
              </v:shape>
            </v:group>
            <v:group style="position:absolute;left:3689;top:2086;width:2;height:56" coordorigin="3689,2086" coordsize="2,56">
              <v:shape style="position:absolute;left:3689;top:2086;width:2;height:56" coordorigin="3689,2086" coordsize="0,56" path="m3689,2086l3689,2141e" filled="false" stroked="true" strokeweight=".5pt" strokecolor="#bec031">
                <v:path arrowok="t"/>
              </v:shape>
            </v:group>
            <v:group style="position:absolute;left:3638;top:2219;width:2;height:56" coordorigin="3638,2219" coordsize="2,56">
              <v:shape style="position:absolute;left:3638;top:2219;width:2;height:56" coordorigin="3638,2219" coordsize="0,56" path="m3638,2219l3638,2274e" filled="false" stroked="true" strokeweight=".5pt" strokecolor="#bec031">
                <v:path arrowok="t"/>
              </v:shape>
            </v:group>
            <v:group style="position:absolute;left:3600;top:2246;width:39;height:2" coordorigin="3600,2246" coordsize="39,2">
              <v:shape style="position:absolute;left:3600;top:2246;width:39;height:2" coordorigin="3600,2246" coordsize="39,0" path="m3600,2246l3638,2246e" filled="false" stroked="true" strokeweight=".5pt" strokecolor="#bec031">
                <v:path arrowok="t"/>
              </v:shape>
            </v:group>
            <v:group style="position:absolute;left:3600;top:2219;width:2;height:56" coordorigin="3600,2219" coordsize="2,56">
              <v:shape style="position:absolute;left:3600;top:2219;width:2;height:56" coordorigin="3600,2219" coordsize="0,56" path="m3600,2219l3600,2274e" filled="false" stroked="true" strokeweight=".5pt" strokecolor="#bec031">
                <v:path arrowok="t"/>
              </v:shape>
            </v:group>
            <v:group style="position:absolute;left:3523;top:2427;width:2;height:56" coordorigin="3523,2427" coordsize="2,56">
              <v:shape style="position:absolute;left:3523;top:2427;width:2;height:56" coordorigin="3523,2427" coordsize="0,56" path="m3523,2427l3523,2483e" filled="false" stroked="true" strokeweight=".5pt" strokecolor="#bec031">
                <v:path arrowok="t"/>
              </v:shape>
            </v:group>
            <v:group style="position:absolute;left:3423;top:2456;width:101;height:2" coordorigin="3423,2456" coordsize="101,2">
              <v:shape style="position:absolute;left:3423;top:2456;width:101;height:2" coordorigin="3423,2456" coordsize="101,0" path="m3423,2456l3523,2456e" filled="false" stroked="true" strokeweight=".5pt" strokecolor="#bec031">
                <v:path arrowok="t"/>
              </v:shape>
            </v:group>
            <v:group style="position:absolute;left:3423;top:2427;width:2;height:56" coordorigin="3423,2427" coordsize="2,56">
              <v:shape style="position:absolute;left:3423;top:2427;width:2;height:56" coordorigin="3423,2427" coordsize="0,56" path="m3423,2427l3423,2483e" filled="false" stroked="true" strokeweight=".5pt" strokecolor="#bec031">
                <v:path arrowok="t"/>
              </v:shape>
            </v:group>
            <v:group style="position:absolute;left:3349;top:2615;width:2;height:56" coordorigin="3349,2615" coordsize="2,56">
              <v:shape style="position:absolute;left:3349;top:2615;width:2;height:56" coordorigin="3349,2615" coordsize="0,56" path="m3349,2615l3349,2670e" filled="false" stroked="true" strokeweight=".5pt" strokecolor="#bec031">
                <v:path arrowok="t"/>
              </v:shape>
            </v:group>
            <v:group style="position:absolute;left:3307;top:2642;width:43;height:2" coordorigin="3307,2642" coordsize="43,2">
              <v:shape style="position:absolute;left:3307;top:2642;width:43;height:2" coordorigin="3307,2642" coordsize="43,0" path="m3307,2642l3349,2642e" filled="false" stroked="true" strokeweight=".5pt" strokecolor="#bec031">
                <v:path arrowok="t"/>
              </v:shape>
            </v:group>
            <v:group style="position:absolute;left:3307;top:2615;width:2;height:56" coordorigin="3307,2615" coordsize="2,56">
              <v:shape style="position:absolute;left:3307;top:2615;width:2;height:56" coordorigin="3307,2615" coordsize="0,56" path="m3307,2615l3307,2670e" filled="false" stroked="true" strokeweight=".5pt" strokecolor="#bec031">
                <v:path arrowok="t"/>
              </v:shape>
            </v:group>
            <v:group style="position:absolute;left:3241;top:2767;width:2;height:56" coordorigin="3241,2767" coordsize="2,56">
              <v:shape style="position:absolute;left:3241;top:2767;width:2;height:56" coordorigin="3241,2767" coordsize="0,56" path="m3241,2767l3241,2822e" filled="false" stroked="true" strokeweight=".5pt" strokecolor="#bec031">
                <v:path arrowok="t"/>
              </v:shape>
            </v:group>
            <v:group style="position:absolute;left:3187;top:2795;width:55;height:2" coordorigin="3187,2795" coordsize="55,2">
              <v:shape style="position:absolute;left:3187;top:2795;width:55;height:2" coordorigin="3187,2795" coordsize="55,0" path="m3187,2795l3241,2795e" filled="false" stroked="true" strokeweight=".5pt" strokecolor="#bec031">
                <v:path arrowok="t"/>
              </v:shape>
            </v:group>
            <v:group style="position:absolute;left:3187;top:2767;width:2;height:56" coordorigin="3187,2767" coordsize="2,56">
              <v:shape style="position:absolute;left:3187;top:2767;width:2;height:56" coordorigin="3187,2767" coordsize="0,56" path="m3187,2767l3187,2822e" filled="false" stroked="true" strokeweight=".5pt" strokecolor="#bec031">
                <v:path arrowok="t"/>
              </v:shape>
            </v:group>
            <v:group style="position:absolute;left:3146;top:2880;width:2;height:55" coordorigin="3146,2880" coordsize="2,55">
              <v:shape style="position:absolute;left:3146;top:2880;width:2;height:55" coordorigin="3146,2880" coordsize="0,55" path="m3146,2880l3146,2934e" filled="false" stroked="true" strokeweight=".5pt" strokecolor="#bec031">
                <v:path arrowok="t"/>
              </v:shape>
            </v:group>
            <v:group style="position:absolute;left:3092;top:2907;width:55;height:2" coordorigin="3092,2907" coordsize="55,2">
              <v:shape style="position:absolute;left:3092;top:2907;width:55;height:2" coordorigin="3092,2907" coordsize="55,0" path="m3092,2907l3146,2907e" filled="false" stroked="true" strokeweight=".5pt" strokecolor="#bec031">
                <v:path arrowok="t"/>
              </v:shape>
            </v:group>
            <v:group style="position:absolute;left:3092;top:2880;width:2;height:55" coordorigin="3092,2880" coordsize="2,55">
              <v:shape style="position:absolute;left:3092;top:2880;width:2;height:55" coordorigin="3092,2880" coordsize="0,55" path="m3092,2880l3092,2934e" filled="false" stroked="true" strokeweight=".5pt" strokecolor="#bec031">
                <v:path arrowok="t"/>
              </v:shape>
            </v:group>
            <v:group style="position:absolute;left:3044;top:2990;width:2;height:56" coordorigin="3044,2990" coordsize="2,56">
              <v:shape style="position:absolute;left:3044;top:2990;width:2;height:56" coordorigin="3044,2990" coordsize="0,56" path="m3044,2990l3044,3046e" filled="false" stroked="true" strokeweight=".5pt" strokecolor="#bec031">
                <v:path arrowok="t"/>
              </v:shape>
            </v:group>
            <v:group style="position:absolute;left:3017;top:3019;width:28;height:2" coordorigin="3017,3019" coordsize="28,2">
              <v:shape style="position:absolute;left:3017;top:3019;width:28;height:2" coordorigin="3017,3019" coordsize="28,0" path="m3017,3019l3044,3019e" filled="false" stroked="true" strokeweight=".5pt" strokecolor="#bec031">
                <v:path arrowok="t"/>
              </v:shape>
            </v:group>
            <v:group style="position:absolute;left:3017;top:2990;width:2;height:56" coordorigin="3017,2990" coordsize="2,56">
              <v:shape style="position:absolute;left:3017;top:2990;width:2;height:56" coordorigin="3017,2990" coordsize="0,56" path="m3017,2990l3017,3046e" filled="false" stroked="true" strokeweight=".5pt" strokecolor="#bec031">
                <v:path arrowok="t"/>
              </v:shape>
            </v:group>
            <v:group style="position:absolute;left:5192;top:1970;width:43;height:2" coordorigin="5192,1970" coordsize="43,2">
              <v:shape style="position:absolute;left:5192;top:1970;width:43;height:2" coordorigin="5192,1970" coordsize="43,0" path="m5192,1970l5235,1970e" filled="false" stroked="true" strokeweight=".5pt" strokecolor="#eb2828">
                <v:path arrowok="t"/>
              </v:shape>
            </v:group>
            <v:group style="position:absolute;left:5192;top:1895;width:43;height:2" coordorigin="5192,1895" coordsize="43,2">
              <v:shape style="position:absolute;left:5192;top:1895;width:43;height:2" coordorigin="5192,1895" coordsize="43,0" path="m5192,1895l5235,1895e" filled="false" stroked="true" strokeweight=".5pt" strokecolor="#eb2828">
                <v:path arrowok="t"/>
              </v:shape>
            </v:group>
            <v:group style="position:absolute;left:5213;top:1895;width:2;height:76" coordorigin="5213,1895" coordsize="2,76">
              <v:shape style="position:absolute;left:5213;top:1895;width:2;height:76" coordorigin="5213,1895" coordsize="0,76" path="m5213,1895l5213,1970e" filled="false" stroked="true" strokeweight=".5pt" strokecolor="#eb2828">
                <v:path arrowok="t"/>
              </v:shape>
            </v:group>
            <v:group style="position:absolute;left:4896;top:2189;width:43;height:2" coordorigin="4896,2189" coordsize="43,2">
              <v:shape style="position:absolute;left:4896;top:2189;width:43;height:2" coordorigin="4896,2189" coordsize="43,0" path="m4896,2189l4939,2189e" filled="false" stroked="true" strokeweight=".5pt" strokecolor="#eb2828">
                <v:path arrowok="t"/>
              </v:shape>
            </v:group>
            <v:group style="position:absolute;left:4896;top:2124;width:43;height:2" coordorigin="4896,2124" coordsize="43,2">
              <v:shape style="position:absolute;left:4896;top:2124;width:43;height:2" coordorigin="4896,2124" coordsize="43,0" path="m4896,2124l4939,2124e" filled="false" stroked="true" strokeweight=".5pt" strokecolor="#eb2828">
                <v:path arrowok="t"/>
              </v:shape>
            </v:group>
            <v:group style="position:absolute;left:4918;top:2124;width:2;height:66" coordorigin="4918,2124" coordsize="2,66">
              <v:shape style="position:absolute;left:4918;top:2124;width:2;height:66" coordorigin="4918,2124" coordsize="0,66" path="m4918,2124l4918,2189e" filled="false" stroked="true" strokeweight=".5pt" strokecolor="#eb2828">
                <v:path arrowok="t"/>
              </v:shape>
            </v:group>
            <v:group style="position:absolute;left:4474;top:2514;width:43;height:2" coordorigin="4474,2514" coordsize="43,2">
              <v:shape style="position:absolute;left:4474;top:2514;width:43;height:2" coordorigin="4474,2514" coordsize="43,0" path="m4474,2514l4517,2514e" filled="false" stroked="true" strokeweight=".5pt" strokecolor="#eb2828">
                <v:path arrowok="t"/>
              </v:shape>
            </v:group>
            <v:group style="position:absolute;left:4474;top:2457;width:43;height:2" coordorigin="4474,2457" coordsize="43,2">
              <v:shape style="position:absolute;left:4474;top:2457;width:43;height:2" coordorigin="4474,2457" coordsize="43,0" path="m4474,2457l4517,2457e" filled="false" stroked="true" strokeweight=".5pt" strokecolor="#eb2828">
                <v:path arrowok="t"/>
              </v:shape>
            </v:group>
            <v:group style="position:absolute;left:4496;top:2457;width:2;height:58" coordorigin="4496,2457" coordsize="2,58">
              <v:shape style="position:absolute;left:4496;top:2457;width:2;height:58" coordorigin="4496,2457" coordsize="0,58" path="m4496,2457l4496,2514e" filled="false" stroked="true" strokeweight=".5pt" strokecolor="#eb2828">
                <v:path arrowok="t"/>
              </v:shape>
            </v:group>
            <v:group style="position:absolute;left:4175;top:2699;width:42;height:2" coordorigin="4175,2699" coordsize="42,2">
              <v:shape style="position:absolute;left:4175;top:2699;width:42;height:2" coordorigin="4175,2699" coordsize="42,0" path="m4175,2699l4217,2699e" filled="false" stroked="true" strokeweight=".5pt" strokecolor="#eb2828">
                <v:path arrowok="t"/>
              </v:shape>
            </v:group>
            <v:group style="position:absolute;left:4175;top:2662;width:42;height:2" coordorigin="4175,2662" coordsize="42,2">
              <v:shape style="position:absolute;left:4175;top:2662;width:42;height:2" coordorigin="4175,2662" coordsize="42,0" path="m4175,2662l4217,2662e" filled="false" stroked="true" strokeweight=".5pt" strokecolor="#eb2828">
                <v:path arrowok="t"/>
              </v:shape>
            </v:group>
            <v:group style="position:absolute;left:4197;top:2662;width:2;height:38" coordorigin="4197,2662" coordsize="2,38">
              <v:shape style="position:absolute;left:4197;top:2662;width:2;height:38" coordorigin="4197,2662" coordsize="0,38" path="m4197,2662l4197,2699e" filled="false" stroked="true" strokeweight=".5pt" strokecolor="#eb2828">
                <v:path arrowok="t"/>
              </v:shape>
            </v:group>
            <v:group style="position:absolute;left:3989;top:2818;width:43;height:2" coordorigin="3989,2818" coordsize="43,2">
              <v:shape style="position:absolute;left:3989;top:2818;width:43;height:2" coordorigin="3989,2818" coordsize="43,0" path="m3989,2818l4032,2818e" filled="false" stroked="true" strokeweight=".5pt" strokecolor="#eb2828">
                <v:path arrowok="t"/>
              </v:shape>
            </v:group>
            <v:group style="position:absolute;left:3989;top:2771;width:43;height:2" coordorigin="3989,2771" coordsize="43,2">
              <v:shape style="position:absolute;left:3989;top:2771;width:43;height:2" coordorigin="3989,2771" coordsize="43,0" path="m3989,2771l4032,2771e" filled="false" stroked="true" strokeweight=".5pt" strokecolor="#eb2828">
                <v:path arrowok="t"/>
              </v:shape>
            </v:group>
            <v:group style="position:absolute;left:4011;top:2771;width:2;height:47" coordorigin="4011,2771" coordsize="2,47">
              <v:shape style="position:absolute;left:4011;top:2771;width:2;height:47" coordorigin="4011,2771" coordsize="0,47" path="m4011,2771l4011,2818e" filled="false" stroked="true" strokeweight=".5pt" strokecolor="#eb2828">
                <v:path arrowok="t"/>
              </v:shape>
            </v:group>
            <v:group style="position:absolute;left:3851;top:2901;width:43;height:2" coordorigin="3851,2901" coordsize="43,2">
              <v:shape style="position:absolute;left:3851;top:2901;width:43;height:2" coordorigin="3851,2901" coordsize="43,0" path="m3851,2901l3894,2901e" filled="false" stroked="true" strokeweight=".5pt" strokecolor="#eb2828">
                <v:path arrowok="t"/>
              </v:shape>
            </v:group>
            <v:group style="position:absolute;left:3851;top:2873;width:43;height:2" coordorigin="3851,2873" coordsize="43,2">
              <v:shape style="position:absolute;left:3851;top:2873;width:43;height:2" coordorigin="3851,2873" coordsize="43,0" path="m3851,2873l3894,2873e" filled="false" stroked="true" strokeweight=".5pt" strokecolor="#eb2828">
                <v:path arrowok="t"/>
              </v:shape>
            </v:group>
            <v:group style="position:absolute;left:3873;top:2873;width:2;height:29" coordorigin="3873,2873" coordsize="2,29">
              <v:shape style="position:absolute;left:3873;top:2873;width:2;height:29" coordorigin="3873,2873" coordsize="0,29" path="m3873,2873l3873,2901e" filled="false" stroked="true" strokeweight=".5pt" strokecolor="#eb2828">
                <v:path arrowok="t"/>
              </v:shape>
            </v:group>
            <v:group style="position:absolute;left:3841;top:2897;width:43;height:2" coordorigin="3841,2897" coordsize="43,2">
              <v:shape style="position:absolute;left:3841;top:2897;width:43;height:2" coordorigin="3841,2897" coordsize="43,0" path="m3841,2897l3884,2897e" filled="false" stroked="true" strokeweight=".5pt" strokecolor="#eb2828">
                <v:path arrowok="t"/>
              </v:shape>
            </v:group>
            <v:group style="position:absolute;left:3841;top:2868;width:43;height:2" coordorigin="3841,2868" coordsize="43,2">
              <v:shape style="position:absolute;left:3841;top:2868;width:43;height:2" coordorigin="3841,2868" coordsize="43,0" path="m3841,2868l3884,2868e" filled="false" stroked="true" strokeweight=".5pt" strokecolor="#eb2828">
                <v:path arrowok="t"/>
              </v:shape>
            </v:group>
            <v:group style="position:absolute;left:3863;top:2868;width:2;height:29" coordorigin="3863,2868" coordsize="2,29">
              <v:shape style="position:absolute;left:3863;top:2868;width:2;height:29" coordorigin="3863,2868" coordsize="0,29" path="m3863,2868l3863,2897e" filled="false" stroked="true" strokeweight=".5pt" strokecolor="#eb2828">
                <v:path arrowok="t"/>
              </v:shape>
            </v:group>
            <v:group style="position:absolute;left:3693;top:2995;width:43;height:2" coordorigin="3693,2995" coordsize="43,2">
              <v:shape style="position:absolute;left:3693;top:2995;width:43;height:2" coordorigin="3693,2995" coordsize="43,0" path="m3693,2995l3736,2995e" filled="false" stroked="true" strokeweight=".5pt" strokecolor="#eb2828">
                <v:path arrowok="t"/>
              </v:shape>
            </v:group>
            <v:group style="position:absolute;left:3693;top:2972;width:43;height:2" coordorigin="3693,2972" coordsize="43,2">
              <v:shape style="position:absolute;left:3693;top:2972;width:43;height:2" coordorigin="3693,2972" coordsize="43,0" path="m3693,2972l3736,2972e" filled="false" stroked="true" strokeweight=".5pt" strokecolor="#eb2828">
                <v:path arrowok="t"/>
              </v:shape>
            </v:group>
            <v:group style="position:absolute;left:3715;top:2972;width:2;height:23" coordorigin="3715,2972" coordsize="2,23">
              <v:shape style="position:absolute;left:3715;top:2972;width:2;height:23" coordorigin="3715,2972" coordsize="0,23" path="m3715,2972l3715,2995e" filled="false" stroked="true" strokeweight=".5pt" strokecolor="#eb2828">
                <v:path arrowok="t"/>
              </v:shape>
            </v:group>
            <v:group style="position:absolute;left:3662;top:3031;width:43;height:2" coordorigin="3662,3031" coordsize="43,2">
              <v:shape style="position:absolute;left:3662;top:3031;width:43;height:2" coordorigin="3662,3031" coordsize="43,0" path="m3662,3031l3705,3031e" filled="false" stroked="true" strokeweight=".5pt" strokecolor="#eb2828">
                <v:path arrowok="t"/>
              </v:shape>
            </v:group>
            <v:group style="position:absolute;left:3662;top:3009;width:43;height:2" coordorigin="3662,3009" coordsize="43,2">
              <v:shape style="position:absolute;left:3662;top:3009;width:43;height:2" coordorigin="3662,3009" coordsize="43,0" path="m3662,3009l3705,3009e" filled="false" stroked="true" strokeweight=".5pt" strokecolor="#eb2828">
                <v:path arrowok="t"/>
              </v:shape>
            </v:group>
            <v:group style="position:absolute;left:3683;top:3009;width:2;height:22" coordorigin="3683,3009" coordsize="2,22">
              <v:shape style="position:absolute;left:3683;top:3009;width:2;height:22" coordorigin="3683,3009" coordsize="0,22" path="m3683,3009l3683,3031e" filled="false" stroked="true" strokeweight=".5pt" strokecolor="#eb2828">
                <v:path arrowok="t"/>
              </v:shape>
            </v:group>
            <v:group style="position:absolute;left:3504;top:3131;width:43;height:2" coordorigin="3504,3131" coordsize="43,2">
              <v:shape style="position:absolute;left:3504;top:3131;width:43;height:2" coordorigin="3504,3131" coordsize="43,0" path="m3504,3131l3547,3131e" filled="false" stroked="true" strokeweight=".5pt" strokecolor="#eb2828">
                <v:path arrowok="t"/>
              </v:shape>
            </v:group>
            <v:group style="position:absolute;left:3504;top:3109;width:43;height:2" coordorigin="3504,3109" coordsize="43,2">
              <v:shape style="position:absolute;left:3504;top:3109;width:43;height:2" coordorigin="3504,3109" coordsize="43,0" path="m3504,3109l3547,3109e" filled="false" stroked="true" strokeweight=".5pt" strokecolor="#eb2828">
                <v:path arrowok="t"/>
              </v:shape>
            </v:group>
            <v:group style="position:absolute;left:3525;top:3109;width:2;height:23" coordorigin="3525,3109" coordsize="2,23">
              <v:shape style="position:absolute;left:3525;top:3109;width:2;height:23" coordorigin="3525,3109" coordsize="0,23" path="m3525,3109l3525,3131e" filled="false" stroked="true" strokeweight=".5pt" strokecolor="#eb2828">
                <v:path arrowok="t"/>
              </v:shape>
            </v:group>
            <v:group style="position:absolute;left:3356;top:3208;width:43;height:2" coordorigin="3356,3208" coordsize="43,2">
              <v:shape style="position:absolute;left:3356;top:3208;width:43;height:2" coordorigin="3356,3208" coordsize="43,0" path="m3356,3208l3399,3208e" filled="false" stroked="true" strokeweight=".5pt" strokecolor="#eb2828">
                <v:path arrowok="t"/>
              </v:shape>
            </v:group>
            <v:group style="position:absolute;left:3356;top:3195;width:43;height:2" coordorigin="3356,3195" coordsize="43,2">
              <v:shape style="position:absolute;left:3356;top:3195;width:43;height:2" coordorigin="3356,3195" coordsize="43,0" path="m3356,3195l3399,3195e" filled="false" stroked="true" strokeweight=".5pt" strokecolor="#eb2828">
                <v:path arrowok="t"/>
              </v:shape>
            </v:group>
            <v:group style="position:absolute;left:3373;top:3201;width:10;height:2" coordorigin="3373,3201" coordsize="10,2">
              <v:shape style="position:absolute;left:3373;top:3201;width:10;height:2" coordorigin="3373,3201" coordsize="10,0" path="m3373,3201l3383,3201e" filled="false" stroked="true" strokeweight=".677pt" strokecolor="#eb2828">
                <v:path arrowok="t"/>
              </v:shape>
            </v:group>
            <v:group style="position:absolute;left:3240;top:3266;width:43;height:2" coordorigin="3240,3266" coordsize="43,2">
              <v:shape style="position:absolute;left:3240;top:3266;width:43;height:2" coordorigin="3240,3266" coordsize="43,0" path="m3240,3266l3283,3266e" filled="false" stroked="true" strokeweight=".5pt" strokecolor="#eb2828">
                <v:path arrowok="t"/>
              </v:shape>
            </v:group>
            <v:group style="position:absolute;left:3240;top:3258;width:43;height:2" coordorigin="3240,3258" coordsize="43,2">
              <v:shape style="position:absolute;left:3240;top:3258;width:43;height:2" coordorigin="3240,3258" coordsize="43,0" path="m3240,3258l3283,3258e" filled="false" stroked="true" strokeweight=".5pt" strokecolor="#eb2828">
                <v:path arrowok="t"/>
              </v:shape>
            </v:group>
            <v:group style="position:absolute;left:3256;top:3262;width:10;height:2" coordorigin="3256,3262" coordsize="10,2">
              <v:shape style="position:absolute;left:3256;top:3262;width:10;height:2" coordorigin="3256,3262" coordsize="10,0" path="m3256,3262l3266,3262e" filled="false" stroked="true" strokeweight=".395pt" strokecolor="#eb2828">
                <v:path arrowok="t"/>
              </v:shape>
            </v:group>
            <v:group style="position:absolute;left:3114;top:3308;width:43;height:2" coordorigin="3114,3308" coordsize="43,2">
              <v:shape style="position:absolute;left:3114;top:3308;width:43;height:2" coordorigin="3114,3308" coordsize="43,0" path="m3114,3308l3157,3308e" filled="false" stroked="true" strokeweight=".5pt" strokecolor="#eb2828">
                <v:path arrowok="t"/>
              </v:shape>
            </v:group>
            <v:group style="position:absolute;left:3114;top:3302;width:43;height:2" coordorigin="3114,3302" coordsize="43,2">
              <v:shape style="position:absolute;left:3114;top:3302;width:43;height:2" coordorigin="3114,3302" coordsize="43,0" path="m3114,3302l3157,3302e" filled="false" stroked="true" strokeweight=".5pt" strokecolor="#eb2828">
                <v:path arrowok="t"/>
              </v:shape>
            </v:group>
            <v:group style="position:absolute;left:3130;top:3305;width:10;height:2" coordorigin="3130,3305" coordsize="10,2">
              <v:shape style="position:absolute;left:3130;top:3305;width:10;height:2" coordorigin="3130,3305" coordsize="10,0" path="m3130,3305l3140,3305e" filled="false" stroked="true" strokeweight=".339pt" strokecolor="#eb2828">
                <v:path arrowok="t"/>
              </v:shape>
            </v:group>
            <v:group style="position:absolute;left:3050;top:3354;width:43;height:2" coordorigin="3050,3354" coordsize="43,2">
              <v:shape style="position:absolute;left:3050;top:3354;width:43;height:2" coordorigin="3050,3354" coordsize="43,0" path="m3050,3354l3093,3354e" filled="false" stroked="true" strokeweight=".5pt" strokecolor="#eb2828">
                <v:path arrowok="t"/>
              </v:shape>
            </v:group>
            <v:group style="position:absolute;left:3050;top:3348;width:43;height:2" coordorigin="3050,3348" coordsize="43,2">
              <v:shape style="position:absolute;left:3050;top:3348;width:43;height:2" coordorigin="3050,3348" coordsize="43,0" path="m3050,3348l3093,3348e" filled="false" stroked="true" strokeweight=".5pt" strokecolor="#eb2828">
                <v:path arrowok="t"/>
              </v:shape>
            </v:group>
            <v:group style="position:absolute;left:3067;top:3351;width:10;height:2" coordorigin="3067,3351" coordsize="10,2">
              <v:shape style="position:absolute;left:3067;top:3351;width:10;height:2" coordorigin="3067,3351" coordsize="10,0" path="m3067,3351l3077,3351e" filled="false" stroked="true" strokeweight=".283pt" strokecolor="#eb2828">
                <v:path arrowok="t"/>
              </v:shape>
            </v:group>
            <v:group style="position:absolute;left:3019;top:1879;width:2249;height:1522" coordorigin="3019,1879" coordsize="2249,1522">
              <v:shape style="position:absolute;left:3019;top:1879;width:2249;height:1522" coordorigin="3019,1879" coordsize="2249,1522" path="m5207,1879l5188,1885,5173,1899,5163,1919,5160,1945,5168,1961,5182,1974,5204,1982,5232,1984,5250,1973,5263,1955,5267,1933,5267,1931,5263,1911,5250,1894,5231,1883,5207,1879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4911,2103l4892,2109,4877,2123,4868,2143,4865,2169,4872,2186,4887,2199,4908,2207,4936,2208,4954,2197,4967,2179,4972,2157,4972,2156,4967,2135,4954,2118,4936,2107,4911,2103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4489,2432l4470,2438,4455,2451,4445,2471,4442,2497,4450,2514,4464,2527,4486,2535,4514,2536,4532,2525,4545,2507,4549,2485,4549,2484,4544,2463,4532,2447,4513,2435,4489,2432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4190,2626l4171,2633,4156,2646,4146,2666,4143,2692,4151,2709,4166,2722,4187,2730,4215,2731,4233,2720,4246,2702,4250,2680,4250,2679,4246,2658,4233,2641,4214,2630,4190,2626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4005,2742l3986,2748,3971,2761,3961,2781,3958,2807,3966,2824,3980,2837,4002,2845,4029,2846,4048,2835,4061,2817,4065,2796,4065,2794,4060,2773,4048,2757,4029,2746,4005,2742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855,2933l3863,2936,3891,2937,3897,2934,3882,2934,3855,2933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867,2833l3848,2839,3833,2852,3823,2872,3820,2898,3828,2915,3842,2928,3855,2933,3882,2934,3900,2923,3913,2905,3917,2883,3917,2882,3913,2861,3900,2845,3885,2836,3867,2833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885,2836l3900,2845,3913,2861,3917,2882,3917,2883,3913,2905,3900,2923,3882,2934,3897,2934,3910,2926,3922,2908,3927,2887,3927,2885,3922,2864,3910,2848,3891,2837,3885,2836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857,2830l3838,2836,3823,2849,3813,2869,3810,2895,3818,2912,3832,2925,3854,2933,3855,2933,3842,2928,3828,2915,3820,2898,3823,2872,3833,2852,3848,2839,3867,2833,3877,2833,3857,2830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877,2833l3867,2833,3885,2836,3881,2833,3877,2833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666,2970l3658,2972,3643,2985,3633,3005,3630,3032,3638,3048,3652,3061,3673,3069,3701,3071,3720,3059,3732,3042,3734,3035,3706,3033,3685,3025,3670,3012,3663,2996,3666,2970,3666,2970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766,2966l3677,2966,3701,2970,3720,2981,3732,2998,3737,3018,3737,3020,3734,3035,3752,3024,3765,3006,3770,2984,3770,2982,3766,2966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677,2966l3666,2970,3666,2970,3663,2996,3670,3012,3685,3025,3706,3033,3734,3035,3737,3020,3701,2970,3677,2966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709,2930l3690,2936,3675,2950,3666,2970,3677,2966,3766,2966,3765,2962,3752,2945,3733,2934,3709,2930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519,3067l3500,3073,3485,3086,3475,3106,3473,3132,3480,3149,3495,3162,3516,3170,3544,3171,3562,3160,3575,3142,3579,3120,3579,3119,3575,3098,3562,3082,3543,3071,3519,3067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371,3148l3352,3154,3337,3167,3328,3187,3325,3213,3332,3230,3347,3243,3368,3251,3396,3253,3414,3241,3427,3224,3432,3202,3432,3200,3427,3180,3414,3163,3396,3152,3371,3148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254,3208l3235,3214,3220,3227,3211,3247,3208,3274,3215,3290,3230,3303,3251,3311,3279,3313,3298,3301,3310,3284,3315,3262,3315,3260,3310,3240,3297,3223,3279,3212,3254,3208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066,3296l3047,3302,3032,3315,3022,3335,3019,3361,3027,3378,3041,3391,3063,3399,3091,3400,3109,3389,3122,3371,3125,3353,3105,3346,3090,3333,3083,3316,3085,3299,3066,3296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129,3250l3110,3256,3095,3270,3086,3290,3085,3299,3090,3300,3109,3311,3121,3327,3126,3348,3126,3350,3125,3353,3126,3353,3154,3355,3172,3344,3185,3326,3190,3304,3189,3302,3185,3282,3172,3265,3153,3254,3129,3250xe" filled="true" fillcolor="#ffffff" stroked="false">
                <v:path arrowok="t"/>
                <v:fill type="solid"/>
              </v:shape>
              <v:shape style="position:absolute;left:3019;top:1879;width:2249;height:1522" coordorigin="3019,1879" coordsize="2249,1522" path="m3085,3299l3083,3316,3090,3333,3105,3346,3125,3353,3126,3350,3090,3300,3085,3299xe" filled="true" fillcolor="#ffffff" stroked="false">
                <v:path arrowok="t"/>
                <v:fill type="solid"/>
              </v:shape>
            </v:group>
            <v:group style="position:absolute;left:5160;top:1879;width:107;height:105" coordorigin="5160,1879" coordsize="107,105">
              <v:shape style="position:absolute;left:5160;top:1879;width:107;height:105" coordorigin="5160,1879" coordsize="107,105" path="m5267,1933l5263,1955,5250,1973,5232,1984,5204,1982,5182,1974,5168,1961,5160,1945,5163,1919,5173,1899,5188,1885,5207,1879,5231,1883,5250,1894,5263,1911,5267,1931e" filled="false" stroked="true" strokeweight=".5pt" strokecolor="#eb2828">
                <v:path arrowok="t"/>
              </v:shape>
            </v:group>
            <v:group style="position:absolute;left:4865;top:2103;width:107;height:105" coordorigin="4865,2103" coordsize="107,105">
              <v:shape style="position:absolute;left:4865;top:2103;width:107;height:105" coordorigin="4865,2103" coordsize="107,105" path="m4972,2157l4967,2179,4954,2197,4936,2208,4908,2207,4887,2199,4872,2186,4865,2169,4868,2143,4877,2123,4892,2109,4911,2103,4936,2107,4954,2118,4967,2135,4972,2156e" filled="false" stroked="true" strokeweight=".5pt" strokecolor="#eb2828">
                <v:path arrowok="t"/>
              </v:shape>
            </v:group>
            <v:group style="position:absolute;left:4442;top:2432;width:107;height:105" coordorigin="4442,2432" coordsize="107,105">
              <v:shape style="position:absolute;left:4442;top:2432;width:107;height:105" coordorigin="4442,2432" coordsize="107,105" path="m4549,2485l4545,2507,4532,2525,4514,2536,4486,2535,4464,2527,4450,2514,4442,2497,4445,2471,4455,2451,4470,2438,4489,2432,4513,2435,4532,2447,4544,2463,4549,2484e" filled="false" stroked="true" strokeweight=".5pt" strokecolor="#eb2828">
                <v:path arrowok="t"/>
              </v:shape>
            </v:group>
            <v:group style="position:absolute;left:4143;top:2626;width:107;height:105" coordorigin="4143,2626" coordsize="107,105">
              <v:shape style="position:absolute;left:4143;top:2626;width:107;height:105" coordorigin="4143,2626" coordsize="107,105" path="m4250,2680l4246,2702,4233,2720,4215,2731,4187,2730,4166,2722,4151,2709,4143,2692,4146,2666,4156,2646,4171,2633,4190,2626,4214,2630,4233,2641,4246,2658,4250,2679e" filled="false" stroked="true" strokeweight=".5pt" strokecolor="#eb2828">
                <v:path arrowok="t"/>
              </v:shape>
            </v:group>
            <v:group style="position:absolute;left:3958;top:2742;width:107;height:105" coordorigin="3958,2742" coordsize="107,105">
              <v:shape style="position:absolute;left:3958;top:2742;width:107;height:105" coordorigin="3958,2742" coordsize="107,105" path="m4065,2796l4061,2817,4048,2835,4029,2846,4002,2845,3980,2837,3966,2824,3958,2807,3961,2781,3971,2761,3986,2748,4005,2742,4029,2746,4048,2757,4060,2773,4065,2794e" filled="false" stroked="true" strokeweight=".5pt" strokecolor="#eb2828">
                <v:path arrowok="t"/>
              </v:shape>
            </v:group>
            <v:group style="position:absolute;left:3820;top:2833;width:107;height:105" coordorigin="3820,2833" coordsize="107,105">
              <v:shape style="position:absolute;left:3820;top:2833;width:107;height:105" coordorigin="3820,2833" coordsize="107,105" path="m3927,2887l3922,2908,3910,2926,3891,2937,3863,2936,3842,2928,3828,2915,3820,2898,3823,2872,3833,2852,3848,2839,3867,2833,3891,2837,3910,2848,3922,2864,3927,2885e" filled="false" stroked="true" strokeweight=".5pt" strokecolor="#eb2828">
                <v:path arrowok="t"/>
              </v:shape>
            </v:group>
            <v:group style="position:absolute;left:3810;top:2830;width:107;height:105" coordorigin="3810,2830" coordsize="107,105">
              <v:shape style="position:absolute;left:3810;top:2830;width:107;height:105" coordorigin="3810,2830" coordsize="107,105" path="m3917,2883l3913,2905,3900,2923,3882,2934,3854,2933,3832,2925,3818,2912,3810,2895,3813,2869,3823,2849,3838,2836,3857,2830,3881,2833,3900,2845,3913,2861,3917,2882e" filled="false" stroked="true" strokeweight=".5pt" strokecolor="#eb2828">
                <v:path arrowok="t"/>
              </v:shape>
            </v:group>
            <v:group style="position:absolute;left:3663;top:2930;width:107;height:105" coordorigin="3663,2930" coordsize="107,105">
              <v:shape style="position:absolute;left:3663;top:2930;width:107;height:105" coordorigin="3663,2930" coordsize="107,105" path="m3770,2984l3765,3006,3752,3024,3734,3035,3706,3033,3685,3025,3670,3012,3663,2996,3666,2970,3675,2950,3690,2936,3709,2930,3733,2934,3752,2945,3765,2962,3770,2982e" filled="false" stroked="true" strokeweight=".5pt" strokecolor="#eb2828">
                <v:path arrowok="t"/>
              </v:shape>
            </v:group>
            <v:group style="position:absolute;left:3630;top:2966;width:107;height:105" coordorigin="3630,2966" coordsize="107,105">
              <v:shape style="position:absolute;left:3630;top:2966;width:107;height:105" coordorigin="3630,2966" coordsize="107,105" path="m3737,3020l3732,3042,3720,3059,3701,3071,3673,3069,3652,3061,3638,3048,3630,3032,3633,3005,3643,2985,3658,2972,3677,2966,3701,2970,3720,2981,3732,2998,3737,3018e" filled="false" stroked="true" strokeweight=".5pt" strokecolor="#eb2828">
                <v:path arrowok="t"/>
              </v:shape>
            </v:group>
            <v:group style="position:absolute;left:3473;top:3067;width:107;height:105" coordorigin="3473,3067" coordsize="107,105">
              <v:shape style="position:absolute;left:3473;top:3067;width:107;height:105" coordorigin="3473,3067" coordsize="107,105" path="m3579,3120l3575,3142,3562,3160,3544,3171,3516,3170,3495,3162,3480,3149,3473,3132,3475,3106,3485,3086,3500,3073,3519,3067,3543,3071,3562,3082,3575,3098,3579,3119e" filled="false" stroked="true" strokeweight=".5pt" strokecolor="#eb2828">
                <v:path arrowok="t"/>
              </v:shape>
            </v:group>
            <v:group style="position:absolute;left:3325;top:3148;width:107;height:105" coordorigin="3325,3148" coordsize="107,105">
              <v:shape style="position:absolute;left:3325;top:3148;width:107;height:105" coordorigin="3325,3148" coordsize="107,105" path="m3432,3202l3427,3224,3414,3241,3396,3253,3368,3251,3347,3243,3332,3230,3325,3213,3328,3187,3337,3167,3352,3154,3371,3148,3396,3152,3414,3163,3427,3180,3432,3200e" filled="false" stroked="true" strokeweight=".5pt" strokecolor="#eb2828">
                <v:path arrowok="t"/>
              </v:shape>
            </v:group>
            <v:group style="position:absolute;left:3208;top:3208;width:107;height:105" coordorigin="3208,3208" coordsize="107,105">
              <v:shape style="position:absolute;left:3208;top:3208;width:107;height:105" coordorigin="3208,3208" coordsize="107,105" path="m3315,3262l3310,3284,3298,3301,3279,3313,3251,3311,3230,3303,3215,3290,3208,3274,3211,3247,3220,3227,3235,3214,3254,3208,3279,3212,3297,3223,3310,3240,3315,3260e" filled="false" stroked="true" strokeweight=".5pt" strokecolor="#eb2828">
                <v:path arrowok="t"/>
              </v:shape>
            </v:group>
            <v:group style="position:absolute;left:3083;top:3250;width:107;height:105" coordorigin="3083,3250" coordsize="107,105">
              <v:shape style="position:absolute;left:3083;top:3250;width:107;height:105" coordorigin="3083,3250" coordsize="107,105" path="m3190,3304l3185,3326,3172,3344,3154,3355,3126,3353,3105,3346,3090,3333,3083,3316,3086,3290,3095,3270,3110,3256,3129,3250,3153,3254,3172,3265,3185,3282,3190,3302e" filled="false" stroked="true" strokeweight=".5pt" strokecolor="#eb2828">
                <v:path arrowok="t"/>
              </v:shape>
            </v:group>
            <v:group style="position:absolute;left:3019;top:3296;width:107;height:105" coordorigin="3019,3296" coordsize="107,105">
              <v:shape style="position:absolute;left:3019;top:3296;width:107;height:105" coordorigin="3019,3296" coordsize="107,105" path="m3126,3350l3122,3371,3109,3389,3091,3400,3063,3399,3041,3391,3027,3378,3019,3361,3022,3335,3032,3315,3047,3302,3066,3296,3090,3300,3109,3311,3121,3327,3126,3348e" filled="false" stroked="true" strokeweight=".5pt" strokecolor="#eb2828">
                <v:path arrowok="t"/>
              </v:shape>
            </v:group>
            <v:group style="position:absolute;left:2977;top:203;width:2401;height:2867" coordorigin="2977,203" coordsize="2401,2867">
              <v:shape style="position:absolute;left:2977;top:203;width:2401;height:2867" coordorigin="2977,203" coordsize="2401,2867" path="m5317,203l5299,209,5284,222,5274,242,5271,268,5278,285,5293,298,5314,306,5342,307,5361,296,5373,278,5378,256,5378,255,5373,234,5361,218,5342,207,5317,203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5022,537l5003,543,4988,557,4978,577,4975,603,4983,620,4997,633,5018,640,5046,642,5065,631,5078,613,5082,591,5082,590,5077,569,5065,552,5046,541,5022,537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4590,1021l4571,1028,4556,1041,4546,1061,4543,1087,4551,1104,4565,1117,4586,1125,4614,1126,4633,1115,4645,1097,4650,1075,4650,1074,4645,1053,4633,1036,4614,1025,4590,1021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4263,1402l4244,1408,4229,1421,4219,1441,4217,1467,4224,1484,4239,1497,4260,1505,4288,1506,4306,1495,4319,1477,4323,1455,4323,1454,4319,1433,4306,1417,4287,1405,4263,1402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4052,1629l4033,1635,4018,1648,4008,1668,4005,1695,4013,1711,4027,1724,4049,1732,4077,1734,4095,1722,4108,1705,4112,1683,4112,1681,4107,1661,4095,1644,4076,1633,4052,1629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881,1816l3862,1822,3847,1835,3838,1855,3835,1881,3842,1898,3857,1911,3878,1919,3906,1921,3925,1909,3937,1892,3942,1870,3942,1868,3937,1848,3925,1831,3906,1820,3881,1816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862,1930l3843,1936,3828,1949,3818,1969,3815,1995,3823,2012,3837,2025,3859,2033,3887,2034,3905,2023,3918,2005,3922,1983,3922,1982,3917,1961,3905,1945,3886,1933,3862,1930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714,2058l3695,2064,3680,2077,3670,2097,3667,2123,3675,2140,3690,2153,3711,2161,3739,2163,3757,2151,3770,2134,3774,2112,3774,2110,3770,2090,3757,2073,3738,2062,3714,2058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613,2191l3594,2197,3579,2211,3570,2230,3567,2257,3574,2273,3589,2286,3610,2294,3638,2296,3656,2284,3669,2267,3674,2245,3674,2243,3669,2223,3656,2206,3638,2195,3613,2191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465,2402l3447,2408,3432,2422,3422,2442,3419,2468,3427,2485,3441,2497,3462,2505,3490,2507,3509,2496,3521,2478,3526,2456,3526,2454,3521,2434,3509,2417,3490,2406,3465,2402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322,2587l3304,2594,3289,2607,3279,2627,3276,2653,3284,2670,3298,2683,3319,2691,3347,2692,3366,2681,3378,2663,3383,2641,3383,2640,3378,2619,3366,2602,3347,2591,3322,2587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209,2742l3190,2748,3175,2761,3165,2781,3162,2807,3170,2824,3184,2837,3206,2845,3234,2846,3252,2835,3265,2817,3269,2796,3269,2794,3264,2773,3252,2757,3233,2746,3209,2742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113,2854l3094,2860,3079,2873,3069,2893,3066,2919,3074,2936,3088,2949,3110,2957,3138,2959,3156,2947,3169,2930,3173,2908,3173,2906,3169,2886,3156,2869,3137,2858,3113,2854xe" filled="true" fillcolor="#ffffff" stroked="false">
                <v:path arrowok="t"/>
                <v:fill type="solid"/>
              </v:shape>
              <v:shape style="position:absolute;left:2977;top:203;width:2401;height:2867" coordorigin="2977,203" coordsize="2401,2867" path="m3024,2964l3005,2970,2990,2984,2980,3004,2977,3030,2985,3047,2999,3060,3020,3067,3048,3069,3067,3058,3079,3040,3084,3018,3084,3016,3079,2996,3067,2979,3048,2968,3024,2964xe" filled="true" fillcolor="#ffffff" stroked="false">
                <v:path arrowok="t"/>
                <v:fill type="solid"/>
              </v:shape>
            </v:group>
            <v:group style="position:absolute;left:5271;top:203;width:107;height:105" coordorigin="5271,203" coordsize="107,105">
              <v:shape style="position:absolute;left:5271;top:203;width:107;height:105" coordorigin="5271,203" coordsize="107,105" path="m5378,256l5373,278,5361,296,5342,307,5314,306,5293,298,5278,285,5271,268,5274,242,5284,222,5299,209,5317,203,5342,207,5361,218,5373,234,5378,255e" filled="false" stroked="true" strokeweight=".5pt" strokecolor="#bec031">
                <v:path arrowok="t"/>
              </v:shape>
            </v:group>
            <v:group style="position:absolute;left:4975;top:537;width:107;height:105" coordorigin="4975,537" coordsize="107,105">
              <v:shape style="position:absolute;left:4975;top:537;width:107;height:105" coordorigin="4975,537" coordsize="107,105" path="m5082,591l5078,613,5065,631,5046,642,5018,640,4997,633,4983,620,4975,603,4978,577,4988,557,5003,543,5022,537,5046,541,5065,552,5077,569,5082,590e" filled="false" stroked="true" strokeweight=".5pt" strokecolor="#bec031">
                <v:path arrowok="t"/>
              </v:shape>
            </v:group>
            <v:group style="position:absolute;left:4543;top:1021;width:107;height:105" coordorigin="4543,1021" coordsize="107,105">
              <v:shape style="position:absolute;left:4543;top:1021;width:107;height:105" coordorigin="4543,1021" coordsize="107,105" path="m4650,1075l4645,1097,4633,1115,4614,1126,4586,1125,4565,1117,4551,1104,4543,1087,4546,1061,4556,1041,4571,1028,4590,1021,4614,1025,4633,1036,4645,1053,4650,1074e" filled="false" stroked="true" strokeweight=".5pt" strokecolor="#bec031">
                <v:path arrowok="t"/>
              </v:shape>
            </v:group>
            <v:group style="position:absolute;left:4217;top:1402;width:107;height:105" coordorigin="4217,1402" coordsize="107,105">
              <v:shape style="position:absolute;left:4217;top:1402;width:107;height:105" coordorigin="4217,1402" coordsize="107,105" path="m4323,1455l4319,1477,4306,1495,4288,1506,4260,1505,4239,1497,4224,1484,4217,1467,4219,1441,4229,1421,4244,1408,4263,1402,4287,1405,4306,1417,4319,1433,4323,1454e" filled="false" stroked="true" strokeweight=".5pt" strokecolor="#bec031">
                <v:path arrowok="t"/>
              </v:shape>
            </v:group>
            <v:group style="position:absolute;left:4005;top:1629;width:107;height:105" coordorigin="4005,1629" coordsize="107,105">
              <v:shape style="position:absolute;left:4005;top:1629;width:107;height:105" coordorigin="4005,1629" coordsize="107,105" path="m4112,1683l4108,1705,4095,1722,4077,1734,4049,1732,4027,1724,4013,1711,4005,1695,4008,1668,4018,1648,4033,1635,4052,1629,4076,1633,4095,1644,4107,1661,4112,1681e" filled="false" stroked="true" strokeweight=".5pt" strokecolor="#bec031">
                <v:path arrowok="t"/>
              </v:shape>
            </v:group>
            <v:group style="position:absolute;left:3835;top:1816;width:107;height:105" coordorigin="3835,1816" coordsize="107,105">
              <v:shape style="position:absolute;left:3835;top:1816;width:107;height:105" coordorigin="3835,1816" coordsize="107,105" path="m3942,1870l3937,1892,3925,1909,3906,1921,3878,1919,3857,1911,3842,1898,3835,1881,3838,1855,3847,1835,3862,1822,3881,1816,3906,1820,3925,1831,3937,1848,3942,1868e" filled="false" stroked="true" strokeweight=".5pt" strokecolor="#bec031">
                <v:path arrowok="t"/>
              </v:shape>
            </v:group>
            <v:group style="position:absolute;left:3815;top:1930;width:107;height:105" coordorigin="3815,1930" coordsize="107,105">
              <v:shape style="position:absolute;left:3815;top:1930;width:107;height:105" coordorigin="3815,1930" coordsize="107,105" path="m3922,1983l3918,2005,3905,2023,3887,2034,3859,2033,3837,2025,3823,2012,3815,1995,3818,1969,3828,1949,3843,1936,3862,1930,3886,1933,3905,1945,3917,1961,3922,1982e" filled="false" stroked="true" strokeweight=".5pt" strokecolor="#bec031">
                <v:path arrowok="t"/>
              </v:shape>
            </v:group>
            <v:group style="position:absolute;left:3667;top:2058;width:107;height:105" coordorigin="3667,2058" coordsize="107,105">
              <v:shape style="position:absolute;left:3667;top:2058;width:107;height:105" coordorigin="3667,2058" coordsize="107,105" path="m3774,2112l3770,2134,3757,2151,3739,2163,3711,2161,3690,2153,3675,2140,3667,2123,3670,2097,3680,2077,3695,2064,3714,2058,3738,2062,3757,2073,3770,2090,3774,2110e" filled="false" stroked="true" strokeweight=".5pt" strokecolor="#bec031">
                <v:path arrowok="t"/>
              </v:shape>
            </v:group>
            <v:group style="position:absolute;left:3567;top:2191;width:107;height:105" coordorigin="3567,2191" coordsize="107,105">
              <v:shape style="position:absolute;left:3567;top:2191;width:107;height:105" coordorigin="3567,2191" coordsize="107,105" path="m3674,2245l3669,2267,3656,2284,3638,2296,3610,2294,3589,2286,3574,2273,3567,2257,3570,2231,3579,2211,3594,2197,3613,2191,3638,2195,3656,2206,3669,2223,3674,2243e" filled="false" stroked="true" strokeweight=".5pt" strokecolor="#bec031">
                <v:path arrowok="t"/>
              </v:shape>
            </v:group>
            <v:group style="position:absolute;left:3419;top:2402;width:107;height:105" coordorigin="3419,2402" coordsize="107,105">
              <v:shape style="position:absolute;left:3419;top:2402;width:107;height:105" coordorigin="3419,2402" coordsize="107,105" path="m3526,2456l3521,2478,3509,2496,3490,2507,3462,2505,3441,2498,3427,2485,3419,2468,3422,2442,3432,2422,3447,2408,3465,2402,3490,2406,3509,2417,3521,2434,3526,2454e" filled="false" stroked="true" strokeweight=".5pt" strokecolor="#bec031">
                <v:path arrowok="t"/>
              </v:shape>
            </v:group>
            <v:group style="position:absolute;left:3276;top:2587;width:107;height:105" coordorigin="3276,2587" coordsize="107,105">
              <v:shape style="position:absolute;left:3276;top:2587;width:107;height:105" coordorigin="3276,2587" coordsize="107,105" path="m3383,2641l3378,2663,3366,2681,3347,2692,3319,2691,3298,2683,3284,2670,3276,2653,3279,2627,3289,2607,3304,2594,3322,2587,3347,2591,3366,2602,3378,2619,3383,2640e" filled="false" stroked="true" strokeweight=".5pt" strokecolor="#bec031">
                <v:path arrowok="t"/>
              </v:shape>
            </v:group>
            <v:group style="position:absolute;left:3162;top:2742;width:107;height:105" coordorigin="3162,2742" coordsize="107,105">
              <v:shape style="position:absolute;left:3162;top:2742;width:107;height:105" coordorigin="3162,2742" coordsize="107,105" path="m3269,2796l3265,2817,3252,2835,3233,2846,3206,2845,3184,2837,3170,2824,3162,2807,3165,2781,3175,2761,3190,2748,3209,2742,3233,2746,3252,2757,3264,2773,3269,2794e" filled="false" stroked="true" strokeweight=".5pt" strokecolor="#bec031">
                <v:path arrowok="t"/>
              </v:shape>
            </v:group>
            <v:group style="position:absolute;left:3066;top:2854;width:107;height:105" coordorigin="3066,2854" coordsize="107,105">
              <v:shape style="position:absolute;left:3066;top:2854;width:107;height:105" coordorigin="3066,2854" coordsize="107,105" path="m3173,2908l3169,2930,3156,2947,3138,2959,3110,2957,3088,2949,3074,2936,3066,2919,3069,2893,3079,2873,3094,2860,3113,2854,3137,2858,3156,2869,3169,2886,3173,2906e" filled="false" stroked="true" strokeweight=".5pt" strokecolor="#bec031">
                <v:path arrowok="t"/>
              </v:shape>
            </v:group>
            <v:group style="position:absolute;left:2977;top:2964;width:107;height:105" coordorigin="2977,2964" coordsize="107,105">
              <v:shape style="position:absolute;left:2977;top:2964;width:107;height:105" coordorigin="2977,2964" coordsize="107,105" path="m3084,3018l3079,3040,3067,3058,3048,3069,3020,3068,2999,3060,2985,3047,2977,3030,2980,3004,2990,2984,3005,2970,3024,2964,3048,2968,3067,2979,3079,2996,3084,3017e" filled="false" stroked="true" strokeweight=".5pt" strokecolor="#bec031">
                <v:path arrowok="t"/>
              </v:shape>
            </v:group>
            <v:group style="position:absolute;left:5674;top:2884;width:60;height:2" coordorigin="5674,2884" coordsize="60,2">
              <v:shape style="position:absolute;left:5674;top:2884;width:60;height:2" coordorigin="5674,2884" coordsize="60,0" path="m5734,2884l5674,2884e" filled="false" stroked="true" strokeweight=".25pt" strokecolor="#3b54a4">
                <v:path arrowok="t"/>
              </v:shape>
            </v:group>
            <v:group style="position:absolute;left:5674;top:2292;width:60;height:2" coordorigin="5674,2292" coordsize="60,2">
              <v:shape style="position:absolute;left:5674;top:2292;width:60;height:2" coordorigin="5674,2292" coordsize="60,0" path="m5734,2292l5674,2292e" filled="false" stroked="true" strokeweight=".25pt" strokecolor="#3b54a4">
                <v:path arrowok="t"/>
              </v:shape>
            </v:group>
            <v:group style="position:absolute;left:5674;top:1439;width:60;height:2" coordorigin="5674,1439" coordsize="60,2">
              <v:shape style="position:absolute;left:5674;top:1439;width:60;height:2" coordorigin="5674,1439" coordsize="60,0" path="m5734,1439l5674,1439e" filled="false" stroked="true" strokeweight=".25pt" strokecolor="#3b54a4">
                <v:path arrowok="t"/>
              </v:shape>
            </v:group>
            <v:group style="position:absolute;left:5674;top:388;width:60;height:2" coordorigin="5674,388" coordsize="60,2">
              <v:shape style="position:absolute;left:5674;top:388;width:60;height:2" coordorigin="5674,388" coordsize="60,0" path="m5734,388l5674,388e" filled="false" stroked="true" strokeweight=".25pt" strokecolor="#3b54a4">
                <v:path arrowok="t"/>
              </v:shape>
              <v:shape style="position:absolute;left:2250;top:-101;width:3425;height:3529" type="#_x0000_t202" filled="false" stroked="true" strokeweight=".25pt" strokecolor="#231f20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37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12"/>
                          <w:sz w:val="14"/>
                        </w:rPr>
                        <w:t>AR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21"/>
                          <w:sz w:val="14"/>
                        </w:rPr>
                        <w:t>=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70"/>
                          <w:sz w:val="14"/>
                        </w:rPr>
                        <w:t>1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474" w:firstLine="0"/>
                        <w:jc w:val="center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3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before="125"/>
                        <w:ind w:left="516" w:right="0" w:firstLine="0"/>
                        <w:jc w:val="center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5"/>
                          <w:sz w:val="14"/>
                        </w:rPr>
                        <w:t>5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before="104"/>
                        <w:ind w:left="0" w:right="1021" w:firstLine="0"/>
                        <w:jc w:val="righ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4"/>
                          <w:sz w:val="14"/>
                        </w:rPr>
                        <w:t>7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0"/>
                        <w:ind w:left="0" w:right="519" w:firstLine="0"/>
                        <w:jc w:val="righ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95"/>
                          <w:sz w:val="14"/>
                        </w:rPr>
                        <w:t>10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i/>
          <w:color w:val="3B54A4"/>
          <w:w w:val="110"/>
          <w:sz w:val="14"/>
        </w:rPr>
        <w:t>T</w:t>
      </w:r>
      <w:r>
        <w:rPr>
          <w:rFonts w:ascii="Calibri"/>
          <w:color w:val="3B54A4"/>
          <w:w w:val="110"/>
          <w:position w:val="-3"/>
          <w:sz w:val="10"/>
        </w:rPr>
        <w:t>ae </w:t>
      </w:r>
      <w:r>
        <w:rPr>
          <w:rFonts w:ascii="Calibri"/>
          <w:color w:val="3B54A4"/>
          <w:w w:val="110"/>
          <w:sz w:val="14"/>
        </w:rPr>
        <w:t>(K)</w:t>
      </w:r>
      <w:r>
        <w:rPr>
          <w:rFonts w:ascii="Calibri"/>
          <w:color w:val="3B54A4"/>
          <w:w w:val="124"/>
          <w:sz w:val="14"/>
        </w:rPr>
        <w:t> </w:t>
      </w:r>
      <w:r>
        <w:rPr>
          <w:rFonts w:ascii="Calibri"/>
          <w:color w:val="3B54A4"/>
          <w:w w:val="110"/>
          <w:sz w:val="14"/>
        </w:rPr>
        <w:t>1,300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before="114"/>
        <w:ind w:left="0" w:right="43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3B54A4"/>
          <w:sz w:val="14"/>
        </w:rPr>
        <w:t>1,200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11"/>
        <w:rPr>
          <w:rFonts w:ascii="Calibri" w:hAnsi="Calibri" w:cs="Calibri" w:eastAsia="Calibri"/>
          <w:sz w:val="13"/>
          <w:szCs w:val="13"/>
        </w:rPr>
      </w:pPr>
    </w:p>
    <w:p>
      <w:pPr>
        <w:spacing w:before="0"/>
        <w:ind w:left="0" w:right="68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3B54A4"/>
          <w:w w:val="90"/>
          <w:sz w:val="14"/>
        </w:rPr>
        <w:t>1,100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0" w:right="31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3B54A4"/>
          <w:w w:val="105"/>
          <w:sz w:val="14"/>
        </w:rPr>
        <w:t>1,000</w:t>
      </w:r>
      <w:r>
        <w:rPr>
          <w:rFonts w:ascii="Calibri"/>
          <w:sz w:val="14"/>
        </w:rPr>
      </w:r>
    </w:p>
    <w:p>
      <w:pPr>
        <w:spacing w:before="103"/>
        <w:ind w:left="38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br w:type="column"/>
      </w:r>
      <w:r>
        <w:rPr>
          <w:rFonts w:ascii="Calibri"/>
          <w:b/>
          <w:color w:val="231F20"/>
          <w:sz w:val="16"/>
        </w:rPr>
        <w:t>b   </w:t>
      </w:r>
      <w:r>
        <w:rPr>
          <w:rFonts w:ascii="Calibri"/>
          <w:b/>
          <w:color w:val="231F20"/>
          <w:spacing w:val="4"/>
          <w:sz w:val="16"/>
        </w:rPr>
        <w:t> </w:t>
      </w:r>
      <w:r>
        <w:rPr>
          <w:rFonts w:ascii="Calibri"/>
          <w:color w:val="231F20"/>
          <w:sz w:val="14"/>
        </w:rPr>
        <w:t>3.5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spacing w:line="240" w:lineRule="auto" w:before="10"/>
        <w:rPr>
          <w:rFonts w:ascii="Calibri" w:hAnsi="Calibri" w:cs="Calibri" w:eastAsia="Calibri"/>
          <w:sz w:val="17"/>
          <w:szCs w:val="17"/>
        </w:rPr>
      </w:pPr>
    </w:p>
    <w:p>
      <w:pPr>
        <w:spacing w:before="0"/>
        <w:ind w:left="611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463013pt;margin-top:4.597566pt;width:3pt;height:.1pt;mso-position-horizontal-relative:page;mso-position-vertical-relative:paragraph;z-index:-57184" coordorigin="7069,92" coordsize="60,2">
            <v:shape style="position:absolute;left:7069;top:92;width:60;height:2" coordorigin="7069,92" coordsize="60,0" path="m7069,92l7129,92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356.463013pt;margin-top:-24.814434pt;width:184.1pt;height:176.8pt;mso-position-horizontal-relative:page;mso-position-vertical-relative:paragraph;z-index:-57136" coordorigin="7129,-496" coordsize="3682,3536">
            <v:group style="position:absolute;left:7317;top:1133;width:3310;height:1636" coordorigin="7317,1133" coordsize="3310,1636">
              <v:shape style="position:absolute;left:7317;top:1133;width:3310;height:1636" coordorigin="7317,1133" coordsize="3310,1636" path="m8502,1387l7722,1387,7790,1389,7817,1393,7900,1413,7984,1443,8041,1466,8096,1493,8151,1520,8205,1549,8329,1620,8465,1696,8624,1807,8732,1880,8813,1934,8895,1986,8978,2038,9072,2096,9208,2173,9269,2207,9331,2241,9393,2273,9456,2305,9518,2336,9581,2367,9644,2396,9708,2425,9772,2454,9836,2482,9900,2509,9965,2535,10030,2561,10095,2586,10160,2611,10226,2635,10292,2659,10358,2681,10559,2747,10627,2768,10627,2464,10559,2441,10492,2415,10422,2390,10352,2364,10282,2337,10213,2309,10143,2281,10074,2252,10005,2222,9937,2192,9869,2161,9801,2130,9733,2097,9665,2064,9598,2031,9532,1997,9465,1962,9400,1926,9334,1890,9269,1853,9205,1816,9072,1737,8937,1654,8735,1522,8668,1477,8600,1438,8533,1404,8502,1387xe" filled="true" fillcolor="#d1d3d4" stroked="false">
                <v:path arrowok="t"/>
                <v:fill type="solid"/>
              </v:shape>
              <v:shape style="position:absolute;left:7317;top:1133;width:3310;height:1636" coordorigin="7317,1133" coordsize="3310,1636" path="m7814,1133l7722,1145,7654,1168,7586,1206,7519,1265,7451,1348,7384,1462,7317,1629,7317,1826,7384,1637,7451,1530,7519,1461,7586,1420,7654,1396,7722,1387,8502,1387,8465,1366,8329,1296,8262,1262,8196,1232,8128,1203,8057,1177,7984,1155,7911,1140,7838,1133,7814,1133xe" filled="true" fillcolor="#d1d3d4" stroked="false">
                <v:path arrowok="t"/>
                <v:fill type="solid"/>
              </v:shape>
            </v:group>
            <v:group style="position:absolute;left:7317;top:-129;width:3310;height:2395" coordorigin="7317,-129" coordsize="3310,2395">
              <v:shape style="position:absolute;left:7317;top:-129;width:3310;height:2395" coordorigin="7317,-129" coordsize="3310,2395" path="m7496,1493l7467,1598,7451,1658,7384,1944,7317,2245,7317,2265,7384,2000,7451,1678,7496,1493xe" filled="true" fillcolor="#d1d3d4" stroked="false">
                <v:path arrowok="t"/>
                <v:fill type="solid"/>
              </v:shape>
              <v:shape style="position:absolute;left:7317;top:-129;width:3310;height:2395" coordorigin="7317,-129" coordsize="3310,2395" path="m8703,-129l8639,-127,8575,-121,8514,-110,8453,-95,8393,-75,8335,-51,8278,-21,8222,15,8127,92,8060,160,8019,209,7979,261,7941,315,7905,372,7871,431,7838,491,7807,553,7778,616,7750,681,7723,746,7698,812,7674,878,7651,944,7629,1011,7608,1077,7589,1142,7570,1207,7552,1271,7535,1333,7519,1394,7496,1493,7502,1469,7521,1402,7542,1333,7563,1263,7587,1193,7611,1122,7638,1051,7666,981,7695,912,7727,844,7761,779,7797,715,7835,654,7875,596,7917,541,7962,490,8010,444,8060,402,8127,357,8194,323,8253,301,8313,284,8373,274,8435,268,8466,268,10012,268,9834,190,9759,159,9684,128,9609,98,9534,69,9458,41,9383,14,9308,-11,9232,-34,9156,-56,9081,-76,9005,-94,8937,-107,8870,-117,8803,-125,8736,-128,8703,-129xe" filled="true" fillcolor="#d1d3d4" stroked="false">
                <v:path arrowok="t"/>
                <v:fill type="solid"/>
              </v:shape>
              <v:shape style="position:absolute;left:7317;top:-129;width:3310;height:2395" coordorigin="7317,-129" coordsize="3310,2395" path="m10012,268l8466,268,8497,268,8528,269,8590,275,8652,284,8713,296,8773,311,8870,338,8937,360,9005,384,9081,415,9157,446,9232,478,9307,511,9382,545,9456,580,9605,651,10344,1018,10492,1088,10559,1121,10627,1151,10627,539,10559,509,10492,479,10276,384,10012,268xe" filled="true" fillcolor="#d1d3d4" stroked="false">
                <v:path arrowok="t"/>
                <v:fill type="solid"/>
              </v:shape>
            </v:group>
            <v:group style="position:absolute;left:10601;top:1025;width:52;height:2" coordorigin="10601,1025" coordsize="52,2">
              <v:shape style="position:absolute;left:10601;top:1025;width:52;height:2" coordorigin="10601,1025" coordsize="52,0" path="m10601,1025l10652,1025e" filled="false" stroked="true" strokeweight=".5pt" strokecolor="#231f20">
                <v:path arrowok="t"/>
              </v:shape>
            </v:group>
            <v:group style="position:absolute;left:10601;top:731;width:52;height:2" coordorigin="10601,731" coordsize="52,2">
              <v:shape style="position:absolute;left:10601;top:731;width:52;height:2" coordorigin="10601,731" coordsize="52,0" path="m10601,731l10652,731e" filled="false" stroked="true" strokeweight=".5pt" strokecolor="#231f20">
                <v:path arrowok="t"/>
              </v:shape>
            </v:group>
            <v:group style="position:absolute;left:10627;top:731;width:2;height:295" coordorigin="10627,731" coordsize="2,295">
              <v:shape style="position:absolute;left:10627;top:731;width:2;height:295" coordorigin="10627,731" coordsize="0,295" path="m10627,731l10627,1025e" filled="false" stroked="true" strokeweight=".5pt" strokecolor="#231f20">
                <v:path arrowok="t"/>
              </v:shape>
            </v:group>
            <v:group style="position:absolute;left:9496;top:536;width:52;height:2" coordorigin="9496,536" coordsize="52,2">
              <v:shape style="position:absolute;left:9496;top:536;width:52;height:2" coordorigin="9496,536" coordsize="52,0" path="m9496,536l9547,536e" filled="false" stroked="true" strokeweight=".5pt" strokecolor="#231f20">
                <v:path arrowok="t"/>
              </v:shape>
            </v:group>
            <v:group style="position:absolute;left:9496;top:198;width:52;height:2" coordorigin="9496,198" coordsize="52,2">
              <v:shape style="position:absolute;left:9496;top:198;width:52;height:2" coordorigin="9496,198" coordsize="52,0" path="m9496,198l9547,198e" filled="false" stroked="true" strokeweight=".5pt" strokecolor="#231f20">
                <v:path arrowok="t"/>
              </v:shape>
            </v:group>
            <v:group style="position:absolute;left:9522;top:198;width:2;height:338" coordorigin="9522,198" coordsize="2,338">
              <v:shape style="position:absolute;left:9522;top:198;width:2;height:338" coordorigin="9522,198" coordsize="0,338" path="m9522,198l9522,536e" filled="false" stroked="true" strokeweight=".5pt" strokecolor="#231f20">
                <v:path arrowok="t"/>
              </v:shape>
            </v:group>
            <v:group style="position:absolute;left:8760;top:393;width:52;height:2" coordorigin="8760,393" coordsize="52,2">
              <v:shape style="position:absolute;left:8760;top:393;width:52;height:2" coordorigin="8760,393" coordsize="52,0" path="m8760,393l8811,393e" filled="false" stroked="true" strokeweight=".5pt" strokecolor="#231f20">
                <v:path arrowok="t"/>
              </v:shape>
            </v:group>
            <v:group style="position:absolute;left:8760;top:-113;width:52;height:2" coordorigin="8760,-113" coordsize="52,2">
              <v:shape style="position:absolute;left:8760;top:-113;width:52;height:2" coordorigin="8760,-113" coordsize="52,0" path="m8760,-113l8811,-113e" filled="false" stroked="true" strokeweight=".5pt" strokecolor="#231f20">
                <v:path arrowok="t"/>
              </v:shape>
            </v:group>
            <v:group style="position:absolute;left:8785;top:-113;width:2;height:507" coordorigin="8785,-113" coordsize="2,507">
              <v:shape style="position:absolute;left:8785;top:-113;width:2;height:507" coordorigin="8785,-113" coordsize="0,507" path="m8785,-113l8785,393e" filled="false" stroked="true" strokeweight=".5pt" strokecolor="#231f20">
                <v:path arrowok="t"/>
              </v:shape>
            </v:group>
            <v:group style="position:absolute;left:8023;top:561;width:52;height:2" coordorigin="8023,561" coordsize="52,2">
              <v:shape style="position:absolute;left:8023;top:561;width:52;height:2" coordorigin="8023,561" coordsize="52,0" path="m8023,561l8075,561e" filled="false" stroked="true" strokeweight=".5pt" strokecolor="#231f20">
                <v:path arrowok="t"/>
              </v:shape>
            </v:group>
            <v:group style="position:absolute;left:8023;top:199;width:52;height:2" coordorigin="8023,199" coordsize="52,2">
              <v:shape style="position:absolute;left:8023;top:199;width:52;height:2" coordorigin="8023,199" coordsize="52,0" path="m8023,199l8075,199e" filled="false" stroked="true" strokeweight=".5pt" strokecolor="#231f20">
                <v:path arrowok="t"/>
              </v:shape>
            </v:group>
            <v:group style="position:absolute;left:8049;top:199;width:2;height:362" coordorigin="8049,199" coordsize="2,362">
              <v:shape style="position:absolute;left:8049;top:199;width:2;height:362" coordorigin="8049,199" coordsize="0,362" path="m8049,199l8049,561e" filled="false" stroked="true" strokeweight=".5pt" strokecolor="#231f20">
                <v:path arrowok="t"/>
              </v:shape>
            </v:group>
            <v:group style="position:absolute;left:7996;top:328;width:107;height:103" coordorigin="7996,328" coordsize="107,103">
              <v:shape style="position:absolute;left:7996;top:328;width:107;height:103" coordorigin="7996,328" coordsize="107,103" path="m8046,328l8027,333,8010,345,8000,364,7996,390,8003,407,8017,420,8038,428,8066,430,8085,419,8098,402,8103,380,8099,362,8088,344,8070,332,8046,328xe" filled="true" fillcolor="#231f20" stroked="false">
                <v:path arrowok="t"/>
                <v:fill type="solid"/>
              </v:shape>
            </v:group>
            <v:group style="position:absolute;left:8733;top:88;width:107;height:103" coordorigin="8733,88" coordsize="107,103">
              <v:shape style="position:absolute;left:8733;top:88;width:107;height:103" coordorigin="8733,88" coordsize="107,103" path="m8783,88l8764,93,8747,106,8737,125,8733,150,8740,167,8754,180,8775,189,8803,190,8822,180,8835,162,8840,141,8836,122,8825,105,8807,93,8783,88xe" filled="true" fillcolor="#231f20" stroked="false">
                <v:path arrowok="t"/>
                <v:fill type="solid"/>
              </v:shape>
            </v:group>
            <v:group style="position:absolute;left:9469;top:314;width:107;height:103" coordorigin="9469,314" coordsize="107,103">
              <v:shape style="position:absolute;left:9469;top:314;width:107;height:103" coordorigin="9469,314" coordsize="107,103" path="m9519,314l9499,319,9483,331,9472,350,9469,375,9476,393,9490,406,9511,414,9538,416,9557,405,9570,388,9575,366,9572,348,9560,330,9542,318,9519,314xe" filled="true" fillcolor="#231f20" stroked="false">
                <v:path arrowok="t"/>
                <v:fill type="solid"/>
              </v:shape>
            </v:group>
            <v:group style="position:absolute;left:10574;top:825;width:107;height:103" coordorigin="10574,825" coordsize="107,103">
              <v:shape style="position:absolute;left:10574;top:825;width:107;height:103" coordorigin="10574,825" coordsize="107,103" path="m10624,825l10604,830,10588,842,10577,861,10574,886,10581,904,10595,917,10616,925,10644,927,10663,916,10676,899,10680,877,10677,859,10665,841,10647,829,10624,825xe" filled="true" fillcolor="#231f20" stroked="false">
                <v:path arrowok="t"/>
                <v:fill type="solid"/>
              </v:shape>
            </v:group>
            <v:group style="position:absolute;left:10574;top:825;width:107;height:103" coordorigin="10574,825" coordsize="107,103">
              <v:shape style="position:absolute;left:10574;top:825;width:107;height:103" coordorigin="10574,825" coordsize="107,103" path="m10680,877l10676,899,10663,916,10644,927,10616,925,10595,917,10581,904,10574,886,10577,861,10588,842,10604,830,10624,825,10647,829,10665,841,10677,859e" filled="false" stroked="true" strokeweight=".5pt" strokecolor="#231f20">
                <v:path arrowok="t"/>
              </v:shape>
            </v:group>
            <v:group style="position:absolute;left:9468;top:314;width:107;height:103" coordorigin="9468,314" coordsize="107,103">
              <v:shape style="position:absolute;left:9468;top:314;width:107;height:103" coordorigin="9468,314" coordsize="107,103" path="m9575,366l9570,388,9557,405,9538,416,9511,414,9490,406,9476,392,9468,375,9472,350,9483,331,9499,319,9519,314,9542,318,9560,330,9572,348e" filled="false" stroked="true" strokeweight=".5pt" strokecolor="#231f20">
                <v:path arrowok="t"/>
              </v:shape>
            </v:group>
            <v:group style="position:absolute;left:8733;top:88;width:107;height:103" coordorigin="8733,88" coordsize="107,103">
              <v:shape style="position:absolute;left:8733;top:88;width:107;height:103" coordorigin="8733,88" coordsize="107,103" path="m8840,141l8835,162,8822,180,8803,190,8775,189,8754,180,8740,167,8733,150,8737,125,8747,105,8763,93,8783,88,8807,92,8825,105,8836,122e" filled="false" stroked="true" strokeweight=".5pt" strokecolor="#231f20">
                <v:path arrowok="t"/>
              </v:shape>
            </v:group>
            <v:group style="position:absolute;left:7996;top:328;width:107;height:103" coordorigin="7996,328" coordsize="107,103">
              <v:shape style="position:absolute;left:7996;top:328;width:107;height:103" coordorigin="7996,328" coordsize="107,103" path="m8103,380l8098,402,8085,419,8066,430,8038,428,8017,420,8003,407,7996,390,8000,364,8010,345,8026,333,8046,328,8070,332,8088,344,8099,362e" filled="false" stroked="true" strokeweight=".5pt" strokecolor="#231f20">
                <v:path arrowok="t"/>
              </v:shape>
            </v:group>
            <v:group style="position:absolute;left:10593;top:2802;width:66;height:2" coordorigin="10593,2802" coordsize="66,2">
              <v:shape style="position:absolute;left:10593;top:2802;width:66;height:2" coordorigin="10593,2802" coordsize="66,0" path="m10593,2802l10659,2802e" filled="false" stroked="true" strokeweight=".5pt" strokecolor="#231f20">
                <v:path arrowok="t"/>
              </v:shape>
            </v:group>
            <v:group style="position:absolute;left:10593;top:2727;width:66;height:2" coordorigin="10593,2727" coordsize="66,2">
              <v:shape style="position:absolute;left:10593;top:2727;width:66;height:2" coordorigin="10593,2727" coordsize="66,0" path="m10593,2727l10659,2727e" filled="false" stroked="true" strokeweight=".5pt" strokecolor="#231f20">
                <v:path arrowok="t"/>
              </v:shape>
            </v:group>
            <v:group style="position:absolute;left:10627;top:2727;width:2;height:76" coordorigin="10627,2727" coordsize="2,76">
              <v:shape style="position:absolute;left:10627;top:2727;width:2;height:76" coordorigin="10627,2727" coordsize="0,76" path="m10627,2727l10627,2802e" filled="false" stroked="true" strokeweight=".5pt" strokecolor="#231f20">
                <v:path arrowok="t"/>
              </v:shape>
            </v:group>
            <v:group style="position:absolute;left:9489;top:2209;width:66;height:2" coordorigin="9489,2209" coordsize="66,2">
              <v:shape style="position:absolute;left:9489;top:2209;width:66;height:2" coordorigin="9489,2209" coordsize="66,0" path="m9489,2209l9555,2209e" filled="false" stroked="true" strokeweight=".5pt" strokecolor="#231f20">
                <v:path arrowok="t"/>
              </v:shape>
            </v:group>
            <v:group style="position:absolute;left:9489;top:2060;width:66;height:2" coordorigin="9489,2060" coordsize="66,2">
              <v:shape style="position:absolute;left:9489;top:2060;width:66;height:2" coordorigin="9489,2060" coordsize="66,0" path="m9489,2060l9555,2060e" filled="false" stroked="true" strokeweight=".5pt" strokecolor="#231f20">
                <v:path arrowok="t"/>
              </v:shape>
            </v:group>
            <v:group style="position:absolute;left:9522;top:2060;width:2;height:149" coordorigin="9522,2060" coordsize="2,149">
              <v:shape style="position:absolute;left:9522;top:2060;width:2;height:149" coordorigin="9522,2060" coordsize="0,149" path="m9522,2060l9522,2209e" filled="false" stroked="true" strokeweight=".5pt" strokecolor="#231f20">
                <v:path arrowok="t"/>
              </v:shape>
            </v:group>
            <v:group style="position:absolute;left:8753;top:1665;width:66;height:2" coordorigin="8753,1665" coordsize="66,2">
              <v:shape style="position:absolute;left:8753;top:1665;width:66;height:2" coordorigin="8753,1665" coordsize="66,0" path="m8753,1665l8819,1665e" filled="false" stroked="true" strokeweight=".5pt" strokecolor="#231f20">
                <v:path arrowok="t"/>
              </v:shape>
            </v:group>
            <v:group style="position:absolute;left:8753;top:1386;width:66;height:2" coordorigin="8753,1386" coordsize="66,2">
              <v:shape style="position:absolute;left:8753;top:1386;width:66;height:2" coordorigin="8753,1386" coordsize="66,0" path="m8753,1386l8819,1386e" filled="false" stroked="true" strokeweight=".5pt" strokecolor="#231f20">
                <v:path arrowok="t"/>
              </v:shape>
            </v:group>
            <v:group style="position:absolute;left:8785;top:1386;width:2;height:280" coordorigin="8785,1386" coordsize="2,280">
              <v:shape style="position:absolute;left:8785;top:1386;width:2;height:280" coordorigin="8785,1386" coordsize="0,280" path="m8785,1386l8785,1665e" filled="false" stroked="true" strokeweight=".5pt" strokecolor="#231f20">
                <v:path arrowok="t"/>
              </v:shape>
            </v:group>
            <v:group style="position:absolute;left:8016;top:1342;width:66;height:2" coordorigin="8016,1342" coordsize="66,2">
              <v:shape style="position:absolute;left:8016;top:1342;width:66;height:2" coordorigin="8016,1342" coordsize="66,0" path="m8016,1342l8082,1342e" filled="false" stroked="true" strokeweight=".5pt" strokecolor="#231f20">
                <v:path arrowok="t"/>
              </v:shape>
            </v:group>
            <v:group style="position:absolute;left:8016;top:1149;width:66;height:2" coordorigin="8016,1149" coordsize="66,2">
              <v:shape style="position:absolute;left:8016;top:1149;width:66;height:2" coordorigin="8016,1149" coordsize="66,0" path="m8016,1149l8082,1149e" filled="false" stroked="true" strokeweight=".5pt" strokecolor="#231f20">
                <v:path arrowok="t"/>
              </v:shape>
            </v:group>
            <v:group style="position:absolute;left:8049;top:1149;width:2;height:193" coordorigin="8049,1149" coordsize="2,193">
              <v:shape style="position:absolute;left:8049;top:1149;width:2;height:193" coordorigin="8049,1149" coordsize="0,193" path="m8049,1149l8049,1342e" filled="false" stroked="true" strokeweight=".5pt" strokecolor="#231f20">
                <v:path arrowok="t"/>
              </v:shape>
            </v:group>
            <v:group style="position:absolute;left:7280;top:1874;width:66;height:2" coordorigin="7280,1874" coordsize="66,2">
              <v:shape style="position:absolute;left:7280;top:1874;width:66;height:2" coordorigin="7280,1874" coordsize="66,0" path="m7280,1874l7346,1874e" filled="false" stroked="true" strokeweight=".5pt" strokecolor="#231f20">
                <v:path arrowok="t"/>
              </v:shape>
            </v:group>
            <v:group style="position:absolute;left:7280;top:1678;width:66;height:2" coordorigin="7280,1678" coordsize="66,2">
              <v:shape style="position:absolute;left:7280;top:1678;width:66;height:2" coordorigin="7280,1678" coordsize="66,0" path="m7280,1678l7346,1678e" filled="false" stroked="true" strokeweight=".5pt" strokecolor="#231f20">
                <v:path arrowok="t"/>
              </v:shape>
            </v:group>
            <v:group style="position:absolute;left:7313;top:1678;width:2;height:197" coordorigin="7313,1678" coordsize="2,197">
              <v:shape style="position:absolute;left:7313;top:1678;width:2;height:197" coordorigin="7313,1678" coordsize="0,197" path="m7313,1678l7313,1874e" filled="false" stroked="true" strokeweight=".5pt" strokecolor="#231f20">
                <v:path arrowok="t"/>
              </v:shape>
            </v:group>
            <v:group style="position:absolute;left:7259;top:1724;width:107;height:103" coordorigin="7259,1724" coordsize="107,103">
              <v:shape style="position:absolute;left:7259;top:1724;width:107;height:103" coordorigin="7259,1724" coordsize="107,103" path="m7310,1724l7290,1729,7273,1741,7263,1761,7259,1786,7266,1803,7280,1816,7301,1824,7329,1826,7348,1815,7361,1798,7366,1776,7362,1758,7351,1740,7333,1728,7310,1724xe" filled="true" fillcolor="#231f20" stroked="false">
                <v:path arrowok="t"/>
                <v:fill type="solid"/>
              </v:shape>
            </v:group>
            <v:group style="position:absolute;left:7996;top:1194;width:107;height:103" coordorigin="7996,1194" coordsize="107,103">
              <v:shape style="position:absolute;left:7996;top:1194;width:107;height:103" coordorigin="7996,1194" coordsize="107,103" path="m8047,1194l8027,1199,8010,1211,8000,1230,7996,1256,8003,1273,8017,1286,8038,1294,8066,1296,8085,1285,8098,1268,8103,1246,8099,1228,8088,1210,8070,1198,8047,1194xe" filled="true" fillcolor="#231f20" stroked="false">
                <v:path arrowok="t"/>
                <v:fill type="solid"/>
              </v:shape>
            </v:group>
            <v:group style="position:absolute;left:8733;top:1473;width:107;height:103" coordorigin="8733,1473" coordsize="107,103">
              <v:shape style="position:absolute;left:8733;top:1473;width:107;height:103" coordorigin="8733,1473" coordsize="107,103" path="m8783,1473l8764,1478,8747,1491,8737,1510,8733,1535,8740,1552,8754,1565,8775,1574,8803,1575,8822,1565,8835,1547,8840,1526,8836,1507,8825,1490,8807,1478,8783,1473xe" filled="true" fillcolor="#231f20" stroked="false">
                <v:path arrowok="t"/>
                <v:fill type="solid"/>
              </v:shape>
            </v:group>
            <v:group style="position:absolute;left:9469;top:2082;width:107;height:103" coordorigin="9469,2082" coordsize="107,103">
              <v:shape style="position:absolute;left:9469;top:2082;width:107;height:103" coordorigin="9469,2082" coordsize="107,103" path="m9519,2082l9499,2087,9483,2099,9472,2119,9469,2144,9476,2161,9490,2174,9511,2183,9538,2184,9557,2174,9570,2156,9575,2135,9572,2116,9560,2098,9542,2086,9519,2082xe" filled="true" fillcolor="#231f20" stroked="false">
                <v:path arrowok="t"/>
                <v:fill type="solid"/>
              </v:shape>
            </v:group>
            <v:group style="position:absolute;left:10574;top:2711;width:107;height:103" coordorigin="10574,2711" coordsize="107,103">
              <v:shape style="position:absolute;left:10574;top:2711;width:107;height:103" coordorigin="10574,2711" coordsize="107,103" path="m10624,2711l10604,2716,10588,2729,10577,2748,10574,2773,10581,2790,10595,2804,10616,2812,10644,2814,10663,2803,10676,2786,10680,2764,10677,2746,10665,2728,10647,2716,10624,2711xe" filled="true" fillcolor="#231f20" stroked="false">
                <v:path arrowok="t"/>
                <v:fill type="solid"/>
              </v:shape>
            </v:group>
            <v:group style="position:absolute;left:10574;top:2711;width:107;height:103" coordorigin="10574,2711" coordsize="107,103">
              <v:shape style="position:absolute;left:10574;top:2711;width:107;height:103" coordorigin="10574,2711" coordsize="107,103" path="m10680,2764l10676,2786,10663,2803,10644,2814,10616,2812,10595,2804,10581,2790,10574,2773,10577,2748,10588,2729,10604,2716,10624,2711,10647,2716,10665,2728,10677,2746e" filled="false" stroked="true" strokeweight=".5pt" strokecolor="#231f20">
                <v:path arrowok="t"/>
              </v:shape>
            </v:group>
            <v:group style="position:absolute;left:9468;top:2082;width:107;height:103" coordorigin="9468,2082" coordsize="107,103">
              <v:shape style="position:absolute;left:9468;top:2082;width:107;height:103" coordorigin="9468,2082" coordsize="107,103" path="m9575,2135l9570,2156,9557,2173,9538,2184,9511,2182,9490,2174,9476,2161,9468,2144,9472,2119,9483,2099,9499,2087,9519,2082,9542,2086,9560,2098,9572,2116e" filled="false" stroked="true" strokeweight=".5pt" strokecolor="#231f20">
                <v:path arrowok="t"/>
              </v:shape>
            </v:group>
            <v:group style="position:absolute;left:8733;top:1473;width:107;height:103" coordorigin="8733,1473" coordsize="107,103">
              <v:shape style="position:absolute;left:8733;top:1473;width:107;height:103" coordorigin="8733,1473" coordsize="107,103" path="m8840,1526l8835,1547,8822,1565,8803,1575,8775,1574,8754,1565,8740,1552,8733,1535,8737,1510,8747,1490,8763,1478,8783,1473,8807,1477,8825,1490,8836,1507e" filled="false" stroked="true" strokeweight=".5pt" strokecolor="#231f20">
                <v:path arrowok="t"/>
              </v:shape>
            </v:group>
            <v:group style="position:absolute;left:7996;top:1194;width:107;height:103" coordorigin="7996,1194" coordsize="107,103">
              <v:shape style="position:absolute;left:7996;top:1194;width:107;height:103" coordorigin="7996,1194" coordsize="107,103" path="m8103,1246l8098,1268,8085,1285,8066,1296,8038,1294,8017,1286,8003,1273,7996,1256,8000,1230,8010,1211,8027,1199,8046,1194,8070,1198,8088,1210,8099,1228e" filled="false" stroked="true" strokeweight=".5pt" strokecolor="#231f20">
                <v:path arrowok="t"/>
              </v:shape>
            </v:group>
            <v:group style="position:absolute;left:7259;top:1724;width:107;height:103" coordorigin="7259,1724" coordsize="107,103">
              <v:shape style="position:absolute;left:7259;top:1724;width:107;height:103" coordorigin="7259,1724" coordsize="107,103" path="m7366,1776l7361,1798,7348,1815,7329,1826,7301,1824,7280,1816,7266,1803,7259,1786,7263,1760,7273,1741,7290,1729,7310,1724,7333,1728,7351,1740,7362,1758e" filled="false" stroked="true" strokeweight=".5pt" strokecolor="#231f20">
                <v:path arrowok="t"/>
              </v:shape>
              <v:shape style="position:absolute;left:7129;top:-496;width:3682;height:3536" type="#_x0000_t202" filled="false" stroked="true" strokeweight=".25pt" strokecolor="#231f20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120"/>
                        <w:ind w:left="1556" w:right="0" w:firstLine="848"/>
                        <w:jc w:val="left"/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pPr>
                      <w:r>
                        <w:rPr>
                          <w:rFonts w:ascii="Calibri" w:hAnsi="Calibri" w:cs="Calibri" w:eastAsia="Calibri"/>
                          <w:i/>
                          <w:color w:val="231F20"/>
                          <w:w w:val="105"/>
                          <w:sz w:val="14"/>
                          <w:szCs w:val="14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7"/>
                          <w:position w:val="-3"/>
                          <w:sz w:val="10"/>
                          <w:szCs w:val="10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pacing w:val="9"/>
                          <w:position w:val="-3"/>
                          <w:sz w:val="10"/>
                          <w:szCs w:val="1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2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4"/>
                          <w:sz w:val="14"/>
                          <w:szCs w:val="14"/>
                        </w:rPr>
                        <w:t>48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5"/>
                          <w:sz w:val="14"/>
                          <w:szCs w:val="14"/>
                        </w:rPr>
                        <w:t>W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05"/>
                          <w:sz w:val="14"/>
                          <w:szCs w:val="14"/>
                        </w:rPr>
                        <w:t>cm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5"/>
                          <w:position w:val="4"/>
                          <w:sz w:val="10"/>
                          <w:szCs w:val="10"/>
                        </w:rPr>
                        <w:t>−2</w:t>
                      </w:r>
                      <w:r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1556" w:right="0" w:firstLine="0"/>
                        <w:jc w:val="left"/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pPr>
                      <w:r>
                        <w:rPr>
                          <w:rFonts w:ascii="Calibri" w:hAnsi="Calibri" w:cs="Calibri" w:eastAsia="Calibri"/>
                          <w:i/>
                          <w:color w:val="231F20"/>
                          <w:w w:val="105"/>
                          <w:sz w:val="14"/>
                          <w:szCs w:val="14"/>
                        </w:rPr>
                        <w:t>H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7"/>
                          <w:position w:val="-3"/>
                          <w:sz w:val="10"/>
                          <w:szCs w:val="10"/>
                        </w:rPr>
                        <w:t>s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pacing w:val="9"/>
                          <w:position w:val="-3"/>
                          <w:sz w:val="10"/>
                          <w:szCs w:val="1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2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3"/>
                          <w:sz w:val="14"/>
                          <w:szCs w:val="14"/>
                        </w:rPr>
                        <w:t>20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5"/>
                          <w:sz w:val="14"/>
                          <w:szCs w:val="14"/>
                        </w:rPr>
                        <w:t>W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05"/>
                          <w:sz w:val="14"/>
                          <w:szCs w:val="14"/>
                        </w:rPr>
                        <w:t>cm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5"/>
                          <w:position w:val="4"/>
                          <w:sz w:val="10"/>
                          <w:szCs w:val="10"/>
                        </w:rPr>
                        <w:t>−2</w:t>
                      </w:r>
                      <w:r>
                        <w:rPr>
                          <w:rFonts w:ascii="Calibri" w:hAnsi="Calibri" w:cs="Calibri" w:eastAsia="Calibri"/>
                          <w:sz w:val="10"/>
                          <w:szCs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color w:val="231F20"/>
          <w:w w:val="105"/>
          <w:sz w:val="14"/>
        </w:rPr>
        <w:t>3.0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621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463013pt;margin-top:4.606764pt;width:3pt;height:.1pt;mso-position-horizontal-relative:page;mso-position-vertical-relative:paragraph;z-index:-57208" coordorigin="7069,92" coordsize="60,2">
            <v:shape style="position:absolute;left:7069;top:92;width:60;height:2" coordorigin="7069,92" coordsize="60,0" path="m7069,92l7129,92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shape style="position:absolute;margin-left:325.58902pt;margin-top:18.526663pt;width:10.75pt;height:31.2pt;mso-position-horizontal-relative:page;mso-position-vertical-relative:paragraph;z-index:3400" type="#_x0000_t202" filled="false" stroked="false">
            <v:textbox inset="0,0,0,0" style="layout-flow:vertical;mso-layout-flow-alt:bottom-to-top">
              <w:txbxContent>
                <w:p>
                  <w:pPr>
                    <w:spacing w:line="198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3"/>
                      <w:position w:val="-3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color w:val="231F20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6"/>
                      <w:position w:val="-3"/>
                      <w:sz w:val="10"/>
                    </w:rPr>
                    <w:t>tpv</w:t>
                  </w:r>
                  <w:r>
                    <w:rPr>
                      <w:rFonts w:ascii="Calibri" w:hAnsi="Calibri"/>
                      <w:color w:val="231F20"/>
                      <w:spacing w:val="9"/>
                      <w:position w:val="-3"/>
                      <w:sz w:val="10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26"/>
                      <w:sz w:val="14"/>
                    </w:rPr>
                    <w:t>(%)</w:t>
                  </w:r>
                  <w:r>
                    <w:rPr>
                      <w:rFonts w:ascii="Calibri" w:hAns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sz w:val="14"/>
        </w:rPr>
        <w:t>2.5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60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463013pt;margin-top:4.616963pt;width:3pt;height:.1pt;mso-position-horizontal-relative:page;mso-position-vertical-relative:paragraph;z-index:-57232" coordorigin="7069,92" coordsize="60,2">
            <v:shape style="position:absolute;left:7069;top:92;width:60;height:2" coordorigin="7069,92" coordsize="60,0" path="m7069,92l7129,9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10"/>
          <w:sz w:val="14"/>
        </w:rPr>
        <w:t>2.0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646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463013pt;margin-top:4.626345pt;width:3pt;height:.1pt;mso-position-horizontal-relative:page;mso-position-vertical-relative:paragraph;z-index:-57256" coordorigin="7069,93" coordsize="60,2">
            <v:shape style="position:absolute;left:7069;top:93;width:60;height:2" coordorigin="7069,93" coordsize="60,0" path="m7069,93l7129,93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sz w:val="14"/>
        </w:rPr>
        <w:t>1.5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63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463013pt;margin-top:4.634421pt;width:3pt;height:.1pt;mso-position-horizontal-relative:page;mso-position-vertical-relative:paragraph;z-index:-57280" coordorigin="7069,93" coordsize="60,2">
            <v:shape style="position:absolute;left:7069;top:93;width:60;height:2" coordorigin="7069,93" coordsize="60,0" path="m7069,93l7129,93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sz w:val="14"/>
        </w:rPr>
        <w:t>1.0</w:t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80" w:h="16060"/>
          <w:pgMar w:top="460" w:bottom="220" w:left="820" w:right="0"/>
          <w:cols w:num="3" w:equalWidth="0">
            <w:col w:w="1310" w:space="2821"/>
            <w:col w:w="1217" w:space="40"/>
            <w:col w:w="6072"/>
          </w:cols>
        </w:sectPr>
      </w:pPr>
    </w:p>
    <w:p>
      <w:pPr>
        <w:spacing w:line="240" w:lineRule="auto" w:before="2"/>
        <w:rPr>
          <w:rFonts w:ascii="Calibri" w:hAnsi="Calibri" w:cs="Calibri" w:eastAsia="Calibri"/>
          <w:sz w:val="8"/>
          <w:szCs w:val="8"/>
        </w:rPr>
      </w:pPr>
    </w:p>
    <w:p>
      <w:pPr>
        <w:spacing w:after="0" w:line="240" w:lineRule="auto"/>
        <w:rPr>
          <w:rFonts w:ascii="Calibri" w:hAnsi="Calibri" w:cs="Calibri" w:eastAsia="Calibri"/>
          <w:sz w:val="8"/>
          <w:szCs w:val="8"/>
        </w:rPr>
        <w:sectPr>
          <w:type w:val="continuous"/>
          <w:pgSz w:w="12280" w:h="16060"/>
          <w:pgMar w:top="460" w:bottom="220" w:left="820" w:right="0"/>
        </w:sectPr>
      </w:pPr>
    </w:p>
    <w:p>
      <w:pPr>
        <w:spacing w:before="82"/>
        <w:ind w:left="102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5"/>
          <w:sz w:val="14"/>
        </w:rPr>
        <w:t>0.00</w:t>
      </w:r>
      <w:r>
        <w:rPr>
          <w:rFonts w:ascii="Calibri"/>
          <w:sz w:val="14"/>
        </w:rPr>
      </w:r>
    </w:p>
    <w:p>
      <w:pPr>
        <w:tabs>
          <w:tab w:pos="2205" w:val="left" w:leader="none"/>
          <w:tab w:pos="3057" w:val="left" w:leader="none"/>
          <w:tab w:pos="3915" w:val="left" w:leader="none"/>
          <w:tab w:pos="4771" w:val="left" w:leader="none"/>
        </w:tabs>
        <w:spacing w:before="12"/>
        <w:ind w:left="1386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5"/>
          <w:sz w:val="14"/>
        </w:rPr>
        <w:t>0</w:t>
        <w:tab/>
      </w:r>
      <w:r>
        <w:rPr>
          <w:rFonts w:ascii="Calibri"/>
          <w:color w:val="231F20"/>
          <w:w w:val="110"/>
          <w:sz w:val="14"/>
        </w:rPr>
        <w:t>20</w:t>
        <w:tab/>
      </w:r>
      <w:r>
        <w:rPr>
          <w:rFonts w:ascii="Calibri"/>
          <w:color w:val="231F20"/>
          <w:w w:val="115"/>
          <w:sz w:val="14"/>
        </w:rPr>
        <w:t>40</w:t>
        <w:tab/>
        <w:t>60</w:t>
        <w:tab/>
        <w:t>80</w:t>
      </w:r>
      <w:r>
        <w:rPr>
          <w:rFonts w:ascii="Calibri"/>
          <w:sz w:val="14"/>
        </w:rPr>
      </w:r>
    </w:p>
    <w:p>
      <w:pPr>
        <w:spacing w:before="54"/>
        <w:ind w:left="1347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 w:cs="Calibri" w:eastAsia="Calibri"/>
          <w:i/>
          <w:color w:val="231F20"/>
          <w:w w:val="115"/>
          <w:sz w:val="14"/>
          <w:szCs w:val="14"/>
        </w:rPr>
        <w:t>H</w:t>
      </w:r>
      <w:r>
        <w:rPr>
          <w:rFonts w:ascii="Calibri" w:hAnsi="Calibri" w:cs="Calibri" w:eastAsia="Calibri"/>
          <w:color w:val="231F20"/>
          <w:w w:val="115"/>
          <w:position w:val="-3"/>
          <w:sz w:val="10"/>
          <w:szCs w:val="10"/>
        </w:rPr>
        <w:t>s 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(W</w:t>
      </w:r>
      <w:r>
        <w:rPr>
          <w:rFonts w:ascii="Calibri" w:hAnsi="Calibri" w:cs="Calibri" w:eastAsia="Calibri"/>
          <w:color w:val="231F20"/>
          <w:spacing w:val="-9"/>
          <w:w w:val="115"/>
          <w:sz w:val="14"/>
          <w:szCs w:val="14"/>
        </w:rPr>
        <w:t> 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cm</w:t>
      </w:r>
      <w:r>
        <w:rPr>
          <w:rFonts w:ascii="Calibri" w:hAnsi="Calibri" w:cs="Calibri" w:eastAsia="Calibri"/>
          <w:color w:val="231F20"/>
          <w:w w:val="115"/>
          <w:position w:val="4"/>
          <w:sz w:val="10"/>
          <w:szCs w:val="10"/>
        </w:rPr>
        <w:t>−2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)</w:t>
      </w:r>
      <w:r>
        <w:rPr>
          <w:rFonts w:ascii="Calibri" w:hAnsi="Calibri" w:cs="Calibri" w:eastAsia="Calibri"/>
          <w:sz w:val="14"/>
          <w:szCs w:val="14"/>
        </w:rPr>
      </w:r>
    </w:p>
    <w:p>
      <w:pPr>
        <w:spacing w:before="77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/>
          <w:color w:val="231F20"/>
          <w:w w:val="105"/>
          <w:sz w:val="14"/>
        </w:rPr>
        <w:t>0.5</w:t>
      </w:r>
      <w:r>
        <w:rPr>
          <w:rFonts w:ascii="Calibri"/>
          <w:sz w:val="14"/>
        </w:rPr>
      </w:r>
    </w:p>
    <w:p>
      <w:pPr>
        <w:spacing w:line="240" w:lineRule="auto" w:before="9"/>
        <w:rPr>
          <w:rFonts w:ascii="Calibri" w:hAnsi="Calibri" w:cs="Calibri" w:eastAsia="Calibri"/>
          <w:sz w:val="13"/>
          <w:szCs w:val="13"/>
        </w:rPr>
      </w:pPr>
      <w:r>
        <w:rPr/>
        <w:br w:type="column"/>
      </w:r>
      <w:r>
        <w:rPr>
          <w:rFonts w:ascii="Calibri"/>
          <w:sz w:val="13"/>
        </w:rPr>
      </w:r>
    </w:p>
    <w:p>
      <w:pPr>
        <w:tabs>
          <w:tab w:pos="1365" w:val="left" w:leader="none"/>
          <w:tab w:pos="2102" w:val="left" w:leader="none"/>
          <w:tab w:pos="2838" w:val="left" w:leader="none"/>
          <w:tab w:pos="3575" w:val="left" w:leader="none"/>
        </w:tabs>
        <w:spacing w:line="65" w:lineRule="exact"/>
        <w:ind w:left="629" w:right="0" w:firstLine="0"/>
        <w:rPr>
          <w:rFonts w:ascii="Calibri" w:hAnsi="Calibri" w:cs="Calibri" w:eastAsia="Calibri"/>
          <w:sz w:val="6"/>
          <w:szCs w:val="6"/>
        </w:rPr>
      </w:pPr>
      <w:r>
        <w:rPr>
          <w:rFonts w:ascii="Calibri"/>
          <w:position w:val="0"/>
          <w:sz w:val="6"/>
        </w:rPr>
        <w:pict>
          <v:group style="width:.25pt;height:3.25pt;mso-position-horizontal-relative:char;mso-position-vertical-relative:line" coordorigin="0,0" coordsize="5,65">
            <v:group style="position:absolute;left:3;top:3;width:2;height:60" coordorigin="3,3" coordsize="2,60">
              <v:shape style="position:absolute;left:3;top:3;width:2;height:60" coordorigin="3,3" coordsize="0,60" path="m3,63l3,3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25pt;mso-position-horizontal-relative:char;mso-position-vertical-relative:line" coordorigin="0,0" coordsize="5,65">
            <v:group style="position:absolute;left:3;top:3;width:2;height:60" coordorigin="3,3" coordsize="2,60">
              <v:shape style="position:absolute;left:3;top:3;width:2;height:60" coordorigin="3,3" coordsize="0,60" path="m3,63l3,3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25pt;mso-position-horizontal-relative:char;mso-position-vertical-relative:line" coordorigin="0,0" coordsize="5,65">
            <v:group style="position:absolute;left:3;top:3;width:2;height:60" coordorigin="3,3" coordsize="2,60">
              <v:shape style="position:absolute;left:3;top:3;width:2;height:60" coordorigin="3,3" coordsize="0,60" path="m3,63l3,3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25pt;mso-position-horizontal-relative:char;mso-position-vertical-relative:line" coordorigin="0,0" coordsize="5,65">
            <v:group style="position:absolute;left:3;top:3;width:2;height:60" coordorigin="3,3" coordsize="2,60">
              <v:shape style="position:absolute;left:3;top:3;width:2;height:60" coordorigin="3,3" coordsize="0,60" path="m3,63l3,3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25pt;mso-position-horizontal-relative:char;mso-position-vertical-relative:line" coordorigin="0,0" coordsize="5,65">
            <v:group style="position:absolute;left:3;top:3;width:2;height:60" coordorigin="3,3" coordsize="2,60">
              <v:shape style="position:absolute;left:3;top:3;width:2;height:60" coordorigin="3,3" coordsize="0,60" path="m3,63l3,3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</w:p>
    <w:p>
      <w:pPr>
        <w:tabs>
          <w:tab w:pos="1326" w:val="left" w:leader="none"/>
          <w:tab w:pos="2064" w:val="left" w:leader="none"/>
          <w:tab w:pos="2801" w:val="left" w:leader="none"/>
          <w:tab w:pos="3509" w:val="left" w:leader="none"/>
        </w:tabs>
        <w:spacing w:before="27"/>
        <w:ind w:left="594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05"/>
          <w:sz w:val="14"/>
        </w:rPr>
        <w:t>2</w:t>
        <w:tab/>
      </w:r>
      <w:r>
        <w:rPr>
          <w:rFonts w:ascii="Calibri"/>
          <w:color w:val="231F20"/>
          <w:w w:val="110"/>
          <w:sz w:val="14"/>
        </w:rPr>
        <w:t>4</w:t>
        <w:tab/>
        <w:t>6</w:t>
        <w:tab/>
        <w:t>8</w:t>
        <w:tab/>
        <w:t>10</w:t>
      </w:r>
      <w:r>
        <w:rPr>
          <w:rFonts w:ascii="Calibri"/>
          <w:sz w:val="14"/>
        </w:rPr>
      </w:r>
    </w:p>
    <w:p>
      <w:pPr>
        <w:spacing w:before="47"/>
        <w:ind w:left="0" w:right="1379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AR</w:t>
      </w:r>
      <w:r>
        <w:rPr>
          <w:rFonts w:ascii="Calibri"/>
          <w:sz w:val="14"/>
        </w:rPr>
      </w:r>
    </w:p>
    <w:p>
      <w:pPr>
        <w:spacing w:after="0"/>
        <w:jc w:val="center"/>
        <w:rPr>
          <w:rFonts w:ascii="Calibri" w:hAnsi="Calibri" w:cs="Calibri" w:eastAsia="Calibri"/>
          <w:sz w:val="14"/>
          <w:szCs w:val="14"/>
        </w:rPr>
        <w:sectPr>
          <w:type w:val="continuous"/>
          <w:pgSz w:w="12280" w:h="16060"/>
          <w:pgMar w:top="460" w:bottom="220" w:left="820" w:right="0"/>
          <w:cols w:num="3" w:equalWidth="0">
            <w:col w:w="4938" w:space="40"/>
            <w:col w:w="1212" w:space="40"/>
            <w:col w:w="5230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spacing w:before="0"/>
        <w:ind w:left="0" w:right="277" w:firstLine="0"/>
        <w:jc w:val="righ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b/>
          <w:color w:val="231F20"/>
          <w:w w:val="108"/>
          <w:sz w:val="16"/>
        </w:rPr>
        <w:t>c</w:t>
      </w:r>
      <w:r>
        <w:rPr>
          <w:rFonts w:ascii="Calibri"/>
          <w:sz w:val="16"/>
        </w:rPr>
      </w:r>
    </w:p>
    <w:p>
      <w:pPr>
        <w:spacing w:before="88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sz w:val="14"/>
        </w:rPr>
        <w:t>3.5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44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3B54A4"/>
          <w:w w:val="105"/>
          <w:sz w:val="14"/>
        </w:rPr>
        <w:t>1,000</w:t>
      </w:r>
      <w:r>
        <w:rPr>
          <w:rFonts w:ascii="Calibri"/>
          <w:sz w:val="14"/>
        </w:rPr>
      </w:r>
    </w:p>
    <w:p>
      <w:pPr>
        <w:spacing w:line="240" w:lineRule="auto" w:before="1"/>
        <w:rPr>
          <w:rFonts w:ascii="Calibri" w:hAnsi="Calibri" w:cs="Calibri" w:eastAsia="Calibri"/>
          <w:sz w:val="13"/>
          <w:szCs w:val="13"/>
        </w:rPr>
      </w:pPr>
      <w:r>
        <w:rPr/>
        <w:br w:type="column"/>
      </w:r>
      <w:r>
        <w:rPr>
          <w:rFonts w:ascii="Calibri"/>
          <w:sz w:val="13"/>
        </w:rPr>
      </w:r>
    </w:p>
    <w:p>
      <w:pPr>
        <w:spacing w:before="0"/>
        <w:ind w:left="75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i/>
          <w:color w:val="3B54A4"/>
          <w:w w:val="115"/>
          <w:sz w:val="14"/>
        </w:rPr>
        <w:t>T</w:t>
      </w:r>
      <w:r>
        <w:rPr>
          <w:rFonts w:ascii="Calibri"/>
          <w:color w:val="3B54A4"/>
          <w:w w:val="115"/>
          <w:position w:val="-3"/>
          <w:sz w:val="10"/>
        </w:rPr>
        <w:t>ae</w:t>
      </w:r>
      <w:r>
        <w:rPr>
          <w:rFonts w:ascii="Calibri"/>
          <w:color w:val="3B54A4"/>
          <w:spacing w:val="8"/>
          <w:w w:val="115"/>
          <w:position w:val="-3"/>
          <w:sz w:val="10"/>
        </w:rPr>
        <w:t> </w:t>
      </w:r>
      <w:r>
        <w:rPr>
          <w:rFonts w:ascii="Calibri"/>
          <w:color w:val="3B54A4"/>
          <w:w w:val="115"/>
          <w:sz w:val="14"/>
        </w:rPr>
        <w:t>(K)</w:t>
      </w:r>
      <w:r>
        <w:rPr>
          <w:rFonts w:ascii="Calibri"/>
          <w:sz w:val="14"/>
        </w:rPr>
      </w:r>
    </w:p>
    <w:p>
      <w:pPr>
        <w:tabs>
          <w:tab w:pos="1033" w:val="left" w:leader="none"/>
          <w:tab w:pos="2044" w:val="left" w:leader="none"/>
        </w:tabs>
        <w:spacing w:before="66"/>
        <w:ind w:left="20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3B54A4"/>
          <w:w w:val="90"/>
          <w:sz w:val="14"/>
        </w:rPr>
        <w:t>1,100</w:t>
        <w:tab/>
      </w:r>
      <w:r>
        <w:rPr>
          <w:rFonts w:ascii="Calibri"/>
          <w:color w:val="3B54A4"/>
          <w:sz w:val="14"/>
        </w:rPr>
        <w:t>1,200</w:t>
        <w:tab/>
        <w:t>1,300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spacing w:line="240" w:lineRule="auto" w:before="10"/>
        <w:rPr>
          <w:rFonts w:ascii="Calibri" w:hAnsi="Calibri" w:cs="Calibri" w:eastAsia="Calibri"/>
          <w:sz w:val="12"/>
          <w:szCs w:val="12"/>
        </w:rPr>
      </w:pPr>
    </w:p>
    <w:p>
      <w:pPr>
        <w:spacing w:before="0"/>
        <w:ind w:left="963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6.463013pt;margin-top:6.756083pt;width:184.05pt;height:160.25pt;mso-position-horizontal-relative:page;mso-position-vertical-relative:paragraph;z-index:-57304" coordorigin="7129,135" coordsize="3681,3205">
            <v:group style="position:absolute;left:7296;top:366;width:2942;height:2294" coordorigin="7296,366" coordsize="2942,2294">
              <v:shape style="position:absolute;left:7296;top:366;width:2942;height:2294" coordorigin="7296,366" coordsize="2942,2294" path="m10238,366l10177,374,9926,417,9798,442,9670,468,9542,496,9478,511,9415,527,9352,543,9289,560,9226,578,9164,597,9101,616,9040,636,8978,657,8917,679,8856,702,8736,751,8638,795,8545,841,8455,890,8369,941,8286,995,8207,1051,8132,1110,8060,1172,7991,1236,7925,1304,7862,1374,7803,1447,7746,1523,7691,1603,7639,1686,7590,1772,7543,1862,7498,1955,7456,2051,7415,2151,7356,2319,7296,2521,7296,2659,7356,2439,7415,2276,7476,2140,7518,2057,7561,1977,7607,1901,7655,1829,7704,1760,7756,1694,7811,1632,7867,1573,7926,1518,7987,1465,8050,1415,8116,1368,8185,1324,8256,1282,8329,1242,8405,1205,8484,1170,8565,1137,8649,1107,8736,1078,8856,1042,8918,1026,8980,1010,9042,996,9104,982,9167,969,9229,956,9292,945,9355,934,9482,913,9609,896,9736,880,9927,859,10238,832,10238,366xe" filled="true" fillcolor="#d1d3d4" stroked="false">
                <v:path arrowok="t"/>
                <v:fill type="solid"/>
              </v:shape>
            </v:group>
            <v:group style="position:absolute;left:7296;top:1656;width:2942;height:1611" coordorigin="7296,1656" coordsize="2942,1611">
              <v:shape style="position:absolute;left:7296;top:1656;width:2942;height:1611" coordorigin="7296,1656" coordsize="2942,1611" path="m10238,1656l10054,1677,9800,1711,9609,1740,9483,1762,9356,1785,9231,1811,9105,1838,9043,1853,8981,1868,8918,1884,8856,1901,8736,1937,8651,1964,8569,1994,8488,2024,8409,2057,8331,2091,8256,2128,8183,2166,8112,2207,8042,2250,7975,2296,7910,2344,7846,2396,7785,2450,7726,2507,7669,2568,7614,2632,7561,2699,7510,2770,7462,2845,7415,2924,7356,3038,7296,3176,7296,3267,7356,3118,7415,3006,7460,2935,7506,2869,7555,2805,7607,2746,7660,2690,7715,2637,7773,2587,7832,2541,7893,2497,7956,2456,8021,2418,8088,2383,8156,2349,8226,2318,8298,2290,8371,2263,8445,2238,8521,2214,8598,2192,8736,2157,8862,2131,8927,2118,8992,2106,9057,2094,9189,2074,9321,2055,9454,2039,9653,2018,9919,1995,10238,1973,10238,1656xe" filled="true" fillcolor="#d1d3d4" stroked="false">
                <v:path arrowok="t"/>
                <v:fill type="solid"/>
              </v:shape>
            </v:group>
            <v:group style="position:absolute;left:8601;top:830;width:2;height:496" coordorigin="8601,830" coordsize="2,496">
              <v:shape style="position:absolute;left:8601;top:830;width:2;height:496" coordorigin="8601,830" coordsize="0,496" path="m8601,830l8601,1325e" filled="false" stroked="true" strokeweight=".5pt" strokecolor="#231f20">
                <v:path arrowok="t"/>
              </v:shape>
            </v:group>
            <v:group style="position:absolute;left:7947;top:1309;width:2;height:347" coordorigin="7947,1309" coordsize="2,347">
              <v:shape style="position:absolute;left:7947;top:1309;width:2;height:347" coordorigin="7947,1309" coordsize="0,347" path="m7947,1309l7947,1656e" filled="false" stroked="true" strokeweight=".5pt" strokecolor="#231f20">
                <v:path arrowok="t"/>
              </v:shape>
            </v:group>
            <v:group style="position:absolute;left:7292;top:2567;width:2;height:239" coordorigin="7292,2567" coordsize="2,239">
              <v:shape style="position:absolute;left:7292;top:2567;width:2;height:239" coordorigin="7292,2567" coordsize="0,239" path="m7292,2567l7292,2806e" filled="false" stroked="true" strokeweight=".5pt" strokecolor="#231f20">
                <v:path arrowok="t"/>
              </v:shape>
            </v:group>
            <v:group style="position:absolute;left:7246;top:2644;width:94;height:91" coordorigin="7246,2644" coordsize="94,91">
              <v:shape style="position:absolute;left:7246;top:2644;width:94;height:91" coordorigin="7246,2644" coordsize="94,91" path="m7273,2644l7258,2656,7249,2675,7246,2702,7257,2719,7275,2731,7300,2734,7320,2726,7334,2709,7339,2688,7339,2684,7334,2667,7322,2653,7301,2645,7273,2644xe" filled="true" fillcolor="#231f20" stroked="false">
                <v:path arrowok="t"/>
                <v:fill type="solid"/>
              </v:shape>
            </v:group>
            <v:group style="position:absolute;left:7901;top:1438;width:94;height:91" coordorigin="7901,1438" coordsize="94,91">
              <v:shape style="position:absolute;left:7901;top:1438;width:94;height:91" coordorigin="7901,1438" coordsize="94,91" path="m7928,1438l7913,1450,7904,1469,7901,1496,7912,1513,7930,1525,7955,1529,7975,1520,7989,1504,7994,1482,7994,1478,7989,1461,7977,1448,7956,1439,7928,1438xe" filled="true" fillcolor="#231f20" stroked="false">
                <v:path arrowok="t"/>
                <v:fill type="solid"/>
              </v:shape>
            </v:group>
            <v:group style="position:absolute;left:8556;top:1031;width:94;height:91" coordorigin="8556,1031" coordsize="94,91">
              <v:shape style="position:absolute;left:8556;top:1031;width:94;height:91" coordorigin="8556,1031" coordsize="94,91" path="m8583,1031l8568,1042,8559,1062,8556,1089,8567,1106,8585,1117,8610,1121,8630,1113,8644,1096,8649,1074,8649,1071,8644,1054,8632,1040,8611,1032,8583,1031xe" filled="true" fillcolor="#231f20" stroked="false">
                <v:path arrowok="t"/>
                <v:fill type="solid"/>
              </v:shape>
            </v:group>
            <v:group style="position:absolute;left:8556;top:1031;width:94;height:91" coordorigin="8556,1031" coordsize="94,91">
              <v:shape style="position:absolute;left:8556;top:1031;width:94;height:91" coordorigin="8556,1031" coordsize="94,91" path="m8649,1074l8644,1096,8630,1113,8610,1121,8585,1117,8567,1106,8556,1089,8559,1062,8568,1042,8583,1031,8611,1032,8632,1040,8644,1054,8649,1071e" filled="false" stroked="true" strokeweight=".5pt" strokecolor="#231f20">
                <v:path arrowok="t"/>
              </v:shape>
            </v:group>
            <v:group style="position:absolute;left:7901;top:1438;width:94;height:91" coordorigin="7901,1438" coordsize="94,91">
              <v:shape style="position:absolute;left:7901;top:1438;width:94;height:91" coordorigin="7901,1438" coordsize="94,91" path="m7994,1482l7989,1504,7975,1520,7955,1529,7930,1525,7912,1513,7901,1496,7904,1469,7913,1450,7928,1438,7956,1439,7977,1448,7989,1461,7994,1478e" filled="false" stroked="true" strokeweight=".5pt" strokecolor="#231f20">
                <v:path arrowok="t"/>
              </v:shape>
            </v:group>
            <v:group style="position:absolute;left:7246;top:2644;width:94;height:91" coordorigin="7246,2644" coordsize="94,91">
              <v:shape style="position:absolute;left:7246;top:2644;width:94;height:91" coordorigin="7246,2644" coordsize="94,91" path="m7339,2688l7334,2709,7320,2726,7300,2734,7275,2731,7257,2719,7246,2702,7249,2675,7258,2656,7273,2644,7301,2645,7322,2653,7334,2667,7339,2684e" filled="false" stroked="true" strokeweight=".5pt" strokecolor="#231f20">
                <v:path arrowok="t"/>
              </v:shape>
            </v:group>
            <v:group style="position:absolute;left:8572;top:830;width:59;height:2" coordorigin="8572,830" coordsize="59,2">
              <v:shape style="position:absolute;left:8572;top:830;width:59;height:2" coordorigin="8572,830" coordsize="59,0" path="m8572,830l8631,830e" filled="false" stroked="true" strokeweight=".5pt" strokecolor="#231f20">
                <v:path arrowok="t"/>
              </v:shape>
            </v:group>
            <v:group style="position:absolute;left:8572;top:1325;width:59;height:2" coordorigin="8572,1325" coordsize="59,2">
              <v:shape style="position:absolute;left:8572;top:1325;width:59;height:2" coordorigin="8572,1325" coordsize="59,0" path="m8572,1325l8631,1325e" filled="false" stroked="true" strokeweight=".5pt" strokecolor="#231f20">
                <v:path arrowok="t"/>
              </v:shape>
            </v:group>
            <v:group style="position:absolute;left:7917;top:1309;width:59;height:2" coordorigin="7917,1309" coordsize="59,2">
              <v:shape style="position:absolute;left:7917;top:1309;width:59;height:2" coordorigin="7917,1309" coordsize="59,0" path="m7917,1309l7976,1309e" filled="false" stroked="true" strokeweight=".5pt" strokecolor="#231f20">
                <v:path arrowok="t"/>
              </v:shape>
            </v:group>
            <v:group style="position:absolute;left:7917;top:1656;width:59;height:2" coordorigin="7917,1656" coordsize="59,2">
              <v:shape style="position:absolute;left:7917;top:1656;width:59;height:2" coordorigin="7917,1656" coordsize="59,0" path="m7917,1656l7976,1656e" filled="false" stroked="true" strokeweight=".5pt" strokecolor="#231f20">
                <v:path arrowok="t"/>
              </v:shape>
            </v:group>
            <v:group style="position:absolute;left:7262;top:2806;width:59;height:2" coordorigin="7262,2806" coordsize="59,2">
              <v:shape style="position:absolute;left:7262;top:2806;width:59;height:2" coordorigin="7262,2806" coordsize="59,0" path="m7262,2806l7321,2806e" filled="false" stroked="true" strokeweight=".5pt" strokecolor="#231f20">
                <v:path arrowok="t"/>
              </v:shape>
            </v:group>
            <v:group style="position:absolute;left:7262;top:2567;width:59;height:2" coordorigin="7262,2567" coordsize="59,2">
              <v:shape style="position:absolute;left:7262;top:2567;width:59;height:2" coordorigin="7262,2567" coordsize="59,0" path="m7262,2567l7321,2567e" filled="false" stroked="true" strokeweight=".5pt" strokecolor="#231f20">
                <v:path arrowok="t"/>
              </v:shape>
            </v:group>
            <v:group style="position:absolute;left:10208;top:1974;width:59;height:2" coordorigin="10208,1974" coordsize="59,2">
              <v:shape style="position:absolute;left:10208;top:1974;width:59;height:2" coordorigin="10208,1974" coordsize="59,0" path="m10208,1974l10267,1974e" filled="false" stroked="true" strokeweight=".5pt" strokecolor="#231f20">
                <v:path arrowok="t"/>
              </v:shape>
            </v:group>
            <v:group style="position:absolute;left:10208;top:1599;width:59;height:2" coordorigin="10208,1599" coordsize="59,2">
              <v:shape style="position:absolute;left:10208;top:1599;width:59;height:2" coordorigin="10208,1599" coordsize="59,0" path="m10208,1599l10267,1599e" filled="false" stroked="true" strokeweight=".5pt" strokecolor="#231f20">
                <v:path arrowok="t"/>
              </v:shape>
            </v:group>
            <v:group style="position:absolute;left:10238;top:1599;width:2;height:376" coordorigin="10238,1599" coordsize="2,376">
              <v:shape style="position:absolute;left:10238;top:1599;width:2;height:376" coordorigin="10238,1599" coordsize="0,376" path="m10238,1599l10238,1974e" filled="false" stroked="true" strokeweight=".5pt" strokecolor="#231f20">
                <v:path arrowok="t"/>
              </v:shape>
            </v:group>
            <v:group style="position:absolute;left:9227;top:2030;width:59;height:2" coordorigin="9227,2030" coordsize="59,2">
              <v:shape style="position:absolute;left:9227;top:2030;width:59;height:2" coordorigin="9227,2030" coordsize="59,0" path="m9227,2030l9285,2030e" filled="false" stroked="true" strokeweight=".5pt" strokecolor="#231f20">
                <v:path arrowok="t"/>
              </v:shape>
            </v:group>
            <v:group style="position:absolute;left:9227;top:1678;width:59;height:2" coordorigin="9227,1678" coordsize="59,2">
              <v:shape style="position:absolute;left:9227;top:1678;width:59;height:2" coordorigin="9227,1678" coordsize="59,0" path="m9227,1678l9285,1678e" filled="false" stroked="true" strokeweight=".5pt" strokecolor="#231f20">
                <v:path arrowok="t"/>
              </v:shape>
            </v:group>
            <v:group style="position:absolute;left:9256;top:1678;width:2;height:352" coordorigin="9256,1678" coordsize="2,352">
              <v:shape style="position:absolute;left:9256;top:1678;width:2;height:352" coordorigin="9256,1678" coordsize="0,352" path="m9256,1678l9256,2030e" filled="false" stroked="true" strokeweight=".5pt" strokecolor="#231f20">
                <v:path arrowok="t"/>
              </v:shape>
            </v:group>
            <v:group style="position:absolute;left:8572;top:2144;width:59;height:2" coordorigin="8572,2144" coordsize="59,2">
              <v:shape style="position:absolute;left:8572;top:2144;width:59;height:2" coordorigin="8572,2144" coordsize="59,0" path="m8572,2144l8631,2144e" filled="false" stroked="true" strokeweight=".5pt" strokecolor="#231f20">
                <v:path arrowok="t"/>
              </v:shape>
            </v:group>
            <v:group style="position:absolute;left:8572;top:1768;width:59;height:2" coordorigin="8572,1768" coordsize="59,2">
              <v:shape style="position:absolute;left:8572;top:1768;width:59;height:2" coordorigin="8572,1768" coordsize="59,0" path="m8572,1768l8631,1768e" filled="false" stroked="true" strokeweight=".5pt" strokecolor="#231f20">
                <v:path arrowok="t"/>
              </v:shape>
            </v:group>
            <v:group style="position:absolute;left:8601;top:1768;width:2;height:377" coordorigin="8601,1768" coordsize="2,377">
              <v:shape style="position:absolute;left:8601;top:1768;width:2;height:377" coordorigin="8601,1768" coordsize="0,377" path="m8601,1768l8601,2144e" filled="false" stroked="true" strokeweight=".5pt" strokecolor="#231f20">
                <v:path arrowok="t"/>
              </v:shape>
            </v:group>
            <v:group style="position:absolute;left:7918;top:2472;width:59;height:2" coordorigin="7918,2472" coordsize="59,2">
              <v:shape style="position:absolute;left:7918;top:2472;width:59;height:2" coordorigin="7918,2472" coordsize="59,0" path="m7918,2472l7976,2472e" filled="false" stroked="true" strokeweight=".5pt" strokecolor="#231f20">
                <v:path arrowok="t"/>
              </v:shape>
            </v:group>
            <v:group style="position:absolute;left:7918;top:2240;width:59;height:2" coordorigin="7918,2240" coordsize="59,2">
              <v:shape style="position:absolute;left:7918;top:2240;width:59;height:2" coordorigin="7918,2240" coordsize="59,0" path="m7918,2240l7976,2240e" filled="false" stroked="true" strokeweight=".5pt" strokecolor="#231f20">
                <v:path arrowok="t"/>
              </v:shape>
            </v:group>
            <v:group style="position:absolute;left:7947;top:2240;width:2;height:233" coordorigin="7947,2240" coordsize="2,233">
              <v:shape style="position:absolute;left:7947;top:2240;width:2;height:233" coordorigin="7947,2240" coordsize="0,233" path="m7947,2240l7947,2472e" filled="false" stroked="true" strokeweight=".5pt" strokecolor="#231f20">
                <v:path arrowok="t"/>
              </v:shape>
            </v:group>
            <v:group style="position:absolute;left:7263;top:3301;width:59;height:2" coordorigin="7263,3301" coordsize="59,2">
              <v:shape style="position:absolute;left:7263;top:3301;width:59;height:2" coordorigin="7263,3301" coordsize="59,0" path="m7263,3301l7322,3301e" filled="false" stroked="true" strokeweight=".5pt" strokecolor="#231f20">
                <v:path arrowok="t"/>
              </v:shape>
            </v:group>
            <v:group style="position:absolute;left:7263;top:3151;width:59;height:2" coordorigin="7263,3151" coordsize="59,2">
              <v:shape style="position:absolute;left:7263;top:3151;width:59;height:2" coordorigin="7263,3151" coordsize="59,0" path="m7263,3151l7322,3151e" filled="false" stroked="true" strokeweight=".5pt" strokecolor="#231f20">
                <v:path arrowok="t"/>
              </v:shape>
            </v:group>
            <v:group style="position:absolute;left:7292;top:3151;width:2;height:150" coordorigin="7292,3151" coordsize="2,150">
              <v:shape style="position:absolute;left:7292;top:3151;width:2;height:150" coordorigin="7292,3151" coordsize="0,150" path="m7292,3151l7292,3301e" filled="false" stroked="true" strokeweight=".5pt" strokecolor="#231f20">
                <v:path arrowok="t"/>
              </v:shape>
            </v:group>
            <v:group style="position:absolute;left:7246;top:3182;width:94;height:91" coordorigin="7246,3182" coordsize="94,91">
              <v:shape style="position:absolute;left:7246;top:3182;width:94;height:91" coordorigin="7246,3182" coordsize="94,91" path="m7273,3182l7258,3193,7249,3213,7246,3240,7257,3257,7275,3268,7300,3272,7320,3263,7334,3247,7339,3225,7339,3222,7334,3205,7322,3191,7301,3183,7273,3182xe" filled="true" fillcolor="#231f20" stroked="false">
                <v:path arrowok="t"/>
                <v:fill type="solid"/>
              </v:shape>
            </v:group>
            <v:group style="position:absolute;left:7901;top:2312;width:94;height:91" coordorigin="7901,2312" coordsize="94,91">
              <v:shape style="position:absolute;left:7901;top:2312;width:94;height:91" coordorigin="7901,2312" coordsize="94,91" path="m7928,2312l7913,2324,7904,2343,7901,2370,7912,2387,7930,2399,7955,2403,7975,2394,7989,2377,7994,2356,7994,2352,7989,2335,7977,2321,7956,2313,7928,2312xe" filled="true" fillcolor="#231f20" stroked="false">
                <v:path arrowok="t"/>
                <v:fill type="solid"/>
              </v:shape>
            </v:group>
            <v:group style="position:absolute;left:8556;top:1912;width:94;height:91" coordorigin="8556,1912" coordsize="94,91">
              <v:shape style="position:absolute;left:8556;top:1912;width:94;height:91" coordorigin="8556,1912" coordsize="94,91" path="m8583,1912l8568,1923,8559,1943,8556,1970,8567,1987,8585,1998,8610,2002,8630,1994,8644,1977,8649,1955,8649,1952,8644,1935,8632,1921,8611,1913,8583,1912xe" filled="true" fillcolor="#231f20" stroked="false">
                <v:path arrowok="t"/>
                <v:fill type="solid"/>
              </v:shape>
            </v:group>
            <v:group style="position:absolute;left:9210;top:1810;width:94;height:91" coordorigin="9210,1810" coordsize="94,91">
              <v:shape style="position:absolute;left:9210;top:1810;width:94;height:91" coordorigin="9210,1810" coordsize="94,91" path="m9237,1810l9222,1822,9212,1841,9210,1868,9220,1885,9239,1897,9264,1901,9284,1892,9298,1875,9303,1854,9303,1850,9298,1833,9285,1819,9265,1811,9237,1810xe" filled="true" fillcolor="#231f20" stroked="false">
                <v:path arrowok="t"/>
                <v:fill type="solid"/>
              </v:shape>
            </v:group>
            <v:group style="position:absolute;left:10192;top:1743;width:94;height:91" coordorigin="10192,1743" coordsize="94,91">
              <v:shape style="position:absolute;left:10192;top:1743;width:94;height:91" coordorigin="10192,1743" coordsize="94,91" path="m10219,1743l10204,1755,10195,1774,10192,1801,10203,1818,10221,1830,10246,1834,10266,1825,10280,1808,10286,1787,10285,1783,10280,1766,10268,1752,10247,1744,10219,1743xe" filled="true" fillcolor="#231f20" stroked="false">
                <v:path arrowok="t"/>
                <v:fill type="solid"/>
              </v:shape>
            </v:group>
            <v:group style="position:absolute;left:10192;top:1743;width:94;height:91" coordorigin="10192,1743" coordsize="94,91">
              <v:shape style="position:absolute;left:10192;top:1743;width:94;height:91" coordorigin="10192,1743" coordsize="94,91" path="m10286,1787l10280,1808,10266,1825,10246,1834,10221,1830,10203,1818,10192,1801,10195,1774,10204,1755,10219,1743,10247,1744,10268,1752,10280,1766,10285,1783e" filled="false" stroked="true" strokeweight=".5pt" strokecolor="#231f20">
                <v:path arrowok="t"/>
              </v:shape>
            </v:group>
            <v:group style="position:absolute;left:9210;top:1810;width:94;height:91" coordorigin="9210,1810" coordsize="94,91">
              <v:shape style="position:absolute;left:9210;top:1810;width:94;height:91" coordorigin="9210,1810" coordsize="94,91" path="m9303,1854l9298,1875,9284,1892,9264,1901,9239,1897,9220,1885,9210,1868,9212,1841,9222,1822,9237,1810,9265,1811,9285,1819,9298,1833,9303,1850e" filled="false" stroked="true" strokeweight=".5pt" strokecolor="#231f20">
                <v:path arrowok="t"/>
              </v:shape>
            </v:group>
            <v:group style="position:absolute;left:8556;top:1912;width:94;height:91" coordorigin="8556,1912" coordsize="94,91">
              <v:shape style="position:absolute;left:8556;top:1912;width:94;height:91" coordorigin="8556,1912" coordsize="94,91" path="m8649,1955l8644,1977,8630,1994,8610,2002,8585,1998,8567,1987,8556,1970,8559,1943,8568,1923,8583,1912,8611,1913,8632,1921,8644,1935,8649,1952e" filled="false" stroked="true" strokeweight=".5pt" strokecolor="#231f20">
                <v:path arrowok="t"/>
              </v:shape>
            </v:group>
            <v:group style="position:absolute;left:7901;top:2312;width:94;height:91" coordorigin="7901,2312" coordsize="94,91">
              <v:shape style="position:absolute;left:7901;top:2312;width:94;height:91" coordorigin="7901,2312" coordsize="94,91" path="m7994,2356l7989,2377,7975,2394,7955,2403,7930,2399,7912,2387,7901,2370,7904,2343,7913,2324,7928,2312,7956,2313,7977,2321,7989,2335,7994,2352e" filled="false" stroked="true" strokeweight=".5pt" strokecolor="#231f20">
                <v:path arrowok="t"/>
              </v:shape>
            </v:group>
            <v:group style="position:absolute;left:7246;top:3182;width:94;height:91" coordorigin="7246,3182" coordsize="94,91">
              <v:shape style="position:absolute;left:7246;top:3182;width:94;height:91" coordorigin="7246,3182" coordsize="94,91" path="m7339,3225l7334,3247,7320,3264,7300,3272,7275,3268,7257,3257,7246,3240,7249,3213,7258,3193,7273,3182,7301,3183,7322,3191,7334,3205,7339,3222e" filled="false" stroked="true" strokeweight=".5pt" strokecolor="#231f20">
                <v:path arrowok="t"/>
              </v:shape>
              <v:shape style="position:absolute;left:7129;top:135;width:3681;height:3205" type="#_x0000_t202" filled="false" stroked="true" strokeweight=".25pt" strokecolor="#231f20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0"/>
                        <w:ind w:left="2178" w:right="0" w:firstLine="31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i/>
                          <w:color w:val="231F20"/>
                          <w:w w:val="111"/>
                          <w:sz w:val="14"/>
                        </w:rPr>
                        <w:t>T</w:t>
                      </w:r>
                      <w:r>
                        <w:rPr>
                          <w:rFonts w:ascii="Calibri"/>
                          <w:color w:val="231F20"/>
                          <w:w w:val="105"/>
                          <w:position w:val="-3"/>
                          <w:sz w:val="10"/>
                        </w:rPr>
                        <w:t>ae</w:t>
                      </w:r>
                      <w:r>
                        <w:rPr>
                          <w:rFonts w:ascii="Calibri"/>
                          <w:color w:val="231F20"/>
                          <w:spacing w:val="9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21"/>
                          <w:sz w:val="14"/>
                        </w:rPr>
                        <w:t>=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97"/>
                          <w:sz w:val="14"/>
                        </w:rPr>
                        <w:t>1,285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16"/>
                          <w:sz w:val="14"/>
                        </w:rPr>
                        <w:t>K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2178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i/>
                          <w:color w:val="231F20"/>
                          <w:w w:val="111"/>
                          <w:sz w:val="14"/>
                        </w:rPr>
                        <w:t>T</w:t>
                      </w:r>
                      <w:r>
                        <w:rPr>
                          <w:rFonts w:ascii="Calibri"/>
                          <w:color w:val="231F20"/>
                          <w:w w:val="105"/>
                          <w:position w:val="-3"/>
                          <w:sz w:val="10"/>
                        </w:rPr>
                        <w:t>ae</w:t>
                      </w:r>
                      <w:r>
                        <w:rPr>
                          <w:rFonts w:ascii="Calibri"/>
                          <w:color w:val="231F20"/>
                          <w:spacing w:val="9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21"/>
                          <w:sz w:val="14"/>
                        </w:rPr>
                        <w:t>=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99"/>
                          <w:sz w:val="14"/>
                        </w:rPr>
                        <w:t>1,055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16"/>
                          <w:sz w:val="14"/>
                        </w:rPr>
                        <w:t>K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09.427002pt;margin-top:3.618083pt;width:174.5pt;height:166.7pt;mso-position-horizontal-relative:page;mso-position-vertical-relative:paragraph;z-index:-57016" coordorigin="2189,72" coordsize="3490,3334">
            <v:group style="position:absolute;left:2244;top:130;width:3430;height:2" coordorigin="2244,130" coordsize="3430,2">
              <v:shape style="position:absolute;left:2244;top:130;width:3430;height:2" coordorigin="2244,130" coordsize="3430,0" path="m2244,130l5673,130e" filled="false" stroked="true" strokeweight=".25pt" strokecolor="#231f20">
                <v:path arrowok="t"/>
              </v:shape>
            </v:group>
            <v:group style="position:absolute;left:2247;top:3348;width:3425;height:2" coordorigin="2247,3348" coordsize="3425,2">
              <v:shape style="position:absolute;left:2247;top:3348;width:3425;height:2" coordorigin="2247,3348" coordsize="3425,0" path="m2247,3348l5671,3348e" filled="false" stroked="true" strokeweight=".25pt" strokecolor="#231f20">
                <v:path arrowok="t"/>
              </v:shape>
            </v:group>
            <v:group style="position:absolute;left:5671;top:128;width:2;height:3223" coordorigin="5671,128" coordsize="2,3223">
              <v:shape style="position:absolute;left:5671;top:128;width:2;height:3223" coordorigin="5671,128" coordsize="0,3223" path="m5671,128l5671,3350e" filled="false" stroked="true" strokeweight=".25pt" strokecolor="#231f20">
                <v:path arrowok="t"/>
              </v:shape>
            </v:group>
            <v:group style="position:absolute;left:2247;top:130;width:2;height:3218" coordorigin="2247,130" coordsize="2,3218">
              <v:shape style="position:absolute;left:2247;top:130;width:2;height:3218" coordorigin="2247,130" coordsize="0,3218" path="m2247,3348l2247,130e" filled="false" stroked="true" strokeweight=".25pt" strokecolor="#231f20">
                <v:path arrowok="t"/>
              </v:shape>
            </v:group>
            <v:group style="position:absolute;left:2247;top:3348;width:3425;height:2" coordorigin="2247,3348" coordsize="3425,2">
              <v:shape style="position:absolute;left:2247;top:3348;width:3425;height:2" coordorigin="2247,3348" coordsize="3425,0" path="m2247,3348l5671,3348e" filled="false" stroked="true" strokeweight=".25pt" strokecolor="#231f20">
                <v:path arrowok="t"/>
              </v:shape>
            </v:group>
            <v:group style="position:absolute;left:2247;top:130;width:2;height:3218" coordorigin="2247,130" coordsize="2,3218">
              <v:shape style="position:absolute;left:2247;top:130;width:2;height:3218" coordorigin="2247,130" coordsize="0,3218" path="m2247,3348l2247,130e" filled="false" stroked="true" strokeweight=".25pt" strokecolor="#231f20">
                <v:path arrowok="t"/>
              </v:shape>
            </v:group>
            <v:group style="position:absolute;left:2247;top:3348;width:2;height:56" coordorigin="2247,3348" coordsize="2,56">
              <v:shape style="position:absolute;left:2247;top:3348;width:2;height:56" coordorigin="2247,3348" coordsize="0,56" path="m2247,3403l2247,3348e" filled="false" stroked="true" strokeweight=".25pt" strokecolor="#231f20">
                <v:path arrowok="t"/>
              </v:shape>
            </v:group>
            <v:group style="position:absolute;left:2247;top:130;width:2;height:35" coordorigin="2247,130" coordsize="2,35">
              <v:shape style="position:absolute;left:2247;top:130;width:2;height:35" coordorigin="2247,130" coordsize="0,35" path="m2247,130l2247,165e" filled="false" stroked="true" strokeweight=".25pt" strokecolor="#231f20">
                <v:path arrowok="t"/>
              </v:shape>
            </v:group>
            <v:group style="position:absolute;left:2931;top:3348;width:2;height:56" coordorigin="2931,3348" coordsize="2,56">
              <v:shape style="position:absolute;left:2931;top:3348;width:2;height:56" coordorigin="2931,3348" coordsize="0,56" path="m2931,3403l2931,3348e" filled="false" stroked="true" strokeweight=".25pt" strokecolor="#231f20">
                <v:path arrowok="t"/>
              </v:shape>
            </v:group>
            <v:group style="position:absolute;left:3616;top:3348;width:2;height:56" coordorigin="3616,3348" coordsize="2,56">
              <v:shape style="position:absolute;left:3616;top:3348;width:2;height:56" coordorigin="3616,3348" coordsize="0,56" path="m3616,3403l3616,3348e" filled="false" stroked="true" strokeweight=".25pt" strokecolor="#231f20">
                <v:path arrowok="t"/>
              </v:shape>
            </v:group>
            <v:group style="position:absolute;left:4300;top:3348;width:2;height:56" coordorigin="4300,3348" coordsize="2,56">
              <v:shape style="position:absolute;left:4300;top:3348;width:2;height:56" coordorigin="4300,3348" coordsize="0,56" path="m4300,3403l4300,3348e" filled="false" stroked="true" strokeweight=".25pt" strokecolor="#231f20">
                <v:path arrowok="t"/>
              </v:shape>
            </v:group>
            <v:group style="position:absolute;left:4986;top:3348;width:2;height:56" coordorigin="4986,3348" coordsize="2,56">
              <v:shape style="position:absolute;left:4986;top:3348;width:2;height:56" coordorigin="4986,3348" coordsize="0,56" path="m4986,3403l4986,3348e" filled="false" stroked="true" strokeweight=".25pt" strokecolor="#231f20">
                <v:path arrowok="t"/>
              </v:shape>
            </v:group>
            <v:group style="position:absolute;left:5671;top:3348;width:2;height:56" coordorigin="5671,3348" coordsize="2,56">
              <v:shape style="position:absolute;left:5671;top:3348;width:2;height:56" coordorigin="5671,3348" coordsize="0,56" path="m5671,3403l5671,3348e" filled="false" stroked="true" strokeweight=".25pt" strokecolor="#231f20">
                <v:path arrowok="t"/>
              </v:shape>
            </v:group>
            <v:group style="position:absolute;left:5668;top:128;width:5;height:40" coordorigin="5668,128" coordsize="5,40">
              <v:shape style="position:absolute;left:5668;top:128;width:5;height:40" coordorigin="5668,128" coordsize="5,40" path="m5671,128l5668,130,5668,165,5671,167,5673,165,5673,130,5671,128xe" filled="true" fillcolor="#231f20" stroked="false">
                <v:path arrowok="t"/>
                <v:fill type="solid"/>
              </v:shape>
            </v:group>
            <v:group style="position:absolute;left:2191;top:3348;width:56;height:2" coordorigin="2191,3348" coordsize="56,2">
              <v:shape style="position:absolute;left:2191;top:3348;width:56;height:2" coordorigin="2191,3348" coordsize="56,0" path="m2191,3348l2247,3348e" filled="false" stroked="true" strokeweight=".25pt" strokecolor="#231f20">
                <v:path arrowok="t"/>
              </v:shape>
            </v:group>
            <v:group style="position:absolute;left:5636;top:3348;width:35;height:2" coordorigin="5636,3348" coordsize="35,2">
              <v:shape style="position:absolute;left:5636;top:3348;width:35;height:2" coordorigin="5636,3348" coordsize="35,0" path="m5671,3348l5636,3348e" filled="false" stroked="true" strokeweight=".25pt" strokecolor="#231f20">
                <v:path arrowok="t"/>
              </v:shape>
            </v:group>
            <v:group style="position:absolute;left:2191;top:2901;width:56;height:2" coordorigin="2191,2901" coordsize="56,2">
              <v:shape style="position:absolute;left:2191;top:2901;width:56;height:2" coordorigin="2191,2901" coordsize="56,0" path="m2191,2901l2247,2901e" filled="false" stroked="true" strokeweight=".25pt" strokecolor="#231f20">
                <v:path arrowok="t"/>
              </v:shape>
            </v:group>
            <v:group style="position:absolute;left:2191;top:2454;width:56;height:2" coordorigin="2191,2454" coordsize="56,2">
              <v:shape style="position:absolute;left:2191;top:2454;width:56;height:2" coordorigin="2191,2454" coordsize="56,0" path="m2191,2454l2247,2454e" filled="false" stroked="true" strokeweight=".25pt" strokecolor="#231f20">
                <v:path arrowok="t"/>
              </v:shape>
            </v:group>
            <v:group style="position:absolute;left:2191;top:2008;width:56;height:2" coordorigin="2191,2008" coordsize="56,2">
              <v:shape style="position:absolute;left:2191;top:2008;width:56;height:2" coordorigin="2191,2008" coordsize="56,0" path="m2191,2008l2247,2008e" filled="false" stroked="true" strokeweight=".25pt" strokecolor="#231f20">
                <v:path arrowok="t"/>
              </v:shape>
            </v:group>
            <v:group style="position:absolute;left:2191;top:1560;width:56;height:2" coordorigin="2191,1560" coordsize="56,2">
              <v:shape style="position:absolute;left:2191;top:1560;width:56;height:2" coordorigin="2191,1560" coordsize="56,0" path="m2191,1560l2247,1560e" filled="false" stroked="true" strokeweight=".25pt" strokecolor="#231f20">
                <v:path arrowok="t"/>
              </v:shape>
            </v:group>
            <v:group style="position:absolute;left:2191;top:1113;width:56;height:2" coordorigin="2191,1113" coordsize="56,2">
              <v:shape style="position:absolute;left:2191;top:1113;width:56;height:2" coordorigin="2191,1113" coordsize="56,0" path="m2191,1113l2247,1113e" filled="false" stroked="true" strokeweight=".25pt" strokecolor="#231f20">
                <v:path arrowok="t"/>
              </v:shape>
            </v:group>
            <v:group style="position:absolute;left:2191;top:667;width:56;height:2" coordorigin="2191,667" coordsize="56,2">
              <v:shape style="position:absolute;left:2191;top:667;width:56;height:2" coordorigin="2191,667" coordsize="56,0" path="m2191,667l2247,667e" filled="false" stroked="true" strokeweight=".25pt" strokecolor="#231f20">
                <v:path arrowok="t"/>
              </v:shape>
            </v:group>
            <v:group style="position:absolute;left:2191;top:220;width:56;height:2" coordorigin="2191,220" coordsize="56,2">
              <v:shape style="position:absolute;left:2191;top:220;width:56;height:2" coordorigin="2191,220" coordsize="56,0" path="m2191,220l2247,220e" filled="false" stroked="true" strokeweight=".25pt" strokecolor="#231f20">
                <v:path arrowok="t"/>
              </v:shape>
            </v:group>
            <v:group style="position:absolute;left:2244;top:130;width:3430;height:2" coordorigin="2244,130" coordsize="3430,2">
              <v:shape style="position:absolute;left:2244;top:130;width:3430;height:2" coordorigin="2244,130" coordsize="3430,0" path="m2244,130l5673,130e" filled="false" stroked="true" strokeweight=".25pt" strokecolor="#231f20">
                <v:path arrowok="t"/>
              </v:shape>
            </v:group>
            <v:group style="position:absolute;left:2247;top:3348;width:3425;height:2" coordorigin="2247,3348" coordsize="3425,2">
              <v:shape style="position:absolute;left:2247;top:3348;width:3425;height:2" coordorigin="2247,3348" coordsize="3425,0" path="m2247,3348l5671,3348e" filled="false" stroked="true" strokeweight=".25pt" strokecolor="#231f20">
                <v:path arrowok="t"/>
              </v:shape>
            </v:group>
            <v:group style="position:absolute;left:5671;top:128;width:2;height:3223" coordorigin="5671,128" coordsize="2,3223">
              <v:shape style="position:absolute;left:5671;top:128;width:2;height:3223" coordorigin="5671,128" coordsize="0,3223" path="m5671,128l5671,3350e" filled="false" stroked="true" strokeweight=".25pt" strokecolor="#231f20">
                <v:path arrowok="t"/>
              </v:shape>
            </v:group>
            <v:group style="position:absolute;left:2247;top:130;width:2;height:3218" coordorigin="2247,130" coordsize="2,3218">
              <v:shape style="position:absolute;left:2247;top:130;width:2;height:3218" coordorigin="2247,130" coordsize="0,3218" path="m2247,3348l2247,130e" filled="false" stroked="true" strokeweight=".25pt" strokecolor="#231f20">
                <v:path arrowok="t"/>
              </v:shape>
            </v:group>
            <v:group style="position:absolute;left:2786;top:75;width:2;height:56" coordorigin="2786,75" coordsize="2,56">
              <v:shape style="position:absolute;left:2786;top:75;width:2;height:56" coordorigin="2786,75" coordsize="0,56" path="m2786,130l2786,75e" filled="false" stroked="true" strokeweight=".25pt" strokecolor="#3b54a4">
                <v:path arrowok="t"/>
              </v:shape>
            </v:group>
            <v:group style="position:absolute;left:3352;top:75;width:2;height:56" coordorigin="3352,75" coordsize="2,56">
              <v:shape style="position:absolute;left:3352;top:75;width:2;height:56" coordorigin="3352,75" coordsize="0,56" path="m3352,130l3352,75e" filled="false" stroked="true" strokeweight=".25pt" strokecolor="#3b54a4">
                <v:path arrowok="t"/>
              </v:shape>
            </v:group>
            <v:group style="position:absolute;left:5200;top:103;width:5;height:2" coordorigin="5200,103" coordsize="5,2">
              <v:shape style="position:absolute;left:5200;top:103;width:5;height:2" coordorigin="5200,103" coordsize="5,0" path="m5200,103l5205,103e" filled="false" stroked="true" strokeweight="2.779pt" strokecolor="#3b54a4">
                <v:path arrowok="t"/>
              </v:shape>
            </v:group>
            <v:group style="position:absolute;left:4193;top:75;width:2;height:56" coordorigin="4193,75" coordsize="2,56">
              <v:shape style="position:absolute;left:4193;top:75;width:2;height:56" coordorigin="4193,75" coordsize="0,56" path="m4193,130l4193,75e" filled="false" stroked="true" strokeweight=".25pt" strokecolor="#3b54a4">
                <v:path arrowok="t"/>
              </v:shape>
            </v:group>
            <v:group style="position:absolute;left:2279;top:133;width:2532;height:2862" coordorigin="2279,133" coordsize="2532,2862">
              <v:shape style="position:absolute;left:2279;top:133;width:2532;height:2862" coordorigin="2279,133" coordsize="2532,2862" path="m4810,133l4229,133,4193,148,4098,192,4008,237,3919,286,3833,337,3748,392,3666,449,3585,509,3506,572,3430,637,3355,705,3283,775,3213,848,3146,923,3081,1000,3018,1079,2958,1160,2901,1242,2847,1327,2795,1413,2746,1501,2700,1591,2660,1671,2625,1751,2600,1807,2576,1864,2553,1922,2531,1980,2509,2038,2489,2096,2469,2155,2450,2214,2431,2273,2414,2332,2397,2392,2382,2452,2367,2512,2352,2572,2339,2633,2326,2693,2315,2754,2304,2815,2294,2876,2284,2937,2279,2974,2279,2995,2284,2960,2297,2885,2310,2810,2325,2736,2342,2661,2359,2587,2379,2514,2399,2440,2421,2367,2444,2295,2468,2223,2494,2151,2521,2080,2550,2010,2580,1940,2611,1870,2643,1801,2677,1733,2712,1665,2748,1598,2786,1532,2828,1466,2875,1395,2941,1303,3010,1214,3082,1127,3157,1044,3235,963,3316,885,3400,810,3486,738,3575,670,3667,605,3760,543,3856,485,3954,431,4054,380,4156,333,4260,290,4365,251,4472,215,4581,184,4691,158,4793,136,4810,133xe" filled="true" fillcolor="#f5987c" stroked="false">
                <v:path arrowok="t"/>
                <v:fill type="solid"/>
              </v:shape>
            </v:group>
            <v:group style="position:absolute;left:4229;top:132;width:591;height:2" coordorigin="4229,132" coordsize="591,2">
              <v:shape style="position:absolute;left:4229;top:132;width:591;height:2" coordorigin="4229,132" coordsize="591,0" path="m4229,132l4819,132e" filled="false" stroked="true" strokeweight=".073pt" strokecolor="#8f5847">
                <v:path arrowok="t"/>
              </v:shape>
            </v:group>
            <v:group style="position:absolute;left:5622;top:133;width:47;height:11" coordorigin="5622,133" coordsize="47,11">
              <v:shape style="position:absolute;left:5622;top:133;width:47;height:11" coordorigin="5622,133" coordsize="47,11" path="m5668,133l5622,133,5668,143,5668,133xe" filled="true" fillcolor="#f5987c" stroked="false">
                <v:path arrowok="t"/>
                <v:fill type="solid"/>
              </v:shape>
            </v:group>
            <v:group style="position:absolute;left:5668;top:138;width:2;height:2" coordorigin="5668,138" coordsize="2,2">
              <v:shape style="position:absolute;left:5668;top:138;width:2;height:2" coordorigin="5668,138" coordsize="0,0" path="m5668,138l5668,138e" filled="false" stroked="true" strokeweight=".519pt" strokecolor="#f5987c">
                <v:path arrowok="t"/>
              </v:shape>
            </v:group>
            <v:group style="position:absolute;left:5616;top:132;width:53;height:2" coordorigin="5616,132" coordsize="53,2">
              <v:shape style="position:absolute;left:5616;top:132;width:53;height:2" coordorigin="5616,132" coordsize="53,0" path="m5616,132l5668,132e" filled="false" stroked="true" strokeweight=".073pt" strokecolor="#8f5847">
                <v:path arrowok="t"/>
              </v:shape>
            </v:group>
            <v:group style="position:absolute;left:5668;top:138;width:4;height:2" coordorigin="5668,138" coordsize="4,2">
              <v:shape style="position:absolute;left:5668;top:138;width:4;height:2" coordorigin="5668,138" coordsize="4,0" path="m5668,138l5672,138e" filled="false" stroked="true" strokeweight=".631pt" strokecolor="#8f5847">
                <v:path arrowok="t"/>
              </v:shape>
            </v:group>
            <v:group style="position:absolute;left:2279;top:1758;width:3390;height:1438" coordorigin="2279,1758" coordsize="3390,1438">
              <v:shape style="position:absolute;left:2279;top:1758;width:3390;height:1438" coordorigin="2279,1758" coordsize="3390,1438" path="m5376,1758l5253,1759,5129,1764,5002,1772,4874,1783,4745,1797,4616,1814,4486,1835,4355,1859,4226,1886,4097,1916,3969,1950,3843,1986,3718,2026,3596,2070,3477,2116,3360,2165,3247,2218,3138,2274,3033,2333,2978,2367,2886,2428,2806,2486,2728,2550,2652,2620,2579,2694,2510,2773,2447,2856,2390,2942,2341,3031,2301,3121,2279,3184,2279,3195,2284,3181,2290,3165,2330,3075,2379,2988,2437,2904,2503,2823,2574,2746,2650,2674,2730,2606,2812,2544,2895,2488,2978,2439,3033,2408,3092,2376,3201,2323,3313,2273,3427,2226,3542,2183,3659,2142,3778,2105,3898,2070,4018,2039,4140,2010,4263,1984,4386,1961,4510,1941,4634,1924,4758,1909,4882,1897,5006,1888,5129,1881,5252,1876,5374,1874,5668,1874,5668,1771,5587,1764,5495,1760,5376,1758xe" filled="true" fillcolor="#939598" stroked="false">
                <v:path arrowok="t"/>
                <v:fill type="solid"/>
              </v:shape>
              <v:shape style="position:absolute;left:2279;top:1758;width:3390;height:1438" coordorigin="2279,1758" coordsize="3390,1438" path="m5668,1874l5374,1874,5495,1875,5587,1880,5668,1886,5668,1874xe" filled="true" fillcolor="#939598" stroked="false">
                <v:path arrowok="t"/>
                <v:fill type="solid"/>
              </v:shape>
            </v:group>
            <v:group style="position:absolute;left:5668;top:1771;width:2;height:115" coordorigin="5668,1771" coordsize="2,115">
              <v:shape style="position:absolute;left:5668;top:1771;width:2;height:115" coordorigin="5668,1771" coordsize="0,115" path="m5668,1771l5668,1886e" filled="false" stroked="true" strokeweight="0pt" strokecolor="#939598">
                <v:path arrowok="t"/>
              </v:shape>
            </v:group>
            <v:group style="position:absolute;left:5670;top:1771;width:2;height:116" coordorigin="5670,1771" coordsize="2,116">
              <v:shape style="position:absolute;left:5670;top:1771;width:2;height:116" coordorigin="5670,1771" coordsize="0,116" path="m5670,1771l5670,1886e" filled="false" stroked="true" strokeweight=".178pt" strokecolor="#231f20">
                <v:path arrowok="t"/>
              </v:shape>
            </v:group>
            <v:group style="position:absolute;left:2279;top:705;width:3390;height:2381" coordorigin="2279,705" coordsize="3390,2381">
              <v:shape style="position:absolute;left:2279;top:705;width:3390;height:2381" coordorigin="2279,705" coordsize="3390,2381" path="m5234,705l5102,710,4968,722,4834,739,4700,762,4566,791,4433,825,4302,864,4171,909,4042,959,3916,1014,3792,1073,3672,1138,3554,1207,3441,1280,3332,1358,3227,1440,3127,1526,3033,1616,2978,1672,2926,1729,2875,1786,2825,1847,2776,1910,2729,1977,2684,2045,2641,2116,2599,2187,2560,2260,2523,2333,2489,2406,2457,2478,2409,2598,2386,2662,2364,2726,2344,2790,2326,2855,2310,2921,2295,2987,2290,3009,2284,3039,2279,3066,2279,3086,2284,3059,2290,3032,2308,2956,2328,2884,2349,2814,2373,2744,2399,2675,2427,2607,2457,2538,2505,2440,2539,2375,2575,2311,2612,2248,2651,2185,2692,2124,2735,2065,2780,2006,2826,1950,2875,1895,2926,1841,2978,1789,3033,1737,3092,1685,3187,1605,3287,1529,3391,1456,3500,1388,3613,1323,3729,1263,3848,1206,3969,1154,4093,1107,4219,1063,4346,1025,4475,991,4604,961,4733,937,4862,917,4991,903,5120,894,5246,890,5668,890,5668,738,5587,725,5495,713,5366,706,5234,705xe" filled="true" fillcolor="#c998c5" stroked="false">
                <v:path arrowok="t"/>
                <v:fill type="solid"/>
              </v:shape>
              <v:shape style="position:absolute;left:2279;top:705;width:3390;height:2381" coordorigin="2279,705" coordsize="3390,2381" path="m5668,890l5246,890,5372,891,5495,898,5587,908,5668,921,5668,890xe" filled="true" fillcolor="#c998c5" stroked="false">
                <v:path arrowok="t"/>
                <v:fill type="solid"/>
              </v:shape>
            </v:group>
            <v:group style="position:absolute;left:5668;top:738;width:2;height:183" coordorigin="5668,738" coordsize="2,183">
              <v:shape style="position:absolute;left:5668;top:738;width:2;height:183" coordorigin="5668,738" coordsize="0,183" path="m5668,738l5668,921e" filled="false" stroked="true" strokeweight="0pt" strokecolor="#c998c5">
                <v:path arrowok="t"/>
              </v:shape>
            </v:group>
            <v:group style="position:absolute;left:5670;top:738;width:2;height:184" coordorigin="5670,738" coordsize="2,184">
              <v:shape style="position:absolute;left:5670;top:738;width:2;height:184" coordorigin="5670,738" coordsize="0,184" path="m5670,738l5670,922e" filled="false" stroked="true" strokeweight=".178pt" strokecolor="#775977">
                <v:path arrowok="t"/>
              </v:shape>
            </v:group>
            <v:group style="position:absolute;left:2279;top:314;width:3390;height:2716" coordorigin="2279,314" coordsize="3390,2716">
              <v:shape style="position:absolute;left:2279;top:314;width:3390;height:2716" coordorigin="2279,314" coordsize="3390,2716" path="m5227,314l5091,317,4954,328,4818,346,4682,371,4547,403,4412,441,4280,485,4149,535,4021,591,3895,653,3772,720,3653,793,3538,870,3427,952,3320,1039,3219,1130,3123,1225,3033,1324,2978,1389,2926,1454,2875,1520,2824,1592,2774,1668,2726,1746,2681,1826,2638,1907,2597,1990,2559,2074,2522,2158,2488,2242,2457,2325,2436,2385,2409,2467,2385,2542,2364,2618,2344,2694,2326,2770,2310,2847,2295,2924,2290,2950,2284,2984,2279,3017,2279,3029,2284,2999,2290,2965,2302,2902,2321,2815,2342,2729,2365,2645,2390,2560,2417,2477,2446,2393,2480,2306,2505,2246,2538,2170,2573,2094,2610,2018,2649,1944,2689,1871,2732,1798,2777,1727,2824,1658,2874,1591,2926,1526,2978,1463,3033,1401,3092,1339,3183,1248,3279,1161,3380,1077,3485,998,3595,923,3709,853,3826,787,3946,725,4069,669,4195,618,4322,573,4451,533,4581,498,4712,470,4844,447,4975,431,5106,421,5237,418,5668,418,5668,363,5587,345,5495,330,5362,318,5227,314xe" filled="true" fillcolor="#a1dada" stroked="false">
                <v:path arrowok="t"/>
                <v:fill type="solid"/>
              </v:shape>
              <v:shape style="position:absolute;left:2279;top:314;width:3390;height:2716" coordorigin="2279,314" coordsize="3390,2716" path="m5668,418l5237,418,5367,422,5495,432,5587,446,5668,462,5668,418xe" filled="true" fillcolor="#a1dada" stroked="false">
                <v:path arrowok="t"/>
                <v:fill type="solid"/>
              </v:shape>
            </v:group>
            <v:group style="position:absolute;left:5668;top:363;width:2;height:100" coordorigin="5668,363" coordsize="2,100">
              <v:shape style="position:absolute;left:5668;top:363;width:2;height:100" coordorigin="5668,363" coordsize="0,100" path="m5668,363l5668,462e" filled="false" stroked="true" strokeweight="0pt" strokecolor="#a0dada">
                <v:path arrowok="t"/>
              </v:shape>
            </v:group>
            <v:group style="position:absolute;left:5670;top:363;width:2;height:101" coordorigin="5670,363" coordsize="2,101">
              <v:shape style="position:absolute;left:5670;top:363;width:2;height:101" coordorigin="5670,363" coordsize="0,101" path="m5670,363l5670,463e" filled="false" stroked="true" strokeweight=".178pt" strokecolor="#5d8283">
                <v:path arrowok="t"/>
              </v:shape>
            </v:group>
            <v:group style="position:absolute;left:2279;top:133;width:3390;height:2884" coordorigin="2279,133" coordsize="3390,2884">
              <v:shape style="position:absolute;left:2279;top:133;width:3390;height:2884" coordorigin="2279,133" coordsize="3390,2884" path="m5622,133l4810,133,4793,136,4677,160,4561,190,4448,223,4336,261,4227,303,4119,350,4013,400,3910,455,3809,513,3710,576,3614,642,3520,712,3429,785,3341,862,3255,943,3173,1027,3094,1114,3018,1205,2945,1299,2875,1395,2828,1466,2786,1532,2748,1598,2712,1665,2677,1733,2643,1801,2611,1870,2580,1940,2550,2010,2521,2080,2494,2151,2468,2223,2444,2295,2421,2367,2399,2440,2379,2514,2359,2587,2342,2661,2325,2736,2310,2810,2297,2885,2284,2960,2279,2995,2279,3017,2284,2984,2290,2950,2302,2883,2314,2823,2328,2763,2342,2704,2357,2645,2373,2587,2390,2528,2407,2470,2426,2412,2446,2354,2480,2263,2505,2201,2538,2122,2573,2043,2609,1965,2648,1888,2689,1812,2731,1737,2776,1664,2824,1592,2873,1522,2926,1454,2978,1389,3033,1324,3092,1260,3181,1166,3277,1077,3377,992,3482,910,3591,833,3705,760,3821,692,3941,629,4064,572,4189,519,4317,472,4446,431,4576,395,4708,366,4840,343,4972,326,5104,317,5235,314,5668,314,5668,143,5622,133xe" filled="true" fillcolor="#aaaf9c" stroked="false">
                <v:path arrowok="t"/>
                <v:fill type="solid"/>
              </v:shape>
              <v:shape style="position:absolute;left:2279;top:133;width:3390;height:2884" coordorigin="2279,133" coordsize="3390,2884" path="m5668,314l5235,314,5366,318,5495,330,5587,345,5668,363,5668,314xe" filled="true" fillcolor="#aaaf9c" stroked="false">
                <v:path arrowok="t"/>
                <v:fill type="solid"/>
              </v:shape>
            </v:group>
            <v:group style="position:absolute;left:5668;top:143;width:2;height:220" coordorigin="5668,143" coordsize="2,220">
              <v:shape style="position:absolute;left:5668;top:143;width:2;height:220" coordorigin="5668,143" coordsize="0,220" path="m5668,143l5668,363e" filled="false" stroked="true" strokeweight="0pt" strokecolor="#aaaf9d">
                <v:path arrowok="t"/>
              </v:shape>
            </v:group>
            <v:group style="position:absolute;left:4810;top:132;width:812;height:2" coordorigin="4810,132" coordsize="812,2">
              <v:shape style="position:absolute;left:4810;top:132;width:812;height:2" coordorigin="4810,132" coordsize="812,0" path="m4810,132l5622,132e" filled="false" stroked="true" strokeweight=".073pt" strokecolor="#868c7d">
                <v:path arrowok="t"/>
              </v:shape>
            </v:group>
            <v:group style="position:absolute;left:5670;top:143;width:2;height:221" coordorigin="5670,143" coordsize="2,221">
              <v:shape style="position:absolute;left:5670;top:143;width:2;height:221" coordorigin="5670,143" coordsize="0,221" path="m5670,143l5670,363e" filled="false" stroked="true" strokeweight=".178pt" strokecolor="#868c7d">
                <v:path arrowok="t"/>
              </v:shape>
            </v:group>
            <v:group style="position:absolute;left:3714;top:592;width:2;height:45" coordorigin="3714,592" coordsize="2,45">
              <v:shape style="position:absolute;left:3714;top:592;width:2;height:45" coordorigin="3714,592" coordsize="0,45" path="m3714,592l3714,637e" filled="false" stroked="true" strokeweight=".5pt" strokecolor="#eb2828">
                <v:path arrowok="t"/>
              </v:shape>
            </v:group>
            <v:group style="position:absolute;left:3642;top:615;width:73;height:2" coordorigin="3642,615" coordsize="73,2">
              <v:shape style="position:absolute;left:3642;top:615;width:73;height:2" coordorigin="3642,615" coordsize="73,0" path="m3642,615l3714,615e" filled="false" stroked="true" strokeweight=".5pt" strokecolor="#eb2828">
                <v:path arrowok="t"/>
              </v:shape>
            </v:group>
            <v:group style="position:absolute;left:3642;top:592;width:2;height:45" coordorigin="3642,592" coordsize="2,45">
              <v:shape style="position:absolute;left:3642;top:592;width:2;height:45" coordorigin="3642,592" coordsize="0,45" path="m3642,592l3642,637e" filled="false" stroked="true" strokeweight=".5pt" strokecolor="#eb2828">
                <v:path arrowok="t"/>
              </v:shape>
            </v:group>
            <v:group style="position:absolute;left:3496;top:744;width:2;height:44" coordorigin="3496,744" coordsize="2,44">
              <v:shape style="position:absolute;left:3496;top:744;width:2;height:44" coordorigin="3496,744" coordsize="0,44" path="m3496,744l3496,787e" filled="false" stroked="true" strokeweight=".5pt" strokecolor="#eb2828">
                <v:path arrowok="t"/>
              </v:shape>
            </v:group>
            <v:group style="position:absolute;left:3433;top:766;width:63;height:2" coordorigin="3433,766" coordsize="63,2">
              <v:shape style="position:absolute;left:3433;top:766;width:63;height:2" coordorigin="3433,766" coordsize="63,0" path="m3433,766l3496,766e" filled="false" stroked="true" strokeweight=".5pt" strokecolor="#eb2828">
                <v:path arrowok="t"/>
              </v:shape>
            </v:group>
            <v:group style="position:absolute;left:3433;top:744;width:2;height:44" coordorigin="3433,744" coordsize="2,44">
              <v:shape style="position:absolute;left:3433;top:744;width:2;height:44" coordorigin="3433,744" coordsize="0,44" path="m3433,744l3433,787e" filled="false" stroked="true" strokeweight=".5pt" strokecolor="#eb2828">
                <v:path arrowok="t"/>
              </v:shape>
            </v:group>
            <v:group style="position:absolute;left:3176;top:1053;width:2;height:44" coordorigin="3176,1053" coordsize="2,44">
              <v:shape style="position:absolute;left:3176;top:1053;width:2;height:44" coordorigin="3176,1053" coordsize="0,44" path="m3176,1053l3176,1097e" filled="false" stroked="true" strokeweight=".5pt" strokecolor="#eb2828">
                <v:path arrowok="t"/>
              </v:shape>
            </v:group>
            <v:group style="position:absolute;left:3121;top:1075;width:56;height:2" coordorigin="3121,1075" coordsize="56,2">
              <v:shape style="position:absolute;left:3121;top:1075;width:56;height:2" coordorigin="3121,1075" coordsize="56,0" path="m3121,1075l3176,1075e" filled="false" stroked="true" strokeweight=".5pt" strokecolor="#eb2828">
                <v:path arrowok="t"/>
              </v:shape>
            </v:group>
            <v:group style="position:absolute;left:3121;top:1053;width:2;height:44" coordorigin="3121,1053" coordsize="2,44">
              <v:shape style="position:absolute;left:3121;top:1053;width:2;height:44" coordorigin="3121,1053" coordsize="0,44" path="m3121,1053l3121,1097e" filled="false" stroked="true" strokeweight=".5pt" strokecolor="#eb2828">
                <v:path arrowok="t"/>
              </v:shape>
            </v:group>
            <v:group style="position:absolute;left:2980;top:1247;width:2;height:45" coordorigin="2980,1247" coordsize="2,45">
              <v:shape style="position:absolute;left:2980;top:1247;width:2;height:45" coordorigin="2980,1247" coordsize="0,45" path="m2980,1247l2980,1292e" filled="false" stroked="true" strokeweight=".5pt" strokecolor="#eb2828">
                <v:path arrowok="t"/>
              </v:shape>
            </v:group>
            <v:group style="position:absolute;left:2943;top:1269;width:37;height:2" coordorigin="2943,1269" coordsize="37,2">
              <v:shape style="position:absolute;left:2943;top:1269;width:37;height:2" coordorigin="2943,1269" coordsize="37,0" path="m2943,1269l2980,1269e" filled="false" stroked="true" strokeweight=".5pt" strokecolor="#eb2828">
                <v:path arrowok="t"/>
              </v:shape>
            </v:group>
            <v:group style="position:absolute;left:2943;top:1247;width:2;height:45" coordorigin="2943,1247" coordsize="2,45">
              <v:shape style="position:absolute;left:2943;top:1247;width:2;height:45" coordorigin="2943,1247" coordsize="0,45" path="m2943,1247l2943,1292e" filled="false" stroked="true" strokeweight=".5pt" strokecolor="#eb2828">
                <v:path arrowok="t"/>
              </v:shape>
            </v:group>
            <v:group style="position:absolute;left:2874;top:1378;width:2;height:45" coordorigin="2874,1378" coordsize="2,45">
              <v:shape style="position:absolute;left:2874;top:1378;width:2;height:45" coordorigin="2874,1378" coordsize="0,45" path="m2874,1378l2874,1423e" filled="false" stroked="true" strokeweight=".5pt" strokecolor="#eb2828">
                <v:path arrowok="t"/>
              </v:shape>
            </v:group>
            <v:group style="position:absolute;left:2831;top:1401;width:44;height:2" coordorigin="2831,1401" coordsize="44,2">
              <v:shape style="position:absolute;left:2831;top:1401;width:44;height:2" coordorigin="2831,1401" coordsize="44,0" path="m2831,1401l2874,1401e" filled="false" stroked="true" strokeweight=".5pt" strokecolor="#eb2828">
                <v:path arrowok="t"/>
              </v:shape>
            </v:group>
            <v:group style="position:absolute;left:2831;top:1378;width:2;height:45" coordorigin="2831,1378" coordsize="2,45">
              <v:shape style="position:absolute;left:2831;top:1378;width:2;height:45" coordorigin="2831,1378" coordsize="0,45" path="m2831,1378l2831,1423e" filled="false" stroked="true" strokeweight=".5pt" strokecolor="#eb2828">
                <v:path arrowok="t"/>
              </v:shape>
            </v:group>
            <v:group style="position:absolute;left:2778;top:1521;width:2;height:44" coordorigin="2778,1521" coordsize="2,44">
              <v:shape style="position:absolute;left:2778;top:1521;width:2;height:44" coordorigin="2778,1521" coordsize="0,44" path="m2778,1521l2778,1565e" filled="false" stroked="true" strokeweight=".5pt" strokecolor="#eb2828">
                <v:path arrowok="t"/>
              </v:shape>
            </v:group>
            <v:group style="position:absolute;left:2751;top:1543;width:28;height:2" coordorigin="2751,1543" coordsize="28,2">
              <v:shape style="position:absolute;left:2751;top:1543;width:28;height:2" coordorigin="2751,1543" coordsize="28,0" path="m2751,1543l2778,1543e" filled="false" stroked="true" strokeweight=".5pt" strokecolor="#eb2828">
                <v:path arrowok="t"/>
              </v:shape>
            </v:group>
            <v:group style="position:absolute;left:2751;top:1521;width:2;height:44" coordorigin="2751,1521" coordsize="2,44">
              <v:shape style="position:absolute;left:2751;top:1521;width:2;height:44" coordorigin="2751,1521" coordsize="0,44" path="m2751,1521l2751,1565e" filled="false" stroked="true" strokeweight=".5pt" strokecolor="#eb2828">
                <v:path arrowok="t"/>
              </v:shape>
            </v:group>
            <v:group style="position:absolute;left:2781;top:1496;width:2;height:44" coordorigin="2781,1496" coordsize="2,44">
              <v:shape style="position:absolute;left:2781;top:1496;width:2;height:44" coordorigin="2781,1496" coordsize="0,44" path="m2781,1496l2781,1540e" filled="false" stroked="true" strokeweight=".5pt" strokecolor="#eb2828">
                <v:path arrowok="t"/>
              </v:shape>
            </v:group>
            <v:group style="position:absolute;left:2754;top:1518;width:28;height:2" coordorigin="2754,1518" coordsize="28,2">
              <v:shape style="position:absolute;left:2754;top:1518;width:28;height:2" coordorigin="2754,1518" coordsize="28,0" path="m2754,1518l2781,1518e" filled="false" stroked="true" strokeweight=".5pt" strokecolor="#eb2828">
                <v:path arrowok="t"/>
              </v:shape>
            </v:group>
            <v:group style="position:absolute;left:2754;top:1496;width:2;height:44" coordorigin="2754,1496" coordsize="2,44">
              <v:shape style="position:absolute;left:2754;top:1496;width:2;height:44" coordorigin="2754,1496" coordsize="0,44" path="m2754,1496l2754,1540e" filled="false" stroked="true" strokeweight=".5pt" strokecolor="#eb2828">
                <v:path arrowok="t"/>
              </v:shape>
            </v:group>
            <v:group style="position:absolute;left:2682;top:1684;width:2;height:45" coordorigin="2682,1684" coordsize="2,45">
              <v:shape style="position:absolute;left:2682;top:1684;width:2;height:45" coordorigin="2682,1684" coordsize="0,45" path="m2682,1684l2682,1729e" filled="false" stroked="true" strokeweight=".5pt" strokecolor="#eb2828">
                <v:path arrowok="t"/>
              </v:shape>
            </v:group>
            <v:group style="position:absolute;left:2660;top:1706;width:22;height:2" coordorigin="2660,1706" coordsize="22,2">
              <v:shape style="position:absolute;left:2660;top:1706;width:22;height:2" coordorigin="2660,1706" coordsize="22,0" path="m2660,1706l2682,1706e" filled="false" stroked="true" strokeweight=".5pt" strokecolor="#eb2828">
                <v:path arrowok="t"/>
              </v:shape>
            </v:group>
            <v:group style="position:absolute;left:2660;top:1684;width:2;height:45" coordorigin="2660,1684" coordsize="2,45">
              <v:shape style="position:absolute;left:2660;top:1684;width:2;height:45" coordorigin="2660,1684" coordsize="0,45" path="m2660,1684l2660,1729e" filled="false" stroked="true" strokeweight=".5pt" strokecolor="#eb2828">
                <v:path arrowok="t"/>
              </v:shape>
            </v:group>
            <v:group style="position:absolute;left:2647;top:1785;width:2;height:45" coordorigin="2647,1785" coordsize="2,45">
              <v:shape style="position:absolute;left:2647;top:1785;width:2;height:45" coordorigin="2647,1785" coordsize="0,45" path="m2647,1785l2647,1830e" filled="false" stroked="true" strokeweight=".5pt" strokecolor="#eb2828">
                <v:path arrowok="t"/>
              </v:shape>
            </v:group>
            <v:group style="position:absolute;left:2626;top:1808;width:21;height:2" coordorigin="2626,1808" coordsize="21,2">
              <v:shape style="position:absolute;left:2626;top:1808;width:21;height:2" coordorigin="2626,1808" coordsize="21,0" path="m2626,1808l2647,1808e" filled="false" stroked="true" strokeweight=".5pt" strokecolor="#eb2828">
                <v:path arrowok="t"/>
              </v:shape>
            </v:group>
            <v:group style="position:absolute;left:2626;top:1785;width:2;height:45" coordorigin="2626,1785" coordsize="2,45">
              <v:shape style="position:absolute;left:2626;top:1785;width:2;height:45" coordorigin="2626,1785" coordsize="0,45" path="m2626,1785l2626,1830e" filled="false" stroked="true" strokeweight=".5pt" strokecolor="#eb2828">
                <v:path arrowok="t"/>
              </v:shape>
            </v:group>
            <v:group style="position:absolute;left:2552;top:2019;width:2;height:45" coordorigin="2552,2019" coordsize="2,45">
              <v:shape style="position:absolute;left:2552;top:2019;width:2;height:45" coordorigin="2552,2019" coordsize="0,45" path="m2552,2019l2552,2064e" filled="false" stroked="true" strokeweight=".5pt" strokecolor="#eb2828">
                <v:path arrowok="t"/>
              </v:shape>
            </v:group>
            <v:group style="position:absolute;left:2530;top:2042;width:22;height:2" coordorigin="2530,2042" coordsize="22,2">
              <v:shape style="position:absolute;left:2530;top:2042;width:22;height:2" coordorigin="2530,2042" coordsize="22,0" path="m2530,2042l2552,2042e" filled="false" stroked="true" strokeweight=".5pt" strokecolor="#eb2828">
                <v:path arrowok="t"/>
              </v:shape>
            </v:group>
            <v:group style="position:absolute;left:2530;top:2019;width:2;height:45" coordorigin="2530,2019" coordsize="2,45">
              <v:shape style="position:absolute;left:2530;top:2019;width:2;height:45" coordorigin="2530,2019" coordsize="0,45" path="m2530,2019l2530,2064e" filled="false" stroked="true" strokeweight=".5pt" strokecolor="#eb2828">
                <v:path arrowok="t"/>
              </v:shape>
            </v:group>
            <v:group style="position:absolute;left:2469;top:2239;width:2;height:44" coordorigin="2469,2239" coordsize="2,44">
              <v:shape style="position:absolute;left:2469;top:2239;width:2;height:44" coordorigin="2469,2239" coordsize="0,44" path="m2469,2239l2469,2283e" filled="false" stroked="true" strokeweight=".5pt" strokecolor="#eb2828">
                <v:path arrowok="t"/>
              </v:shape>
            </v:group>
            <v:group style="position:absolute;left:2457;top:2239;width:2;height:44" coordorigin="2457,2239" coordsize="2,44">
              <v:shape style="position:absolute;left:2457;top:2239;width:2;height:44" coordorigin="2457,2239" coordsize="0,44" path="m2457,2239l2457,2283e" filled="false" stroked="true" strokeweight=".5pt" strokecolor="#eb2828">
                <v:path arrowok="t"/>
              </v:shape>
            </v:group>
            <v:group style="position:absolute;left:2410;top:2438;width:2;height:45" coordorigin="2410,2438" coordsize="2,45">
              <v:shape style="position:absolute;left:2410;top:2438;width:2;height:45" coordorigin="2410,2438" coordsize="0,45" path="m2410,2438l2410,2483e" filled="false" stroked="true" strokeweight=".5pt" strokecolor="#eb2828">
                <v:path arrowok="t"/>
              </v:shape>
            </v:group>
            <v:group style="position:absolute;left:2401;top:2460;width:9;height:2" coordorigin="2401,2460" coordsize="9,2">
              <v:shape style="position:absolute;left:2401;top:2460;width:9;height:2" coordorigin="2401,2460" coordsize="9,0" path="m2401,2460l2410,2460e" filled="false" stroked="true" strokeweight=".5pt" strokecolor="#eb2828">
                <v:path arrowok="t"/>
              </v:shape>
            </v:group>
            <v:group style="position:absolute;left:2401;top:2438;width:2;height:45" coordorigin="2401,2438" coordsize="2,45">
              <v:shape style="position:absolute;left:2401;top:2438;width:2;height:45" coordorigin="2401,2438" coordsize="0,45" path="m2401,2438l2401,2483e" filled="false" stroked="true" strokeweight=".5pt" strokecolor="#eb2828">
                <v:path arrowok="t"/>
              </v:shape>
            </v:group>
            <v:group style="position:absolute;left:2367;top:2576;width:2;height:44" coordorigin="2367,2576" coordsize="2,44">
              <v:shape style="position:absolute;left:2367;top:2576;width:2;height:44" coordorigin="2367,2576" coordsize="0,44" path="m2367,2576l2367,2620e" filled="false" stroked="true" strokeweight=".5pt" strokecolor="#eb2828">
                <v:path arrowok="t"/>
              </v:shape>
            </v:group>
            <v:group style="position:absolute;left:2361;top:2598;width:7;height:2" coordorigin="2361,2598" coordsize="7,2">
              <v:shape style="position:absolute;left:2361;top:2598;width:7;height:2" coordorigin="2361,2598" coordsize="7,0" path="m2361,2598l2367,2598e" filled="false" stroked="true" strokeweight=".5pt" strokecolor="#eb2828">
                <v:path arrowok="t"/>
              </v:shape>
            </v:group>
            <v:group style="position:absolute;left:2361;top:2576;width:2;height:44" coordorigin="2361,2576" coordsize="2,44">
              <v:shape style="position:absolute;left:2361;top:2576;width:2;height:44" coordorigin="2361,2576" coordsize="0,44" path="m2361,2576l2361,2620e" filled="false" stroked="true" strokeweight=".5pt" strokecolor="#eb2828">
                <v:path arrowok="t"/>
              </v:shape>
            </v:group>
            <v:group style="position:absolute;left:2323;top:2818;width:2;height:45" coordorigin="2323,2818" coordsize="2,45">
              <v:shape style="position:absolute;left:2323;top:2818;width:2;height:45" coordorigin="2323,2818" coordsize="0,45" path="m2323,2818l2323,2863e" filled="false" stroked="true" strokeweight=".5pt" strokecolor="#eb2828">
                <v:path arrowok="t"/>
              </v:shape>
            </v:group>
            <v:group style="position:absolute;left:2317;top:2841;width:7;height:2" coordorigin="2317,2841" coordsize="7,2">
              <v:shape style="position:absolute;left:2317;top:2841;width:7;height:2" coordorigin="2317,2841" coordsize="7,0" path="m2317,2841l2323,2841e" filled="false" stroked="true" strokeweight=".5pt" strokecolor="#eb2828">
                <v:path arrowok="t"/>
              </v:shape>
            </v:group>
            <v:group style="position:absolute;left:2317;top:2818;width:2;height:45" coordorigin="2317,2818" coordsize="2,45">
              <v:shape style="position:absolute;left:2317;top:2818;width:2;height:45" coordorigin="2317,2818" coordsize="0,45" path="m2317,2818l2317,2863e" filled="false" stroked="true" strokeweight=".5pt" strokecolor="#eb2828">
                <v:path arrowok="t"/>
              </v:shape>
            </v:group>
            <v:group style="position:absolute;left:4562;top:465;width:2;height:38" coordorigin="4562,465" coordsize="2,38">
              <v:shape style="position:absolute;left:4562;top:465;width:2;height:38" coordorigin="4562,465" coordsize="0,38" path="m4562,465l4562,502e" filled="false" stroked="true" strokeweight=".5pt" strokecolor="#20bcbd">
                <v:path arrowok="t"/>
              </v:shape>
            </v:group>
            <v:group style="position:absolute;left:4449;top:484;width:114;height:2" coordorigin="4449,484" coordsize="114,2">
              <v:shape style="position:absolute;left:4449;top:484;width:114;height:2" coordorigin="4449,484" coordsize="114,0" path="m4449,484l4562,484e" filled="false" stroked="true" strokeweight=".5pt" strokecolor="#20bcbd">
                <v:path arrowok="t"/>
              </v:shape>
            </v:group>
            <v:group style="position:absolute;left:4449;top:465;width:2;height:38" coordorigin="4449,465" coordsize="2,38">
              <v:shape style="position:absolute;left:4449;top:465;width:2;height:38" coordorigin="4449,465" coordsize="0,38" path="m4449,465l4449,502e" filled="false" stroked="true" strokeweight=".5pt" strokecolor="#20bcbd">
                <v:path arrowok="t"/>
              </v:shape>
            </v:group>
            <v:group style="position:absolute;left:4334;top:551;width:2;height:39" coordorigin="4334,551" coordsize="2,39">
              <v:shape style="position:absolute;left:4334;top:551;width:2;height:39" coordorigin="4334,551" coordsize="0,39" path="m4334,551l4334,590e" filled="false" stroked="true" strokeweight=".5pt" strokecolor="#20bcbd">
                <v:path arrowok="t"/>
              </v:shape>
            </v:group>
            <v:group style="position:absolute;left:4231;top:571;width:103;height:2" coordorigin="4231,571" coordsize="103,2">
              <v:shape style="position:absolute;left:4231;top:571;width:103;height:2" coordorigin="4231,571" coordsize="103,0" path="m4231,571l4334,571e" filled="false" stroked="true" strokeweight=".5pt" strokecolor="#20bcbd">
                <v:path arrowok="t"/>
              </v:shape>
            </v:group>
            <v:group style="position:absolute;left:4231;top:551;width:2;height:39" coordorigin="4231,551" coordsize="2,39">
              <v:shape style="position:absolute;left:4231;top:551;width:2;height:39" coordorigin="4231,551" coordsize="0,39" path="m4231,551l4231,590e" filled="false" stroked="true" strokeweight=".5pt" strokecolor="#20bcbd">
                <v:path arrowok="t"/>
              </v:shape>
            </v:group>
            <v:group style="position:absolute;left:4057;top:662;width:2;height:39" coordorigin="4057,662" coordsize="2,39">
              <v:shape style="position:absolute;left:4057;top:662;width:2;height:39" coordorigin="4057,662" coordsize="0,39" path="m4057,662l4057,701e" filled="false" stroked="true" strokeweight=".5pt" strokecolor="#20bcbd">
                <v:path arrowok="t"/>
              </v:shape>
            </v:group>
            <v:group style="position:absolute;left:3964;top:681;width:93;height:2" coordorigin="3964,681" coordsize="93,2">
              <v:shape style="position:absolute;left:3964;top:681;width:93;height:2" coordorigin="3964,681" coordsize="93,0" path="m3964,681l4057,681e" filled="false" stroked="true" strokeweight=".5pt" strokecolor="#20bcbd">
                <v:path arrowok="t"/>
              </v:shape>
            </v:group>
            <v:group style="position:absolute;left:3964;top:662;width:2;height:39" coordorigin="3964,662" coordsize="2,39">
              <v:shape style="position:absolute;left:3964;top:662;width:2;height:39" coordorigin="3964,662" coordsize="0,39" path="m3964,662l3964,701e" filled="false" stroked="true" strokeweight=".5pt" strokecolor="#20bcbd">
                <v:path arrowok="t"/>
              </v:shape>
            </v:group>
            <v:group style="position:absolute;left:3821;top:721;width:2;height:39" coordorigin="3821,721" coordsize="2,39">
              <v:shape style="position:absolute;left:3821;top:721;width:2;height:39" coordorigin="3821,721" coordsize="0,39" path="m3821,721l3821,759e" filled="false" stroked="true" strokeweight=".5pt" strokecolor="#20bcbd">
                <v:path arrowok="t"/>
              </v:shape>
            </v:group>
            <v:group style="position:absolute;left:3742;top:739;width:79;height:2" coordorigin="3742,739" coordsize="79,2">
              <v:shape style="position:absolute;left:3742;top:739;width:79;height:2" coordorigin="3742,739" coordsize="79,0" path="m3742,739l3821,739e" filled="false" stroked="true" strokeweight=".5pt" strokecolor="#20bcbd">
                <v:path arrowok="t"/>
              </v:shape>
            </v:group>
            <v:group style="position:absolute;left:3742;top:721;width:2;height:39" coordorigin="3742,721" coordsize="2,39">
              <v:shape style="position:absolute;left:3742;top:721;width:2;height:39" coordorigin="3742,721" coordsize="0,39" path="m3742,721l3742,759e" filled="false" stroked="true" strokeweight=".5pt" strokecolor="#20bcbd">
                <v:path arrowok="t"/>
              </v:shape>
            </v:group>
            <v:group style="position:absolute;left:3526;top:857;width:2;height:39" coordorigin="3526,857" coordsize="2,39">
              <v:shape style="position:absolute;left:3526;top:857;width:2;height:39" coordorigin="3526,857" coordsize="0,39" path="m3526,857l3526,896e" filled="false" stroked="true" strokeweight=".5pt" strokecolor="#20bcbd">
                <v:path arrowok="t"/>
              </v:shape>
            </v:group>
            <v:group style="position:absolute;left:3464;top:876;width:63;height:2" coordorigin="3464,876" coordsize="63,2">
              <v:shape style="position:absolute;left:3464;top:876;width:63;height:2" coordorigin="3464,876" coordsize="63,0" path="m3464,876l3526,876e" filled="false" stroked="true" strokeweight=".5pt" strokecolor="#20bcbd">
                <v:path arrowok="t"/>
              </v:shape>
            </v:group>
            <v:group style="position:absolute;left:3464;top:857;width:2;height:39" coordorigin="3464,857" coordsize="2,39">
              <v:shape style="position:absolute;left:3464;top:857;width:2;height:39" coordorigin="3464,857" coordsize="0,39" path="m3464,857l3464,896e" filled="false" stroked="true" strokeweight=".5pt" strokecolor="#20bcbd">
                <v:path arrowok="t"/>
              </v:shape>
            </v:group>
            <v:group style="position:absolute;left:3245;top:1104;width:2;height:38" coordorigin="3245,1104" coordsize="2,38">
              <v:shape style="position:absolute;left:3245;top:1104;width:2;height:38" coordorigin="3245,1104" coordsize="0,38" path="m3245,1104l3245,1142e" filled="false" stroked="true" strokeweight=".5pt" strokecolor="#20bcbd">
                <v:path arrowok="t"/>
              </v:shape>
            </v:group>
            <v:group style="position:absolute;left:3196;top:1123;width:50;height:2" coordorigin="3196,1123" coordsize="50,2">
              <v:shape style="position:absolute;left:3196;top:1123;width:50;height:2" coordorigin="3196,1123" coordsize="50,0" path="m3196,1123l3245,1123e" filled="false" stroked="true" strokeweight=".5pt" strokecolor="#20bcbd">
                <v:path arrowok="t"/>
              </v:shape>
            </v:group>
            <v:group style="position:absolute;left:3196;top:1104;width:2;height:38" coordorigin="3196,1104" coordsize="2,38">
              <v:shape style="position:absolute;left:3196;top:1104;width:2;height:38" coordorigin="3196,1104" coordsize="0,38" path="m3196,1104l3196,1142e" filled="false" stroked="true" strokeweight=".5pt" strokecolor="#20bcbd">
                <v:path arrowok="t"/>
              </v:shape>
            </v:group>
            <v:group style="position:absolute;left:3138;top:1171;width:2;height:38" coordorigin="3138,1171" coordsize="2,38">
              <v:shape style="position:absolute;left:3138;top:1171;width:2;height:38" coordorigin="3138,1171" coordsize="0,38" path="m3138,1171l3138,1208e" filled="false" stroked="true" strokeweight=".5pt" strokecolor="#20bcbd">
                <v:path arrowok="t"/>
              </v:shape>
            </v:group>
            <v:group style="position:absolute;left:3094;top:1190;width:44;height:2" coordorigin="3094,1190" coordsize="44,2">
              <v:shape style="position:absolute;left:3094;top:1190;width:44;height:2" coordorigin="3094,1190" coordsize="44,0" path="m3094,1190l3138,1190e" filled="false" stroked="true" strokeweight=".5pt" strokecolor="#20bcbd">
                <v:path arrowok="t"/>
              </v:shape>
            </v:group>
            <v:group style="position:absolute;left:3094;top:1171;width:2;height:38" coordorigin="3094,1171" coordsize="2,38">
              <v:shape style="position:absolute;left:3094;top:1171;width:2;height:38" coordorigin="3094,1171" coordsize="0,38" path="m3094,1171l3094,1208e" filled="false" stroked="true" strokeweight=".5pt" strokecolor="#20bcbd">
                <v:path arrowok="t"/>
              </v:shape>
            </v:group>
            <v:group style="position:absolute;left:3069;top:1256;width:2;height:39" coordorigin="3069,1256" coordsize="2,39">
              <v:shape style="position:absolute;left:3069;top:1256;width:2;height:39" coordorigin="3069,1256" coordsize="0,39" path="m3069,1256l3069,1295e" filled="false" stroked="true" strokeweight=".5pt" strokecolor="#20bcbd">
                <v:path arrowok="t"/>
              </v:shape>
            </v:group>
            <v:group style="position:absolute;left:2992;top:1276;width:77;height:2" coordorigin="2992,1276" coordsize="77,2">
              <v:shape style="position:absolute;left:2992;top:1276;width:77;height:2" coordorigin="2992,1276" coordsize="77,0" path="m2992,1276l3069,1276e" filled="false" stroked="true" strokeweight=".5pt" strokecolor="#20bcbd">
                <v:path arrowok="t"/>
              </v:shape>
            </v:group>
            <v:group style="position:absolute;left:2992;top:1256;width:2;height:39" coordorigin="2992,1256" coordsize="2,39">
              <v:shape style="position:absolute;left:2992;top:1256;width:2;height:39" coordorigin="2992,1256" coordsize="0,39" path="m2992,1256l2992,1295e" filled="false" stroked="true" strokeweight=".5pt" strokecolor="#20bcbd">
                <v:path arrowok="t"/>
              </v:shape>
            </v:group>
            <v:group style="position:absolute;left:2949;top:1375;width:2;height:39" coordorigin="2949,1375" coordsize="2,39">
              <v:shape style="position:absolute;left:2949;top:1375;width:2;height:39" coordorigin="2949,1375" coordsize="0,39" path="m2949,1375l2949,1413e" filled="false" stroked="true" strokeweight=".5pt" strokecolor="#20bcbd">
                <v:path arrowok="t"/>
              </v:shape>
            </v:group>
            <v:group style="position:absolute;left:2914;top:1394;width:35;height:2" coordorigin="2914,1394" coordsize="35,2">
              <v:shape style="position:absolute;left:2914;top:1394;width:35;height:2" coordorigin="2914,1394" coordsize="35,0" path="m2914,1394l2949,1394e" filled="false" stroked="true" strokeweight=".5pt" strokecolor="#20bcbd">
                <v:path arrowok="t"/>
              </v:shape>
            </v:group>
            <v:group style="position:absolute;left:2914;top:1375;width:2;height:39" coordorigin="2914,1375" coordsize="2,39">
              <v:shape style="position:absolute;left:2914;top:1375;width:2;height:39" coordorigin="2914,1375" coordsize="0,39" path="m2914,1375l2914,1413e" filled="false" stroked="true" strokeweight=".5pt" strokecolor="#20bcbd">
                <v:path arrowok="t"/>
              </v:shape>
            </v:group>
            <v:group style="position:absolute;left:2807;top:1593;width:2;height:39" coordorigin="2807,1593" coordsize="2,39">
              <v:shape style="position:absolute;left:2807;top:1593;width:2;height:39" coordorigin="2807,1593" coordsize="0,39" path="m2807,1593l2807,1632e" filled="false" stroked="true" strokeweight=".5pt" strokecolor="#20bcbd">
                <v:path arrowok="t"/>
              </v:shape>
            </v:group>
            <v:group style="position:absolute;left:2773;top:1612;width:34;height:2" coordorigin="2773,1612" coordsize="34,2">
              <v:shape style="position:absolute;left:2773;top:1612;width:34;height:2" coordorigin="2773,1612" coordsize="34,0" path="m2773,1612l2807,1612e" filled="false" stroked="true" strokeweight=".5pt" strokecolor="#20bcbd">
                <v:path arrowok="t"/>
              </v:shape>
            </v:group>
            <v:group style="position:absolute;left:2773;top:1593;width:2;height:39" coordorigin="2773,1593" coordsize="2,39">
              <v:shape style="position:absolute;left:2773;top:1593;width:2;height:39" coordorigin="2773,1593" coordsize="0,39" path="m2773,1593l2773,1632e" filled="false" stroked="true" strokeweight=".5pt" strokecolor="#20bcbd">
                <v:path arrowok="t"/>
              </v:shape>
            </v:group>
            <v:group style="position:absolute;left:2676;top:1821;width:2;height:39" coordorigin="2676,1821" coordsize="2,39">
              <v:shape style="position:absolute;left:2676;top:1821;width:2;height:39" coordorigin="2676,1821" coordsize="0,39" path="m2676,1821l2676,1859e" filled="false" stroked="true" strokeweight=".5pt" strokecolor="#20bcbd">
                <v:path arrowok="t"/>
              </v:shape>
            </v:group>
            <v:group style="position:absolute;left:2654;top:1840;width:22;height:2" coordorigin="2654,1840" coordsize="22,2">
              <v:shape style="position:absolute;left:2654;top:1840;width:22;height:2" coordorigin="2654,1840" coordsize="22,0" path="m2654,1840l2676,1840e" filled="false" stroked="true" strokeweight=".5pt" strokecolor="#20bcbd">
                <v:path arrowok="t"/>
              </v:shape>
            </v:group>
            <v:group style="position:absolute;left:2654;top:1821;width:2;height:39" coordorigin="2654,1821" coordsize="2,39">
              <v:shape style="position:absolute;left:2654;top:1821;width:2;height:39" coordorigin="2654,1821" coordsize="0,39" path="m2654,1821l2654,1859e" filled="false" stroked="true" strokeweight=".5pt" strokecolor="#20bcbd">
                <v:path arrowok="t"/>
              </v:shape>
            </v:group>
            <v:group style="position:absolute;left:2585;top:1982;width:2;height:39" coordorigin="2585,1982" coordsize="2,39">
              <v:shape style="position:absolute;left:2585;top:1982;width:2;height:39" coordorigin="2585,1982" coordsize="0,39" path="m2585,1982l2585,2021e" filled="false" stroked="true" strokeweight=".5pt" strokecolor="#20bcbd">
                <v:path arrowok="t"/>
              </v:shape>
            </v:group>
            <v:group style="position:absolute;left:2567;top:2002;width:18;height:2" coordorigin="2567,2002" coordsize="18,2">
              <v:shape style="position:absolute;left:2567;top:2002;width:18;height:2" coordorigin="2567,2002" coordsize="18,0" path="m2567,2002l2585,2002e" filled="false" stroked="true" strokeweight=".5pt" strokecolor="#20bcbd">
                <v:path arrowok="t"/>
              </v:shape>
            </v:group>
            <v:group style="position:absolute;left:2567;top:1982;width:2;height:39" coordorigin="2567,1982" coordsize="2,39">
              <v:shape style="position:absolute;left:2567;top:1982;width:2;height:39" coordorigin="2567,1982" coordsize="0,39" path="m2567,1982l2567,2021e" filled="false" stroked="true" strokeweight=".5pt" strokecolor="#20bcbd">
                <v:path arrowok="t"/>
              </v:shape>
            </v:group>
            <v:group style="position:absolute;left:2509;top:2153;width:2;height:39" coordorigin="2509,2153" coordsize="2,39">
              <v:shape style="position:absolute;left:2509;top:2153;width:2;height:39" coordorigin="2509,2153" coordsize="0,39" path="m2509,2153l2509,2191e" filled="false" stroked="true" strokeweight=".5pt" strokecolor="#20bcbd">
                <v:path arrowok="t"/>
              </v:shape>
            </v:group>
            <v:group style="position:absolute;left:2495;top:2153;width:2;height:39" coordorigin="2495,2153" coordsize="2,39">
              <v:shape style="position:absolute;left:2495;top:2153;width:2;height:39" coordorigin="2495,2153" coordsize="0,39" path="m2495,2153l2495,2191e" filled="false" stroked="true" strokeweight=".5pt" strokecolor="#20bcbd">
                <v:path arrowok="t"/>
              </v:shape>
            </v:group>
            <v:group style="position:absolute;left:2443;top:2372;width:2;height:38" coordorigin="2443,2372" coordsize="2,38">
              <v:shape style="position:absolute;left:2443;top:2372;width:2;height:38" coordorigin="2443,2372" coordsize="0,38" path="m2443,2372l2443,2410e" filled="false" stroked="true" strokeweight=".5pt" strokecolor="#20bcbd">
                <v:path arrowok="t"/>
              </v:shape>
            </v:group>
            <v:group style="position:absolute;left:2421;top:2391;width:22;height:2" coordorigin="2421,2391" coordsize="22,2">
              <v:shape style="position:absolute;left:2421;top:2391;width:22;height:2" coordorigin="2421,2391" coordsize="22,0" path="m2421,2391l2443,2391e" filled="false" stroked="true" strokeweight=".5pt" strokecolor="#20bcbd">
                <v:path arrowok="t"/>
              </v:shape>
            </v:group>
            <v:group style="position:absolute;left:2421;top:2372;width:2;height:38" coordorigin="2421,2372" coordsize="2,38">
              <v:shape style="position:absolute;left:2421;top:2372;width:2;height:38" coordorigin="2421,2372" coordsize="0,38" path="m2421,2372l2421,2410e" filled="false" stroked="true" strokeweight=".5pt" strokecolor="#20bcbd">
                <v:path arrowok="t"/>
              </v:shape>
            </v:group>
            <v:group style="position:absolute;left:5290;top:885;width:10;height:2" coordorigin="5290,885" coordsize="10,2">
              <v:shape style="position:absolute;left:5290;top:885;width:10;height:2" coordorigin="5290,885" coordsize="10,0" path="m5290,885l5300,885e" filled="false" stroked="true" strokeweight=".733pt" strokecolor="#a54198">
                <v:path arrowok="t"/>
              </v:shape>
            </v:group>
            <v:group style="position:absolute;left:5143;top:885;width:152;height:2" coordorigin="5143,885" coordsize="152,2">
              <v:shape style="position:absolute;left:5143;top:885;width:152;height:2" coordorigin="5143,885" coordsize="152,0" path="m5143,885l5295,885e" filled="false" stroked="true" strokeweight=".5pt" strokecolor="#a54198">
                <v:path arrowok="t"/>
              </v:shape>
            </v:group>
            <v:group style="position:absolute;left:5138;top:885;width:10;height:2" coordorigin="5138,885" coordsize="10,2">
              <v:shape style="position:absolute;left:5138;top:885;width:10;height:2" coordorigin="5138,885" coordsize="10,0" path="m5138,885l5148,885e" filled="false" stroked="true" strokeweight=".733pt" strokecolor="#a54198">
                <v:path arrowok="t"/>
              </v:shape>
            </v:group>
            <v:group style="position:absolute;left:4943;top:922;width:10;height:2" coordorigin="4943,922" coordsize="10,2">
              <v:shape style="position:absolute;left:4943;top:922;width:10;height:2" coordorigin="4943,922" coordsize="10,0" path="m4943,922l4953,922e" filled="false" stroked="true" strokeweight=".731pt" strokecolor="#a54198">
                <v:path arrowok="t"/>
              </v:shape>
            </v:group>
            <v:group style="position:absolute;left:4785;top:922;width:163;height:2" coordorigin="4785,922" coordsize="163,2">
              <v:shape style="position:absolute;left:4785;top:922;width:163;height:2" coordorigin="4785,922" coordsize="163,0" path="m4785,922l4948,922e" filled="false" stroked="true" strokeweight=".5pt" strokecolor="#a54198">
                <v:path arrowok="t"/>
              </v:shape>
            </v:group>
            <v:group style="position:absolute;left:4780;top:922;width:10;height:2" coordorigin="4780,922" coordsize="10,2">
              <v:shape style="position:absolute;left:4780;top:922;width:10;height:2" coordorigin="4780,922" coordsize="10,0" path="m4780,922l4790,922e" filled="false" stroked="true" strokeweight=".731pt" strokecolor="#a54198">
                <v:path arrowok="t"/>
              </v:shape>
            </v:group>
            <v:group style="position:absolute;left:4592;top:982;width:10;height:2" coordorigin="4592,982" coordsize="10,2">
              <v:shape style="position:absolute;left:4592;top:982;width:10;height:2" coordorigin="4592,982" coordsize="10,0" path="m4592,982l4602,982e" filled="false" stroked="true" strokeweight=".732pt" strokecolor="#a54198">
                <v:path arrowok="t"/>
              </v:shape>
            </v:group>
            <v:group style="position:absolute;left:4480;top:982;width:117;height:2" coordorigin="4480,982" coordsize="117,2">
              <v:shape style="position:absolute;left:4480;top:982;width:117;height:2" coordorigin="4480,982" coordsize="117,0" path="m4480,982l4597,982e" filled="false" stroked="true" strokeweight=".5pt" strokecolor="#a54198">
                <v:path arrowok="t"/>
              </v:shape>
            </v:group>
            <v:group style="position:absolute;left:4475;top:982;width:10;height:2" coordorigin="4475,982" coordsize="10,2">
              <v:shape style="position:absolute;left:4475;top:982;width:10;height:2" coordorigin="4475,982" coordsize="10,0" path="m4475,982l4485,982e" filled="false" stroked="true" strokeweight=".732pt" strokecolor="#a54198">
                <v:path arrowok="t"/>
              </v:shape>
            </v:group>
            <v:group style="position:absolute;left:4440;top:1082;width:10;height:2" coordorigin="4440,1082" coordsize="10,2">
              <v:shape style="position:absolute;left:4440;top:1082;width:10;height:2" coordorigin="4440,1082" coordsize="10,0" path="m4440,1082l4450,1082e" filled="false" stroked="true" strokeweight=".732pt" strokecolor="#a54198">
                <v:path arrowok="t"/>
              </v:shape>
            </v:group>
            <v:group style="position:absolute;left:4336;top:1082;width:110;height:2" coordorigin="4336,1082" coordsize="110,2">
              <v:shape style="position:absolute;left:4336;top:1082;width:110;height:2" coordorigin="4336,1082" coordsize="110,0" path="m4336,1082l4445,1082e" filled="false" stroked="true" strokeweight=".5pt" strokecolor="#a54198">
                <v:path arrowok="t"/>
              </v:shape>
            </v:group>
            <v:group style="position:absolute;left:4331;top:1082;width:10;height:2" coordorigin="4331,1082" coordsize="10,2">
              <v:shape style="position:absolute;left:4331;top:1082;width:10;height:2" coordorigin="4331,1082" coordsize="10,0" path="m4331,1082l4341,1082e" filled="false" stroked="true" strokeweight=".732pt" strokecolor="#a54198">
                <v:path arrowok="t"/>
              </v:shape>
            </v:group>
            <v:group style="position:absolute;left:4291;top:1023;width:10;height:2" coordorigin="4291,1023" coordsize="10,2">
              <v:shape style="position:absolute;left:4291;top:1023;width:10;height:2" coordorigin="4291,1023" coordsize="10,0" path="m4291,1023l4301,1023e" filled="false" stroked="true" strokeweight=".733pt" strokecolor="#a54198">
                <v:path arrowok="t"/>
              </v:shape>
            </v:group>
            <v:group style="position:absolute;left:4181;top:1022;width:115;height:2" coordorigin="4181,1022" coordsize="115,2">
              <v:shape style="position:absolute;left:4181;top:1022;width:115;height:2" coordorigin="4181,1022" coordsize="115,0" path="m4181,1022l4296,1022e" filled="false" stroked="true" strokeweight=".5pt" strokecolor="#a54198">
                <v:path arrowok="t"/>
              </v:shape>
            </v:group>
            <v:group style="position:absolute;left:4176;top:1023;width:10;height:2" coordorigin="4176,1023" coordsize="10,2">
              <v:shape style="position:absolute;left:4176;top:1023;width:10;height:2" coordorigin="4176,1023" coordsize="10,0" path="m4176,1023l4186,1023e" filled="false" stroked="true" strokeweight=".733pt" strokecolor="#a54198">
                <v:path arrowok="t"/>
              </v:shape>
            </v:group>
            <v:group style="position:absolute;left:4158;top:1106;width:10;height:2" coordorigin="4158,1106" coordsize="10,2">
              <v:shape style="position:absolute;left:4158;top:1106;width:10;height:2" coordorigin="4158,1106" coordsize="10,0" path="m4158,1106l4168,1106e" filled="false" stroked="true" strokeweight=".73pt" strokecolor="#a54198">
                <v:path arrowok="t"/>
              </v:shape>
            </v:group>
            <v:group style="position:absolute;left:4069;top:1106;width:94;height:2" coordorigin="4069,1106" coordsize="94,2">
              <v:shape style="position:absolute;left:4069;top:1106;width:94;height:2" coordorigin="4069,1106" coordsize="94,0" path="m4069,1106l4163,1106e" filled="false" stroked="true" strokeweight=".5pt" strokecolor="#a54198">
                <v:path arrowok="t"/>
              </v:shape>
            </v:group>
            <v:group style="position:absolute;left:4064;top:1106;width:10;height:2" coordorigin="4064,1106" coordsize="10,2">
              <v:shape style="position:absolute;left:4064;top:1106;width:10;height:2" coordorigin="4064,1106" coordsize="10,0" path="m4064,1106l4074,1106e" filled="false" stroked="true" strokeweight=".73pt" strokecolor="#a54198">
                <v:path arrowok="t"/>
              </v:shape>
            </v:group>
            <v:group style="position:absolute;left:3915;top:1165;width:10;height:2" coordorigin="3915,1165" coordsize="10,2">
              <v:shape style="position:absolute;left:3915;top:1165;width:10;height:2" coordorigin="3915,1165" coordsize="10,0" path="m3915,1165l3925,1165e" filled="false" stroked="true" strokeweight=".732pt" strokecolor="#a54198">
                <v:path arrowok="t"/>
              </v:shape>
            </v:group>
            <v:group style="position:absolute;left:3794;top:1165;width:127;height:2" coordorigin="3794,1165" coordsize="127,2">
              <v:shape style="position:absolute;left:3794;top:1165;width:127;height:2" coordorigin="3794,1165" coordsize="127,0" path="m3794,1165l3920,1165e" filled="false" stroked="true" strokeweight=".5pt" strokecolor="#a54198">
                <v:path arrowok="t"/>
              </v:shape>
            </v:group>
            <v:group style="position:absolute;left:3789;top:1165;width:10;height:2" coordorigin="3789,1165" coordsize="10,2">
              <v:shape style="position:absolute;left:3789;top:1165;width:10;height:2" coordorigin="3789,1165" coordsize="10,0" path="m3789,1165l3799,1165e" filled="false" stroked="true" strokeweight=".732pt" strokecolor="#a54198">
                <v:path arrowok="t"/>
              </v:shape>
            </v:group>
            <v:group style="position:absolute;left:3682;top:1274;width:10;height:2" coordorigin="3682,1274" coordsize="10,2">
              <v:shape style="position:absolute;left:3682;top:1274;width:10;height:2" coordorigin="3682,1274" coordsize="10,0" path="m3682,1274l3692,1274e" filled="false" stroked="true" strokeweight=".732pt" strokecolor="#a54198">
                <v:path arrowok="t"/>
              </v:shape>
            </v:group>
            <v:group style="position:absolute;left:3616;top:1274;width:72;height:2" coordorigin="3616,1274" coordsize="72,2">
              <v:shape style="position:absolute;left:3616;top:1274;width:72;height:2" coordorigin="3616,1274" coordsize="72,0" path="m3616,1274l3687,1274e" filled="false" stroked="true" strokeweight=".5pt" strokecolor="#a54198">
                <v:path arrowok="t"/>
              </v:shape>
            </v:group>
            <v:group style="position:absolute;left:3611;top:1274;width:10;height:2" coordorigin="3611,1274" coordsize="10,2">
              <v:shape style="position:absolute;left:3611;top:1274;width:10;height:2" coordorigin="3611,1274" coordsize="10,0" path="m3611,1274l3621,1274e" filled="false" stroked="true" strokeweight=".732pt" strokecolor="#a54198">
                <v:path arrowok="t"/>
              </v:shape>
            </v:group>
            <v:group style="position:absolute;left:3475;top:1371;width:10;height:2" coordorigin="3475,1371" coordsize="10,2">
              <v:shape style="position:absolute;left:3475;top:1371;width:10;height:2" coordorigin="3475,1371" coordsize="10,0" path="m3475,1371l3485,1371e" filled="false" stroked="true" strokeweight=".732pt" strokecolor="#a54198">
                <v:path arrowok="t"/>
              </v:shape>
            </v:group>
            <v:group style="position:absolute;left:3367;top:1371;width:113;height:2" coordorigin="3367,1371" coordsize="113,2">
              <v:shape style="position:absolute;left:3367;top:1371;width:113;height:2" coordorigin="3367,1371" coordsize="113,0" path="m3367,1371l3480,1371e" filled="false" stroked="true" strokeweight=".5pt" strokecolor="#a54198">
                <v:path arrowok="t"/>
              </v:shape>
            </v:group>
            <v:group style="position:absolute;left:3362;top:1371;width:10;height:2" coordorigin="3362,1371" coordsize="10,2">
              <v:shape style="position:absolute;left:3362;top:1371;width:10;height:2" coordorigin="3362,1371" coordsize="10,0" path="m3362,1371l3372,1371e" filled="false" stroked="true" strokeweight=".732pt" strokecolor="#a54198">
                <v:path arrowok="t"/>
              </v:shape>
            </v:group>
            <v:group style="position:absolute;left:3286;top:1448;width:10;height:2" coordorigin="3286,1448" coordsize="10,2">
              <v:shape style="position:absolute;left:3286;top:1448;width:10;height:2" coordorigin="3286,1448" coordsize="10,0" path="m3286,1448l3296,1448e" filled="false" stroked="true" strokeweight=".729pt" strokecolor="#a54198">
                <v:path arrowok="t"/>
              </v:shape>
            </v:group>
            <v:group style="position:absolute;left:3239;top:1448;width:53;height:2" coordorigin="3239,1448" coordsize="53,2">
              <v:shape style="position:absolute;left:3239;top:1448;width:53;height:2" coordorigin="3239,1448" coordsize="53,0" path="m3239,1448l3291,1448e" filled="false" stroked="true" strokeweight=".5pt" strokecolor="#a54198">
                <v:path arrowok="t"/>
              </v:shape>
            </v:group>
            <v:group style="position:absolute;left:3234;top:1448;width:10;height:2" coordorigin="3234,1448" coordsize="10,2">
              <v:shape style="position:absolute;left:3234;top:1448;width:10;height:2" coordorigin="3234,1448" coordsize="10,0" path="m3234,1448l3244,1448e" filled="false" stroked="true" strokeweight=".729pt" strokecolor="#a54198">
                <v:path arrowok="t"/>
              </v:shape>
            </v:group>
            <v:group style="position:absolute;left:3110;top:1619;width:10;height:2" coordorigin="3110,1619" coordsize="10,2">
              <v:shape style="position:absolute;left:3110;top:1619;width:10;height:2" coordorigin="3110,1619" coordsize="10,0" path="m3110,1619l3120,1619e" filled="false" stroked="true" strokeweight=".734pt" strokecolor="#a54198">
                <v:path arrowok="t"/>
              </v:shape>
            </v:group>
            <v:group style="position:absolute;left:3052;top:1619;width:63;height:2" coordorigin="3052,1619" coordsize="63,2">
              <v:shape style="position:absolute;left:3052;top:1619;width:63;height:2" coordorigin="3052,1619" coordsize="63,0" path="m3052,1619l3115,1619e" filled="false" stroked="true" strokeweight=".5pt" strokecolor="#a54198">
                <v:path arrowok="t"/>
              </v:shape>
            </v:group>
            <v:group style="position:absolute;left:3047;top:1619;width:10;height:2" coordorigin="3047,1619" coordsize="10,2">
              <v:shape style="position:absolute;left:3047;top:1619;width:10;height:2" coordorigin="3047,1619" coordsize="10,0" path="m3047,1619l3057,1619e" filled="false" stroked="true" strokeweight=".734pt" strokecolor="#a54198">
                <v:path arrowok="t"/>
              </v:shape>
            </v:group>
            <v:group style="position:absolute;left:5181;top:1920;width:10;height:2" coordorigin="5181,1920" coordsize="10,2">
              <v:shape style="position:absolute;left:5181;top:1920;width:10;height:2" coordorigin="5181,1920" coordsize="10,0" path="m5181,1920l5191,1920e" filled="false" stroked="true" strokeweight=".469pt" strokecolor="#231f20">
                <v:path arrowok="t"/>
              </v:shape>
            </v:group>
            <v:group style="position:absolute;left:5042;top:1921;width:145;height:2" coordorigin="5042,1921" coordsize="145,2">
              <v:shape style="position:absolute;left:5042;top:1921;width:145;height:2" coordorigin="5042,1921" coordsize="145,0" path="m5042,1921l5186,1921e" filled="false" stroked="true" strokeweight=".5pt" strokecolor="#231f20">
                <v:path arrowok="t"/>
              </v:shape>
            </v:group>
            <v:group style="position:absolute;left:5037;top:1920;width:10;height:2" coordorigin="5037,1920" coordsize="10,2">
              <v:shape style="position:absolute;left:5037;top:1920;width:10;height:2" coordorigin="5037,1920" coordsize="10,0" path="m5037,1920l5047,1920e" filled="false" stroked="true" strokeweight=".469pt" strokecolor="#231f20">
                <v:path arrowok="t"/>
              </v:shape>
            </v:group>
            <v:group style="position:absolute;left:4820;top:1886;width:10;height:2" coordorigin="4820,1886" coordsize="10,2">
              <v:shape style="position:absolute;left:4820;top:1886;width:10;height:2" coordorigin="4820,1886" coordsize="10,0" path="m4820,1886l4830,1886e" filled="false" stroked="true" strokeweight=".469pt" strokecolor="#231f20">
                <v:path arrowok="t"/>
              </v:shape>
            </v:group>
            <v:group style="position:absolute;left:4698;top:1886;width:127;height:2" coordorigin="4698,1886" coordsize="127,2">
              <v:shape style="position:absolute;left:4698;top:1886;width:127;height:2" coordorigin="4698,1886" coordsize="127,0" path="m4698,1886l4825,1886e" filled="false" stroked="true" strokeweight=".5pt" strokecolor="#231f20">
                <v:path arrowok="t"/>
              </v:shape>
            </v:group>
            <v:group style="position:absolute;left:4693;top:1886;width:10;height:2" coordorigin="4693,1886" coordsize="10,2">
              <v:shape style="position:absolute;left:4693;top:1886;width:10;height:2" coordorigin="4693,1886" coordsize="10,0" path="m4693,1886l4703,1886e" filled="false" stroked="true" strokeweight=".469pt" strokecolor="#231f20">
                <v:path arrowok="t"/>
              </v:shape>
            </v:group>
            <v:group style="position:absolute;left:4499;top:1930;width:10;height:2" coordorigin="4499,1930" coordsize="10,2">
              <v:shape style="position:absolute;left:4499;top:1930;width:10;height:2" coordorigin="4499,1930" coordsize="10,0" path="m4499,1930l4509,1930e" filled="false" stroked="true" strokeweight=".473pt" strokecolor="#231f20">
                <v:path arrowok="t"/>
              </v:shape>
            </v:group>
            <v:group style="position:absolute;left:4392;top:1930;width:112;height:2" coordorigin="4392,1930" coordsize="112,2">
              <v:shape style="position:absolute;left:4392;top:1930;width:112;height:2" coordorigin="4392,1930" coordsize="112,0" path="m4392,1930l4504,1930e" filled="false" stroked="true" strokeweight=".5pt" strokecolor="#231f20">
                <v:path arrowok="t"/>
              </v:shape>
            </v:group>
            <v:group style="position:absolute;left:4387;top:1930;width:10;height:2" coordorigin="4387,1930" coordsize="10,2">
              <v:shape style="position:absolute;left:4387;top:1930;width:10;height:2" coordorigin="4387,1930" coordsize="10,0" path="m4387,1930l4397,1930e" filled="false" stroked="true" strokeweight=".473pt" strokecolor="#231f20">
                <v:path arrowok="t"/>
              </v:shape>
            </v:group>
            <v:group style="position:absolute;left:4199;top:1984;width:10;height:2" coordorigin="4199,1984" coordsize="10,2">
              <v:shape style="position:absolute;left:4199;top:1984;width:10;height:2" coordorigin="4199,1984" coordsize="10,0" path="m4199,1984l4209,1984e" filled="false" stroked="true" strokeweight=".472pt" strokecolor="#231f20">
                <v:path arrowok="t"/>
              </v:shape>
            </v:group>
            <v:group style="position:absolute;left:4107;top:1985;width:98;height:2" coordorigin="4107,1985" coordsize="98,2">
              <v:shape style="position:absolute;left:4107;top:1985;width:98;height:2" coordorigin="4107,1985" coordsize="98,0" path="m4107,1985l4204,1985e" filled="false" stroked="true" strokeweight=".5pt" strokecolor="#231f20">
                <v:path arrowok="t"/>
              </v:shape>
            </v:group>
            <v:group style="position:absolute;left:4102;top:1984;width:10;height:2" coordorigin="4102,1984" coordsize="10,2">
              <v:shape style="position:absolute;left:4102;top:1984;width:10;height:2" coordorigin="4102,1984" coordsize="10,0" path="m4102,1984l4112,1984e" filled="false" stroked="true" strokeweight=".472pt" strokecolor="#231f20">
                <v:path arrowok="t"/>
              </v:shape>
            </v:group>
            <v:group style="position:absolute;left:3964;top:2028;width:10;height:2" coordorigin="3964,2028" coordsize="10,2">
              <v:shape style="position:absolute;left:3964;top:2028;width:10;height:2" coordorigin="3964,2028" coordsize="10,0" path="m3964,2028l3974,2028e" filled="false" stroked="true" strokeweight=".47pt" strokecolor="#231f20">
                <v:path arrowok="t"/>
              </v:shape>
            </v:group>
            <v:group style="position:absolute;left:3846;top:2027;width:124;height:2" coordorigin="3846,2027" coordsize="124,2">
              <v:shape style="position:absolute;left:3846;top:2027;width:124;height:2" coordorigin="3846,2027" coordsize="124,0" path="m3846,2027l3969,2027e" filled="false" stroked="true" strokeweight=".5pt" strokecolor="#231f20">
                <v:path arrowok="t"/>
              </v:shape>
            </v:group>
            <v:group style="position:absolute;left:3841;top:2028;width:10;height:2" coordorigin="3841,2028" coordsize="10,2">
              <v:shape style="position:absolute;left:3841;top:2028;width:10;height:2" coordorigin="3841,2028" coordsize="10,0" path="m3841,2028l3851,2028e" filled="false" stroked="true" strokeweight=".47pt" strokecolor="#231f20">
                <v:path arrowok="t"/>
              </v:shape>
            </v:group>
            <v:group style="position:absolute;left:3698;top:2096;width:10;height:2" coordorigin="3698,2096" coordsize="10,2">
              <v:shape style="position:absolute;left:3698;top:2096;width:10;height:2" coordorigin="3698,2096" coordsize="10,0" path="m3698,2096l3708,2096e" filled="false" stroked="true" strokeweight=".47pt" strokecolor="#231f20">
                <v:path arrowok="t"/>
              </v:shape>
            </v:group>
            <v:group style="position:absolute;left:3632;top:2096;width:72;height:2" coordorigin="3632,2096" coordsize="72,2">
              <v:shape style="position:absolute;left:3632;top:2096;width:72;height:2" coordorigin="3632,2096" coordsize="72,0" path="m3632,2096l3703,2096e" filled="false" stroked="true" strokeweight=".5pt" strokecolor="#231f20">
                <v:path arrowok="t"/>
              </v:shape>
            </v:group>
            <v:group style="position:absolute;left:3627;top:2096;width:10;height:2" coordorigin="3627,2096" coordsize="10,2">
              <v:shape style="position:absolute;left:3627;top:2096;width:10;height:2" coordorigin="3627,2096" coordsize="10,0" path="m3627,2096l3637,2096e" filled="false" stroked="true" strokeweight=".47pt" strokecolor="#231f20">
                <v:path arrowok="t"/>
              </v:shape>
            </v:group>
            <v:group style="position:absolute;left:3476;top:2175;width:10;height:2" coordorigin="3476,2175" coordsize="10,2">
              <v:shape style="position:absolute;left:3476;top:2175;width:10;height:2" coordorigin="3476,2175" coordsize="10,0" path="m3476,2175l3486,2175e" filled="false" stroked="true" strokeweight=".471pt" strokecolor="#231f20">
                <v:path arrowok="t"/>
              </v:shape>
            </v:group>
            <v:group style="position:absolute;left:3411;top:2175;width:70;height:2" coordorigin="3411,2175" coordsize="70,2">
              <v:shape style="position:absolute;left:3411;top:2175;width:70;height:2" coordorigin="3411,2175" coordsize="70,0" path="m3411,2175l3481,2175e" filled="false" stroked="true" strokeweight=".5pt" strokecolor="#231f20">
                <v:path arrowok="t"/>
              </v:shape>
            </v:group>
            <v:group style="position:absolute;left:3406;top:2175;width:10;height:2" coordorigin="3406,2175" coordsize="10,2">
              <v:shape style="position:absolute;left:3406;top:2175;width:10;height:2" coordorigin="3406,2175" coordsize="10,0" path="m3406,2175l3416,2175e" filled="false" stroked="true" strokeweight=".471pt" strokecolor="#231f20">
                <v:path arrowok="t"/>
              </v:shape>
            </v:group>
            <v:group style="position:absolute;left:3281;top:2254;width:10;height:2" coordorigin="3281,2254" coordsize="10,2">
              <v:shape style="position:absolute;left:3281;top:2254;width:10;height:2" coordorigin="3281,2254" coordsize="10,0" path="m3281,2254l3291,2254e" filled="false" stroked="true" strokeweight=".47pt" strokecolor="#231f20">
                <v:path arrowok="t"/>
              </v:shape>
            </v:group>
            <v:group style="position:absolute;left:3234;top:2254;width:53;height:2" coordorigin="3234,2254" coordsize="53,2">
              <v:shape style="position:absolute;left:3234;top:2254;width:53;height:2" coordorigin="3234,2254" coordsize="53,0" path="m3234,2254l3286,2254e" filled="false" stroked="true" strokeweight=".5pt" strokecolor="#231f20">
                <v:path arrowok="t"/>
              </v:shape>
            </v:group>
            <v:group style="position:absolute;left:3229;top:2254;width:10;height:2" coordorigin="3229,2254" coordsize="10,2">
              <v:shape style="position:absolute;left:3229;top:2254;width:10;height:2" coordorigin="3229,2254" coordsize="10,0" path="m3229,2254l3239,2254e" filled="false" stroked="true" strokeweight=".47pt" strokecolor="#231f20">
                <v:path arrowok="t"/>
              </v:shape>
            </v:group>
            <v:group style="position:absolute;left:3093;top:2359;width:10;height:2" coordorigin="3093,2359" coordsize="10,2">
              <v:shape style="position:absolute;left:3093;top:2359;width:10;height:2" coordorigin="3093,2359" coordsize="10,0" path="m3093,2359l3103,2359e" filled="false" stroked="true" strokeweight=".47pt" strokecolor="#231f20">
                <v:path arrowok="t"/>
              </v:shape>
            </v:group>
            <v:group style="position:absolute;left:3057;top:2359;width:41;height:2" coordorigin="3057,2359" coordsize="41,2">
              <v:shape style="position:absolute;left:3057;top:2359;width:41;height:2" coordorigin="3057,2359" coordsize="41,0" path="m3057,2359l3098,2359e" filled="false" stroked="true" strokeweight=".5pt" strokecolor="#231f20">
                <v:path arrowok="t"/>
              </v:shape>
            </v:group>
            <v:group style="position:absolute;left:3052;top:2359;width:10;height:2" coordorigin="3052,2359" coordsize="10,2">
              <v:shape style="position:absolute;left:3052;top:2359;width:10;height:2" coordorigin="3052,2359" coordsize="10,0" path="m3052,2359l3062,2359e" filled="false" stroked="true" strokeweight=".47pt" strokecolor="#231f20">
                <v:path arrowok="t"/>
              </v:shape>
            </v:group>
            <v:group style="position:absolute;left:3664;top:802;width:28;height:2" coordorigin="3664,802" coordsize="28,2">
              <v:shape style="position:absolute;left:3664;top:802;width:28;height:2" coordorigin="3664,802" coordsize="28,0" path="m3664,802l3691,802e" filled="false" stroked="true" strokeweight=".5pt" strokecolor="#eb2828">
                <v:path arrowok="t"/>
              </v:shape>
            </v:group>
            <v:group style="position:absolute;left:3664;top:427;width:28;height:2" coordorigin="3664,427" coordsize="28,2">
              <v:shape style="position:absolute;left:3664;top:427;width:28;height:2" coordorigin="3664,427" coordsize="28,0" path="m3664,427l3691,427e" filled="false" stroked="true" strokeweight=".5pt" strokecolor="#eb2828">
                <v:path arrowok="t"/>
              </v:shape>
            </v:group>
            <v:group style="position:absolute;left:3678;top:427;width:2;height:375" coordorigin="3678,427" coordsize="2,375">
              <v:shape style="position:absolute;left:3678;top:427;width:2;height:375" coordorigin="3678,427" coordsize="0,375" path="m3678,427l3678,802e" filled="false" stroked="true" strokeweight=".5pt" strokecolor="#eb2828">
                <v:path arrowok="t"/>
              </v:shape>
            </v:group>
            <v:group style="position:absolute;left:3451;top:944;width:28;height:2" coordorigin="3451,944" coordsize="28,2">
              <v:shape style="position:absolute;left:3451;top:944;width:28;height:2" coordorigin="3451,944" coordsize="28,0" path="m3451,944l3478,944e" filled="false" stroked="true" strokeweight=".5pt" strokecolor="#eb2828">
                <v:path arrowok="t"/>
              </v:shape>
            </v:group>
            <v:group style="position:absolute;left:3451;top:587;width:28;height:2" coordorigin="3451,587" coordsize="28,2">
              <v:shape style="position:absolute;left:3451;top:587;width:28;height:2" coordorigin="3451,587" coordsize="28,0" path="m3451,587l3478,587e" filled="false" stroked="true" strokeweight=".5pt" strokecolor="#eb2828">
                <v:path arrowok="t"/>
              </v:shape>
            </v:group>
            <v:group style="position:absolute;left:3465;top:587;width:2;height:358" coordorigin="3465,587" coordsize="2,358">
              <v:shape style="position:absolute;left:3465;top:587;width:2;height:358" coordorigin="3465,587" coordsize="0,358" path="m3465,587l3465,944e" filled="false" stroked="true" strokeweight=".5pt" strokecolor="#eb2828">
                <v:path arrowok="t"/>
              </v:shape>
            </v:group>
            <v:group style="position:absolute;left:3136;top:1239;width:28;height:2" coordorigin="3136,1239" coordsize="28,2">
              <v:shape style="position:absolute;left:3136;top:1239;width:28;height:2" coordorigin="3136,1239" coordsize="28,0" path="m3136,1239l3163,1239e" filled="false" stroked="true" strokeweight=".5pt" strokecolor="#eb2828">
                <v:path arrowok="t"/>
              </v:shape>
            </v:group>
            <v:group style="position:absolute;left:3136;top:911;width:28;height:2" coordorigin="3136,911" coordsize="28,2">
              <v:shape style="position:absolute;left:3136;top:911;width:28;height:2" coordorigin="3136,911" coordsize="28,0" path="m3136,911l3163,911e" filled="false" stroked="true" strokeweight=".5pt" strokecolor="#eb2828">
                <v:path arrowok="t"/>
              </v:shape>
            </v:group>
            <v:group style="position:absolute;left:3149;top:911;width:2;height:328" coordorigin="3149,911" coordsize="2,328">
              <v:shape style="position:absolute;left:3149;top:911;width:2;height:328" coordorigin="3149,911" coordsize="0,328" path="m3149,911l3149,1239e" filled="false" stroked="true" strokeweight=".5pt" strokecolor="#eb2828">
                <v:path arrowok="t"/>
              </v:shape>
            </v:group>
            <v:group style="position:absolute;left:2948;top:1425;width:28;height:2" coordorigin="2948,1425" coordsize="28,2">
              <v:shape style="position:absolute;left:2948;top:1425;width:28;height:2" coordorigin="2948,1425" coordsize="28,0" path="m2948,1425l2975,1425e" filled="false" stroked="true" strokeweight=".5pt" strokecolor="#eb2828">
                <v:path arrowok="t"/>
              </v:shape>
            </v:group>
            <v:group style="position:absolute;left:2948;top:1113;width:28;height:2" coordorigin="2948,1113" coordsize="28,2">
              <v:shape style="position:absolute;left:2948;top:1113;width:28;height:2" coordorigin="2948,1113" coordsize="28,0" path="m2948,1113l2975,1113e" filled="false" stroked="true" strokeweight=".5pt" strokecolor="#eb2828">
                <v:path arrowok="t"/>
              </v:shape>
            </v:group>
            <v:group style="position:absolute;left:2961;top:1113;width:2;height:312" coordorigin="2961,1113" coordsize="2,312">
              <v:shape style="position:absolute;left:2961;top:1113;width:2;height:312" coordorigin="2961,1113" coordsize="0,312" path="m2961,1113l2961,1425e" filled="false" stroked="true" strokeweight=".5pt" strokecolor="#eb2828">
                <v:path arrowok="t"/>
              </v:shape>
            </v:group>
            <v:group style="position:absolute;left:2839;top:1549;width:28;height:2" coordorigin="2839,1549" coordsize="28,2">
              <v:shape style="position:absolute;left:2839;top:1549;width:28;height:2" coordorigin="2839,1549" coordsize="28,0" path="m2839,1549l2866,1549e" filled="false" stroked="true" strokeweight=".5pt" strokecolor="#eb2828">
                <v:path arrowok="t"/>
              </v:shape>
            </v:group>
            <v:group style="position:absolute;left:2839;top:1251;width:28;height:2" coordorigin="2839,1251" coordsize="28,2">
              <v:shape style="position:absolute;left:2839;top:1251;width:28;height:2" coordorigin="2839,1251" coordsize="28,0" path="m2839,1251l2866,1251e" filled="false" stroked="true" strokeweight=".5pt" strokecolor="#eb2828">
                <v:path arrowok="t"/>
              </v:shape>
            </v:group>
            <v:group style="position:absolute;left:2852;top:1251;width:2;height:298" coordorigin="2852,1251" coordsize="2,298">
              <v:shape style="position:absolute;left:2852;top:1251;width:2;height:298" coordorigin="2852,1251" coordsize="0,298" path="m2852,1251l2852,1549e" filled="false" stroked="true" strokeweight=".5pt" strokecolor="#eb2828">
                <v:path arrowok="t"/>
              </v:shape>
            </v:group>
            <v:group style="position:absolute;left:2751;top:1703;width:28;height:2" coordorigin="2751,1703" coordsize="28,2">
              <v:shape style="position:absolute;left:2751;top:1703;width:28;height:2" coordorigin="2751,1703" coordsize="28,0" path="m2751,1703l2778,1703e" filled="false" stroked="true" strokeweight=".5pt" strokecolor="#eb2828">
                <v:path arrowok="t"/>
              </v:shape>
            </v:group>
            <v:group style="position:absolute;left:2751;top:1383;width:28;height:2" coordorigin="2751,1383" coordsize="28,2">
              <v:shape style="position:absolute;left:2751;top:1383;width:28;height:2" coordorigin="2751,1383" coordsize="28,0" path="m2751,1383l2778,1383e" filled="false" stroked="true" strokeweight=".5pt" strokecolor="#eb2828">
                <v:path arrowok="t"/>
              </v:shape>
            </v:group>
            <v:group style="position:absolute;left:2765;top:1383;width:2;height:320" coordorigin="2765,1383" coordsize="2,320">
              <v:shape style="position:absolute;left:2765;top:1383;width:2;height:320" coordorigin="2765,1383" coordsize="0,320" path="m2765,1383l2765,1703e" filled="false" stroked="true" strokeweight=".5pt" strokecolor="#eb2828">
                <v:path arrowok="t"/>
              </v:shape>
            </v:group>
            <v:group style="position:absolute;left:2754;top:1651;width:28;height:2" coordorigin="2754,1651" coordsize="28,2">
              <v:shape style="position:absolute;left:2754;top:1651;width:28;height:2" coordorigin="2754,1651" coordsize="28,0" path="m2754,1651l2781,1651e" filled="false" stroked="true" strokeweight=".5pt" strokecolor="#eb2828">
                <v:path arrowok="t"/>
              </v:shape>
            </v:group>
            <v:group style="position:absolute;left:2754;top:1384;width:28;height:2" coordorigin="2754,1384" coordsize="28,2">
              <v:shape style="position:absolute;left:2754;top:1384;width:28;height:2" coordorigin="2754,1384" coordsize="28,0" path="m2754,1384l2781,1384e" filled="false" stroked="true" strokeweight=".5pt" strokecolor="#eb2828">
                <v:path arrowok="t"/>
              </v:shape>
            </v:group>
            <v:group style="position:absolute;left:2768;top:1384;width:2;height:268" coordorigin="2768,1384" coordsize="2,268">
              <v:shape style="position:absolute;left:2768;top:1384;width:2;height:268" coordorigin="2768,1384" coordsize="0,268" path="m2768,1384l2768,1651e" filled="false" stroked="true" strokeweight=".5pt" strokecolor="#eb2828">
                <v:path arrowok="t"/>
              </v:shape>
            </v:group>
            <v:group style="position:absolute;left:2658;top:1828;width:28;height:2" coordorigin="2658,1828" coordsize="28,2">
              <v:shape style="position:absolute;left:2658;top:1828;width:28;height:2" coordorigin="2658,1828" coordsize="28,0" path="m2658,1828l2685,1828e" filled="false" stroked="true" strokeweight=".5pt" strokecolor="#eb2828">
                <v:path arrowok="t"/>
              </v:shape>
            </v:group>
            <v:group style="position:absolute;left:2658;top:1585;width:28;height:2" coordorigin="2658,1585" coordsize="28,2">
              <v:shape style="position:absolute;left:2658;top:1585;width:28;height:2" coordorigin="2658,1585" coordsize="28,0" path="m2658,1585l2685,1585e" filled="false" stroked="true" strokeweight=".5pt" strokecolor="#eb2828">
                <v:path arrowok="t"/>
              </v:shape>
            </v:group>
            <v:group style="position:absolute;left:2672;top:1585;width:2;height:244" coordorigin="2672,1585" coordsize="2,244">
              <v:shape style="position:absolute;left:2672;top:1585;width:2;height:244" coordorigin="2672,1585" coordsize="0,244" path="m2672,1585l2672,1828e" filled="false" stroked="true" strokeweight=".5pt" strokecolor="#eb2828">
                <v:path arrowok="t"/>
              </v:shape>
            </v:group>
            <v:group style="position:absolute;left:2623;top:1952;width:28;height:2" coordorigin="2623,1952" coordsize="28,2">
              <v:shape style="position:absolute;left:2623;top:1952;width:28;height:2" coordorigin="2623,1952" coordsize="28,0" path="m2623,1952l2650,1952e" filled="false" stroked="true" strokeweight=".5pt" strokecolor="#eb2828">
                <v:path arrowok="t"/>
              </v:shape>
            </v:group>
            <v:group style="position:absolute;left:2623;top:1663;width:28;height:2" coordorigin="2623,1663" coordsize="28,2">
              <v:shape style="position:absolute;left:2623;top:1663;width:28;height:2" coordorigin="2623,1663" coordsize="28,0" path="m2623,1663l2650,1663e" filled="false" stroked="true" strokeweight=".5pt" strokecolor="#eb2828">
                <v:path arrowok="t"/>
              </v:shape>
            </v:group>
            <v:group style="position:absolute;left:2636;top:1663;width:2;height:290" coordorigin="2636,1663" coordsize="2,290">
              <v:shape style="position:absolute;left:2636;top:1663;width:2;height:290" coordorigin="2636,1663" coordsize="0,290" path="m2636,1663l2636,1952e" filled="false" stroked="true" strokeweight=".5pt" strokecolor="#eb2828">
                <v:path arrowok="t"/>
              </v:shape>
            </v:group>
            <v:group style="position:absolute;left:2528;top:2149;width:28;height:2" coordorigin="2528,2149" coordsize="28,2">
              <v:shape style="position:absolute;left:2528;top:2149;width:28;height:2" coordorigin="2528,2149" coordsize="28,0" path="m2528,2149l2555,2149e" filled="false" stroked="true" strokeweight=".5pt" strokecolor="#eb2828">
                <v:path arrowok="t"/>
              </v:shape>
            </v:group>
            <v:group style="position:absolute;left:2528;top:1934;width:28;height:2" coordorigin="2528,1934" coordsize="28,2">
              <v:shape style="position:absolute;left:2528;top:1934;width:28;height:2" coordorigin="2528,1934" coordsize="28,0" path="m2528,1934l2555,1934e" filled="false" stroked="true" strokeweight=".5pt" strokecolor="#eb2828">
                <v:path arrowok="t"/>
              </v:shape>
            </v:group>
            <v:group style="position:absolute;left:2541;top:1934;width:2;height:215" coordorigin="2541,1934" coordsize="2,215">
              <v:shape style="position:absolute;left:2541;top:1934;width:2;height:215" coordorigin="2541,1934" coordsize="0,215" path="m2541,1934l2541,2149e" filled="false" stroked="true" strokeweight=".5pt" strokecolor="#eb2828">
                <v:path arrowok="t"/>
              </v:shape>
            </v:group>
            <v:group style="position:absolute;left:2449;top:2349;width:28;height:2" coordorigin="2449,2349" coordsize="28,2">
              <v:shape style="position:absolute;left:2449;top:2349;width:28;height:2" coordorigin="2449,2349" coordsize="28,0" path="m2449,2349l2476,2349e" filled="false" stroked="true" strokeweight=".5pt" strokecolor="#eb2828">
                <v:path arrowok="t"/>
              </v:shape>
            </v:group>
            <v:group style="position:absolute;left:2449;top:2174;width:28;height:2" coordorigin="2449,2174" coordsize="28,2">
              <v:shape style="position:absolute;left:2449;top:2174;width:28;height:2" coordorigin="2449,2174" coordsize="28,0" path="m2449,2174l2476,2174e" filled="false" stroked="true" strokeweight=".5pt" strokecolor="#eb2828">
                <v:path arrowok="t"/>
              </v:shape>
            </v:group>
            <v:group style="position:absolute;left:2463;top:2174;width:2;height:176" coordorigin="2463,2174" coordsize="2,176">
              <v:shape style="position:absolute;left:2463;top:2174;width:2;height:176" coordorigin="2463,2174" coordsize="0,176" path="m2463,2174l2463,2349e" filled="false" stroked="true" strokeweight=".627pt" strokecolor="#eb2828">
                <v:path arrowok="t"/>
              </v:shape>
            </v:group>
            <v:group style="position:absolute;left:2392;top:2562;width:28;height:2" coordorigin="2392,2562" coordsize="28,2">
              <v:shape style="position:absolute;left:2392;top:2562;width:28;height:2" coordorigin="2392,2562" coordsize="28,0" path="m2392,2562l2419,2562e" filled="false" stroked="true" strokeweight=".5pt" strokecolor="#eb2828">
                <v:path arrowok="t"/>
              </v:shape>
            </v:group>
            <v:group style="position:absolute;left:2392;top:2359;width:28;height:2" coordorigin="2392,2359" coordsize="28,2">
              <v:shape style="position:absolute;left:2392;top:2359;width:28;height:2" coordorigin="2392,2359" coordsize="28,0" path="m2392,2359l2419,2359e" filled="false" stroked="true" strokeweight=".5pt" strokecolor="#eb2828">
                <v:path arrowok="t"/>
              </v:shape>
            </v:group>
            <v:group style="position:absolute;left:2405;top:2359;width:2;height:204" coordorigin="2405,2359" coordsize="2,204">
              <v:shape style="position:absolute;left:2405;top:2359;width:2;height:204" coordorigin="2405,2359" coordsize="0,204" path="m2405,2359l2405,2562e" filled="false" stroked="true" strokeweight=".5pt" strokecolor="#eb2828">
                <v:path arrowok="t"/>
              </v:shape>
            </v:group>
            <v:group style="position:absolute;left:2350;top:2692;width:28;height:2" coordorigin="2350,2692" coordsize="28,2">
              <v:shape style="position:absolute;left:2350;top:2692;width:28;height:2" coordorigin="2350,2692" coordsize="28,0" path="m2350,2692l2377,2692e" filled="false" stroked="true" strokeweight=".5pt" strokecolor="#eb2828">
                <v:path arrowok="t"/>
              </v:shape>
            </v:group>
            <v:group style="position:absolute;left:2350;top:2504;width:28;height:2" coordorigin="2350,2504" coordsize="28,2">
              <v:shape style="position:absolute;left:2350;top:2504;width:28;height:2" coordorigin="2350,2504" coordsize="28,0" path="m2350,2504l2377,2504e" filled="false" stroked="true" strokeweight=".5pt" strokecolor="#eb2828">
                <v:path arrowok="t"/>
              </v:shape>
            </v:group>
            <v:group style="position:absolute;left:2364;top:2504;width:2;height:189" coordorigin="2364,2504" coordsize="2,189">
              <v:shape style="position:absolute;left:2364;top:2504;width:2;height:189" coordorigin="2364,2504" coordsize="0,189" path="m2364,2504l2364,2692e" filled="false" stroked="true" strokeweight=".5pt" strokecolor="#eb2828">
                <v:path arrowok="t"/>
              </v:shape>
            </v:group>
            <v:group style="position:absolute;left:2306;top:2910;width:28;height:2" coordorigin="2306,2910" coordsize="28,2">
              <v:shape style="position:absolute;left:2306;top:2910;width:28;height:2" coordorigin="2306,2910" coordsize="28,0" path="m2306,2910l2333,2910e" filled="false" stroked="true" strokeweight=".5pt" strokecolor="#eb2828">
                <v:path arrowok="t"/>
              </v:shape>
            </v:group>
            <v:group style="position:absolute;left:2306;top:2772;width:28;height:2" coordorigin="2306,2772" coordsize="28,2">
              <v:shape style="position:absolute;left:2306;top:2772;width:28;height:2" coordorigin="2306,2772" coordsize="28,0" path="m2306,2772l2333,2772e" filled="false" stroked="true" strokeweight=".5pt" strokecolor="#eb2828">
                <v:path arrowok="t"/>
              </v:shape>
            </v:group>
            <v:group style="position:absolute;left:2320;top:2772;width:2;height:138" coordorigin="2320,2772" coordsize="2,138">
              <v:shape style="position:absolute;left:2320;top:2772;width:2;height:138" coordorigin="2320,2772" coordsize="0,138" path="m2320,2772l2320,2910e" filled="false" stroked="true" strokeweight=".5pt" strokecolor="#eb2828">
                <v:path arrowok="t"/>
              </v:shape>
            </v:group>
            <v:group style="position:absolute;left:2270;top:2792;width:101;height:97" coordorigin="2270,2792" coordsize="101,97">
              <v:shape style="position:absolute;left:2270;top:2792;width:101;height:97" coordorigin="2270,2792" coordsize="101,97" path="m2308,2792l2288,2802,2275,2820,2270,2842,2275,2861,2287,2876,2307,2886,2333,2889,2352,2880,2366,2863,2371,2841,2371,2839,2366,2820,2354,2805,2334,2795,2308,2792xe" filled="true" fillcolor="#ffffff" stroked="false">
                <v:path arrowok="t"/>
                <v:fill type="solid"/>
              </v:shape>
            </v:group>
            <v:group style="position:absolute;left:2313;top:2550;width:101;height:98" coordorigin="2313,2550" coordsize="101,98">
              <v:shape style="position:absolute;left:2313;top:2550;width:101;height:98" coordorigin="2313,2550" coordsize="101,98" path="m2350,2550l2331,2560,2317,2578,2313,2600,2317,2619,2329,2634,2349,2644,2375,2647,2395,2637,2408,2620,2413,2599,2413,2597,2408,2578,2396,2563,2376,2553,2350,2550xe" filled="true" fillcolor="#ffffff" stroked="false">
                <v:path arrowok="t"/>
                <v:fill type="solid"/>
              </v:shape>
            </v:group>
            <v:group style="position:absolute;left:2355;top:2412;width:101;height:97" coordorigin="2355,2412" coordsize="101,97">
              <v:shape style="position:absolute;left:2355;top:2412;width:101;height:97" coordorigin="2355,2412" coordsize="101,97" path="m2392,2412l2373,2422,2360,2439,2355,2461,2359,2480,2371,2496,2391,2506,2417,2509,2437,2499,2450,2482,2455,2460,2455,2458,2450,2440,2438,2424,2418,2415,2392,2412xe" filled="true" fillcolor="#ffffff" stroked="false">
                <v:path arrowok="t"/>
                <v:fill type="solid"/>
              </v:shape>
            </v:group>
            <v:group style="position:absolute;left:2412;top:2213;width:101;height:98" coordorigin="2412,2213" coordsize="101,98">
              <v:shape style="position:absolute;left:2412;top:2213;width:101;height:98" coordorigin="2412,2213" coordsize="101,98" path="m2449,2213l2430,2223,2417,2241,2412,2263,2416,2282,2429,2297,2448,2307,2474,2310,2494,2300,2507,2284,2512,2262,2512,2260,2507,2241,2495,2226,2475,2216,2449,2213xe" filled="true" fillcolor="#ffffff" stroked="false">
                <v:path arrowok="t"/>
                <v:fill type="solid"/>
              </v:shape>
            </v:group>
            <v:group style="position:absolute;left:2490;top:1994;width:101;height:97" coordorigin="2490,1994" coordsize="101,97">
              <v:shape style="position:absolute;left:2490;top:1994;width:101;height:97" coordorigin="2490,1994" coordsize="101,97" path="m2527,1994l2508,2004,2495,2021,2490,2043,2495,2062,2507,2078,2526,2088,2553,2091,2572,2081,2585,2064,2590,2042,2590,2040,2586,2022,2573,2006,2554,1997,2527,1994xe" filled="true" fillcolor="#ffffff" stroked="false">
                <v:path arrowok="t"/>
                <v:fill type="solid"/>
              </v:shape>
            </v:group>
            <v:group style="position:absolute;left:2586;top:1759;width:101;height:98" coordorigin="2586,1759" coordsize="101,98">
              <v:shape style="position:absolute;left:2586;top:1759;width:101;height:98" coordorigin="2586,1759" coordsize="101,98" path="m2623,1759l2604,1769,2591,1786,2586,1809,2591,1828,2603,1843,2622,1853,2649,1856,2668,1846,2682,1829,2687,1807,2687,1806,2682,1787,2670,1772,2650,1762,2623,1759xe" filled="true" fillcolor="#ffffff" stroked="false">
                <v:path arrowok="t"/>
                <v:fill type="solid"/>
              </v:shape>
            </v:group>
            <v:group style="position:absolute;left:2622;top:1657;width:101;height:97" coordorigin="2622,1657" coordsize="101,97">
              <v:shape style="position:absolute;left:2622;top:1657;width:101;height:97" coordorigin="2622,1657" coordsize="101,97" path="m2660,1657l2640,1667,2627,1684,2622,1706,2627,1725,2639,1741,2659,1751,2685,1754,2704,1744,2718,1727,2723,1705,2723,1703,2718,1685,2706,1669,2686,1660,2660,1657xe" filled="true" fillcolor="#ffffff" stroked="false">
                <v:path arrowok="t"/>
                <v:fill type="solid"/>
              </v:shape>
            </v:group>
            <v:group style="position:absolute;left:2719;top:1469;width:101;height:97" coordorigin="2719,1469" coordsize="101,97">
              <v:shape style="position:absolute;left:2719;top:1469;width:101;height:97" coordorigin="2719,1469" coordsize="101,97" path="m2756,1469l2737,1479,2724,1496,2719,1518,2723,1537,2735,1553,2755,1563,2781,1566,2801,1556,2814,1539,2819,1517,2819,1515,2814,1497,2802,1481,2782,1472,2756,1469xe" filled="true" fillcolor="#ffffff" stroked="false">
                <v:path arrowok="t"/>
                <v:fill type="solid"/>
              </v:shape>
            </v:group>
            <v:group style="position:absolute;left:2714;top:1494;width:101;height:98" coordorigin="2714,1494" coordsize="101,98">
              <v:shape style="position:absolute;left:2714;top:1494;width:101;height:98" coordorigin="2714,1494" coordsize="101,98" path="m2751,1494l2732,1504,2719,1522,2714,1544,2719,1563,2731,1578,2750,1588,2777,1591,2796,1581,2810,1565,2814,1543,2814,1541,2810,1522,2797,1507,2778,1497,2751,1494xe" filled="true" fillcolor="#ffffff" stroked="false">
                <v:path arrowok="t"/>
                <v:fill type="solid"/>
              </v:shape>
            </v:group>
            <v:group style="position:absolute;left:2803;top:1353;width:101;height:97" coordorigin="2803,1353" coordsize="101,97">
              <v:shape style="position:absolute;left:2803;top:1353;width:101;height:97" coordorigin="2803,1353" coordsize="101,97" path="m2840,1353l2821,1363,2808,1380,2803,1402,2807,1422,2820,1437,2839,1447,2865,1450,2885,1440,2898,1423,2903,1401,2903,1400,2899,1381,2886,1366,2867,1356,2840,1353xe" filled="true" fillcolor="#ffffff" stroked="false">
                <v:path arrowok="t"/>
                <v:fill type="solid"/>
              </v:shape>
            </v:group>
            <v:group style="position:absolute;left:2911;top:1221;width:101;height:97" coordorigin="2911,1221" coordsize="101,97">
              <v:shape style="position:absolute;left:2911;top:1221;width:101;height:97" coordorigin="2911,1221" coordsize="101,97" path="m2948,1221l2929,1231,2916,1248,2911,1270,2916,1289,2928,1305,2947,1315,2974,1318,2993,1308,3007,1291,3012,1269,3012,1267,3007,1248,2995,1233,2975,1223,2948,1221xe" filled="true" fillcolor="#ffffff" stroked="false">
                <v:path arrowok="t"/>
                <v:fill type="solid"/>
              </v:shape>
            </v:group>
            <v:group style="position:absolute;left:3099;top:1026;width:101;height:98" coordorigin="3099,1026" coordsize="101,98">
              <v:shape style="position:absolute;left:3099;top:1026;width:101;height:98" coordorigin="3099,1026" coordsize="101,98" path="m3136,1026l3117,1037,3104,1054,3099,1076,3104,1095,3116,1111,3135,1121,3162,1124,3181,1114,3195,1097,3200,1075,3200,1073,3195,1054,3183,1039,3163,1029,3136,1026xe" filled="true" fillcolor="#ffffff" stroked="false">
                <v:path arrowok="t"/>
                <v:fill type="solid"/>
              </v:shape>
            </v:group>
            <v:group style="position:absolute;left:3414;top:718;width:101;height:98" coordorigin="3414,718" coordsize="101,98">
              <v:shape style="position:absolute;left:3414;top:718;width:101;height:98" coordorigin="3414,718" coordsize="101,98" path="m3451,718l3432,728,3419,745,3414,768,3418,787,3430,802,3450,812,3476,815,3496,805,3509,788,3514,767,3514,765,3509,746,3497,731,3477,721,3451,718xe" filled="true" fillcolor="#ffffff" stroked="false">
                <v:path arrowok="t"/>
                <v:fill type="solid"/>
              </v:shape>
            </v:group>
            <v:group style="position:absolute;left:3627;top:568;width:101;height:97" coordorigin="3627,568" coordsize="101,97">
              <v:shape style="position:absolute;left:3627;top:568;width:101;height:97" coordorigin="3627,568" coordsize="101,97" path="m3664,568l3645,578,3632,595,3627,617,3632,636,3644,652,3663,662,3690,665,3709,655,3723,638,3728,616,3728,614,3723,596,3711,580,3691,571,3664,568xe" filled="true" fillcolor="#ffffff" stroked="false">
                <v:path arrowok="t"/>
                <v:fill type="solid"/>
              </v:shape>
            </v:group>
            <v:group style="position:absolute;left:3627;top:568;width:101;height:97" coordorigin="3627,568" coordsize="101,97">
              <v:shape style="position:absolute;left:3627;top:568;width:101;height:97" coordorigin="3627,568" coordsize="101,97" path="m3728,616l3723,638,3709,655,3690,665,3663,662,3644,652,3632,636,3627,617,3632,595,3645,578,3664,568,3691,571,3711,580,3723,596,3728,614e" filled="false" stroked="true" strokeweight=".5pt" strokecolor="#eb2828">
                <v:path arrowok="t"/>
              </v:shape>
            </v:group>
            <v:group style="position:absolute;left:3414;top:718;width:101;height:98" coordorigin="3414,718" coordsize="101,98">
              <v:shape style="position:absolute;left:3414;top:718;width:101;height:98" coordorigin="3414,718" coordsize="101,98" path="m3514,767l3509,788,3496,805,3476,815,3450,812,3430,802,3418,787,3414,768,3419,745,3432,728,3451,718,3477,721,3497,731,3509,746,3514,765e" filled="false" stroked="true" strokeweight=".5pt" strokecolor="#eb2828">
                <v:path arrowok="t"/>
              </v:shape>
            </v:group>
            <v:group style="position:absolute;left:3099;top:1026;width:101;height:98" coordorigin="3099,1026" coordsize="101,98">
              <v:shape style="position:absolute;left:3099;top:1026;width:101;height:98" coordorigin="3099,1026" coordsize="101,98" path="m3200,1075l3195,1097,3181,1114,3162,1124,3135,1121,3116,1111,3104,1095,3099,1076,3104,1054,3117,1037,3136,1026,3163,1029,3183,1039,3195,1054,3200,1073e" filled="false" stroked="true" strokeweight=".5pt" strokecolor="#eb2828">
                <v:path arrowok="t"/>
              </v:shape>
            </v:group>
            <v:group style="position:absolute;left:2911;top:1221;width:101;height:97" coordorigin="2911,1221" coordsize="101,97">
              <v:shape style="position:absolute;left:2911;top:1221;width:101;height:97" coordorigin="2911,1221" coordsize="101,97" path="m3012,1269l3007,1291,2993,1308,2974,1318,2947,1315,2928,1305,2916,1289,2911,1270,2916,1248,2929,1231,2948,1221,2975,1223,2995,1233,3007,1248,3012,1267e" filled="false" stroked="true" strokeweight=".5pt" strokecolor="#eb2828">
                <v:path arrowok="t"/>
              </v:shape>
            </v:group>
            <v:group style="position:absolute;left:2803;top:1353;width:101;height:97" coordorigin="2803,1353" coordsize="101,97">
              <v:shape style="position:absolute;left:2803;top:1353;width:101;height:97" coordorigin="2803,1353" coordsize="101,97" path="m2903,1401l2898,1423,2885,1440,2865,1450,2839,1447,2820,1437,2807,1422,2803,1402,2808,1380,2821,1363,2840,1353,2867,1356,2886,1366,2899,1381,2903,1400e" filled="false" stroked="true" strokeweight=".5pt" strokecolor="#eb2828">
                <v:path arrowok="t"/>
              </v:shape>
            </v:group>
            <v:group style="position:absolute;left:2714;top:1494;width:101;height:98" coordorigin="2714,1494" coordsize="101,98">
              <v:shape style="position:absolute;left:2714;top:1494;width:101;height:98" coordorigin="2714,1494" coordsize="101,98" path="m2814,1543l2810,1565,2796,1581,2777,1591,2750,1588,2731,1578,2719,1563,2714,1544,2719,1522,2732,1504,2751,1494,2778,1497,2797,1507,2810,1522,2814,1541e" filled="false" stroked="true" strokeweight=".5pt" strokecolor="#eb2828">
                <v:path arrowok="t"/>
              </v:shape>
            </v:group>
            <v:group style="position:absolute;left:2719;top:1469;width:101;height:97" coordorigin="2719,1469" coordsize="101,97">
              <v:shape style="position:absolute;left:2719;top:1469;width:101;height:97" coordorigin="2719,1469" coordsize="101,97" path="m2819,1517l2814,1539,2801,1556,2781,1566,2755,1563,2735,1553,2723,1537,2719,1518,2724,1496,2737,1479,2756,1469,2782,1472,2802,1481,2814,1497,2819,1515e" filled="false" stroked="true" strokeweight=".5pt" strokecolor="#eb2828">
                <v:path arrowok="t"/>
              </v:shape>
            </v:group>
            <v:group style="position:absolute;left:2622;top:1657;width:101;height:97" coordorigin="2622,1657" coordsize="101,97">
              <v:shape style="position:absolute;left:2622;top:1657;width:101;height:97" coordorigin="2622,1657" coordsize="101,97" path="m2723,1705l2718,1727,2704,1744,2685,1754,2659,1751,2639,1741,2627,1725,2622,1706,2627,1684,2640,1667,2660,1657,2686,1660,2706,1669,2718,1685,2723,1703e" filled="false" stroked="true" strokeweight=".5pt" strokecolor="#eb2828">
                <v:path arrowok="t"/>
              </v:shape>
            </v:group>
            <v:group style="position:absolute;left:2586;top:1759;width:101;height:98" coordorigin="2586,1759" coordsize="101,98">
              <v:shape style="position:absolute;left:2586;top:1759;width:101;height:98" coordorigin="2586,1759" coordsize="101,98" path="m2687,1807l2682,1829,2668,1846,2649,1856,2622,1853,2603,1843,2591,1828,2586,1809,2591,1786,2604,1769,2623,1759,2650,1762,2670,1772,2682,1787,2687,1806e" filled="false" stroked="true" strokeweight=".5pt" strokecolor="#eb2828">
                <v:path arrowok="t"/>
              </v:shape>
            </v:group>
            <v:group style="position:absolute;left:2490;top:1994;width:101;height:97" coordorigin="2490,1994" coordsize="101,97">
              <v:shape style="position:absolute;left:2490;top:1994;width:101;height:97" coordorigin="2490,1994" coordsize="101,97" path="m2590,2042l2585,2064,2572,2081,2553,2091,2526,2088,2507,2078,2495,2062,2490,2043,2495,2021,2508,2004,2527,1994,2554,1997,2573,2006,2586,2022,2590,2040e" filled="false" stroked="true" strokeweight=".5pt" strokecolor="#eb2828">
                <v:path arrowok="t"/>
              </v:shape>
            </v:group>
            <v:group style="position:absolute;left:2412;top:2213;width:101;height:98" coordorigin="2412,2213" coordsize="101,98">
              <v:shape style="position:absolute;left:2412;top:2213;width:101;height:98" coordorigin="2412,2213" coordsize="101,98" path="m2512,2262l2507,2284,2494,2301,2474,2310,2448,2307,2429,2297,2416,2282,2412,2263,2417,2241,2430,2223,2449,2213,2475,2216,2495,2226,2507,2241,2512,2260e" filled="false" stroked="true" strokeweight=".5pt" strokecolor="#eb2828">
                <v:path arrowok="t"/>
              </v:shape>
            </v:group>
            <v:group style="position:absolute;left:2355;top:2412;width:101;height:97" coordorigin="2355,2412" coordsize="101,97">
              <v:shape style="position:absolute;left:2355;top:2412;width:101;height:97" coordorigin="2355,2412" coordsize="101,97" path="m2455,2460l2450,2482,2437,2499,2417,2509,2391,2506,2371,2496,2359,2481,2355,2461,2360,2439,2373,2422,2392,2412,2418,2415,2438,2425,2450,2440,2455,2459e" filled="false" stroked="true" strokeweight=".5pt" strokecolor="#eb2828">
                <v:path arrowok="t"/>
              </v:shape>
            </v:group>
            <v:group style="position:absolute;left:2313;top:2550;width:101;height:98" coordorigin="2313,2550" coordsize="101,98">
              <v:shape style="position:absolute;left:2313;top:2550;width:101;height:98" coordorigin="2313,2550" coordsize="101,98" path="m2413,2599l2408,2620,2395,2637,2375,2647,2349,2644,2329,2634,2317,2619,2313,2600,2317,2578,2331,2560,2350,2550,2376,2553,2396,2563,2408,2578,2413,2597e" filled="false" stroked="true" strokeweight=".5pt" strokecolor="#eb2828">
                <v:path arrowok="t"/>
              </v:shape>
            </v:group>
            <v:group style="position:absolute;left:2270;top:2792;width:101;height:97" coordorigin="2270,2792" coordsize="101,97">
              <v:shape style="position:absolute;left:2270;top:2792;width:101;height:97" coordorigin="2270,2792" coordsize="101,97" path="m2371,2841l2366,2863,2352,2880,2333,2889,2307,2887,2287,2876,2275,2861,2270,2842,2275,2820,2288,2803,2308,2792,2334,2795,2354,2805,2366,2820,2371,2839e" filled="false" stroked="true" strokeweight=".5pt" strokecolor="#eb2828">
                <v:path arrowok="t"/>
              </v:shape>
            </v:group>
            <v:group style="position:absolute;left:4485;top:677;width:41;height:2" coordorigin="4485,677" coordsize="41,2">
              <v:shape style="position:absolute;left:4485;top:677;width:41;height:2" coordorigin="4485,677" coordsize="41,0" path="m4485,677l4526,677e" filled="false" stroked="true" strokeweight=".5pt" strokecolor="#20bcbd">
                <v:path arrowok="t"/>
              </v:shape>
            </v:group>
            <v:group style="position:absolute;left:4485;top:290;width:41;height:2" coordorigin="4485,290" coordsize="41,2">
              <v:shape style="position:absolute;left:4485;top:290;width:41;height:2" coordorigin="4485,290" coordsize="41,0" path="m4485,290l4526,290e" filled="false" stroked="true" strokeweight=".5pt" strokecolor="#20bcbd">
                <v:path arrowok="t"/>
              </v:shape>
            </v:group>
            <v:group style="position:absolute;left:4506;top:290;width:2;height:387" coordorigin="4506,290" coordsize="2,387">
              <v:shape style="position:absolute;left:4506;top:290;width:2;height:387" coordorigin="4506,290" coordsize="0,387" path="m4506,290l4506,677e" filled="false" stroked="true" strokeweight=".5pt" strokecolor="#20bcbd">
                <v:path arrowok="t"/>
              </v:shape>
            </v:group>
            <v:group style="position:absolute;left:4262;top:758;width:42;height:2" coordorigin="4262,758" coordsize="42,2">
              <v:shape style="position:absolute;left:4262;top:758;width:42;height:2" coordorigin="4262,758" coordsize="42,0" path="m4262,758l4303,758e" filled="false" stroked="true" strokeweight=".5pt" strokecolor="#20bcbd">
                <v:path arrowok="t"/>
              </v:shape>
            </v:group>
            <v:group style="position:absolute;left:4262;top:384;width:42;height:2" coordorigin="4262,384" coordsize="42,2">
              <v:shape style="position:absolute;left:4262;top:384;width:42;height:2" coordorigin="4262,384" coordsize="42,0" path="m4262,384l4303,384e" filled="false" stroked="true" strokeweight=".5pt" strokecolor="#20bcbd">
                <v:path arrowok="t"/>
              </v:shape>
            </v:group>
            <v:group style="position:absolute;left:4283;top:384;width:2;height:374" coordorigin="4283,384" coordsize="2,374">
              <v:shape style="position:absolute;left:4283;top:384;width:2;height:374" coordorigin="4283,384" coordsize="0,374" path="m4283,384l4283,758e" filled="false" stroked="true" strokeweight=".5pt" strokecolor="#20bcbd">
                <v:path arrowok="t"/>
              </v:shape>
            </v:group>
            <v:group style="position:absolute;left:3990;top:863;width:41;height:2" coordorigin="3990,863" coordsize="41,2">
              <v:shape style="position:absolute;left:3990;top:863;width:41;height:2" coordorigin="3990,863" coordsize="41,0" path="m3990,863l4031,863e" filled="false" stroked="true" strokeweight=".5pt" strokecolor="#20bcbd">
                <v:path arrowok="t"/>
              </v:shape>
            </v:group>
            <v:group style="position:absolute;left:3990;top:500;width:41;height:2" coordorigin="3990,500" coordsize="41,2">
              <v:shape style="position:absolute;left:3990;top:500;width:41;height:2" coordorigin="3990,500" coordsize="41,0" path="m3990,500l4031,500e" filled="false" stroked="true" strokeweight=".5pt" strokecolor="#20bcbd">
                <v:path arrowok="t"/>
              </v:shape>
            </v:group>
            <v:group style="position:absolute;left:4010;top:500;width:2;height:363" coordorigin="4010,500" coordsize="2,363">
              <v:shape style="position:absolute;left:4010;top:500;width:2;height:363" coordorigin="4010,500" coordsize="0,363" path="m4010,500l4010,863e" filled="false" stroked="true" strokeweight=".5pt" strokecolor="#20bcbd">
                <v:path arrowok="t"/>
              </v:shape>
            </v:group>
            <v:group style="position:absolute;left:3761;top:915;width:42;height:2" coordorigin="3761,915" coordsize="42,2">
              <v:shape style="position:absolute;left:3761;top:915;width:42;height:2" coordorigin="3761,915" coordsize="42,0" path="m3761,915l3803,915e" filled="false" stroked="true" strokeweight=".5pt" strokecolor="#20bcbd">
                <v:path arrowok="t"/>
              </v:shape>
            </v:group>
            <v:group style="position:absolute;left:3761;top:565;width:42;height:2" coordorigin="3761,565" coordsize="42,2">
              <v:shape style="position:absolute;left:3761;top:565;width:42;height:2" coordorigin="3761,565" coordsize="42,0" path="m3761,565l3803,565e" filled="false" stroked="true" strokeweight=".5pt" strokecolor="#20bcbd">
                <v:path arrowok="t"/>
              </v:shape>
            </v:group>
            <v:group style="position:absolute;left:3782;top:565;width:2;height:350" coordorigin="3782,565" coordsize="2,350">
              <v:shape style="position:absolute;left:3782;top:565;width:2;height:350" coordorigin="3782,565" coordsize="0,350" path="m3782,565l3782,915e" filled="false" stroked="true" strokeweight=".5pt" strokecolor="#20bcbd">
                <v:path arrowok="t"/>
              </v:shape>
            </v:group>
            <v:group style="position:absolute;left:3474;top:1047;width:42;height:2" coordorigin="3474,1047" coordsize="42,2">
              <v:shape style="position:absolute;left:3474;top:1047;width:42;height:2" coordorigin="3474,1047" coordsize="42,0" path="m3474,1047l3516,1047e" filled="false" stroked="true" strokeweight=".5pt" strokecolor="#20bcbd">
                <v:path arrowok="t"/>
              </v:shape>
            </v:group>
            <v:group style="position:absolute;left:3474;top:706;width:42;height:2" coordorigin="3474,706" coordsize="42,2">
              <v:shape style="position:absolute;left:3474;top:706;width:42;height:2" coordorigin="3474,706" coordsize="42,0" path="m3474,706l3516,706e" filled="false" stroked="true" strokeweight=".5pt" strokecolor="#20bcbd">
                <v:path arrowok="t"/>
              </v:shape>
            </v:group>
            <v:group style="position:absolute;left:3495;top:706;width:2;height:341" coordorigin="3495,706" coordsize="2,341">
              <v:shape style="position:absolute;left:3495;top:706;width:2;height:341" coordorigin="3495,706" coordsize="0,341" path="m3495,706l3495,1047e" filled="false" stroked="true" strokeweight=".5pt" strokecolor="#20bcbd">
                <v:path arrowok="t"/>
              </v:shape>
            </v:group>
            <v:group style="position:absolute;left:3200;top:1277;width:42;height:2" coordorigin="3200,1277" coordsize="42,2">
              <v:shape style="position:absolute;left:3200;top:1277;width:42;height:2" coordorigin="3200,1277" coordsize="42,0" path="m3200,1277l3242,1277e" filled="false" stroked="true" strokeweight=".5pt" strokecolor="#20bcbd">
                <v:path arrowok="t"/>
              </v:shape>
            </v:group>
            <v:group style="position:absolute;left:3200;top:968;width:42;height:2" coordorigin="3200,968" coordsize="42,2">
              <v:shape style="position:absolute;left:3200;top:968;width:42;height:2" coordorigin="3200,968" coordsize="42,0" path="m3200,968l3242,968e" filled="false" stroked="true" strokeweight=".5pt" strokecolor="#20bcbd">
                <v:path arrowok="t"/>
              </v:shape>
            </v:group>
            <v:group style="position:absolute;left:3221;top:968;width:2;height:310" coordorigin="3221,968" coordsize="2,310">
              <v:shape style="position:absolute;left:3221;top:968;width:2;height:310" coordorigin="3221,968" coordsize="0,310" path="m3221,968l3221,1277e" filled="false" stroked="true" strokeweight=".5pt" strokecolor="#20bcbd">
                <v:path arrowok="t"/>
              </v:shape>
            </v:group>
            <v:group style="position:absolute;left:3095;top:1334;width:42;height:2" coordorigin="3095,1334" coordsize="42,2">
              <v:shape style="position:absolute;left:3095;top:1334;width:42;height:2" coordorigin="3095,1334" coordsize="42,0" path="m3095,1334l3137,1334e" filled="false" stroked="true" strokeweight=".5pt" strokecolor="#20bcbd">
                <v:path arrowok="t"/>
              </v:shape>
            </v:group>
            <v:group style="position:absolute;left:3095;top:1046;width:42;height:2" coordorigin="3095,1046" coordsize="42,2">
              <v:shape style="position:absolute;left:3095;top:1046;width:42;height:2" coordorigin="3095,1046" coordsize="42,0" path="m3095,1046l3137,1046e" filled="false" stroked="true" strokeweight=".5pt" strokecolor="#20bcbd">
                <v:path arrowok="t"/>
              </v:shape>
            </v:group>
            <v:group style="position:absolute;left:3116;top:1046;width:2;height:289" coordorigin="3116,1046" coordsize="2,289">
              <v:shape style="position:absolute;left:3116;top:1046;width:2;height:289" coordorigin="3116,1046" coordsize="0,289" path="m3116,1046l3116,1334e" filled="false" stroked="true" strokeweight=".5pt" strokecolor="#20bcbd">
                <v:path arrowok="t"/>
              </v:shape>
            </v:group>
            <v:group style="position:absolute;left:3009;top:1446;width:42;height:2" coordorigin="3009,1446" coordsize="42,2">
              <v:shape style="position:absolute;left:3009;top:1446;width:42;height:2" coordorigin="3009,1446" coordsize="42,0" path="m3009,1446l3051,1446e" filled="false" stroked="true" strokeweight=".5pt" strokecolor="#20bcbd">
                <v:path arrowok="t"/>
              </v:shape>
            </v:group>
            <v:group style="position:absolute;left:3009;top:1107;width:42;height:2" coordorigin="3009,1107" coordsize="42,2">
              <v:shape style="position:absolute;left:3009;top:1107;width:42;height:2" coordorigin="3009,1107" coordsize="42,0" path="m3009,1107l3051,1107e" filled="false" stroked="true" strokeweight=".5pt" strokecolor="#20bcbd">
                <v:path arrowok="t"/>
              </v:shape>
            </v:group>
            <v:group style="position:absolute;left:3030;top:1107;width:2;height:339" coordorigin="3030,1107" coordsize="2,339">
              <v:shape style="position:absolute;left:3030;top:1107;width:2;height:339" coordorigin="3030,1107" coordsize="0,339" path="m3030,1107l3030,1446e" filled="false" stroked="true" strokeweight=".5pt" strokecolor="#20bcbd">
                <v:path arrowok="t"/>
              </v:shape>
            </v:group>
            <v:group style="position:absolute;left:2910;top:1525;width:42;height:2" coordorigin="2910,1525" coordsize="42,2">
              <v:shape style="position:absolute;left:2910;top:1525;width:42;height:2" coordorigin="2910,1525" coordsize="42,0" path="m2910,1525l2952,1525e" filled="false" stroked="true" strokeweight=".5pt" strokecolor="#20bcbd">
                <v:path arrowok="t"/>
              </v:shape>
            </v:group>
            <v:group style="position:absolute;left:2910;top:1263;width:42;height:2" coordorigin="2910,1263" coordsize="42,2">
              <v:shape style="position:absolute;left:2910;top:1263;width:42;height:2" coordorigin="2910,1263" coordsize="42,0" path="m2910,1263l2952,1263e" filled="false" stroked="true" strokeweight=".5pt" strokecolor="#20bcbd">
                <v:path arrowok="t"/>
              </v:shape>
            </v:group>
            <v:group style="position:absolute;left:2931;top:1263;width:2;height:263" coordorigin="2931,1263" coordsize="2,263">
              <v:shape style="position:absolute;left:2931;top:1263;width:2;height:263" coordorigin="2931,1263" coordsize="0,263" path="m2931,1263l2931,1525e" filled="false" stroked="true" strokeweight=".5pt" strokecolor="#20bcbd">
                <v:path arrowok="t"/>
              </v:shape>
            </v:group>
            <v:group style="position:absolute;left:2769;top:1732;width:42;height:2" coordorigin="2769,1732" coordsize="42,2">
              <v:shape style="position:absolute;left:2769;top:1732;width:42;height:2" coordorigin="2769,1732" coordsize="42,0" path="m2769,1732l2811,1732e" filled="false" stroked="true" strokeweight=".5pt" strokecolor="#20bcbd">
                <v:path arrowok="t"/>
              </v:shape>
            </v:group>
            <v:group style="position:absolute;left:2769;top:1492;width:42;height:2" coordorigin="2769,1492" coordsize="42,2">
              <v:shape style="position:absolute;left:2769;top:1492;width:42;height:2" coordorigin="2769,1492" coordsize="42,0" path="m2769,1492l2811,1492e" filled="false" stroked="true" strokeweight=".5pt" strokecolor="#20bcbd">
                <v:path arrowok="t"/>
              </v:shape>
            </v:group>
            <v:group style="position:absolute;left:2790;top:1492;width:2;height:241" coordorigin="2790,1492" coordsize="2,241">
              <v:shape style="position:absolute;left:2790;top:1492;width:2;height:241" coordorigin="2790,1492" coordsize="0,241" path="m2790,1492l2790,1732e" filled="false" stroked="true" strokeweight=".5pt" strokecolor="#20bcbd">
                <v:path arrowok="t"/>
              </v:shape>
            </v:group>
            <v:group style="position:absolute;left:2645;top:1951;width:41;height:2" coordorigin="2645,1951" coordsize="41,2">
              <v:shape style="position:absolute;left:2645;top:1951;width:41;height:2" coordorigin="2645,1951" coordsize="41,0" path="m2645,1951l2685,1951e" filled="false" stroked="true" strokeweight=".5pt" strokecolor="#20bcbd">
                <v:path arrowok="t"/>
              </v:shape>
            </v:group>
            <v:group style="position:absolute;left:2645;top:1729;width:41;height:2" coordorigin="2645,1729" coordsize="41,2">
              <v:shape style="position:absolute;left:2645;top:1729;width:41;height:2" coordorigin="2645,1729" coordsize="41,0" path="m2645,1729l2685,1729e" filled="false" stroked="true" strokeweight=".5pt" strokecolor="#20bcbd">
                <v:path arrowok="t"/>
              </v:shape>
            </v:group>
            <v:group style="position:absolute;left:2664;top:1729;width:2;height:223" coordorigin="2664,1729" coordsize="2,223">
              <v:shape style="position:absolute;left:2664;top:1729;width:2;height:223" coordorigin="2664,1729" coordsize="0,223" path="m2664,1729l2664,1951e" filled="false" stroked="true" strokeweight=".5pt" strokecolor="#20bcbd">
                <v:path arrowok="t"/>
              </v:shape>
            </v:group>
            <v:group style="position:absolute;left:2556;top:2095;width:41;height:2" coordorigin="2556,2095" coordsize="41,2">
              <v:shape style="position:absolute;left:2556;top:2095;width:41;height:2" coordorigin="2556,2095" coordsize="41,0" path="m2556,2095l2597,2095e" filled="false" stroked="true" strokeweight=".5pt" strokecolor="#20bcbd">
                <v:path arrowok="t"/>
              </v:shape>
            </v:group>
            <v:group style="position:absolute;left:2556;top:1908;width:41;height:2" coordorigin="2556,1908" coordsize="41,2">
              <v:shape style="position:absolute;left:2556;top:1908;width:41;height:2" coordorigin="2556,1908" coordsize="41,0" path="m2556,1908l2597,1908e" filled="false" stroked="true" strokeweight=".5pt" strokecolor="#20bcbd">
                <v:path arrowok="t"/>
              </v:shape>
            </v:group>
            <v:group style="position:absolute;left:2577;top:1908;width:2;height:187" coordorigin="2577,1908" coordsize="2,187">
              <v:shape style="position:absolute;left:2577;top:1908;width:2;height:187" coordorigin="2577,1908" coordsize="0,187" path="m2577,1908l2577,2095e" filled="false" stroked="true" strokeweight=".5pt" strokecolor="#20bcbd">
                <v:path arrowok="t"/>
              </v:shape>
            </v:group>
            <v:group style="position:absolute;left:2481;top:2256;width:42;height:2" coordorigin="2481,2256" coordsize="42,2">
              <v:shape style="position:absolute;left:2481;top:2256;width:42;height:2" coordorigin="2481,2256" coordsize="42,0" path="m2481,2256l2522,2256e" filled="false" stroked="true" strokeweight=".5pt" strokecolor="#20bcbd">
                <v:path arrowok="t"/>
              </v:shape>
            </v:group>
            <v:group style="position:absolute;left:2481;top:2088;width:42;height:2" coordorigin="2481,2088" coordsize="42,2">
              <v:shape style="position:absolute;left:2481;top:2088;width:42;height:2" coordorigin="2481,2088" coordsize="42,0" path="m2481,2088l2522,2088e" filled="false" stroked="true" strokeweight=".5pt" strokecolor="#20bcbd">
                <v:path arrowok="t"/>
              </v:shape>
            </v:group>
            <v:group style="position:absolute;left:2502;top:2088;width:2;height:169" coordorigin="2502,2088" coordsize="2,169">
              <v:shape style="position:absolute;left:2502;top:2088;width:2;height:169" coordorigin="2502,2088" coordsize="0,169" path="m2502,2088l2502,2256e" filled="false" stroked="true" strokeweight=".679pt" strokecolor="#20bcbd">
                <v:path arrowok="t"/>
              </v:shape>
            </v:group>
            <v:group style="position:absolute;left:2412;top:2473;width:41;height:2" coordorigin="2412,2473" coordsize="41,2">
              <v:shape style="position:absolute;left:2412;top:2473;width:41;height:2" coordorigin="2412,2473" coordsize="41,0" path="m2412,2473l2452,2473e" filled="false" stroked="true" strokeweight=".5pt" strokecolor="#20bcbd">
                <v:path arrowok="t"/>
              </v:shape>
            </v:group>
            <v:group style="position:absolute;left:2412;top:2308;width:41;height:2" coordorigin="2412,2308" coordsize="41,2">
              <v:shape style="position:absolute;left:2412;top:2308;width:41;height:2" coordorigin="2412,2308" coordsize="41,0" path="m2412,2308l2452,2308e" filled="false" stroked="true" strokeweight=".5pt" strokecolor="#20bcbd">
                <v:path arrowok="t"/>
              </v:shape>
            </v:group>
            <v:group style="position:absolute;left:2431;top:2308;width:2;height:165" coordorigin="2431,2308" coordsize="2,165">
              <v:shape style="position:absolute;left:2431;top:2308;width:2;height:165" coordorigin="2431,2308" coordsize="0,165" path="m2431,2308l2431,2473e" filled="false" stroked="true" strokeweight=".5pt" strokecolor="#20bcbd">
                <v:path arrowok="t"/>
              </v:shape>
            </v:group>
            <v:group style="position:absolute;left:2382;top:2343;width:101;height:98" coordorigin="2382,2343" coordsize="101,98">
              <v:shape style="position:absolute;left:2382;top:2343;width:101;height:98" coordorigin="2382,2343" coordsize="101,98" path="m2419,2343l2400,2353,2387,2370,2382,2392,2386,2411,2398,2427,2418,2437,2444,2440,2464,2430,2477,2413,2482,2391,2482,2389,2477,2370,2465,2355,2445,2345,2419,2343xe" filled="true" fillcolor="#ffffff" stroked="false">
                <v:path arrowok="t"/>
                <v:fill type="solid"/>
              </v:shape>
            </v:group>
            <v:group style="position:absolute;left:2451;top:2125;width:101;height:97" coordorigin="2451,2125" coordsize="101,97">
              <v:shape style="position:absolute;left:2451;top:2125;width:101;height:97" coordorigin="2451,2125" coordsize="101,97" path="m2488,2125l2469,2135,2456,2152,2451,2174,2455,2193,2468,2209,2487,2219,2513,2222,2533,2212,2546,2195,2551,2173,2551,2171,2547,2152,2534,2137,2515,2127,2488,2125xe" filled="true" fillcolor="#ffffff" stroked="false">
                <v:path arrowok="t"/>
                <v:fill type="solid"/>
              </v:shape>
            </v:group>
            <v:group style="position:absolute;left:2526;top:1955;width:101;height:97" coordorigin="2526,1955" coordsize="101,97">
              <v:shape style="position:absolute;left:2526;top:1955;width:101;height:97" coordorigin="2526,1955" coordsize="101,97" path="m2563,1955l2544,1965,2531,1982,2526,2004,2531,2023,2543,2039,2562,2049,2589,2052,2608,2042,2621,2025,2626,2003,2626,2001,2622,1982,2609,1967,2590,1957,2563,1955xe" filled="true" fillcolor="#ffffff" stroked="false">
                <v:path arrowok="t"/>
                <v:fill type="solid"/>
              </v:shape>
            </v:group>
            <v:group style="position:absolute;left:2613;top:1792;width:101;height:97" coordorigin="2613,1792" coordsize="101,97">
              <v:shape style="position:absolute;left:2613;top:1792;width:101;height:97" coordorigin="2613,1792" coordsize="101,97" path="m2651,1792l2631,1802,2618,1819,2613,1842,2618,1861,2630,1876,2650,1886,2676,1889,2695,1879,2709,1862,2714,1841,2714,1839,2709,1820,2697,1805,2677,1795,2651,1792xe" filled="true" fillcolor="#ffffff" stroked="false">
                <v:path arrowok="t"/>
                <v:fill type="solid"/>
              </v:shape>
            </v:group>
            <v:group style="position:absolute;left:2740;top:1564;width:101;height:98" coordorigin="2740,1564" coordsize="101,98">
              <v:shape style="position:absolute;left:2740;top:1564;width:101;height:98" coordorigin="2740,1564" coordsize="101,98" path="m2777,1564l2758,1574,2745,1591,2740,1613,2744,1632,2756,1648,2776,1658,2802,1661,2822,1651,2835,1634,2840,1612,2840,1610,2835,1591,2823,1576,2803,1566,2777,1564xe" filled="true" fillcolor="#ffffff" stroked="false">
                <v:path arrowok="t"/>
                <v:fill type="solid"/>
              </v:shape>
            </v:group>
            <v:group style="position:absolute;left:2881;top:1347;width:101;height:97" coordorigin="2881,1347" coordsize="101,97">
              <v:shape style="position:absolute;left:2881;top:1347;width:101;height:97" coordorigin="2881,1347" coordsize="101,97" path="m2918,1347l2899,1357,2886,1374,2881,1396,2886,1416,2898,1431,2917,1441,2944,1444,2963,1434,2976,1417,2981,1395,2981,1394,2977,1375,2964,1359,2945,1350,2918,1347xe" filled="true" fillcolor="#ffffff" stroked="false">
                <v:path arrowok="t"/>
                <v:fill type="solid"/>
              </v:shape>
            </v:group>
            <v:group style="position:absolute;left:2980;top:1228;width:101;height:97" coordorigin="2980,1228" coordsize="101,97">
              <v:shape style="position:absolute;left:2980;top:1228;width:101;height:97" coordorigin="2980,1228" coordsize="101,97" path="m3018,1228l2998,1238,2985,1255,2980,1278,2985,1297,2997,1312,3017,1322,3043,1325,3062,1315,3076,1298,3081,1276,3081,1275,3076,1256,3064,1241,3044,1231,3018,1228xe" filled="true" fillcolor="#ffffff" stroked="false">
                <v:path arrowok="t"/>
                <v:fill type="solid"/>
              </v:shape>
            </v:group>
            <v:group style="position:absolute;left:3065;top:1141;width:101;height:98" coordorigin="3065,1141" coordsize="101,98">
              <v:shape style="position:absolute;left:3065;top:1141;width:101;height:98" coordorigin="3065,1141" coordsize="101,98" path="m3102,1141l3083,1151,3070,1168,3065,1190,3069,1209,3081,1225,3101,1235,3127,1238,3147,1228,3160,1211,3165,1189,3165,1187,3160,1169,3148,1153,3128,1144,3102,1141xe" filled="true" fillcolor="#ffffff" stroked="false">
                <v:path arrowok="t"/>
                <v:fill type="solid"/>
              </v:shape>
            </v:group>
            <v:group style="position:absolute;left:3171;top:1075;width:101;height:97" coordorigin="3171,1075" coordsize="101,97">
              <v:shape style="position:absolute;left:3171;top:1075;width:101;height:97" coordorigin="3171,1075" coordsize="101,97" path="m3209,1075l3189,1085,3176,1102,3171,1124,3176,1143,3188,1159,3208,1169,3234,1172,3253,1162,3267,1145,3272,1123,3272,1121,3267,1102,3255,1087,3235,1077,3209,1075xe" filled="true" fillcolor="#ffffff" stroked="false">
                <v:path arrowok="t"/>
                <v:fill type="solid"/>
              </v:shape>
            </v:group>
            <v:group style="position:absolute;left:3444;top:828;width:101;height:98" coordorigin="3444,828" coordsize="101,98">
              <v:shape style="position:absolute;left:3444;top:828;width:101;height:98" coordorigin="3444,828" coordsize="101,98" path="m3481,828l3462,838,3449,855,3444,877,3448,897,3460,912,3480,922,3506,925,3526,915,3539,898,3544,876,3544,875,3539,856,3527,841,3507,831,3481,828xe" filled="true" fillcolor="#ffffff" stroked="false">
                <v:path arrowok="t"/>
                <v:fill type="solid"/>
              </v:shape>
            </v:group>
            <v:group style="position:absolute;left:3733;top:691;width:101;height:98" coordorigin="3733,691" coordsize="101,98">
              <v:shape style="position:absolute;left:3733;top:691;width:101;height:98" coordorigin="3733,691" coordsize="101,98" path="m3770,691l3751,701,3737,718,3733,741,3737,760,3749,775,3769,785,3795,788,3815,778,3828,761,3833,739,3833,738,3828,719,3816,704,3796,694,3770,691xe" filled="true" fillcolor="#ffffff" stroked="false">
                <v:path arrowok="t"/>
                <v:fill type="solid"/>
              </v:shape>
            </v:group>
            <v:group style="position:absolute;left:3960;top:632;width:101;height:98" coordorigin="3960,632" coordsize="101,98">
              <v:shape style="position:absolute;left:3960;top:632;width:101;height:98" coordorigin="3960,632" coordsize="101,98" path="m3997,632l3978,642,3965,660,3960,682,3964,701,3976,716,3996,726,4022,729,4042,720,4055,703,4060,681,4060,679,4055,660,4043,645,4023,635,3997,632xe" filled="true" fillcolor="#ffffff" stroked="false">
                <v:path arrowok="t"/>
                <v:fill type="solid"/>
              </v:shape>
            </v:group>
            <v:group style="position:absolute;left:4232;top:523;width:101;height:97" coordorigin="4232,523" coordsize="101,97">
              <v:shape style="position:absolute;left:4232;top:523;width:101;height:97" coordorigin="4232,523" coordsize="101,97" path="m4269,523l4250,533,4237,550,4232,572,4236,591,4249,607,4268,617,4294,620,4314,610,4327,593,4332,571,4332,569,4328,550,4315,535,4296,525,4269,523xe" filled="true" fillcolor="#ffffff" stroked="false">
                <v:path arrowok="t"/>
                <v:fill type="solid"/>
              </v:shape>
            </v:group>
            <v:group style="position:absolute;left:4456;top:435;width:101;height:98" coordorigin="4456,435" coordsize="101,98">
              <v:shape style="position:absolute;left:4456;top:435;width:101;height:98" coordorigin="4456,435" coordsize="101,98" path="m4493,435l4474,445,4461,463,4456,485,4461,504,4473,519,4492,529,4519,532,4538,523,4551,506,4556,484,4556,482,4552,463,4539,448,4520,438,4493,435xe" filled="true" fillcolor="#ffffff" stroked="false">
                <v:path arrowok="t"/>
                <v:fill type="solid"/>
              </v:shape>
            </v:group>
            <v:group style="position:absolute;left:4456;top:435;width:101;height:98" coordorigin="4456,435" coordsize="101,98">
              <v:shape style="position:absolute;left:4456;top:435;width:101;height:98" coordorigin="4456,435" coordsize="101,98" path="m4556,484l4551,506,4538,523,4519,532,4492,529,4473,519,4461,504,4456,485,4461,463,4474,445,4493,435,4520,438,4539,448,4552,463,4556,482e" filled="false" stroked="true" strokeweight=".5pt" strokecolor="#20bcbd">
                <v:path arrowok="t"/>
              </v:shape>
            </v:group>
            <v:group style="position:absolute;left:4232;top:523;width:101;height:97" coordorigin="4232,523" coordsize="101,97">
              <v:shape style="position:absolute;left:4232;top:523;width:101;height:97" coordorigin="4232,523" coordsize="101,97" path="m4332,571l4327,593,4314,610,4294,620,4268,617,4249,607,4236,591,4232,572,4237,550,4250,533,4269,523,4296,525,4315,535,4328,550,4332,569e" filled="false" stroked="true" strokeweight=".5pt" strokecolor="#20bcbd">
                <v:path arrowok="t"/>
              </v:shape>
            </v:group>
            <v:group style="position:absolute;left:3960;top:632;width:101;height:98" coordorigin="3960,632" coordsize="101,98">
              <v:shape style="position:absolute;left:3960;top:632;width:101;height:98" coordorigin="3960,632" coordsize="101,98" path="m4060,681l4055,703,4042,720,4022,729,3996,726,3976,716,3964,701,3960,682,3965,660,3978,642,3997,632,4023,635,4043,645,4055,660,4060,679e" filled="false" stroked="true" strokeweight=".5pt" strokecolor="#20bcbd">
                <v:path arrowok="t"/>
              </v:shape>
            </v:group>
            <v:group style="position:absolute;left:3733;top:691;width:101;height:98" coordorigin="3733,691" coordsize="101,98">
              <v:shape style="position:absolute;left:3733;top:691;width:101;height:98" coordorigin="3733,691" coordsize="101,98" path="m3833,739l3828,761,3815,778,3795,788,3769,785,3749,775,3737,760,3733,741,3737,718,3751,701,3770,691,3796,694,3816,704,3828,719,3833,738e" filled="false" stroked="true" strokeweight=".5pt" strokecolor="#20bcbd">
                <v:path arrowok="t"/>
              </v:shape>
            </v:group>
            <v:group style="position:absolute;left:3444;top:828;width:101;height:98" coordorigin="3444,828" coordsize="101,98">
              <v:shape style="position:absolute;left:3444;top:828;width:101;height:98" coordorigin="3444,828" coordsize="101,98" path="m3544,876l3539,898,3526,915,3506,925,3480,922,3460,912,3448,897,3444,877,3449,855,3462,838,3481,828,3507,831,3527,841,3539,856,3544,875e" filled="false" stroked="true" strokeweight=".5pt" strokecolor="#20bcbd">
                <v:path arrowok="t"/>
              </v:shape>
            </v:group>
            <v:group style="position:absolute;left:3171;top:1075;width:101;height:97" coordorigin="3171,1075" coordsize="101,97">
              <v:shape style="position:absolute;left:3171;top:1075;width:101;height:97" coordorigin="3171,1075" coordsize="101,97" path="m3272,1123l3267,1145,3253,1162,3234,1172,3208,1169,3188,1159,3176,1143,3171,1124,3176,1102,3189,1085,3209,1075,3235,1077,3255,1087,3267,1102,3272,1121e" filled="false" stroked="true" strokeweight=".5pt" strokecolor="#20bcbd">
                <v:path arrowok="t"/>
              </v:shape>
            </v:group>
            <v:group style="position:absolute;left:3065;top:1141;width:101;height:98" coordorigin="3065,1141" coordsize="101,98">
              <v:shape style="position:absolute;left:3065;top:1141;width:101;height:98" coordorigin="3065,1141" coordsize="101,98" path="m3165,1189l3160,1211,3147,1228,3127,1238,3101,1235,3081,1225,3069,1209,3065,1190,3070,1168,3083,1151,3102,1141,3128,1144,3148,1153,3160,1169,3165,1187e" filled="false" stroked="true" strokeweight=".5pt" strokecolor="#20bcbd">
                <v:path arrowok="t"/>
              </v:shape>
            </v:group>
            <v:group style="position:absolute;left:2980;top:1228;width:101;height:97" coordorigin="2980,1228" coordsize="101,97">
              <v:shape style="position:absolute;left:2980;top:1228;width:101;height:97" coordorigin="2980,1228" coordsize="101,97" path="m3081,1276l3076,1298,3062,1315,3043,1325,3017,1322,2997,1312,2985,1297,2980,1278,2985,1255,2998,1238,3018,1228,3044,1231,3064,1241,3076,1256,3081,1275e" filled="false" stroked="true" strokeweight=".5pt" strokecolor="#20bcbd">
                <v:path arrowok="t"/>
              </v:shape>
            </v:group>
            <v:group style="position:absolute;left:2881;top:1347;width:101;height:97" coordorigin="2881,1347" coordsize="101,97">
              <v:shape style="position:absolute;left:2881;top:1347;width:101;height:97" coordorigin="2881,1347" coordsize="101,97" path="m2981,1395l2976,1417,2963,1434,2944,1444,2917,1441,2898,1431,2886,1416,2881,1396,2886,1374,2899,1357,2918,1347,2945,1350,2964,1359,2977,1375,2981,1394e" filled="false" stroked="true" strokeweight=".5pt" strokecolor="#20bcbd">
                <v:path arrowok="t"/>
              </v:shape>
            </v:group>
            <v:group style="position:absolute;left:2740;top:1564;width:101;height:98" coordorigin="2740,1564" coordsize="101,98">
              <v:shape style="position:absolute;left:2740;top:1564;width:101;height:98" coordorigin="2740,1564" coordsize="101,98" path="m2840,1612l2835,1634,2822,1651,2802,1661,2776,1658,2756,1648,2744,1632,2740,1613,2745,1591,2758,1574,2777,1564,2803,1566,2823,1576,2835,1591,2840,1610e" filled="false" stroked="true" strokeweight=".5pt" strokecolor="#20bcbd">
                <v:path arrowok="t"/>
              </v:shape>
            </v:group>
            <v:group style="position:absolute;left:2613;top:1792;width:101;height:97" coordorigin="2613,1792" coordsize="101,97">
              <v:shape style="position:absolute;left:2613;top:1792;width:101;height:97" coordorigin="2613,1792" coordsize="101,97" path="m2714,1841l2709,1862,2695,1879,2676,1889,2650,1886,2630,1876,2618,1861,2613,1842,2618,1819,2631,1802,2651,1792,2677,1795,2697,1805,2709,1820,2714,1839e" filled="false" stroked="true" strokeweight=".5pt" strokecolor="#20bcbd">
                <v:path arrowok="t"/>
              </v:shape>
            </v:group>
            <v:group style="position:absolute;left:2526;top:1955;width:101;height:97" coordorigin="2526,1955" coordsize="101,97">
              <v:shape style="position:absolute;left:2526;top:1955;width:101;height:97" coordorigin="2526,1955" coordsize="101,97" path="m2626,2003l2621,2025,2608,2042,2589,2052,2562,2049,2543,2039,2531,2023,2526,2004,2531,1982,2544,1965,2563,1955,2590,1957,2609,1967,2622,1982,2626,2001e" filled="false" stroked="true" strokeweight=".5pt" strokecolor="#20bcbd">
                <v:path arrowok="t"/>
              </v:shape>
            </v:group>
            <v:group style="position:absolute;left:2451;top:2125;width:101;height:97" coordorigin="2451,2125" coordsize="101,97">
              <v:shape style="position:absolute;left:2451;top:2125;width:101;height:97" coordorigin="2451,2125" coordsize="101,97" path="m2551,2173l2546,2195,2533,2212,2513,2222,2487,2219,2468,2209,2455,2193,2451,2174,2456,2152,2469,2135,2488,2125,2515,2127,2534,2137,2547,2152,2551,2171e" filled="false" stroked="true" strokeweight=".5pt" strokecolor="#20bcbd">
                <v:path arrowok="t"/>
              </v:shape>
            </v:group>
            <v:group style="position:absolute;left:2382;top:2343;width:101;height:98" coordorigin="2382,2343" coordsize="101,98">
              <v:shape style="position:absolute;left:2382;top:2343;width:101;height:98" coordorigin="2382,2343" coordsize="101,98" path="m2482,2391l2477,2413,2464,2430,2444,2440,2418,2437,2398,2427,2386,2411,2382,2392,2387,2370,2400,2353,2419,2343,2445,2345,2465,2355,2477,2370,2482,2389e" filled="false" stroked="true" strokeweight=".5pt" strokecolor="#20bcbd">
                <v:path arrowok="t"/>
              </v:shape>
            </v:group>
            <v:group style="position:absolute;left:5198;top:1022;width:43;height:2" coordorigin="5198,1022" coordsize="43,2">
              <v:shape style="position:absolute;left:5198;top:1022;width:43;height:2" coordorigin="5198,1022" coordsize="43,0" path="m5198,1022l5240,1022e" filled="false" stroked="true" strokeweight=".5pt" strokecolor="#a54198">
                <v:path arrowok="t"/>
              </v:shape>
            </v:group>
            <v:group style="position:absolute;left:5198;top:748;width:43;height:2" coordorigin="5198,748" coordsize="43,2">
              <v:shape style="position:absolute;left:5198;top:748;width:43;height:2" coordorigin="5198,748" coordsize="43,0" path="m5198,748l5240,748e" filled="false" stroked="true" strokeweight=".5pt" strokecolor="#a54198">
                <v:path arrowok="t"/>
              </v:shape>
            </v:group>
            <v:group style="position:absolute;left:5220;top:748;width:2;height:275" coordorigin="5220,748" coordsize="2,275">
              <v:shape style="position:absolute;left:5220;top:748;width:2;height:275" coordorigin="5220,748" coordsize="0,275" path="m5220,748l5220,1022e" filled="false" stroked="true" strokeweight=".5pt" strokecolor="#a54198">
                <v:path arrowok="t"/>
              </v:shape>
            </v:group>
            <v:group style="position:absolute;left:4846;top:1064;width:43;height:2" coordorigin="4846,1064" coordsize="43,2">
              <v:shape style="position:absolute;left:4846;top:1064;width:43;height:2" coordorigin="4846,1064" coordsize="43,0" path="m4846,1064l4888,1064e" filled="false" stroked="true" strokeweight=".5pt" strokecolor="#a54198">
                <v:path arrowok="t"/>
              </v:shape>
            </v:group>
            <v:group style="position:absolute;left:4846;top:780;width:43;height:2" coordorigin="4846,780" coordsize="43,2">
              <v:shape style="position:absolute;left:4846;top:780;width:43;height:2" coordorigin="4846,780" coordsize="43,0" path="m4846,780l4888,780e" filled="false" stroked="true" strokeweight=".5pt" strokecolor="#a54198">
                <v:path arrowok="t"/>
              </v:shape>
            </v:group>
            <v:group style="position:absolute;left:4866;top:780;width:2;height:285" coordorigin="4866,780" coordsize="2,285">
              <v:shape style="position:absolute;left:4866;top:780;width:2;height:285" coordorigin="4866,780" coordsize="0,285" path="m4866,780l4866,1064e" filled="false" stroked="true" strokeweight=".5pt" strokecolor="#a54198">
                <v:path arrowok="t"/>
              </v:shape>
            </v:group>
            <v:group style="position:absolute;left:4518;top:1113;width:43;height:2" coordorigin="4518,1113" coordsize="43,2">
              <v:shape style="position:absolute;left:4518;top:1113;width:43;height:2" coordorigin="4518,1113" coordsize="43,0" path="m4518,1113l4560,1113e" filled="false" stroked="true" strokeweight=".5pt" strokecolor="#a54198">
                <v:path arrowok="t"/>
              </v:shape>
            </v:group>
            <v:group style="position:absolute;left:4518;top:849;width:43;height:2" coordorigin="4518,849" coordsize="43,2">
              <v:shape style="position:absolute;left:4518;top:849;width:43;height:2" coordorigin="4518,849" coordsize="43,0" path="m4518,849l4560,849e" filled="false" stroked="true" strokeweight=".5pt" strokecolor="#a54198">
                <v:path arrowok="t"/>
              </v:shape>
            </v:group>
            <v:group style="position:absolute;left:4538;top:849;width:2;height:265" coordorigin="4538,849" coordsize="2,265">
              <v:shape style="position:absolute;left:4538;top:849;width:2;height:265" coordorigin="4538,849" coordsize="0,265" path="m4538,849l4538,1113e" filled="false" stroked="true" strokeweight=".5pt" strokecolor="#a54198">
                <v:path arrowok="t"/>
              </v:shape>
            </v:group>
            <v:group style="position:absolute;left:4369;top:1208;width:43;height:2" coordorigin="4369,1208" coordsize="43,2">
              <v:shape style="position:absolute;left:4369;top:1208;width:43;height:2" coordorigin="4369,1208" coordsize="43,0" path="m4369,1208l4412,1208e" filled="false" stroked="true" strokeweight=".5pt" strokecolor="#a54198">
                <v:path arrowok="t"/>
              </v:shape>
            </v:group>
            <v:group style="position:absolute;left:4369;top:956;width:43;height:2" coordorigin="4369,956" coordsize="43,2">
              <v:shape style="position:absolute;left:4369;top:956;width:43;height:2" coordorigin="4369,956" coordsize="43,0" path="m4369,956l4412,956e" filled="false" stroked="true" strokeweight=".5pt" strokecolor="#a54198">
                <v:path arrowok="t"/>
              </v:shape>
            </v:group>
            <v:group style="position:absolute;left:4390;top:956;width:2;height:253" coordorigin="4390,956" coordsize="2,253">
              <v:shape style="position:absolute;left:4390;top:956;width:2;height:253" coordorigin="4390,956" coordsize="0,253" path="m4390,956l4390,1208e" filled="false" stroked="true" strokeweight=".5pt" strokecolor="#a54198">
                <v:path arrowok="t"/>
              </v:shape>
            </v:group>
            <v:group style="position:absolute;left:4218;top:1156;width:43;height:2" coordorigin="4218,1156" coordsize="43,2">
              <v:shape style="position:absolute;left:4218;top:1156;width:43;height:2" coordorigin="4218,1156" coordsize="43,0" path="m4218,1156l4261,1156e" filled="false" stroked="true" strokeweight=".5pt" strokecolor="#a54198">
                <v:path arrowok="t"/>
              </v:shape>
            </v:group>
            <v:group style="position:absolute;left:4218;top:889;width:43;height:2" coordorigin="4218,889" coordsize="43,2">
              <v:shape style="position:absolute;left:4218;top:889;width:43;height:2" coordorigin="4218,889" coordsize="43,0" path="m4218,889l4261,889e" filled="false" stroked="true" strokeweight=".5pt" strokecolor="#a54198">
                <v:path arrowok="t"/>
              </v:shape>
            </v:group>
            <v:group style="position:absolute;left:4239;top:889;width:2;height:268" coordorigin="4239,889" coordsize="2,268">
              <v:shape style="position:absolute;left:4239;top:889;width:2;height:268" coordorigin="4239,889" coordsize="0,268" path="m4239,889l4239,1156e" filled="false" stroked="true" strokeweight=".5pt" strokecolor="#a54198">
                <v:path arrowok="t"/>
              </v:shape>
            </v:group>
            <v:group style="position:absolute;left:4096;top:1231;width:43;height:2" coordorigin="4096,1231" coordsize="43,2">
              <v:shape style="position:absolute;left:4096;top:1231;width:43;height:2" coordorigin="4096,1231" coordsize="43,0" path="m4096,1231l4138,1231e" filled="false" stroked="true" strokeweight=".5pt" strokecolor="#a54198">
                <v:path arrowok="t"/>
              </v:shape>
            </v:group>
            <v:group style="position:absolute;left:4096;top:982;width:43;height:2" coordorigin="4096,982" coordsize="43,2">
              <v:shape style="position:absolute;left:4096;top:982;width:43;height:2" coordorigin="4096,982" coordsize="43,0" path="m4096,982l4138,982e" filled="false" stroked="true" strokeweight=".5pt" strokecolor="#a54198">
                <v:path arrowok="t"/>
              </v:shape>
            </v:group>
            <v:group style="position:absolute;left:4116;top:982;width:2;height:250" coordorigin="4116,982" coordsize="2,250">
              <v:shape style="position:absolute;left:4116;top:982;width:2;height:250" coordorigin="4116,982" coordsize="0,250" path="m4116,982l4116,1231e" filled="false" stroked="true" strokeweight=".5pt" strokecolor="#a54198">
                <v:path arrowok="t"/>
              </v:shape>
            </v:group>
            <v:group style="position:absolute;left:3835;top:1304;width:43;height:2" coordorigin="3835,1304" coordsize="43,2">
              <v:shape style="position:absolute;left:3835;top:1304;width:43;height:2" coordorigin="3835,1304" coordsize="43,0" path="m3835,1304l3878,1304e" filled="false" stroked="true" strokeweight=".5pt" strokecolor="#a54198">
                <v:path arrowok="t"/>
              </v:shape>
            </v:group>
            <v:group style="position:absolute;left:3835;top:1027;width:43;height:2" coordorigin="3835,1027" coordsize="43,2">
              <v:shape style="position:absolute;left:3835;top:1027;width:43;height:2" coordorigin="3835,1027" coordsize="43,0" path="m3835,1027l3878,1027e" filled="false" stroked="true" strokeweight=".5pt" strokecolor="#a54198">
                <v:path arrowok="t"/>
              </v:shape>
            </v:group>
            <v:group style="position:absolute;left:3856;top:1027;width:2;height:277" coordorigin="3856,1027" coordsize="2,277">
              <v:shape style="position:absolute;left:3856;top:1027;width:2;height:277" coordorigin="3856,1027" coordsize="0,277" path="m3856,1027l3856,1304e" filled="false" stroked="true" strokeweight=".5pt" strokecolor="#a54198">
                <v:path arrowok="t"/>
              </v:shape>
            </v:group>
            <v:group style="position:absolute;left:3631;top:1390;width:43;height:2" coordorigin="3631,1390" coordsize="43,2">
              <v:shape style="position:absolute;left:3631;top:1390;width:43;height:2" coordorigin="3631,1390" coordsize="43,0" path="m3631,1390l3674,1390e" filled="false" stroked="true" strokeweight=".5pt" strokecolor="#a54198">
                <v:path arrowok="t"/>
              </v:shape>
            </v:group>
            <v:group style="position:absolute;left:3631;top:1159;width:43;height:2" coordorigin="3631,1159" coordsize="43,2">
              <v:shape style="position:absolute;left:3631;top:1159;width:43;height:2" coordorigin="3631,1159" coordsize="43,0" path="m3631,1159l3674,1159e" filled="false" stroked="true" strokeweight=".5pt" strokecolor="#a54198">
                <v:path arrowok="t"/>
              </v:shape>
            </v:group>
            <v:group style="position:absolute;left:3652;top:1159;width:2;height:231" coordorigin="3652,1159" coordsize="2,231">
              <v:shape style="position:absolute;left:3652;top:1159;width:2;height:231" coordorigin="3652,1159" coordsize="0,231" path="m3652,1159l3652,1390e" filled="false" stroked="true" strokeweight=".5pt" strokecolor="#a54198">
                <v:path arrowok="t"/>
              </v:shape>
            </v:group>
            <v:group style="position:absolute;left:3403;top:1508;width:43;height:2" coordorigin="3403,1508" coordsize="43,2">
              <v:shape style="position:absolute;left:3403;top:1508;width:43;height:2" coordorigin="3403,1508" coordsize="43,0" path="m3403,1508l3446,1508e" filled="false" stroked="true" strokeweight=".5pt" strokecolor="#a54198">
                <v:path arrowok="t"/>
              </v:shape>
            </v:group>
            <v:group style="position:absolute;left:3403;top:1235;width:43;height:2" coordorigin="3403,1235" coordsize="43,2">
              <v:shape style="position:absolute;left:3403;top:1235;width:43;height:2" coordorigin="3403,1235" coordsize="43,0" path="m3403,1235l3446,1235e" filled="false" stroked="true" strokeweight=".5pt" strokecolor="#a54198">
                <v:path arrowok="t"/>
              </v:shape>
            </v:group>
            <v:group style="position:absolute;left:3424;top:1235;width:2;height:274" coordorigin="3424,1235" coordsize="2,274">
              <v:shape style="position:absolute;left:3424;top:1235;width:2;height:274" coordorigin="3424,1235" coordsize="0,274" path="m3424,1235l3424,1508e" filled="false" stroked="true" strokeweight=".5pt" strokecolor="#a54198">
                <v:path arrowok="t"/>
              </v:shape>
            </v:group>
            <v:group style="position:absolute;left:3244;top:1554;width:43;height:2" coordorigin="3244,1554" coordsize="43,2">
              <v:shape style="position:absolute;left:3244;top:1554;width:43;height:2" coordorigin="3244,1554" coordsize="43,0" path="m3244,1554l3287,1554e" filled="false" stroked="true" strokeweight=".5pt" strokecolor="#a54198">
                <v:path arrowok="t"/>
              </v:shape>
            </v:group>
            <v:group style="position:absolute;left:3244;top:1341;width:43;height:2" coordorigin="3244,1341" coordsize="43,2">
              <v:shape style="position:absolute;left:3244;top:1341;width:43;height:2" coordorigin="3244,1341" coordsize="43,0" path="m3244,1341l3287,1341e" filled="false" stroked="true" strokeweight=".5pt" strokecolor="#a54198">
                <v:path arrowok="t"/>
              </v:shape>
            </v:group>
            <v:group style="position:absolute;left:3265;top:1341;width:2;height:214" coordorigin="3265,1341" coordsize="2,214">
              <v:shape style="position:absolute;left:3265;top:1341;width:2;height:214" coordorigin="3265,1341" coordsize="0,214" path="m3265,1341l3265,1554e" filled="false" stroked="true" strokeweight=".5pt" strokecolor="#a54198">
                <v:path arrowok="t"/>
              </v:shape>
            </v:group>
            <v:group style="position:absolute;left:3062;top:1727;width:43;height:2" coordorigin="3062,1727" coordsize="43,2">
              <v:shape style="position:absolute;left:3062;top:1727;width:43;height:2" coordorigin="3062,1727" coordsize="43,0" path="m3062,1727l3105,1727e" filled="false" stroked="true" strokeweight=".5pt" strokecolor="#a54198">
                <v:path arrowok="t"/>
              </v:shape>
            </v:group>
            <v:group style="position:absolute;left:3062;top:1510;width:43;height:2" coordorigin="3062,1510" coordsize="43,2">
              <v:shape style="position:absolute;left:3062;top:1510;width:43;height:2" coordorigin="3062,1510" coordsize="43,0" path="m3062,1510l3105,1510e" filled="false" stroked="true" strokeweight=".5pt" strokecolor="#a54198">
                <v:path arrowok="t"/>
              </v:shape>
            </v:group>
            <v:group style="position:absolute;left:3083;top:1510;width:2;height:217" coordorigin="3083,1510" coordsize="2,217">
              <v:shape style="position:absolute;left:3083;top:1510;width:2;height:217" coordorigin="3083,1510" coordsize="0,217" path="m3083,1510l3083,1727e" filled="false" stroked="true" strokeweight=".5pt" strokecolor="#a54198">
                <v:path arrowok="t"/>
              </v:shape>
            </v:group>
            <v:group style="position:absolute;left:3033;top:1571;width:101;height:98" coordorigin="3033,1571" coordsize="101,98">
              <v:shape style="position:absolute;left:3033;top:1571;width:101;height:98" coordorigin="3033,1571" coordsize="101,98" path="m3070,1571l3051,1581,3038,1598,3033,1621,3038,1640,3050,1655,3069,1665,3096,1668,3115,1658,3128,1641,3133,1619,3133,1618,3129,1599,3116,1584,3097,1574,3070,1571xe" filled="true" fillcolor="#ffffff" stroked="false">
                <v:path arrowok="t"/>
                <v:fill type="solid"/>
              </v:shape>
            </v:group>
            <v:group style="position:absolute;left:3215;top:1400;width:101;height:97" coordorigin="3215,1400" coordsize="101,97">
              <v:shape style="position:absolute;left:3215;top:1400;width:101;height:97" coordorigin="3215,1400" coordsize="101,97" path="m3252,1400l3233,1410,3220,1427,3215,1449,3220,1468,3232,1484,3251,1494,3278,1497,3297,1487,3310,1470,3315,1448,3315,1446,3311,1427,3298,1412,3279,1402,3252,1400xe" filled="true" fillcolor="#ffffff" stroked="false">
                <v:path arrowok="t"/>
                <v:fill type="solid"/>
              </v:shape>
            </v:group>
            <v:group style="position:absolute;left:3375;top:1323;width:101;height:98" coordorigin="3375,1323" coordsize="101,98">
              <v:shape style="position:absolute;left:3375;top:1323;width:101;height:98" coordorigin="3375,1323" coordsize="101,98" path="m3412,1323l3393,1333,3379,1350,3375,1372,3379,1391,3391,1407,3411,1417,3437,1420,3456,1410,3470,1393,3475,1371,3475,1369,3470,1351,3458,1335,3438,1326,3412,1323xe" filled="true" fillcolor="#ffffff" stroked="false">
                <v:path arrowok="t"/>
                <v:fill type="solid"/>
              </v:shape>
            </v:group>
            <v:group style="position:absolute;left:3602;top:1227;width:101;height:98" coordorigin="3602,1227" coordsize="101,98">
              <v:shape style="position:absolute;left:3602;top:1227;width:101;height:98" coordorigin="3602,1227" coordsize="101,98" path="m3639,1227l3620,1237,3607,1254,3602,1276,3606,1295,3618,1311,3638,1321,3664,1324,3684,1314,3697,1297,3702,1275,3702,1273,3697,1254,3685,1239,3665,1229,3639,1227xe" filled="true" fillcolor="#ffffff" stroked="false">
                <v:path arrowok="t"/>
                <v:fill type="solid"/>
              </v:shape>
            </v:group>
            <v:group style="position:absolute;left:3806;top:1115;width:101;height:98" coordorigin="3806,1115" coordsize="101,98">
              <v:shape style="position:absolute;left:3806;top:1115;width:101;height:98" coordorigin="3806,1115" coordsize="101,98" path="m3843,1115l3824,1125,3811,1143,3806,1165,3811,1184,3823,1199,3842,1209,3869,1212,3888,1202,3902,1185,3907,1164,3907,1162,3902,1143,3890,1128,3870,1118,3843,1115xe" filled="true" fillcolor="#ffffff" stroked="false">
                <v:path arrowok="t"/>
                <v:fill type="solid"/>
              </v:shape>
            </v:group>
            <v:group style="position:absolute;left:4066;top:1058;width:101;height:97" coordorigin="4066,1058" coordsize="101,97">
              <v:shape style="position:absolute;left:4066;top:1058;width:101;height:97" coordorigin="4066,1058" coordsize="101,97" path="m4104,1058l4084,1068,4071,1085,4066,1108,4071,1127,4083,1142,4103,1152,4129,1155,4148,1145,4162,1128,4167,1106,4167,1105,4162,1086,4150,1071,4130,1061,4104,1058xe" filled="true" fillcolor="#ffffff" stroked="false">
                <v:path arrowok="t"/>
                <v:fill type="solid"/>
              </v:shape>
            </v:group>
            <v:group style="position:absolute;left:4188;top:974;width:101;height:97" coordorigin="4188,974" coordsize="101,97">
              <v:shape style="position:absolute;left:4188;top:974;width:101;height:97" coordorigin="4188,974" coordsize="101,97" path="m4225,974l4206,984,4193,1001,4188,1023,4193,1042,4205,1058,4224,1068,4251,1071,4270,1061,4284,1044,4289,1022,4289,1021,4284,1002,4272,987,4252,977,4225,974xe" filled="true" fillcolor="#ffffff" stroked="false">
                <v:path arrowok="t"/>
                <v:fill type="solid"/>
              </v:shape>
            </v:group>
            <v:group style="position:absolute;left:4340;top:1034;width:101;height:97" coordorigin="4340,1034" coordsize="101,97">
              <v:shape style="position:absolute;left:4340;top:1034;width:101;height:97" coordorigin="4340,1034" coordsize="101,97" path="m4377,1034l4358,1044,4345,1061,4340,1083,4345,1103,4357,1118,4376,1128,4403,1131,4422,1121,4436,1104,4441,1082,4441,1081,4436,1062,4424,1047,4404,1037,4377,1034xe" filled="true" fillcolor="#ffffff" stroked="false">
                <v:path arrowok="t"/>
                <v:fill type="solid"/>
              </v:shape>
            </v:group>
            <v:group style="position:absolute;left:4488;top:933;width:101;height:98" coordorigin="4488,933" coordsize="101,98">
              <v:shape style="position:absolute;left:4488;top:933;width:101;height:98" coordorigin="4488,933" coordsize="101,98" path="m4525,933l4506,943,4493,960,4488,983,4492,1002,4504,1017,4524,1027,4550,1030,4570,1020,4583,1003,4588,982,4588,980,4583,961,4571,946,4551,936,4525,933xe" filled="true" fillcolor="#ffffff" stroked="false">
                <v:path arrowok="t"/>
                <v:fill type="solid"/>
              </v:shape>
            </v:group>
            <v:group style="position:absolute;left:4816;top:875;width:101;height:97" coordorigin="4816,875" coordsize="101,97">
              <v:shape style="position:absolute;left:4816;top:875;width:101;height:97" coordorigin="4816,875" coordsize="101,97" path="m4853,875l4834,885,4820,902,4816,924,4820,943,4832,959,4852,969,4878,972,4898,962,4911,945,4916,923,4916,921,4911,902,4899,887,4879,877,4853,875xe" filled="true" fillcolor="#ffffff" stroked="false">
                <v:path arrowok="t"/>
                <v:fill type="solid"/>
              </v:shape>
            </v:group>
            <v:group style="position:absolute;left:5169;top:835;width:101;height:98" coordorigin="5169,835" coordsize="101,98">
              <v:shape style="position:absolute;left:5169;top:835;width:101;height:98" coordorigin="5169,835" coordsize="101,98" path="m5206,835l5187,846,5174,863,5169,885,5174,904,5186,919,5205,930,5232,932,5251,923,5264,906,5269,884,5269,882,5265,863,5252,848,5233,838,5206,835xe" filled="true" fillcolor="#ffffff" stroked="false">
                <v:path arrowok="t"/>
                <v:fill type="solid"/>
              </v:shape>
            </v:group>
            <v:group style="position:absolute;left:5169;top:835;width:101;height:98" coordorigin="5169,835" coordsize="101,98">
              <v:shape style="position:absolute;left:5169;top:835;width:101;height:98" coordorigin="5169,835" coordsize="101,98" path="m5269,884l5264,906,5251,923,5232,932,5205,930,5186,919,5174,904,5169,885,5174,863,5187,846,5206,835,5233,838,5252,848,5265,863,5269,882e" filled="false" stroked="true" strokeweight=".5pt" strokecolor="#a54198">
                <v:path arrowok="t"/>
              </v:shape>
            </v:group>
            <v:group style="position:absolute;left:4816;top:875;width:101;height:97" coordorigin="4816,875" coordsize="101,97">
              <v:shape style="position:absolute;left:4816;top:875;width:101;height:97" coordorigin="4816,875" coordsize="101,97" path="m4916,923l4911,945,4898,962,4878,972,4852,969,4832,959,4820,943,4816,924,4820,902,4834,885,4853,875,4879,877,4899,887,4911,902,4916,921e" filled="false" stroked="true" strokeweight=".5pt" strokecolor="#a54198">
                <v:path arrowok="t"/>
              </v:shape>
            </v:group>
            <v:group style="position:absolute;left:4488;top:933;width:101;height:98" coordorigin="4488,933" coordsize="101,98">
              <v:shape style="position:absolute;left:4488;top:933;width:101;height:98" coordorigin="4488,933" coordsize="101,98" path="m4588,982l4583,1003,4570,1020,4550,1030,4524,1027,4504,1017,4492,1002,4488,983,4493,960,4506,943,4525,933,4551,936,4571,946,4583,961,4588,980e" filled="false" stroked="true" strokeweight=".5pt" strokecolor="#a54198">
                <v:path arrowok="t"/>
              </v:shape>
            </v:group>
            <v:group style="position:absolute;left:4340;top:1034;width:101;height:97" coordorigin="4340,1034" coordsize="101,97">
              <v:shape style="position:absolute;left:4340;top:1034;width:101;height:97" coordorigin="4340,1034" coordsize="101,97" path="m4441,1082l4436,1104,4422,1121,4403,1131,4376,1128,4357,1118,4345,1103,4340,1083,4345,1061,4358,1044,4377,1034,4404,1037,4424,1047,4436,1062,4441,1081e" filled="false" stroked="true" strokeweight=".5pt" strokecolor="#a54198">
                <v:path arrowok="t"/>
              </v:shape>
            </v:group>
            <v:group style="position:absolute;left:4188;top:974;width:101;height:97" coordorigin="4188,974" coordsize="101,97">
              <v:shape style="position:absolute;left:4188;top:974;width:101;height:97" coordorigin="4188,974" coordsize="101,97" path="m4289,1022l4284,1044,4270,1061,4251,1071,4224,1068,4205,1058,4193,1042,4188,1023,4193,1001,4206,984,4225,974,4252,977,4272,987,4284,1002,4289,1021e" filled="false" stroked="true" strokeweight=".5pt" strokecolor="#a54198">
                <v:path arrowok="t"/>
              </v:shape>
            </v:group>
            <v:group style="position:absolute;left:4066;top:1058;width:101;height:97" coordorigin="4066,1058" coordsize="101,97">
              <v:shape style="position:absolute;left:4066;top:1058;width:101;height:97" coordorigin="4066,1058" coordsize="101,97" path="m4167,1106l4162,1128,4148,1145,4129,1155,4103,1152,4083,1142,4071,1127,4066,1108,4071,1085,4084,1068,4104,1058,4130,1061,4150,1071,4162,1086,4167,1105e" filled="false" stroked="true" strokeweight=".5pt" strokecolor="#a54198">
                <v:path arrowok="t"/>
              </v:shape>
            </v:group>
            <v:group style="position:absolute;left:3806;top:1115;width:101;height:98" coordorigin="3806,1115" coordsize="101,98">
              <v:shape style="position:absolute;left:3806;top:1115;width:101;height:98" coordorigin="3806,1115" coordsize="101,98" path="m3907,1164l3902,1185,3888,1202,3869,1212,3842,1209,3823,1199,3811,1184,3806,1165,3811,1143,3824,1125,3843,1115,3870,1118,3890,1128,3902,1143,3907,1162e" filled="false" stroked="true" strokeweight=".5pt" strokecolor="#a54198">
                <v:path arrowok="t"/>
              </v:shape>
            </v:group>
            <v:group style="position:absolute;left:3602;top:1227;width:101;height:98" coordorigin="3602,1227" coordsize="101,98">
              <v:shape style="position:absolute;left:3602;top:1227;width:101;height:98" coordorigin="3602,1227" coordsize="101,98" path="m3702,1275l3697,1297,3684,1314,3664,1324,3638,1321,3618,1311,3606,1295,3602,1276,3607,1254,3620,1237,3639,1227,3665,1229,3685,1239,3697,1254,3702,1273e" filled="false" stroked="true" strokeweight=".5pt" strokecolor="#a54198">
                <v:path arrowok="t"/>
              </v:shape>
            </v:group>
            <v:group style="position:absolute;left:3375;top:1323;width:101;height:98" coordorigin="3375,1323" coordsize="101,98">
              <v:shape style="position:absolute;left:3375;top:1323;width:101;height:98" coordorigin="3375,1323" coordsize="101,98" path="m3475,1371l3470,1393,3456,1410,3437,1420,3411,1417,3391,1407,3379,1391,3375,1372,3379,1350,3393,1333,3412,1323,3438,1326,3458,1335,3470,1351,3475,1369e" filled="false" stroked="true" strokeweight=".5pt" strokecolor="#a54198">
                <v:path arrowok="t"/>
              </v:shape>
            </v:group>
            <v:group style="position:absolute;left:3215;top:1400;width:101;height:97" coordorigin="3215,1400" coordsize="101,97">
              <v:shape style="position:absolute;left:3215;top:1400;width:101;height:97" coordorigin="3215,1400" coordsize="101,97" path="m3315,1448l3310,1470,3297,1487,3278,1497,3251,1494,3232,1484,3220,1468,3215,1449,3220,1427,3233,1410,3252,1400,3279,1402,3298,1412,3311,1427,3315,1446e" filled="false" stroked="true" strokeweight=".5pt" strokecolor="#a54198">
                <v:path arrowok="t"/>
              </v:shape>
            </v:group>
            <v:group style="position:absolute;left:3033;top:1571;width:101;height:98" coordorigin="3033,1571" coordsize="101,98">
              <v:shape style="position:absolute;left:3033;top:1571;width:101;height:98" coordorigin="3033,1571" coordsize="101,98" path="m3133,1619l3128,1641,3115,1658,3096,1668,3069,1665,3050,1655,3038,1640,3033,1621,3038,1598,3051,1581,3070,1571,3097,1574,3116,1584,3129,1599,3133,1618e" filled="false" stroked="true" strokeweight=".5pt" strokecolor="#a54198">
                <v:path arrowok="t"/>
              </v:shape>
            </v:group>
            <v:group style="position:absolute;left:5094;top:2010;width:41;height:2" coordorigin="5094,2010" coordsize="41,2">
              <v:shape style="position:absolute;left:5094;top:2010;width:41;height:2" coordorigin="5094,2010" coordsize="41,0" path="m5094,2010l5135,2010e" filled="false" stroked="true" strokeweight=".5pt" strokecolor="#231f20">
                <v:path arrowok="t"/>
              </v:shape>
            </v:group>
            <v:group style="position:absolute;left:5094;top:1832;width:41;height:2" coordorigin="5094,1832" coordsize="41,2">
              <v:shape style="position:absolute;left:5094;top:1832;width:41;height:2" coordorigin="5094,1832" coordsize="41,0" path="m5094,1832l5135,1832e" filled="false" stroked="true" strokeweight=".5pt" strokecolor="#231f20">
                <v:path arrowok="t"/>
              </v:shape>
            </v:group>
            <v:group style="position:absolute;left:5114;top:1832;width:2;height:178" coordorigin="5114,1832" coordsize="2,178">
              <v:shape style="position:absolute;left:5114;top:1832;width:2;height:178" coordorigin="5114,1832" coordsize="0,178" path="m5114,1832l5114,2010e" filled="false" stroked="true" strokeweight=".5pt" strokecolor="#231f20">
                <v:path arrowok="t"/>
              </v:shape>
            </v:group>
            <v:group style="position:absolute;left:4741;top:1977;width:41;height:2" coordorigin="4741,1977" coordsize="41,2">
              <v:shape style="position:absolute;left:4741;top:1977;width:41;height:2" coordorigin="4741,1977" coordsize="41,0" path="m4741,1977l4782,1977e" filled="false" stroked="true" strokeweight=".5pt" strokecolor="#231f20">
                <v:path arrowok="t"/>
              </v:shape>
            </v:group>
            <v:group style="position:absolute;left:4741;top:1796;width:41;height:2" coordorigin="4741,1796" coordsize="41,2">
              <v:shape style="position:absolute;left:4741;top:1796;width:41;height:2" coordorigin="4741,1796" coordsize="41,0" path="m4741,1796l4782,1796e" filled="false" stroked="true" strokeweight=".5pt" strokecolor="#231f20">
                <v:path arrowok="t"/>
              </v:shape>
            </v:group>
            <v:group style="position:absolute;left:4761;top:1796;width:2;height:182" coordorigin="4761,1796" coordsize="2,182">
              <v:shape style="position:absolute;left:4761;top:1796;width:2;height:182" coordorigin="4761,1796" coordsize="0,182" path="m4761,1796l4761,1977e" filled="false" stroked="true" strokeweight=".5pt" strokecolor="#231f20">
                <v:path arrowok="t"/>
              </v:shape>
            </v:group>
            <v:group style="position:absolute;left:4428;top:2018;width:41;height:2" coordorigin="4428,2018" coordsize="41,2">
              <v:shape style="position:absolute;left:4428;top:2018;width:41;height:2" coordorigin="4428,2018" coordsize="41,0" path="m4428,2018l4468,2018e" filled="false" stroked="true" strokeweight=".5pt" strokecolor="#231f20">
                <v:path arrowok="t"/>
              </v:shape>
            </v:group>
            <v:group style="position:absolute;left:4428;top:1841;width:41;height:2" coordorigin="4428,1841" coordsize="41,2">
              <v:shape style="position:absolute;left:4428;top:1841;width:41;height:2" coordorigin="4428,1841" coordsize="41,0" path="m4428,1841l4468,1841e" filled="false" stroked="true" strokeweight=".5pt" strokecolor="#231f20">
                <v:path arrowok="t"/>
              </v:shape>
            </v:group>
            <v:group style="position:absolute;left:4448;top:1841;width:2;height:177" coordorigin="4448,1841" coordsize="2,177">
              <v:shape style="position:absolute;left:4448;top:1841;width:2;height:177" coordorigin="4448,1841" coordsize="0,177" path="m4448,1841l4448,2018e" filled="false" stroked="true" strokeweight=".5pt" strokecolor="#231f20">
                <v:path arrowok="t"/>
              </v:shape>
            </v:group>
            <v:group style="position:absolute;left:4135;top:2069;width:41;height:2" coordorigin="4135,2069" coordsize="41,2">
              <v:shape style="position:absolute;left:4135;top:2069;width:41;height:2" coordorigin="4135,2069" coordsize="41,0" path="m4135,2069l4176,2069e" filled="false" stroked="true" strokeweight=".5pt" strokecolor="#231f20">
                <v:path arrowok="t"/>
              </v:shape>
            </v:group>
            <v:group style="position:absolute;left:4135;top:1899;width:41;height:2" coordorigin="4135,1899" coordsize="41,2">
              <v:shape style="position:absolute;left:4135;top:1899;width:41;height:2" coordorigin="4135,1899" coordsize="41,0" path="m4135,1899l4176,1899e" filled="false" stroked="true" strokeweight=".5pt" strokecolor="#231f20">
                <v:path arrowok="t"/>
              </v:shape>
            </v:group>
            <v:group style="position:absolute;left:4156;top:1899;width:2;height:171" coordorigin="4156,1899" coordsize="2,171">
              <v:shape style="position:absolute;left:4156;top:1899;width:2;height:171" coordorigin="4156,1899" coordsize="0,171" path="m4156,1899l4156,2069e" filled="false" stroked="true" strokeweight=".5pt" strokecolor="#231f20">
                <v:path arrowok="t"/>
              </v:shape>
            </v:group>
            <v:group style="position:absolute;left:3887;top:2117;width:41;height:2" coordorigin="3887,2117" coordsize="41,2">
              <v:shape style="position:absolute;left:3887;top:2117;width:41;height:2" coordorigin="3887,2117" coordsize="41,0" path="m3887,2117l3927,2117e" filled="false" stroked="true" strokeweight=".5pt" strokecolor="#231f20">
                <v:path arrowok="t"/>
              </v:shape>
            </v:group>
            <v:group style="position:absolute;left:3887;top:1938;width:41;height:2" coordorigin="3887,1938" coordsize="41,2">
              <v:shape style="position:absolute;left:3887;top:1938;width:41;height:2" coordorigin="3887,1938" coordsize="41,0" path="m3887,1938l3927,1938e" filled="false" stroked="true" strokeweight=".5pt" strokecolor="#231f20">
                <v:path arrowok="t"/>
              </v:shape>
            </v:group>
            <v:group style="position:absolute;left:3908;top:1938;width:2;height:180" coordorigin="3908,1938" coordsize="2,180">
              <v:shape style="position:absolute;left:3908;top:1938;width:2;height:180" coordorigin="3908,1938" coordsize="0,180" path="m3908,1938l3908,2117e" filled="false" stroked="true" strokeweight=".5pt" strokecolor="#231f20">
                <v:path arrowok="t"/>
              </v:shape>
            </v:group>
            <v:group style="position:absolute;left:3646;top:2175;width:41;height:2" coordorigin="3646,2175" coordsize="41,2">
              <v:shape style="position:absolute;left:3646;top:2175;width:41;height:2" coordorigin="3646,2175" coordsize="41,0" path="m3646,2175l3687,2175e" filled="false" stroked="true" strokeweight=".5pt" strokecolor="#231f20">
                <v:path arrowok="t"/>
              </v:shape>
            </v:group>
            <v:group style="position:absolute;left:3646;top:2018;width:41;height:2" coordorigin="3646,2018" coordsize="41,2">
              <v:shape style="position:absolute;left:3646;top:2018;width:41;height:2" coordorigin="3646,2018" coordsize="41,0" path="m3646,2018l3687,2018e" filled="false" stroked="true" strokeweight=".5pt" strokecolor="#231f20">
                <v:path arrowok="t"/>
              </v:shape>
            </v:group>
            <v:group style="position:absolute;left:3667;top:2018;width:2;height:157" coordorigin="3667,2018" coordsize="2,157">
              <v:shape style="position:absolute;left:3667;top:2018;width:2;height:157" coordorigin="3667,2018" coordsize="0,157" path="m3667,2018l3667,2175e" filled="false" stroked="true" strokeweight=".5pt" strokecolor="#231f20">
                <v:path arrowok="t"/>
              </v:shape>
            </v:group>
            <v:group style="position:absolute;left:3426;top:2251;width:41;height:2" coordorigin="3426,2251" coordsize="41,2">
              <v:shape style="position:absolute;left:3426;top:2251;width:41;height:2" coordorigin="3426,2251" coordsize="41,0" path="m3426,2251l3467,2251e" filled="false" stroked="true" strokeweight=".5pt" strokecolor="#231f20">
                <v:path arrowok="t"/>
              </v:shape>
            </v:group>
            <v:group style="position:absolute;left:3426;top:2100;width:41;height:2" coordorigin="3426,2100" coordsize="41,2">
              <v:shape style="position:absolute;left:3426;top:2100;width:41;height:2" coordorigin="3426,2100" coordsize="41,0" path="m3426,2100l3467,2100e" filled="false" stroked="true" strokeweight=".5pt" strokecolor="#231f20">
                <v:path arrowok="t"/>
              </v:shape>
            </v:group>
            <v:group style="position:absolute;left:3446;top:2100;width:2;height:152" coordorigin="3446,2100" coordsize="2,152">
              <v:shape style="position:absolute;left:3446;top:2100;width:2;height:152" coordorigin="3446,2100" coordsize="0,152" path="m3446,2100l3446,2251e" filled="false" stroked="true" strokeweight=".5pt" strokecolor="#231f20">
                <v:path arrowok="t"/>
              </v:shape>
            </v:group>
            <v:group style="position:absolute;left:3239;top:2323;width:41;height:2" coordorigin="3239,2323" coordsize="41,2">
              <v:shape style="position:absolute;left:3239;top:2323;width:41;height:2" coordorigin="3239,2323" coordsize="41,0" path="m3239,2323l3280,2323e" filled="false" stroked="true" strokeweight=".5pt" strokecolor="#231f20">
                <v:path arrowok="t"/>
              </v:shape>
            </v:group>
            <v:group style="position:absolute;left:3239;top:2185;width:41;height:2" coordorigin="3239,2185" coordsize="41,2">
              <v:shape style="position:absolute;left:3239;top:2185;width:41;height:2" coordorigin="3239,2185" coordsize="41,0" path="m3239,2185l3280,2185e" filled="false" stroked="true" strokeweight=".5pt" strokecolor="#231f20">
                <v:path arrowok="t"/>
              </v:shape>
            </v:group>
            <v:group style="position:absolute;left:3260;top:2185;width:2;height:138" coordorigin="3260,2185" coordsize="2,138">
              <v:shape style="position:absolute;left:3260;top:2185;width:2;height:138" coordorigin="3260,2185" coordsize="0,138" path="m3260,2185l3260,2323e" filled="false" stroked="true" strokeweight=".5pt" strokecolor="#231f20">
                <v:path arrowok="t"/>
              </v:shape>
            </v:group>
            <v:group style="position:absolute;left:3057;top:2421;width:41;height:2" coordorigin="3057,2421" coordsize="41,2">
              <v:shape style="position:absolute;left:3057;top:2421;width:41;height:2" coordorigin="3057,2421" coordsize="41,0" path="m3057,2421l3098,2421e" filled="false" stroked="true" strokeweight=".5pt" strokecolor="#231f20">
                <v:path arrowok="t"/>
              </v:shape>
            </v:group>
            <v:group style="position:absolute;left:3057;top:2297;width:41;height:2" coordorigin="3057,2297" coordsize="41,2">
              <v:shape style="position:absolute;left:3057;top:2297;width:41;height:2" coordorigin="3057,2297" coordsize="41,0" path="m3057,2297l3098,2297e" filled="false" stroked="true" strokeweight=".5pt" strokecolor="#231f20">
                <v:path arrowok="t"/>
              </v:shape>
            </v:group>
            <v:group style="position:absolute;left:3077;top:2297;width:2;height:125" coordorigin="3077,2297" coordsize="2,125">
              <v:shape style="position:absolute;left:3077;top:2297;width:2;height:125" coordorigin="3077,2297" coordsize="0,125" path="m3077,2297l3077,2421e" filled="false" stroked="true" strokeweight=".5pt" strokecolor="#231f20">
                <v:path arrowok="t"/>
              </v:shape>
            </v:group>
            <v:group style="position:absolute;left:3027;top:2310;width:101;height:97" coordorigin="3027,2310" coordsize="101,97">
              <v:shape style="position:absolute;left:3027;top:2310;width:101;height:97" coordorigin="3027,2310" coordsize="101,97" path="m3064,2310l3045,2320,3032,2337,3027,2359,3032,2378,3044,2394,3063,2404,3090,2407,3109,2397,3122,2380,3127,2358,3127,2356,3123,2337,3110,2322,3091,2312,3064,2310xe" filled="true" fillcolor="#ffffff" stroked="false">
                <v:path arrowok="t"/>
                <v:fill type="solid"/>
              </v:shape>
            </v:group>
            <v:group style="position:absolute;left:3209;top:2206;width:101;height:98" coordorigin="3209,2206" coordsize="101,98">
              <v:shape style="position:absolute;left:3209;top:2206;width:101;height:98" coordorigin="3209,2206" coordsize="101,98" path="m3246,2206l3227,2216,3214,2233,3209,2255,3214,2274,3226,2290,3245,2300,3272,2303,3291,2293,3304,2276,3309,2254,3309,2252,3305,2234,3292,2218,3273,2209,3246,2206xe" filled="true" fillcolor="#ffffff" stroked="false">
                <v:path arrowok="t"/>
                <v:fill type="solid"/>
              </v:shape>
            </v:group>
            <v:group style="position:absolute;left:3396;top:2126;width:101;height:98" coordorigin="3396,2126" coordsize="101,98">
              <v:shape style="position:absolute;left:3396;top:2126;width:101;height:98" coordorigin="3396,2126" coordsize="101,98" path="m3433,2126l3414,2136,3400,2153,3396,2176,3400,2195,3412,2210,3432,2220,3458,2223,3478,2213,3491,2196,3496,2175,3496,2173,3491,2154,3479,2139,3459,2129,3433,2126xe" filled="true" fillcolor="#ffffff" stroked="false">
                <v:path arrowok="t"/>
                <v:fill type="solid"/>
              </v:shape>
            </v:group>
            <v:group style="position:absolute;left:3617;top:2048;width:101;height:97" coordorigin="3617,2048" coordsize="101,97">
              <v:shape style="position:absolute;left:3617;top:2048;width:101;height:97" coordorigin="3617,2048" coordsize="101,97" path="m3654,2048l3635,2058,3622,2075,3617,2097,3621,2116,3633,2132,3653,2142,3679,2145,3699,2135,3712,2118,3717,2096,3717,2095,3712,2076,3700,2060,3680,2051,3654,2048xe" filled="true" fillcolor="#ffffff" stroked="false">
                <v:path arrowok="t"/>
                <v:fill type="solid"/>
              </v:shape>
            </v:group>
            <v:group style="position:absolute;left:3857;top:1979;width:101;height:97" coordorigin="3857,1979" coordsize="101,97">
              <v:shape style="position:absolute;left:3857;top:1979;width:101;height:97" coordorigin="3857,1979" coordsize="101,97" path="m3895,1979l3875,1989,3862,2006,3857,2028,3862,2047,3874,2063,3894,2073,3920,2076,3939,2066,3953,2049,3958,2027,3958,2025,3953,2006,3941,1991,3921,1981,3895,1979xe" filled="true" fillcolor="#ffffff" stroked="false">
                <v:path arrowok="t"/>
                <v:fill type="solid"/>
              </v:shape>
            </v:group>
            <v:group style="position:absolute;left:4106;top:1937;width:101;height:98" coordorigin="4106,1937" coordsize="101,98">
              <v:shape style="position:absolute;left:4106;top:1937;width:101;height:98" coordorigin="4106,1937" coordsize="101,98" path="m4143,1937l4124,1947,4110,1964,4106,1986,4110,2005,4122,2021,4142,2031,4168,2034,4188,2024,4201,2007,4206,1985,4206,1983,4201,1964,4189,1949,4169,1939,4143,1937xe" filled="true" fillcolor="#ffffff" stroked="false">
                <v:path arrowok="t"/>
                <v:fill type="solid"/>
              </v:shape>
            </v:group>
            <v:group style="position:absolute;left:4397;top:1882;width:101;height:98" coordorigin="4397,1882" coordsize="101,98">
              <v:shape style="position:absolute;left:4397;top:1882;width:101;height:98" coordorigin="4397,1882" coordsize="101,98" path="m4435,1882l4415,1892,4402,1910,4397,1932,4402,1951,4414,1966,4434,1976,4460,1979,4479,1970,4493,1953,4498,1931,4498,1929,4493,1910,4481,1895,4461,1885,4435,1882xe" filled="true" fillcolor="#ffffff" stroked="false">
                <v:path arrowok="t"/>
                <v:fill type="solid"/>
              </v:shape>
            </v:group>
            <v:group style="position:absolute;left:4710;top:1837;width:101;height:98" coordorigin="4710,1837" coordsize="101,98">
              <v:shape style="position:absolute;left:4710;top:1837;width:101;height:98" coordorigin="4710,1837" coordsize="101,98" path="m4747,1837l4728,1847,4715,1865,4710,1887,4715,1906,4727,1921,4746,1931,4773,1934,4792,1924,4806,1907,4811,1886,4811,1884,4806,1865,4794,1850,4774,1840,4747,1837xe" filled="true" fillcolor="#ffffff" stroked="false">
                <v:path arrowok="t"/>
                <v:fill type="solid"/>
              </v:shape>
            </v:group>
            <v:group style="position:absolute;left:5064;top:1873;width:101;height:98" coordorigin="5064,1873" coordsize="101,98">
              <v:shape style="position:absolute;left:5064;top:1873;width:101;height:98" coordorigin="5064,1873" coordsize="101,98" path="m5101,1873l5082,1883,5069,1901,5064,1923,5068,1942,5080,1957,5100,1967,5126,1970,5146,1961,5159,1944,5164,1922,5164,1920,5159,1901,5147,1886,5127,1876,5101,1873xe" filled="true" fillcolor="#ffffff" stroked="false">
                <v:path arrowok="t"/>
                <v:fill type="solid"/>
              </v:shape>
            </v:group>
            <v:group style="position:absolute;left:5064;top:1873;width:101;height:98" coordorigin="5064,1873" coordsize="101,98">
              <v:shape style="position:absolute;left:5064;top:1873;width:101;height:98" coordorigin="5064,1873" coordsize="101,98" path="m5164,1922l5159,1944,5146,1961,5126,1970,5100,1967,5080,1957,5068,1942,5064,1923,5069,1901,5082,1883,5101,1873,5127,1876,5147,1886,5159,1901,5164,1920e" filled="false" stroked="true" strokeweight=".5pt" strokecolor="#231f20">
                <v:path arrowok="t"/>
              </v:shape>
            </v:group>
            <v:group style="position:absolute;left:4710;top:1837;width:101;height:98" coordorigin="4710,1837" coordsize="101,98">
              <v:shape style="position:absolute;left:4710;top:1837;width:101;height:98" coordorigin="4710,1837" coordsize="101,98" path="m4811,1886l4806,1907,4792,1924,4773,1934,4746,1931,4727,1921,4715,1906,4710,1887,4715,1865,4728,1847,4747,1837,4774,1840,4794,1850,4806,1865,4811,1884e" filled="false" stroked="true" strokeweight=".5pt" strokecolor="#231f20">
                <v:path arrowok="t"/>
              </v:shape>
            </v:group>
            <v:group style="position:absolute;left:4397;top:1882;width:101;height:98" coordorigin="4397,1882" coordsize="101,98">
              <v:shape style="position:absolute;left:4397;top:1882;width:101;height:98" coordorigin="4397,1882" coordsize="101,98" path="m4498,1931l4493,1953,4479,1970,4460,1979,4434,1976,4414,1966,4402,1951,4397,1932,4402,1910,4415,1892,4435,1882,4461,1885,4481,1895,4493,1910,4498,1929e" filled="false" stroked="true" strokeweight=".5pt" strokecolor="#231f20">
                <v:path arrowok="t"/>
              </v:shape>
            </v:group>
            <v:group style="position:absolute;left:4106;top:1937;width:101;height:98" coordorigin="4106,1937" coordsize="101,98">
              <v:shape style="position:absolute;left:4106;top:1937;width:101;height:98" coordorigin="4106,1937" coordsize="101,98" path="m4206,1985l4201,2007,4188,2024,4168,2034,4142,2031,4122,2021,4110,2005,4106,1986,4110,1964,4124,1947,4143,1937,4169,1939,4189,1949,4201,1964,4206,1983e" filled="false" stroked="true" strokeweight=".5pt" strokecolor="#231f20">
                <v:path arrowok="t"/>
              </v:shape>
            </v:group>
            <v:group style="position:absolute;left:3857;top:1979;width:101;height:97" coordorigin="3857,1979" coordsize="101,97">
              <v:shape style="position:absolute;left:3857;top:1979;width:101;height:97" coordorigin="3857,1979" coordsize="101,97" path="m3958,2027l3953,2049,3939,2066,3920,2076,3894,2073,3874,2063,3862,2047,3857,2028,3862,2006,3875,1989,3895,1979,3921,1981,3941,1991,3953,2006,3958,2025e" filled="false" stroked="true" strokeweight=".5pt" strokecolor="#231f20">
                <v:path arrowok="t"/>
              </v:shape>
            </v:group>
            <v:group style="position:absolute;left:3617;top:2048;width:101;height:97" coordorigin="3617,2048" coordsize="101,97">
              <v:shape style="position:absolute;left:3617;top:2048;width:101;height:97" coordorigin="3617,2048" coordsize="101,97" path="m3717,2096l3712,2118,3699,2135,3679,2145,3653,2142,3633,2132,3621,2116,3617,2097,3622,2075,3635,2058,3654,2048,3680,2051,3700,2060,3712,2076,3717,2095e" filled="false" stroked="true" strokeweight=".5pt" strokecolor="#231f20">
                <v:path arrowok="t"/>
              </v:shape>
            </v:group>
            <v:group style="position:absolute;left:3396;top:2126;width:101;height:98" coordorigin="3396,2126" coordsize="101,98">
              <v:shape style="position:absolute;left:3396;top:2126;width:101;height:98" coordorigin="3396,2126" coordsize="101,98" path="m3496,2175l3491,2196,3478,2213,3458,2223,3432,2220,3412,2210,3400,2195,3396,2176,3400,2153,3414,2136,3433,2126,3459,2129,3479,2139,3491,2154,3496,2173e" filled="false" stroked="true" strokeweight=".5pt" strokecolor="#231f20">
                <v:path arrowok="t"/>
              </v:shape>
            </v:group>
            <v:group style="position:absolute;left:3209;top:2206;width:101;height:98" coordorigin="3209,2206" coordsize="101,98">
              <v:shape style="position:absolute;left:3209;top:2206;width:101;height:98" coordorigin="3209,2206" coordsize="101,98" path="m3309,2254l3304,2276,3291,2293,3272,2303,3245,2300,3226,2290,3214,2274,3209,2255,3214,2233,3227,2216,3246,2206,3273,2209,3292,2218,3305,2234,3309,2252e" filled="false" stroked="true" strokeweight=".5pt" strokecolor="#231f20">
                <v:path arrowok="t"/>
              </v:shape>
            </v:group>
            <v:group style="position:absolute;left:3027;top:2310;width:101;height:97" coordorigin="3027,2310" coordsize="101,97">
              <v:shape style="position:absolute;left:3027;top:2310;width:101;height:97" coordorigin="3027,2310" coordsize="101,97" path="m3127,2358l3122,2380,3109,2397,3090,2407,3063,2404,3044,2394,3032,2378,3027,2359,3032,2337,3045,2320,3064,2310,3091,2312,3110,2322,3123,2337,3127,2356e" filled="false" stroked="true" strokeweight=".5pt" strokecolor="#231f20">
                <v:path arrowok="t"/>
              </v:shape>
              <v:shape style="position:absolute;left:2769;top:520;width:460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12"/>
                          <w:sz w:val="14"/>
                        </w:rPr>
                        <w:t>AR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21"/>
                          <w:sz w:val="14"/>
                        </w:rPr>
                        <w:t>=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95"/>
                          <w:sz w:val="14"/>
                        </w:rPr>
                        <w:t>10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584;top:959;width:75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4"/>
                          <w:sz w:val="14"/>
                        </w:rPr>
                        <w:t>7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881;top:1372;width:74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3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4365;top:2144;width:50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70"/>
                          <w:sz w:val="14"/>
                        </w:rPr>
                        <w:t>1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b/>
          <w:color w:val="231F20"/>
          <w:w w:val="110"/>
          <w:position w:val="2"/>
          <w:sz w:val="16"/>
        </w:rPr>
        <w:t>d </w:t>
      </w:r>
      <w:r>
        <w:rPr>
          <w:rFonts w:ascii="Calibri"/>
          <w:b/>
          <w:color w:val="231F20"/>
          <w:spacing w:val="22"/>
          <w:w w:val="110"/>
          <w:position w:val="2"/>
          <w:sz w:val="16"/>
        </w:rPr>
        <w:t> </w:t>
      </w:r>
      <w:r>
        <w:rPr>
          <w:rFonts w:ascii="Calibri"/>
          <w:color w:val="231F20"/>
          <w:w w:val="110"/>
          <w:sz w:val="14"/>
        </w:rPr>
        <w:t>4.0</w:t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80" w:h="16060"/>
          <w:pgMar w:top="460" w:bottom="220" w:left="820" w:right="0"/>
          <w:cols w:num="4" w:equalWidth="0">
            <w:col w:w="1316" w:space="40"/>
            <w:col w:w="780" w:space="40"/>
            <w:col w:w="2371" w:space="301"/>
            <w:col w:w="6612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16"/>
          <w:szCs w:val="16"/>
        </w:rPr>
      </w:pPr>
    </w:p>
    <w:p>
      <w:pPr>
        <w:tabs>
          <w:tab w:pos="6023" w:val="left" w:leader="none"/>
        </w:tabs>
        <w:spacing w:before="79"/>
        <w:ind w:left="1125" w:right="939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696991pt;margin-top:8.712141pt;width:2.8pt;height:.1pt;mso-position-horizontal-relative:page;mso-position-vertical-relative:paragraph;z-index:-57352" coordorigin="7074,174" coordsize="56,2">
            <v:shape style="position:absolute;left:7074;top:174;width:56;height:2" coordorigin="7074,174" coordsize="56,0" path="m7074,174l7129,174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05"/>
          <w:sz w:val="14"/>
        </w:rPr>
        <w:t>3.0</w:t>
        <w:tab/>
        <w:t>3.5</w:t>
      </w:r>
      <w:r>
        <w:rPr>
          <w:rFonts w:ascii="Calibri"/>
          <w:w w:val="105"/>
          <w:sz w:val="14"/>
        </w:rPr>
      </w:r>
    </w:p>
    <w:p>
      <w:pPr>
        <w:spacing w:line="240" w:lineRule="auto" w:before="1"/>
        <w:rPr>
          <w:rFonts w:ascii="Calibri" w:hAnsi="Calibri" w:cs="Calibri" w:eastAsia="Calibri"/>
          <w:sz w:val="16"/>
          <w:szCs w:val="16"/>
        </w:rPr>
      </w:pPr>
    </w:p>
    <w:p>
      <w:pPr>
        <w:tabs>
          <w:tab w:pos="6012" w:val="left" w:leader="none"/>
        </w:tabs>
        <w:spacing w:before="77"/>
        <w:ind w:left="1135" w:right="939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696991pt;margin-top:13.091226pt;width:2.8pt;height:.1pt;mso-position-horizontal-relative:page;mso-position-vertical-relative:paragraph;z-index:-57376" coordorigin="7074,262" coordsize="56,2">
            <v:shape style="position:absolute;left:7074;top:262;width:56;height:2" coordorigin="7074,262" coordsize="56,0" path="m7074,262l7129,262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sz w:val="14"/>
        </w:rPr>
        <w:t>2.5</w:t>
        <w:tab/>
      </w:r>
      <w:r>
        <w:rPr>
          <w:rFonts w:ascii="Calibri"/>
          <w:color w:val="231F20"/>
          <w:w w:val="105"/>
          <w:position w:val="-8"/>
          <w:sz w:val="14"/>
        </w:rPr>
        <w:t>3.0</w:t>
      </w:r>
      <w:r>
        <w:rPr>
          <w:rFonts w:ascii="Calibri"/>
          <w:sz w:val="14"/>
        </w:rPr>
      </w:r>
    </w:p>
    <w:p>
      <w:pPr>
        <w:spacing w:line="240" w:lineRule="auto" w:before="11"/>
        <w:rPr>
          <w:rFonts w:ascii="Calibri" w:hAnsi="Calibri" w:cs="Calibri" w:eastAsia="Calibri"/>
          <w:sz w:val="8"/>
          <w:szCs w:val="8"/>
        </w:rPr>
      </w:pPr>
    </w:p>
    <w:p>
      <w:pPr>
        <w:spacing w:after="0" w:line="240" w:lineRule="auto"/>
        <w:rPr>
          <w:rFonts w:ascii="Calibri" w:hAnsi="Calibri" w:cs="Calibri" w:eastAsia="Calibri"/>
          <w:sz w:val="8"/>
          <w:szCs w:val="8"/>
        </w:rPr>
        <w:sectPr>
          <w:type w:val="continuous"/>
          <w:pgSz w:w="12280" w:h="16060"/>
          <w:pgMar w:top="460" w:bottom="220" w:left="820" w:right="0"/>
        </w:sectPr>
      </w:pPr>
    </w:p>
    <w:p>
      <w:pPr>
        <w:spacing w:before="77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shape style="position:absolute;margin-left:82.979523pt;margin-top:2.04353pt;width:10.75pt;height:31.2pt;mso-position-horizontal-relative:page;mso-position-vertical-relative:paragraph;z-index:3376" type="#_x0000_t202" filled="false" stroked="false">
            <v:textbox inset="0,0,0,0" style="layout-flow:vertical;mso-layout-flow-alt:bottom-to-top">
              <w:txbxContent>
                <w:p>
                  <w:pPr>
                    <w:spacing w:line="198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spacing w:val="-1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3"/>
                      <w:position w:val="-3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color w:val="231F20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6"/>
                      <w:position w:val="-3"/>
                      <w:sz w:val="10"/>
                    </w:rPr>
                    <w:t>tpv</w:t>
                  </w:r>
                  <w:r>
                    <w:rPr>
                      <w:rFonts w:ascii="Calibri" w:hAnsi="Calibri"/>
                      <w:color w:val="231F20"/>
                      <w:spacing w:val="9"/>
                      <w:position w:val="-3"/>
                      <w:sz w:val="10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26"/>
                      <w:sz w:val="14"/>
                    </w:rPr>
                    <w:t>(%)</w:t>
                  </w:r>
                  <w:r>
                    <w:rPr>
                      <w:rFonts w:ascii="Calibri" w:hAns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05"/>
          <w:sz w:val="14"/>
        </w:rPr>
        <w:t>2.0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before="105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85"/>
          <w:sz w:val="14"/>
        </w:rPr>
        <w:t>1.5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before="105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90"/>
          <w:sz w:val="14"/>
        </w:rPr>
        <w:t>1.0</w:t>
      </w:r>
      <w:r>
        <w:rPr>
          <w:rFonts w:ascii="Calibri"/>
          <w:sz w:val="14"/>
        </w:rPr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before="0"/>
        <w:ind w:left="113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696991pt;margin-top:4.777453pt;width:2.8pt;height:.1pt;mso-position-horizontal-relative:page;mso-position-vertical-relative:paragraph;z-index:-57400" coordorigin="7074,96" coordsize="56,2">
            <v:shape style="position:absolute;left:7074;top:96;width:56;height:2" coordorigin="7074,96" coordsize="56,0" path="m7074,96l7129,96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shape style="position:absolute;margin-left:326.761017pt;margin-top:-10.751847pt;width:10.75pt;height:31.2pt;mso-position-horizontal-relative:page;mso-position-vertical-relative:paragraph;z-index:3424" type="#_x0000_t202" filled="false" stroked="false">
            <v:textbox inset="0,0,0,0" style="layout-flow:vertical;mso-layout-flow-alt:bottom-to-top">
              <w:txbxContent>
                <w:p>
                  <w:pPr>
                    <w:spacing w:line="198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3"/>
                      <w:position w:val="-3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color w:val="231F20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6"/>
                      <w:position w:val="-3"/>
                      <w:sz w:val="10"/>
                    </w:rPr>
                    <w:t>tpv</w:t>
                  </w:r>
                  <w:r>
                    <w:rPr>
                      <w:rFonts w:ascii="Calibri" w:hAnsi="Calibri"/>
                      <w:color w:val="231F20"/>
                      <w:spacing w:val="9"/>
                      <w:position w:val="-3"/>
                      <w:sz w:val="10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26"/>
                      <w:sz w:val="14"/>
                    </w:rPr>
                    <w:t>(%)</w:t>
                  </w:r>
                  <w:r>
                    <w:rPr>
                      <w:rFonts w:ascii="Calibri" w:hAns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sz w:val="14"/>
        </w:rPr>
        <w:t>2.5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spacing w:before="0"/>
        <w:ind w:left="1123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696991pt;margin-top:4.783537pt;width:2.8pt;height:.1pt;mso-position-horizontal-relative:page;mso-position-vertical-relative:paragraph;z-index:-57424" coordorigin="7074,96" coordsize="56,2">
            <v:shape style="position:absolute;left:7074;top:96;width:56;height:2" coordorigin="7074,96" coordsize="56,0" path="m7074,96l7129,96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w w:val="110"/>
          <w:sz w:val="14"/>
        </w:rPr>
        <w:t>2.0</w:t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80" w:h="16060"/>
          <w:pgMar w:top="460" w:bottom="220" w:left="820" w:right="0"/>
          <w:cols w:num="2" w:equalWidth="0">
            <w:col w:w="1316" w:space="3571"/>
            <w:col w:w="6573"/>
          </w:cols>
        </w:sectPr>
      </w:pPr>
    </w:p>
    <w:p>
      <w:pPr>
        <w:spacing w:line="240" w:lineRule="auto" w:before="6"/>
        <w:rPr>
          <w:rFonts w:ascii="Calibri" w:hAnsi="Calibri" w:cs="Calibri" w:eastAsia="Calibri"/>
          <w:sz w:val="8"/>
          <w:szCs w:val="8"/>
        </w:rPr>
      </w:pPr>
    </w:p>
    <w:p>
      <w:pPr>
        <w:spacing w:line="133" w:lineRule="exact" w:before="77"/>
        <w:ind w:left="4822" w:right="4025" w:firstLine="0"/>
        <w:jc w:val="center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53.696991pt;margin-top:8.642652pt;width:2.8pt;height:.1pt;mso-position-horizontal-relative:page;mso-position-vertical-relative:paragraph;z-index:-57448" coordorigin="7074,173" coordsize="56,2">
            <v:shape style="position:absolute;left:7074;top:173;width:56;height:2" coordorigin="7074,173" coordsize="56,0" path="m7074,173l7129,173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alibri"/>
          <w:color w:val="231F20"/>
          <w:sz w:val="14"/>
        </w:rPr>
        <w:t>1.5</w:t>
      </w:r>
      <w:r>
        <w:rPr>
          <w:rFonts w:ascii="Calibri"/>
          <w:sz w:val="14"/>
        </w:rPr>
      </w:r>
    </w:p>
    <w:p>
      <w:pPr>
        <w:spacing w:line="133" w:lineRule="exact" w:before="0"/>
        <w:ind w:left="1123" w:right="939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0.5</w:t>
      </w:r>
      <w:r>
        <w:rPr>
          <w:rFonts w:ascii="Calibri"/>
          <w:sz w:val="14"/>
        </w:rPr>
      </w:r>
    </w:p>
    <w:p>
      <w:pPr>
        <w:spacing w:line="240" w:lineRule="auto" w:before="8"/>
        <w:rPr>
          <w:rFonts w:ascii="Calibri" w:hAnsi="Calibri" w:cs="Calibri" w:eastAsia="Calibri"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/>
          <w:sz w:val="15"/>
          <w:szCs w:val="15"/>
        </w:rPr>
        <w:sectPr>
          <w:type w:val="continuous"/>
          <w:pgSz w:w="12280" w:h="16060"/>
          <w:pgMar w:top="460" w:bottom="220" w:left="820" w:right="0"/>
        </w:sectPr>
      </w:pPr>
    </w:p>
    <w:p>
      <w:pPr>
        <w:spacing w:before="85"/>
        <w:ind w:left="1112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5"/>
          <w:sz w:val="14"/>
        </w:rPr>
        <w:t>0.0</w:t>
      </w:r>
      <w:r>
        <w:rPr>
          <w:rFonts w:ascii="Calibri"/>
          <w:sz w:val="14"/>
        </w:rPr>
      </w:r>
    </w:p>
    <w:p>
      <w:pPr>
        <w:tabs>
          <w:tab w:pos="2028" w:val="left" w:leader="none"/>
          <w:tab w:pos="2700" w:val="left" w:leader="none"/>
          <w:tab w:pos="3386" w:val="left" w:leader="none"/>
          <w:tab w:pos="4065" w:val="left" w:leader="none"/>
          <w:tab w:pos="4754" w:val="left" w:leader="none"/>
        </w:tabs>
        <w:spacing w:before="0"/>
        <w:ind w:left="1383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0</w:t>
        <w:tab/>
      </w:r>
      <w:r>
        <w:rPr>
          <w:rFonts w:ascii="Calibri"/>
          <w:color w:val="231F20"/>
          <w:w w:val="90"/>
          <w:sz w:val="14"/>
        </w:rPr>
        <w:t>0.1</w:t>
        <w:tab/>
      </w:r>
      <w:r>
        <w:rPr>
          <w:rFonts w:ascii="Calibri"/>
          <w:color w:val="231F20"/>
          <w:w w:val="105"/>
          <w:sz w:val="14"/>
        </w:rPr>
        <w:t>0.2</w:t>
        <w:tab/>
        <w:t>0.3</w:t>
        <w:tab/>
      </w:r>
      <w:r>
        <w:rPr>
          <w:rFonts w:ascii="Calibri"/>
          <w:color w:val="231F20"/>
          <w:w w:val="110"/>
          <w:sz w:val="14"/>
        </w:rPr>
        <w:t>0.4</w:t>
        <w:tab/>
      </w:r>
      <w:r>
        <w:rPr>
          <w:rFonts w:ascii="Calibri"/>
          <w:color w:val="231F20"/>
          <w:w w:val="105"/>
          <w:sz w:val="14"/>
        </w:rPr>
        <w:t>0.5</w:t>
      </w:r>
      <w:r>
        <w:rPr>
          <w:rFonts w:ascii="Calibri"/>
          <w:sz w:val="14"/>
        </w:rPr>
      </w:r>
    </w:p>
    <w:p>
      <w:pPr>
        <w:spacing w:before="61"/>
        <w:ind w:left="1331" w:right="0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 w:cs="Calibri" w:eastAsia="Calibri"/>
          <w:i/>
          <w:color w:val="231F20"/>
          <w:w w:val="115"/>
          <w:sz w:val="14"/>
          <w:szCs w:val="14"/>
        </w:rPr>
        <w:t>P</w:t>
      </w:r>
      <w:r>
        <w:rPr>
          <w:rFonts w:ascii="Calibri" w:hAnsi="Calibri" w:cs="Calibri" w:eastAsia="Calibri"/>
          <w:color w:val="231F20"/>
          <w:w w:val="115"/>
          <w:position w:val="-3"/>
          <w:sz w:val="10"/>
          <w:szCs w:val="10"/>
        </w:rPr>
        <w:t>out 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(W</w:t>
      </w:r>
      <w:r>
        <w:rPr>
          <w:rFonts w:ascii="Calibri" w:hAnsi="Calibri" w:cs="Calibri" w:eastAsia="Calibri"/>
          <w:color w:val="231F20"/>
          <w:spacing w:val="-30"/>
          <w:w w:val="115"/>
          <w:sz w:val="14"/>
          <w:szCs w:val="14"/>
        </w:rPr>
        <w:t> 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cm</w:t>
      </w:r>
      <w:r>
        <w:rPr>
          <w:rFonts w:ascii="Calibri" w:hAnsi="Calibri" w:cs="Calibri" w:eastAsia="Calibri"/>
          <w:color w:val="231F20"/>
          <w:w w:val="115"/>
          <w:position w:val="4"/>
          <w:sz w:val="10"/>
          <w:szCs w:val="10"/>
        </w:rPr>
        <w:t>−2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)</w:t>
      </w:r>
      <w:r>
        <w:rPr>
          <w:rFonts w:ascii="Calibri" w:hAnsi="Calibri" w:cs="Calibri" w:eastAsia="Calibri"/>
          <w:sz w:val="14"/>
          <w:szCs w:val="14"/>
        </w:rPr>
      </w:r>
    </w:p>
    <w:p>
      <w:pPr>
        <w:spacing w:before="77"/>
        <w:ind w:left="0" w:right="0" w:firstLine="0"/>
        <w:jc w:val="right"/>
        <w:rPr>
          <w:rFonts w:ascii="Calibri" w:hAnsi="Calibri" w:cs="Calibri" w:eastAsia="Calibri"/>
          <w:sz w:val="14"/>
          <w:szCs w:val="14"/>
        </w:rPr>
      </w:pPr>
      <w:r>
        <w:rPr>
          <w:w w:val="90"/>
        </w:rPr>
        <w:br w:type="column"/>
      </w:r>
      <w:r>
        <w:rPr>
          <w:rFonts w:ascii="Calibri"/>
          <w:color w:val="231F20"/>
          <w:w w:val="90"/>
          <w:sz w:val="14"/>
        </w:rPr>
        <w:t>1.0</w:t>
      </w:r>
      <w:r>
        <w:rPr>
          <w:rFonts w:ascii="Calibri"/>
          <w:sz w:val="14"/>
        </w:rPr>
      </w:r>
    </w:p>
    <w:p>
      <w:pPr>
        <w:spacing w:line="240" w:lineRule="auto" w:before="0"/>
        <w:rPr>
          <w:rFonts w:ascii="Calibri" w:hAnsi="Calibri" w:cs="Calibri" w:eastAsia="Calibri"/>
          <w:sz w:val="14"/>
          <w:szCs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tabs>
          <w:tab w:pos="1209" w:val="left" w:leader="none"/>
          <w:tab w:pos="1863" w:val="left" w:leader="none"/>
          <w:tab w:pos="2518" w:val="left" w:leader="none"/>
          <w:tab w:pos="3172" w:val="left" w:leader="none"/>
        </w:tabs>
        <w:spacing w:line="60" w:lineRule="exact"/>
        <w:ind w:left="554" w:right="0" w:firstLine="0"/>
        <w:rPr>
          <w:rFonts w:ascii="Calibri" w:hAnsi="Calibri" w:cs="Calibri" w:eastAsia="Calibri"/>
          <w:sz w:val="6"/>
          <w:szCs w:val="6"/>
        </w:rPr>
      </w:pPr>
      <w:r>
        <w:rPr>
          <w:rFonts w:ascii="Calibri"/>
          <w:position w:val="0"/>
          <w:sz w:val="6"/>
        </w:rPr>
        <w:pict>
          <v:group style="width:.25pt;height:3.05pt;mso-position-horizontal-relative:char;mso-position-vertical-relative:line" coordorigin="0,0" coordsize="5,61">
            <v:group style="position:absolute;left:3;top:3;width:2;height:56" coordorigin="3,3" coordsize="2,56">
              <v:shape style="position:absolute;left:3;top:3;width:2;height:56" coordorigin="3,3" coordsize="0,56" path="m3,58l3,2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05pt;mso-position-horizontal-relative:char;mso-position-vertical-relative:line" coordorigin="0,0" coordsize="5,61">
            <v:group style="position:absolute;left:3;top:3;width:2;height:56" coordorigin="3,3" coordsize="2,56">
              <v:shape style="position:absolute;left:3;top:3;width:2;height:56" coordorigin="3,3" coordsize="0,56" path="m3,58l3,2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05pt;mso-position-horizontal-relative:char;mso-position-vertical-relative:line" coordorigin="0,0" coordsize="5,61">
            <v:group style="position:absolute;left:3;top:3;width:2;height:56" coordorigin="3,3" coordsize="2,56">
              <v:shape style="position:absolute;left:3;top:3;width:2;height:56" coordorigin="3,3" coordsize="0,56" path="m3,58l3,2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05pt;mso-position-horizontal-relative:char;mso-position-vertical-relative:line" coordorigin="0,0" coordsize="5,61">
            <v:group style="position:absolute;left:3;top:3;width:2;height:56" coordorigin="3,3" coordsize="2,56">
              <v:shape style="position:absolute;left:3;top:3;width:2;height:56" coordorigin="3,3" coordsize="0,56" path="m3,58l3,2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  <w:r>
        <w:rPr>
          <w:rFonts w:ascii="Calibri"/>
          <w:position w:val="0"/>
          <w:sz w:val="6"/>
        </w:rPr>
        <w:tab/>
      </w:r>
      <w:r>
        <w:rPr>
          <w:rFonts w:ascii="Calibri"/>
          <w:position w:val="0"/>
          <w:sz w:val="6"/>
        </w:rPr>
        <w:pict>
          <v:group style="width:.25pt;height:3.05pt;mso-position-horizontal-relative:char;mso-position-vertical-relative:line" coordorigin="0,0" coordsize="5,61">
            <v:group style="position:absolute;left:3;top:3;width:2;height:56" coordorigin="3,3" coordsize="2,56">
              <v:shape style="position:absolute;left:3;top:3;width:2;height:56" coordorigin="3,3" coordsize="0,56" path="m3,58l3,2e" filled="false" stroked="true" strokeweight=".25pt" strokecolor="#231f20">
                <v:path arrowok="t"/>
              </v:shape>
            </v:group>
          </v:group>
        </w:pict>
      </w:r>
      <w:r>
        <w:rPr>
          <w:rFonts w:ascii="Calibri"/>
          <w:position w:val="0"/>
          <w:sz w:val="6"/>
        </w:rPr>
      </w:r>
    </w:p>
    <w:p>
      <w:pPr>
        <w:tabs>
          <w:tab w:pos="1170" w:val="left" w:leader="none"/>
          <w:tab w:pos="1826" w:val="left" w:leader="none"/>
          <w:tab w:pos="2480" w:val="left" w:leader="none"/>
          <w:tab w:pos="3107" w:val="left" w:leader="none"/>
        </w:tabs>
        <w:spacing w:before="15"/>
        <w:ind w:left="51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05"/>
          <w:sz w:val="14"/>
        </w:rPr>
        <w:t>2</w:t>
        <w:tab/>
      </w:r>
      <w:r>
        <w:rPr>
          <w:rFonts w:ascii="Calibri"/>
          <w:color w:val="231F20"/>
          <w:w w:val="110"/>
          <w:sz w:val="14"/>
        </w:rPr>
        <w:t>4</w:t>
        <w:tab/>
        <w:t>6</w:t>
        <w:tab/>
        <w:t>8</w:t>
        <w:tab/>
        <w:t>10</w:t>
      </w:r>
      <w:r>
        <w:rPr>
          <w:rFonts w:ascii="Calibri"/>
          <w:sz w:val="14"/>
        </w:rPr>
      </w:r>
    </w:p>
    <w:p>
      <w:pPr>
        <w:spacing w:before="33"/>
        <w:ind w:left="1670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AR</w:t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80" w:h="16060"/>
          <w:pgMar w:top="460" w:bottom="220" w:left="820" w:right="0"/>
          <w:cols w:num="3" w:equalWidth="0">
            <w:col w:w="4947" w:space="40"/>
            <w:col w:w="1216" w:space="40"/>
            <w:col w:w="5217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21"/>
          <w:szCs w:val="21"/>
        </w:rPr>
      </w:pPr>
    </w:p>
    <w:p>
      <w:pPr>
        <w:spacing w:line="230" w:lineRule="auto" w:before="75"/>
        <w:ind w:left="270" w:right="939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spacing w:val="-5"/>
          <w:w w:val="101"/>
          <w:sz w:val="16"/>
          <w:szCs w:val="16"/>
        </w:rPr>
        <w:t>F</w:t>
      </w:r>
      <w:r>
        <w:rPr>
          <w:rFonts w:ascii="Tahoma" w:hAnsi="Tahoma" w:cs="Tahoma" w:eastAsia="Tahoma"/>
          <w:spacing w:val="-4"/>
          <w:w w:val="101"/>
          <w:sz w:val="16"/>
          <w:szCs w:val="16"/>
        </w:rPr>
        <w:t>i</w:t>
      </w:r>
      <w:r>
        <w:rPr>
          <w:rFonts w:ascii="Tahoma" w:hAnsi="Tahoma" w:cs="Tahoma" w:eastAsia="Tahoma"/>
          <w:w w:val="96"/>
          <w:sz w:val="16"/>
          <w:szCs w:val="16"/>
        </w:rPr>
        <w:t>g</w:t>
      </w:r>
      <w:r>
        <w:rPr>
          <w:rFonts w:ascii="Tahoma" w:hAnsi="Tahoma" w:cs="Tahoma" w:eastAsia="Tahoma"/>
          <w:spacing w:val="-5"/>
          <w:w w:val="95"/>
          <w:sz w:val="16"/>
          <w:szCs w:val="16"/>
        </w:rPr>
        <w:t>u</w:t>
      </w:r>
      <w:r>
        <w:rPr>
          <w:rFonts w:ascii="Tahoma" w:hAnsi="Tahoma" w:cs="Tahoma" w:eastAsia="Tahoma"/>
          <w:spacing w:val="-5"/>
          <w:w w:val="98"/>
          <w:sz w:val="16"/>
          <w:szCs w:val="16"/>
        </w:rPr>
        <w:t>r</w:t>
      </w:r>
      <w:r>
        <w:rPr>
          <w:rFonts w:ascii="Tahoma" w:hAnsi="Tahoma" w:cs="Tahoma" w:eastAsia="Tahoma"/>
          <w:w w:val="98"/>
          <w:sz w:val="16"/>
          <w:szCs w:val="16"/>
        </w:rPr>
        <w:t>e</w:t>
      </w:r>
      <w:r>
        <w:rPr>
          <w:rFonts w:ascii="Tahoma" w:hAnsi="Tahoma" w:cs="Tahoma" w:eastAsia="Tahoma"/>
          <w:spacing w:val="-6"/>
          <w:sz w:val="16"/>
          <w:szCs w:val="16"/>
        </w:rPr>
        <w:t> </w:t>
      </w:r>
      <w:r>
        <w:rPr>
          <w:rFonts w:ascii="Tahoma" w:hAnsi="Tahoma" w:cs="Tahoma" w:eastAsia="Tahoma"/>
          <w:w w:val="99"/>
          <w:sz w:val="16"/>
          <w:szCs w:val="16"/>
        </w:rPr>
        <w:t>3</w:t>
      </w:r>
      <w:r>
        <w:rPr>
          <w:rFonts w:ascii="Tahoma" w:hAnsi="Tahoma" w:cs="Tahoma" w:eastAsia="Tahoma"/>
          <w:spacing w:val="-4"/>
          <w:sz w:val="16"/>
          <w:szCs w:val="16"/>
        </w:rPr>
        <w:t> </w:t>
      </w:r>
      <w:r>
        <w:rPr>
          <w:rFonts w:ascii="Tahoma" w:hAnsi="Tahoma" w:cs="Tahoma" w:eastAsia="Tahoma"/>
          <w:w w:val="76"/>
          <w:sz w:val="16"/>
          <w:szCs w:val="16"/>
        </w:rPr>
        <w:t>|</w:t>
      </w:r>
      <w:r>
        <w:rPr>
          <w:rFonts w:ascii="Tahoma" w:hAnsi="Tahoma" w:cs="Tahoma" w:eastAsia="Tahoma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8"/>
          <w:w w:val="82"/>
          <w:sz w:val="16"/>
          <w:szCs w:val="16"/>
        </w:rPr>
        <w:t>P</w:t>
      </w:r>
      <w:r>
        <w:rPr>
          <w:rFonts w:ascii="Arial" w:hAnsi="Arial" w:cs="Arial" w:eastAsia="Arial"/>
          <w:spacing w:val="-3"/>
          <w:w w:val="89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109"/>
          <w:sz w:val="16"/>
          <w:szCs w:val="16"/>
        </w:rPr>
        <w:t>r</w:t>
      </w:r>
      <w:r>
        <w:rPr>
          <w:rFonts w:ascii="Arial" w:hAnsi="Arial" w:cs="Arial" w:eastAsia="Arial"/>
          <w:w w:val="100"/>
          <w:sz w:val="16"/>
          <w:szCs w:val="16"/>
        </w:rPr>
        <w:t>f</w:t>
      </w:r>
      <w:r>
        <w:rPr>
          <w:rFonts w:ascii="Arial" w:hAnsi="Arial" w:cs="Arial" w:eastAsia="Arial"/>
          <w:spacing w:val="-5"/>
          <w:w w:val="100"/>
          <w:sz w:val="16"/>
          <w:szCs w:val="16"/>
        </w:rPr>
        <w:t>o</w:t>
      </w:r>
      <w:r>
        <w:rPr>
          <w:rFonts w:ascii="Arial" w:hAnsi="Arial" w:cs="Arial" w:eastAsia="Arial"/>
          <w:spacing w:val="-3"/>
          <w:w w:val="109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97"/>
          <w:sz w:val="16"/>
          <w:szCs w:val="16"/>
        </w:rPr>
        <w:t>m</w:t>
      </w:r>
      <w:r>
        <w:rPr>
          <w:rFonts w:ascii="Arial" w:hAnsi="Arial" w:cs="Arial" w:eastAsia="Arial"/>
          <w:spacing w:val="-3"/>
          <w:w w:val="89"/>
          <w:sz w:val="16"/>
          <w:szCs w:val="16"/>
        </w:rPr>
        <w:t>a</w:t>
      </w:r>
      <w:r>
        <w:rPr>
          <w:rFonts w:ascii="Arial" w:hAnsi="Arial" w:cs="Arial" w:eastAsia="Arial"/>
          <w:w w:val="93"/>
          <w:sz w:val="16"/>
          <w:szCs w:val="16"/>
        </w:rPr>
        <w:t>n</w:t>
      </w:r>
      <w:r>
        <w:rPr>
          <w:rFonts w:ascii="Arial" w:hAnsi="Arial" w:cs="Arial" w:eastAsia="Arial"/>
          <w:spacing w:val="-6"/>
          <w:w w:val="93"/>
          <w:sz w:val="16"/>
          <w:szCs w:val="16"/>
        </w:rPr>
        <w:t>c</w:t>
      </w:r>
      <w:r>
        <w:rPr>
          <w:rFonts w:ascii="Arial" w:hAnsi="Arial" w:cs="Arial" w:eastAsia="Arial"/>
          <w:w w:val="89"/>
          <w:sz w:val="16"/>
          <w:szCs w:val="16"/>
        </w:rPr>
        <w:t>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1"/>
          <w:sz w:val="16"/>
          <w:szCs w:val="16"/>
        </w:rPr>
        <w:t>c</w:t>
      </w:r>
      <w:r>
        <w:rPr>
          <w:rFonts w:ascii="Arial" w:hAnsi="Arial" w:cs="Arial" w:eastAsia="Arial"/>
          <w:w w:val="92"/>
          <w:sz w:val="16"/>
          <w:szCs w:val="16"/>
        </w:rPr>
        <w:t>h</w:t>
      </w:r>
      <w:r>
        <w:rPr>
          <w:rFonts w:ascii="Arial" w:hAnsi="Arial" w:cs="Arial" w:eastAsia="Arial"/>
          <w:spacing w:val="-6"/>
          <w:w w:val="92"/>
          <w:sz w:val="16"/>
          <w:szCs w:val="16"/>
        </w:rPr>
        <w:t>a</w:t>
      </w:r>
      <w:r>
        <w:rPr>
          <w:rFonts w:ascii="Arial" w:hAnsi="Arial" w:cs="Arial" w:eastAsia="Arial"/>
          <w:spacing w:val="-7"/>
          <w:w w:val="109"/>
          <w:sz w:val="16"/>
          <w:szCs w:val="16"/>
        </w:rPr>
        <w:t>r</w:t>
      </w:r>
      <w:r>
        <w:rPr>
          <w:rFonts w:ascii="Arial" w:hAnsi="Arial" w:cs="Arial" w:eastAsia="Arial"/>
          <w:spacing w:val="-5"/>
          <w:w w:val="89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91"/>
          <w:sz w:val="16"/>
          <w:szCs w:val="16"/>
        </w:rPr>
        <w:t>c</w:t>
      </w:r>
      <w:r>
        <w:rPr>
          <w:rFonts w:ascii="Arial" w:hAnsi="Arial" w:cs="Arial" w:eastAsia="Arial"/>
          <w:w w:val="101"/>
          <w:sz w:val="16"/>
          <w:szCs w:val="16"/>
        </w:rPr>
        <w:t>t</w:t>
      </w:r>
      <w:r>
        <w:rPr>
          <w:rFonts w:ascii="Arial" w:hAnsi="Arial" w:cs="Arial" w:eastAsia="Arial"/>
          <w:spacing w:val="-5"/>
          <w:w w:val="101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109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112"/>
          <w:sz w:val="16"/>
          <w:szCs w:val="16"/>
        </w:rPr>
        <w:t>i</w:t>
      </w:r>
      <w:r>
        <w:rPr>
          <w:rFonts w:ascii="Arial" w:hAnsi="Arial" w:cs="Arial" w:eastAsia="Arial"/>
          <w:w w:val="90"/>
          <w:sz w:val="16"/>
          <w:szCs w:val="16"/>
        </w:rPr>
        <w:t>z</w:t>
      </w:r>
      <w:r>
        <w:rPr>
          <w:rFonts w:ascii="Arial" w:hAnsi="Arial" w:cs="Arial" w:eastAsia="Arial"/>
          <w:spacing w:val="-7"/>
          <w:w w:val="90"/>
          <w:sz w:val="16"/>
          <w:szCs w:val="16"/>
        </w:rPr>
        <w:t>a</w:t>
      </w:r>
      <w:r>
        <w:rPr>
          <w:rFonts w:ascii="Arial" w:hAnsi="Arial" w:cs="Arial" w:eastAsia="Arial"/>
          <w:w w:val="118"/>
          <w:sz w:val="16"/>
          <w:szCs w:val="16"/>
        </w:rPr>
        <w:t>t</w:t>
      </w:r>
      <w:r>
        <w:rPr>
          <w:rFonts w:ascii="Arial" w:hAnsi="Arial" w:cs="Arial" w:eastAsia="Arial"/>
          <w:spacing w:val="-5"/>
          <w:w w:val="118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</w:t>
      </w:r>
      <w:r>
        <w:rPr>
          <w:rFonts w:ascii="Arial" w:hAnsi="Arial" w:cs="Arial" w:eastAsia="Arial"/>
          <w:w w:val="95"/>
          <w:sz w:val="16"/>
          <w:szCs w:val="16"/>
        </w:rPr>
        <w:t>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89"/>
          <w:sz w:val="16"/>
          <w:szCs w:val="16"/>
        </w:rPr>
        <w:t>a</w:t>
      </w:r>
      <w:r>
        <w:rPr>
          <w:rFonts w:ascii="Arial" w:hAnsi="Arial" w:cs="Arial" w:eastAsia="Arial"/>
          <w:w w:val="95"/>
          <w:sz w:val="16"/>
          <w:szCs w:val="16"/>
        </w:rPr>
        <w:t>nd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w w:val="94"/>
          <w:sz w:val="16"/>
          <w:szCs w:val="16"/>
        </w:rPr>
        <w:t>o</w:t>
      </w:r>
      <w:r>
        <w:rPr>
          <w:rFonts w:ascii="Arial" w:hAnsi="Arial" w:cs="Arial" w:eastAsia="Arial"/>
          <w:spacing w:val="-5"/>
          <w:w w:val="94"/>
          <w:sz w:val="16"/>
          <w:szCs w:val="16"/>
        </w:rPr>
        <w:t>p</w:t>
      </w:r>
      <w:r>
        <w:rPr>
          <w:rFonts w:ascii="Arial" w:hAnsi="Arial" w:cs="Arial" w:eastAsia="Arial"/>
          <w:spacing w:val="-3"/>
          <w:w w:val="123"/>
          <w:sz w:val="16"/>
          <w:szCs w:val="16"/>
        </w:rPr>
        <w:t>t</w:t>
      </w:r>
      <w:r>
        <w:rPr>
          <w:rFonts w:ascii="Arial" w:hAnsi="Arial" w:cs="Arial" w:eastAsia="Arial"/>
          <w:w w:val="100"/>
          <w:sz w:val="16"/>
          <w:szCs w:val="16"/>
        </w:rPr>
        <w:t>i</w:t>
      </w:r>
      <w:r>
        <w:rPr>
          <w:rFonts w:ascii="Arial" w:hAnsi="Arial" w:cs="Arial" w:eastAsia="Arial"/>
          <w:spacing w:val="-5"/>
          <w:w w:val="100"/>
          <w:sz w:val="16"/>
          <w:szCs w:val="16"/>
        </w:rPr>
        <w:t>m</w:t>
      </w:r>
      <w:r>
        <w:rPr>
          <w:rFonts w:ascii="Arial" w:hAnsi="Arial" w:cs="Arial" w:eastAsia="Arial"/>
          <w:spacing w:val="-3"/>
          <w:w w:val="112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1"/>
          <w:sz w:val="16"/>
          <w:szCs w:val="16"/>
        </w:rPr>
        <w:t>z</w:t>
      </w:r>
      <w:r>
        <w:rPr>
          <w:rFonts w:ascii="Arial" w:hAnsi="Arial" w:cs="Arial" w:eastAsia="Arial"/>
          <w:spacing w:val="-5"/>
          <w:w w:val="89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123"/>
          <w:sz w:val="16"/>
          <w:szCs w:val="16"/>
        </w:rPr>
        <w:t>t</w:t>
      </w:r>
      <w:r>
        <w:rPr>
          <w:rFonts w:ascii="Arial" w:hAnsi="Arial" w:cs="Arial" w:eastAsia="Arial"/>
          <w:spacing w:val="-3"/>
          <w:w w:val="112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</w:t>
      </w:r>
      <w:r>
        <w:rPr>
          <w:rFonts w:ascii="Arial" w:hAnsi="Arial" w:cs="Arial" w:eastAsia="Arial"/>
          <w:w w:val="95"/>
          <w:sz w:val="16"/>
          <w:szCs w:val="16"/>
        </w:rPr>
        <w:t>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</w:t>
      </w:r>
      <w:r>
        <w:rPr>
          <w:rFonts w:ascii="Arial" w:hAnsi="Arial" w:cs="Arial" w:eastAsia="Arial"/>
          <w:w w:val="115"/>
          <w:sz w:val="16"/>
          <w:szCs w:val="16"/>
        </w:rPr>
        <w:t>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23"/>
          <w:sz w:val="16"/>
          <w:szCs w:val="16"/>
        </w:rPr>
        <w:t>t</w:t>
      </w:r>
      <w:r>
        <w:rPr>
          <w:rFonts w:ascii="Arial" w:hAnsi="Arial" w:cs="Arial" w:eastAsia="Arial"/>
          <w:w w:val="92"/>
          <w:sz w:val="16"/>
          <w:szCs w:val="16"/>
        </w:rPr>
        <w:t>he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w w:val="92"/>
          <w:sz w:val="16"/>
          <w:szCs w:val="16"/>
        </w:rPr>
        <w:t>n</w:t>
      </w:r>
      <w:r>
        <w:rPr>
          <w:rFonts w:ascii="Arial" w:hAnsi="Arial" w:cs="Arial" w:eastAsia="Arial"/>
          <w:spacing w:val="-6"/>
          <w:w w:val="92"/>
          <w:sz w:val="16"/>
          <w:szCs w:val="16"/>
        </w:rPr>
        <w:t>a</w:t>
      </w:r>
      <w:r>
        <w:rPr>
          <w:rFonts w:ascii="Arial" w:hAnsi="Arial" w:cs="Arial" w:eastAsia="Arial"/>
          <w:w w:val="94"/>
          <w:sz w:val="16"/>
          <w:szCs w:val="16"/>
        </w:rPr>
        <w:t>n</w:t>
      </w:r>
      <w:r>
        <w:rPr>
          <w:rFonts w:ascii="Arial" w:hAnsi="Arial" w:cs="Arial" w:eastAsia="Arial"/>
          <w:spacing w:val="-5"/>
          <w:w w:val="94"/>
          <w:sz w:val="16"/>
          <w:szCs w:val="16"/>
        </w:rPr>
        <w:t>o</w:t>
      </w:r>
      <w:r>
        <w:rPr>
          <w:rFonts w:ascii="Arial" w:hAnsi="Arial" w:cs="Arial" w:eastAsia="Arial"/>
          <w:w w:val="95"/>
          <w:sz w:val="16"/>
          <w:szCs w:val="16"/>
        </w:rPr>
        <w:t>p</w:t>
      </w:r>
      <w:r>
        <w:rPr>
          <w:rFonts w:ascii="Arial" w:hAnsi="Arial" w:cs="Arial" w:eastAsia="Arial"/>
          <w:spacing w:val="-6"/>
          <w:w w:val="95"/>
          <w:sz w:val="16"/>
          <w:szCs w:val="16"/>
        </w:rPr>
        <w:t>h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</w:t>
      </w:r>
      <w:r>
        <w:rPr>
          <w:rFonts w:ascii="Arial" w:hAnsi="Arial" w:cs="Arial" w:eastAsia="Arial"/>
          <w:w w:val="103"/>
          <w:sz w:val="16"/>
          <w:szCs w:val="16"/>
        </w:rPr>
        <w:t>t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o</w:t>
      </w:r>
      <w:r>
        <w:rPr>
          <w:rFonts w:ascii="Arial" w:hAnsi="Arial" w:cs="Arial" w:eastAsia="Arial"/>
          <w:spacing w:val="-4"/>
          <w:w w:val="95"/>
          <w:sz w:val="16"/>
          <w:szCs w:val="16"/>
        </w:rPr>
        <w:t>n</w:t>
      </w:r>
      <w:r>
        <w:rPr>
          <w:rFonts w:ascii="Arial" w:hAnsi="Arial" w:cs="Arial" w:eastAsia="Arial"/>
          <w:spacing w:val="-3"/>
          <w:w w:val="112"/>
          <w:sz w:val="16"/>
          <w:szCs w:val="16"/>
        </w:rPr>
        <w:t>i</w:t>
      </w:r>
      <w:r>
        <w:rPr>
          <w:rFonts w:ascii="Arial" w:hAnsi="Arial" w:cs="Arial" w:eastAsia="Arial"/>
          <w:w w:val="91"/>
          <w:sz w:val="16"/>
          <w:szCs w:val="16"/>
        </w:rPr>
        <w:t>c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5"/>
          <w:w w:val="79"/>
          <w:sz w:val="16"/>
          <w:szCs w:val="16"/>
        </w:rPr>
        <w:t>S</w:t>
      </w:r>
      <w:r>
        <w:rPr>
          <w:rFonts w:ascii="Arial" w:hAnsi="Arial" w:cs="Arial" w:eastAsia="Arial"/>
          <w:spacing w:val="-3"/>
          <w:w w:val="98"/>
          <w:sz w:val="16"/>
          <w:szCs w:val="16"/>
        </w:rPr>
        <w:t>T</w:t>
      </w:r>
      <w:r>
        <w:rPr>
          <w:rFonts w:ascii="Arial" w:hAnsi="Arial" w:cs="Arial" w:eastAsia="Arial"/>
          <w:w w:val="92"/>
          <w:sz w:val="16"/>
          <w:szCs w:val="16"/>
        </w:rPr>
        <w:t>PV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w w:val="92"/>
          <w:sz w:val="16"/>
          <w:szCs w:val="16"/>
        </w:rPr>
        <w:t>d</w:t>
      </w:r>
      <w:r>
        <w:rPr>
          <w:rFonts w:ascii="Arial" w:hAnsi="Arial" w:cs="Arial" w:eastAsia="Arial"/>
          <w:spacing w:val="-8"/>
          <w:w w:val="92"/>
          <w:sz w:val="16"/>
          <w:szCs w:val="16"/>
        </w:rPr>
        <w:t>e</w:t>
      </w:r>
      <w:r>
        <w:rPr>
          <w:rFonts w:ascii="Arial" w:hAnsi="Arial" w:cs="Arial" w:eastAsia="Arial"/>
          <w:w w:val="100"/>
          <w:sz w:val="16"/>
          <w:szCs w:val="16"/>
        </w:rPr>
        <w:t>v</w:t>
      </w:r>
      <w:r>
        <w:rPr>
          <w:rFonts w:ascii="Arial" w:hAnsi="Arial" w:cs="Arial" w:eastAsia="Arial"/>
          <w:spacing w:val="-5"/>
          <w:w w:val="100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1"/>
          <w:sz w:val="16"/>
          <w:szCs w:val="16"/>
        </w:rPr>
        <w:t>c</w:t>
      </w:r>
      <w:r>
        <w:rPr>
          <w:rFonts w:ascii="Arial" w:hAnsi="Arial" w:cs="Arial" w:eastAsia="Arial"/>
          <w:spacing w:val="-3"/>
          <w:w w:val="89"/>
          <w:sz w:val="16"/>
          <w:szCs w:val="16"/>
        </w:rPr>
        <w:t>e</w:t>
      </w:r>
      <w:r>
        <w:rPr>
          <w:rFonts w:ascii="Arial" w:hAnsi="Arial" w:cs="Arial" w:eastAsia="Arial"/>
          <w:w w:val="85"/>
          <w:sz w:val="16"/>
          <w:szCs w:val="16"/>
        </w:rPr>
        <w:t>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Tahoma" w:hAnsi="Tahoma" w:cs="Tahoma" w:eastAsia="Tahoma"/>
          <w:spacing w:val="-3"/>
          <w:w w:val="95"/>
          <w:sz w:val="16"/>
          <w:szCs w:val="16"/>
        </w:rPr>
        <w:t>a</w:t>
      </w:r>
      <w:r>
        <w:rPr>
          <w:rFonts w:ascii="Arial" w:hAnsi="Arial" w:cs="Arial" w:eastAsia="Arial"/>
          <w:w w:val="78"/>
          <w:sz w:val="16"/>
          <w:szCs w:val="16"/>
        </w:rPr>
        <w:t>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w w:val="74"/>
          <w:sz w:val="16"/>
          <w:szCs w:val="16"/>
        </w:rPr>
        <w:t>E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l</w:t>
      </w:r>
      <w:r>
        <w:rPr>
          <w:rFonts w:ascii="Arial" w:hAnsi="Arial" w:cs="Arial" w:eastAsia="Arial"/>
          <w:spacing w:val="-4"/>
          <w:w w:val="87"/>
          <w:sz w:val="16"/>
          <w:szCs w:val="16"/>
        </w:rPr>
        <w:t>e</w:t>
      </w:r>
      <w:r>
        <w:rPr>
          <w:rFonts w:ascii="Arial" w:hAnsi="Arial" w:cs="Arial" w:eastAsia="Arial"/>
          <w:w w:val="91"/>
          <w:sz w:val="16"/>
          <w:szCs w:val="16"/>
        </w:rPr>
        <w:t>c</w:t>
      </w:r>
      <w:r>
        <w:rPr>
          <w:rFonts w:ascii="Arial" w:hAnsi="Arial" w:cs="Arial" w:eastAsia="Arial"/>
          <w:spacing w:val="-5"/>
          <w:w w:val="115"/>
          <w:sz w:val="16"/>
          <w:szCs w:val="16"/>
        </w:rPr>
        <w:t>t</w:t>
      </w:r>
      <w:r>
        <w:rPr>
          <w:rFonts w:ascii="Arial" w:hAnsi="Arial" w:cs="Arial" w:eastAsia="Arial"/>
          <w:spacing w:val="-3"/>
          <w:w w:val="97"/>
          <w:sz w:val="16"/>
          <w:szCs w:val="16"/>
        </w:rPr>
        <w:t>ri</w:t>
      </w:r>
      <w:r>
        <w:rPr>
          <w:rFonts w:ascii="Arial" w:hAnsi="Arial" w:cs="Arial" w:eastAsia="Arial"/>
          <w:w w:val="97"/>
          <w:sz w:val="16"/>
          <w:szCs w:val="16"/>
        </w:rPr>
        <w:t>c</w:t>
      </w:r>
      <w:r>
        <w:rPr>
          <w:rFonts w:ascii="Arial" w:hAnsi="Arial" w:cs="Arial" w:eastAsia="Arial"/>
          <w:spacing w:val="-5"/>
          <w:w w:val="86"/>
          <w:sz w:val="16"/>
          <w:szCs w:val="16"/>
        </w:rPr>
        <w:t>a</w:t>
      </w:r>
      <w:r>
        <w:rPr>
          <w:rFonts w:ascii="Arial" w:hAnsi="Arial" w:cs="Arial" w:eastAsia="Arial"/>
          <w:w w:val="103"/>
          <w:sz w:val="16"/>
          <w:szCs w:val="16"/>
        </w:rPr>
        <w:t>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7"/>
          <w:sz w:val="16"/>
          <w:szCs w:val="16"/>
        </w:rPr>
        <w:t>outpu</w:t>
      </w:r>
      <w:r>
        <w:rPr>
          <w:rFonts w:ascii="Arial" w:hAnsi="Arial" w:cs="Arial" w:eastAsia="Arial"/>
          <w:w w:val="97"/>
          <w:sz w:val="16"/>
          <w:szCs w:val="16"/>
        </w:rPr>
        <w:t>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p</w:t>
      </w:r>
      <w:r>
        <w:rPr>
          <w:rFonts w:ascii="Arial" w:hAnsi="Arial" w:cs="Arial" w:eastAsia="Arial"/>
          <w:spacing w:val="-7"/>
          <w:w w:val="93"/>
          <w:sz w:val="16"/>
          <w:szCs w:val="16"/>
        </w:rPr>
        <w:t>o</w:t>
      </w:r>
      <w:r>
        <w:rPr>
          <w:rFonts w:ascii="Arial" w:hAnsi="Arial" w:cs="Arial" w:eastAsia="Arial"/>
          <w:spacing w:val="-7"/>
          <w:w w:val="99"/>
          <w:sz w:val="16"/>
          <w:szCs w:val="16"/>
        </w:rPr>
        <w:t>w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d</w:t>
      </w:r>
      <w:r>
        <w:rPr>
          <w:rFonts w:ascii="Arial" w:hAnsi="Arial" w:cs="Arial" w:eastAsia="Arial"/>
          <w:spacing w:val="-3"/>
          <w:w w:val="89"/>
          <w:sz w:val="16"/>
          <w:szCs w:val="16"/>
        </w:rPr>
        <w:t>en</w:t>
      </w:r>
      <w:r>
        <w:rPr>
          <w:rFonts w:ascii="Arial" w:hAnsi="Arial" w:cs="Arial" w:eastAsia="Arial"/>
          <w:w w:val="89"/>
          <w:sz w:val="16"/>
          <w:szCs w:val="16"/>
        </w:rPr>
        <w:t>s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102"/>
          <w:sz w:val="16"/>
          <w:szCs w:val="16"/>
        </w:rPr>
        <w:t>t</w:t>
      </w:r>
      <w:r>
        <w:rPr>
          <w:rFonts w:ascii="Arial" w:hAnsi="Arial" w:cs="Arial" w:eastAsia="Arial"/>
          <w:w w:val="102"/>
          <w:sz w:val="16"/>
          <w:szCs w:val="16"/>
        </w:rPr>
        <w:t>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4"/>
          <w:w w:val="118"/>
          <w:sz w:val="16"/>
          <w:szCs w:val="16"/>
        </w:rPr>
        <w:t>(</w:t>
      </w:r>
      <w:r>
        <w:rPr>
          <w:rFonts w:ascii="Trebuchet MS" w:hAnsi="Trebuchet MS" w:cs="Trebuchet MS" w:eastAsia="Trebuchet MS"/>
          <w:i/>
          <w:spacing w:val="-8"/>
          <w:w w:val="92"/>
          <w:sz w:val="16"/>
          <w:szCs w:val="16"/>
        </w:rPr>
        <w:t>P</w:t>
      </w:r>
      <w:r>
        <w:rPr>
          <w:rFonts w:ascii="Arial" w:hAnsi="Arial" w:cs="Arial" w:eastAsia="Arial"/>
          <w:spacing w:val="-3"/>
          <w:w w:val="117"/>
          <w:position w:val="-3"/>
          <w:sz w:val="10"/>
          <w:szCs w:val="10"/>
        </w:rPr>
        <w:t>out</w:t>
      </w:r>
      <w:r>
        <w:rPr>
          <w:rFonts w:ascii="Arial" w:hAnsi="Arial" w:cs="Arial" w:eastAsia="Arial"/>
          <w:w w:val="118"/>
          <w:sz w:val="16"/>
          <w:szCs w:val="16"/>
        </w:rPr>
        <w:t>)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w w:val="93"/>
          <w:sz w:val="16"/>
          <w:szCs w:val="16"/>
        </w:rPr>
        <w:t>nd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b</w:t>
      </w:r>
      <w:r>
        <w:rPr>
          <w:rFonts w:ascii="Arial" w:hAnsi="Arial" w:cs="Arial" w:eastAsia="Arial"/>
          <w:w w:val="90"/>
          <w:sz w:val="16"/>
          <w:szCs w:val="16"/>
        </w:rPr>
        <w:t>s</w:t>
      </w:r>
      <w:r>
        <w:rPr>
          <w:rFonts w:ascii="Arial" w:hAnsi="Arial" w:cs="Arial" w:eastAsia="Arial"/>
          <w:spacing w:val="-5"/>
          <w:w w:val="90"/>
          <w:sz w:val="16"/>
          <w:szCs w:val="16"/>
        </w:rPr>
        <w:t>o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b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4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80"/>
          <w:sz w:val="16"/>
          <w:szCs w:val="16"/>
        </w:rPr>
        <w:t>–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97"/>
          <w:sz w:val="16"/>
          <w:szCs w:val="16"/>
        </w:rPr>
        <w:t>m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115"/>
          <w:sz w:val="16"/>
          <w:szCs w:val="16"/>
        </w:rPr>
        <w:t>tt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w w:val="103"/>
          <w:sz w:val="16"/>
          <w:szCs w:val="16"/>
        </w:rPr>
        <w:t>r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5"/>
          <w:sz w:val="16"/>
          <w:szCs w:val="16"/>
        </w:rPr>
        <w:t>tempe</w:t>
      </w:r>
      <w:r>
        <w:rPr>
          <w:rFonts w:ascii="Arial" w:hAnsi="Arial" w:cs="Arial" w:eastAsia="Arial"/>
          <w:spacing w:val="-7"/>
          <w:w w:val="95"/>
          <w:sz w:val="16"/>
          <w:szCs w:val="16"/>
        </w:rPr>
        <w:t>r</w:t>
      </w:r>
      <w:r>
        <w:rPr>
          <w:rFonts w:ascii="Arial" w:hAnsi="Arial" w:cs="Arial" w:eastAsia="Arial"/>
          <w:spacing w:val="-5"/>
          <w:w w:val="86"/>
          <w:sz w:val="16"/>
          <w:szCs w:val="16"/>
        </w:rPr>
        <w:t>a</w:t>
      </w:r>
      <w:r>
        <w:rPr>
          <w:rFonts w:ascii="Arial" w:hAnsi="Arial" w:cs="Arial" w:eastAsia="Arial"/>
          <w:w w:val="115"/>
          <w:sz w:val="16"/>
          <w:szCs w:val="16"/>
        </w:rPr>
        <w:t>t</w:t>
      </w:r>
      <w:r>
        <w:rPr>
          <w:rFonts w:ascii="Arial" w:hAnsi="Arial" w:cs="Arial" w:eastAsia="Arial"/>
          <w:spacing w:val="-5"/>
          <w:w w:val="93"/>
          <w:sz w:val="16"/>
          <w:szCs w:val="16"/>
        </w:rPr>
        <w:t>u</w:t>
      </w:r>
      <w:r>
        <w:rPr>
          <w:rFonts w:ascii="Arial" w:hAnsi="Arial" w:cs="Arial" w:eastAsia="Arial"/>
          <w:spacing w:val="-7"/>
          <w:w w:val="103"/>
          <w:sz w:val="16"/>
          <w:szCs w:val="16"/>
        </w:rPr>
        <w:t>r</w:t>
      </w:r>
      <w:r>
        <w:rPr>
          <w:rFonts w:ascii="Arial" w:hAnsi="Arial" w:cs="Arial" w:eastAsia="Arial"/>
          <w:w w:val="87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18"/>
          <w:sz w:val="16"/>
          <w:szCs w:val="16"/>
        </w:rPr>
        <w:t>(</w:t>
      </w:r>
      <w:r>
        <w:rPr>
          <w:rFonts w:ascii="Trebuchet MS" w:hAnsi="Trebuchet MS" w:cs="Trebuchet MS" w:eastAsia="Trebuchet MS"/>
          <w:i/>
          <w:spacing w:val="-20"/>
          <w:w w:val="91"/>
          <w:sz w:val="16"/>
          <w:szCs w:val="16"/>
        </w:rPr>
        <w:t>T</w:t>
      </w:r>
      <w:r>
        <w:rPr>
          <w:rFonts w:ascii="Arial" w:hAnsi="Arial" w:cs="Arial" w:eastAsia="Arial"/>
          <w:w w:val="104"/>
          <w:position w:val="-3"/>
          <w:sz w:val="10"/>
          <w:szCs w:val="10"/>
        </w:rPr>
        <w:t>ae</w:t>
      </w:r>
      <w:r>
        <w:rPr>
          <w:rFonts w:ascii="Arial" w:hAnsi="Arial" w:cs="Arial" w:eastAsia="Arial"/>
          <w:position w:val="-3"/>
          <w:sz w:val="10"/>
          <w:szCs w:val="10"/>
        </w:rPr>
        <w:t> </w:t>
      </w:r>
      <w:r>
        <w:rPr>
          <w:rFonts w:ascii="Arial" w:hAnsi="Arial" w:cs="Arial" w:eastAsia="Arial"/>
          <w:spacing w:val="-12"/>
          <w:position w:val="-3"/>
          <w:sz w:val="10"/>
          <w:szCs w:val="10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d</w:t>
      </w:r>
      <w:r>
        <w:rPr>
          <w:rFonts w:ascii="Arial" w:hAnsi="Arial" w:cs="Arial" w:eastAsia="Arial"/>
          <w:spacing w:val="-4"/>
          <w:w w:val="87"/>
          <w:sz w:val="16"/>
          <w:szCs w:val="16"/>
        </w:rPr>
        <w:t>e</w:t>
      </w:r>
      <w:r>
        <w:rPr>
          <w:rFonts w:ascii="Arial" w:hAnsi="Arial" w:cs="Arial" w:eastAsia="Arial"/>
          <w:w w:val="97"/>
          <w:sz w:val="16"/>
          <w:szCs w:val="16"/>
        </w:rPr>
        <w:t>t</w:t>
      </w:r>
      <w:r>
        <w:rPr>
          <w:rFonts w:ascii="Arial" w:hAnsi="Arial" w:cs="Arial" w:eastAsia="Arial"/>
          <w:spacing w:val="-6"/>
          <w:w w:val="97"/>
          <w:sz w:val="16"/>
          <w:szCs w:val="16"/>
        </w:rPr>
        <w:t>e</w:t>
      </w:r>
      <w:r>
        <w:rPr>
          <w:rFonts w:ascii="Arial" w:hAnsi="Arial" w:cs="Arial" w:eastAsia="Arial"/>
          <w:w w:val="99"/>
          <w:sz w:val="16"/>
          <w:szCs w:val="16"/>
        </w:rPr>
        <w:t>r</w:t>
      </w:r>
      <w:r>
        <w:rPr>
          <w:rFonts w:ascii="Arial" w:hAnsi="Arial" w:cs="Arial" w:eastAsia="Arial"/>
          <w:spacing w:val="-5"/>
          <w:w w:val="99"/>
          <w:sz w:val="16"/>
          <w:szCs w:val="16"/>
        </w:rPr>
        <w:t>m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n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w w:val="93"/>
          <w:sz w:val="16"/>
          <w:szCs w:val="16"/>
        </w:rPr>
        <w:t>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04"/>
          <w:sz w:val="16"/>
          <w:szCs w:val="16"/>
        </w:rPr>
        <w:t>f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</w:t>
      </w:r>
      <w:r>
        <w:rPr>
          <w:rFonts w:ascii="Arial" w:hAnsi="Arial" w:cs="Arial" w:eastAsia="Arial"/>
          <w:w w:val="97"/>
          <w:sz w:val="16"/>
          <w:szCs w:val="16"/>
        </w:rPr>
        <w:t>m</w:t>
      </w:r>
      <w:r>
        <w:rPr>
          <w:rFonts w:ascii="Arial" w:hAnsi="Arial" w:cs="Arial" w:eastAsia="Arial"/>
          <w:sz w:val="16"/>
          <w:szCs w:val="16"/>
        </w:rPr>
        <w:t> </w:t>
      </w:r>
      <w:hyperlink w:history="true" w:anchor="_bookmark1">
        <w:r>
          <w:rPr>
            <w:rFonts w:ascii="Arial" w:hAnsi="Arial" w:cs="Arial" w:eastAsia="Arial"/>
            <w:spacing w:val="-4"/>
            <w:w w:val="76"/>
            <w:sz w:val="16"/>
            <w:szCs w:val="16"/>
          </w:rPr>
          <w:t>F</w:t>
        </w:r>
        <w:r>
          <w:rPr>
            <w:rFonts w:ascii="Arial" w:hAnsi="Arial" w:cs="Arial" w:eastAsia="Arial"/>
            <w:spacing w:val="-3"/>
            <w:w w:val="103"/>
            <w:sz w:val="16"/>
            <w:szCs w:val="16"/>
          </w:rPr>
          <w:t>i</w:t>
        </w:r>
        <w:r>
          <w:rPr>
            <w:rFonts w:ascii="Arial" w:hAnsi="Arial" w:cs="Arial" w:eastAsia="Arial"/>
            <w:spacing w:val="-3"/>
            <w:w w:val="89"/>
            <w:sz w:val="16"/>
            <w:szCs w:val="16"/>
          </w:rPr>
          <w:t>g</w:t>
        </w:r>
        <w:r>
          <w:rPr>
            <w:rFonts w:ascii="Arial" w:hAnsi="Arial" w:cs="Arial" w:eastAsia="Arial"/>
            <w:w w:val="78"/>
            <w:sz w:val="16"/>
            <w:szCs w:val="16"/>
          </w:rPr>
          <w:t>.</w:t>
        </w:r>
        <w:r>
          <w:rPr>
            <w:rFonts w:ascii="Arial" w:hAnsi="Arial" w:cs="Arial" w:eastAsia="Arial"/>
            <w:spacing w:val="1"/>
            <w:sz w:val="16"/>
            <w:szCs w:val="16"/>
          </w:rPr>
          <w:t> </w:t>
        </w:r>
      </w:hyperlink>
      <w:r>
        <w:rPr>
          <w:rFonts w:ascii="Arial" w:hAnsi="Arial" w:cs="Arial" w:eastAsia="Arial"/>
          <w:w w:val="104"/>
          <w:sz w:val="16"/>
          <w:szCs w:val="16"/>
        </w:rPr>
        <w:t>2)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9"/>
          <w:sz w:val="16"/>
          <w:szCs w:val="16"/>
        </w:rPr>
        <w:t>w</w:t>
      </w:r>
      <w:r>
        <w:rPr>
          <w:rFonts w:ascii="Arial" w:hAnsi="Arial" w:cs="Arial" w:eastAsia="Arial"/>
          <w:w w:val="110"/>
          <w:sz w:val="16"/>
          <w:szCs w:val="16"/>
        </w:rPr>
        <w:t>i</w:t>
      </w:r>
      <w:r>
        <w:rPr>
          <w:rFonts w:ascii="Arial" w:hAnsi="Arial" w:cs="Arial" w:eastAsia="Arial"/>
          <w:spacing w:val="-5"/>
          <w:w w:val="110"/>
          <w:sz w:val="16"/>
          <w:szCs w:val="16"/>
        </w:rPr>
        <w:t>t</w:t>
      </w:r>
      <w:r>
        <w:rPr>
          <w:rFonts w:ascii="Arial" w:hAnsi="Arial" w:cs="Arial" w:eastAsia="Arial"/>
          <w:w w:val="93"/>
          <w:sz w:val="16"/>
          <w:szCs w:val="16"/>
        </w:rPr>
        <w:t>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w w:val="92"/>
          <w:sz w:val="16"/>
          <w:szCs w:val="16"/>
        </w:rPr>
        <w:t>n</w:t>
      </w:r>
      <w:r>
        <w:rPr>
          <w:rFonts w:ascii="Arial" w:hAnsi="Arial" w:cs="Arial" w:eastAsia="Arial"/>
          <w:spacing w:val="-5"/>
          <w:w w:val="92"/>
          <w:sz w:val="16"/>
          <w:szCs w:val="16"/>
        </w:rPr>
        <w:t>c</w:t>
      </w:r>
      <w:r>
        <w:rPr>
          <w:rFonts w:ascii="Arial" w:hAnsi="Arial" w:cs="Arial" w:eastAsia="Arial"/>
          <w:spacing w:val="-7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w w:val="92"/>
          <w:sz w:val="16"/>
          <w:szCs w:val="16"/>
        </w:rPr>
        <w:t>s</w:t>
      </w:r>
      <w:r>
        <w:rPr>
          <w:rFonts w:ascii="Arial" w:hAnsi="Arial" w:cs="Arial" w:eastAsia="Arial"/>
          <w:spacing w:val="-5"/>
          <w:w w:val="92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n</w:t>
      </w:r>
      <w:r>
        <w:rPr>
          <w:rFonts w:ascii="Arial" w:hAnsi="Arial" w:cs="Arial" w:eastAsia="Arial"/>
          <w:w w:val="89"/>
          <w:sz w:val="16"/>
          <w:szCs w:val="16"/>
        </w:rPr>
        <w:t>g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pacing w:val="-3"/>
          <w:w w:val="100"/>
          <w:sz w:val="16"/>
          <w:szCs w:val="16"/>
        </w:rPr>
        <w:t>H</w:t>
      </w:r>
      <w:r>
        <w:rPr>
          <w:rFonts w:ascii="Arial" w:hAnsi="Arial" w:cs="Arial" w:eastAsia="Arial"/>
          <w:w w:val="104"/>
          <w:position w:val="-3"/>
          <w:sz w:val="10"/>
          <w:szCs w:val="10"/>
        </w:rPr>
        <w:t>s</w:t>
      </w:r>
      <w:r>
        <w:rPr>
          <w:rFonts w:ascii="Arial" w:hAnsi="Arial" w:cs="Arial" w:eastAsia="Arial"/>
          <w:position w:val="-3"/>
          <w:sz w:val="10"/>
          <w:szCs w:val="10"/>
        </w:rPr>
        <w:t> </w:t>
      </w:r>
      <w:r>
        <w:rPr>
          <w:rFonts w:ascii="Arial" w:hAnsi="Arial" w:cs="Arial" w:eastAsia="Arial"/>
          <w:spacing w:val="-11"/>
          <w:position w:val="-3"/>
          <w:sz w:val="10"/>
          <w:szCs w:val="10"/>
        </w:rPr>
        <w:t> </w:t>
      </w:r>
      <w:r>
        <w:rPr>
          <w:rFonts w:ascii="Arial" w:hAnsi="Arial" w:cs="Arial" w:eastAsia="Arial"/>
          <w:w w:val="118"/>
          <w:sz w:val="16"/>
          <w:szCs w:val="16"/>
        </w:rPr>
        <w:t>(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6"/>
          <w:sz w:val="16"/>
          <w:szCs w:val="16"/>
        </w:rPr>
        <w:t>npu</w:t>
      </w:r>
      <w:r>
        <w:rPr>
          <w:rFonts w:ascii="Arial" w:hAnsi="Arial" w:cs="Arial" w:eastAsia="Arial"/>
          <w:w w:val="96"/>
          <w:sz w:val="16"/>
          <w:szCs w:val="16"/>
        </w:rPr>
        <w:t>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0"/>
          <w:sz w:val="16"/>
          <w:szCs w:val="16"/>
        </w:rPr>
        <w:t>s</w:t>
      </w:r>
      <w:r>
        <w:rPr>
          <w:rFonts w:ascii="Arial" w:hAnsi="Arial" w:cs="Arial" w:eastAsia="Arial"/>
          <w:w w:val="90"/>
          <w:sz w:val="16"/>
          <w:szCs w:val="16"/>
        </w:rPr>
        <w:t>o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l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p</w:t>
      </w:r>
      <w:r>
        <w:rPr>
          <w:rFonts w:ascii="Arial" w:hAnsi="Arial" w:cs="Arial" w:eastAsia="Arial"/>
          <w:spacing w:val="-7"/>
          <w:w w:val="93"/>
          <w:sz w:val="16"/>
          <w:szCs w:val="16"/>
        </w:rPr>
        <w:t>o</w:t>
      </w:r>
      <w:r>
        <w:rPr>
          <w:rFonts w:ascii="Arial" w:hAnsi="Arial" w:cs="Arial" w:eastAsia="Arial"/>
          <w:spacing w:val="-7"/>
          <w:w w:val="99"/>
          <w:sz w:val="16"/>
          <w:szCs w:val="16"/>
        </w:rPr>
        <w:t>w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e</w:t>
      </w:r>
      <w:r>
        <w:rPr>
          <w:rFonts w:ascii="Arial" w:hAnsi="Arial" w:cs="Arial" w:eastAsia="Arial"/>
          <w:w w:val="93"/>
          <w:sz w:val="16"/>
          <w:szCs w:val="16"/>
        </w:rPr>
        <w:t>r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n</w:t>
      </w:r>
      <w:r>
        <w:rPr>
          <w:rFonts w:ascii="Arial" w:hAnsi="Arial" w:cs="Arial" w:eastAsia="Arial"/>
          <w:w w:val="93"/>
          <w:sz w:val="16"/>
          <w:szCs w:val="16"/>
        </w:rPr>
        <w:t>o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97"/>
          <w:sz w:val="16"/>
          <w:szCs w:val="16"/>
        </w:rPr>
        <w:t>m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al</w:t>
      </w:r>
      <w:r>
        <w:rPr>
          <w:rFonts w:ascii="Arial" w:hAnsi="Arial" w:cs="Arial" w:eastAsia="Arial"/>
          <w:w w:val="93"/>
          <w:sz w:val="16"/>
          <w:szCs w:val="16"/>
        </w:rPr>
        <w:t>i</w:t>
      </w:r>
      <w:r>
        <w:rPr>
          <w:rFonts w:ascii="Arial" w:hAnsi="Arial" w:cs="Arial" w:eastAsia="Arial"/>
          <w:spacing w:val="-7"/>
          <w:w w:val="89"/>
          <w:sz w:val="16"/>
          <w:szCs w:val="16"/>
        </w:rPr>
        <w:t>z</w:t>
      </w:r>
      <w:r>
        <w:rPr>
          <w:rFonts w:ascii="Arial" w:hAnsi="Arial" w:cs="Arial" w:eastAsia="Arial"/>
          <w:spacing w:val="-3"/>
          <w:w w:val="90"/>
          <w:sz w:val="16"/>
          <w:szCs w:val="16"/>
        </w:rPr>
        <w:t>e</w:t>
      </w:r>
      <w:r>
        <w:rPr>
          <w:rFonts w:ascii="Arial" w:hAnsi="Arial" w:cs="Arial" w:eastAsia="Arial"/>
          <w:w w:val="90"/>
          <w:sz w:val="16"/>
          <w:szCs w:val="16"/>
        </w:rPr>
        <w:t>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4"/>
          <w:sz w:val="16"/>
          <w:szCs w:val="16"/>
        </w:rPr>
        <w:t>b</w:t>
      </w:r>
      <w:r>
        <w:rPr>
          <w:rFonts w:ascii="Arial" w:hAnsi="Arial" w:cs="Arial" w:eastAsia="Arial"/>
          <w:w w:val="94"/>
          <w:sz w:val="16"/>
          <w:szCs w:val="16"/>
        </w:rPr>
        <w:t>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5"/>
          <w:sz w:val="16"/>
          <w:szCs w:val="16"/>
        </w:rPr>
        <w:t>th</w:t>
      </w:r>
      <w:r>
        <w:rPr>
          <w:rFonts w:ascii="Arial" w:hAnsi="Arial" w:cs="Arial" w:eastAsia="Arial"/>
          <w:w w:val="95"/>
          <w:sz w:val="16"/>
          <w:szCs w:val="16"/>
        </w:rPr>
        <w:t>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97"/>
          <w:sz w:val="16"/>
          <w:szCs w:val="16"/>
        </w:rPr>
        <w:t>pertu</w:t>
      </w:r>
      <w:r>
        <w:rPr>
          <w:rFonts w:ascii="Arial" w:hAnsi="Arial" w:cs="Arial" w:eastAsia="Arial"/>
          <w:spacing w:val="-5"/>
          <w:w w:val="97"/>
          <w:sz w:val="16"/>
          <w:szCs w:val="16"/>
        </w:rPr>
        <w:t>r</w:t>
      </w:r>
      <w:r>
        <w:rPr>
          <w:rFonts w:ascii="Arial" w:hAnsi="Arial" w:cs="Arial" w:eastAsia="Arial"/>
          <w:w w:val="87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7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98"/>
          <w:sz w:val="16"/>
          <w:szCs w:val="16"/>
        </w:rPr>
        <w:t>a</w:t>
      </w:r>
      <w:r>
        <w:rPr>
          <w:rFonts w:ascii="Arial" w:hAnsi="Arial" w:cs="Arial" w:eastAsia="Arial"/>
          <w:w w:val="98"/>
          <w:sz w:val="16"/>
          <w:szCs w:val="16"/>
        </w:rPr>
        <w:t>)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8"/>
          <w:sz w:val="16"/>
          <w:szCs w:val="16"/>
        </w:rPr>
        <w:t>fo</w:t>
      </w:r>
      <w:r>
        <w:rPr>
          <w:rFonts w:ascii="Arial" w:hAnsi="Arial" w:cs="Arial" w:eastAsia="Arial"/>
          <w:w w:val="98"/>
          <w:sz w:val="16"/>
          <w:szCs w:val="16"/>
        </w:rPr>
        <w:t>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02"/>
          <w:sz w:val="16"/>
          <w:szCs w:val="16"/>
        </w:rPr>
        <w:t>A</w:t>
      </w:r>
      <w:r>
        <w:rPr>
          <w:rFonts w:ascii="Arial" w:hAnsi="Arial" w:cs="Arial" w:eastAsia="Arial"/>
          <w:w w:val="77"/>
          <w:sz w:val="16"/>
          <w:szCs w:val="16"/>
        </w:rPr>
        <w:t>R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Book Antiqua" w:hAnsi="Book Antiqua" w:cs="Book Antiqua" w:eastAsia="Book Antiqua"/>
          <w:w w:val="99"/>
          <w:sz w:val="16"/>
          <w:szCs w:val="16"/>
        </w:rPr>
        <w:t>¼</w:t>
      </w:r>
      <w:r>
        <w:rPr>
          <w:rFonts w:ascii="Book Antiqua" w:hAnsi="Book Antiqua" w:cs="Book Antiqua" w:eastAsia="Book Antiqua"/>
          <w:spacing w:val="-11"/>
          <w:sz w:val="16"/>
          <w:szCs w:val="16"/>
        </w:rPr>
        <w:t> </w:t>
      </w:r>
      <w:r>
        <w:rPr>
          <w:rFonts w:ascii="Arial" w:hAnsi="Arial" w:cs="Arial" w:eastAsia="Arial"/>
          <w:w w:val="63"/>
          <w:sz w:val="16"/>
          <w:szCs w:val="16"/>
        </w:rPr>
        <w:t>1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15"/>
          <w:sz w:val="16"/>
          <w:szCs w:val="16"/>
        </w:rPr>
        <w:t>t</w:t>
      </w:r>
      <w:r>
        <w:rPr>
          <w:rFonts w:ascii="Arial" w:hAnsi="Arial" w:cs="Arial" w:eastAsia="Arial"/>
          <w:w w:val="93"/>
          <w:sz w:val="16"/>
          <w:szCs w:val="16"/>
        </w:rPr>
        <w:t>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4"/>
          <w:w w:val="63"/>
          <w:sz w:val="16"/>
          <w:szCs w:val="16"/>
        </w:rPr>
        <w:t>1</w:t>
      </w:r>
      <w:r>
        <w:rPr>
          <w:rFonts w:ascii="Arial" w:hAnsi="Arial" w:cs="Arial" w:eastAsia="Arial"/>
          <w:w w:val="99"/>
          <w:sz w:val="16"/>
          <w:szCs w:val="16"/>
        </w:rPr>
        <w:t>0.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4"/>
          <w:w w:val="102"/>
          <w:sz w:val="16"/>
          <w:szCs w:val="16"/>
        </w:rPr>
        <w:t>A</w:t>
      </w:r>
      <w:r>
        <w:rPr>
          <w:rFonts w:ascii="Arial" w:hAnsi="Arial" w:cs="Arial" w:eastAsia="Arial"/>
          <w:w w:val="87"/>
          <w:sz w:val="16"/>
          <w:szCs w:val="16"/>
        </w:rPr>
        <w:t>s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t</w:t>
      </w:r>
      <w:r>
        <w:rPr>
          <w:rFonts w:ascii="Arial" w:hAnsi="Arial" w:cs="Arial" w:eastAsia="Arial"/>
          <w:spacing w:val="-5"/>
          <w:w w:val="100"/>
          <w:sz w:val="16"/>
          <w:szCs w:val="16"/>
        </w:rPr>
        <w:t>h</w:t>
      </w:r>
      <w:r>
        <w:rPr>
          <w:rFonts w:ascii="Arial" w:hAnsi="Arial" w:cs="Arial" w:eastAsia="Arial"/>
          <w:w w:val="87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4"/>
          <w:w w:val="87"/>
          <w:sz w:val="16"/>
          <w:szCs w:val="16"/>
        </w:rPr>
        <w:t>e</w:t>
      </w:r>
      <w:r>
        <w:rPr>
          <w:rFonts w:ascii="Arial" w:hAnsi="Arial" w:cs="Arial" w:eastAsia="Arial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7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5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115"/>
          <w:sz w:val="16"/>
          <w:szCs w:val="16"/>
        </w:rPr>
        <w:t>t</w:t>
      </w:r>
      <w:r>
        <w:rPr>
          <w:rFonts w:ascii="Arial" w:hAnsi="Arial" w:cs="Arial" w:eastAsia="Arial"/>
          <w:w w:val="96"/>
          <w:sz w:val="16"/>
          <w:szCs w:val="16"/>
        </w:rPr>
        <w:t>io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w w:val="87"/>
          <w:sz w:val="16"/>
          <w:szCs w:val="16"/>
        </w:rPr>
        <w:t>s</w:t>
      </w:r>
      <w:r>
        <w:rPr>
          <w:rFonts w:ascii="Arial" w:hAnsi="Arial" w:cs="Arial" w:eastAsia="Arial"/>
          <w:w w:val="87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n</w:t>
      </w:r>
      <w:r>
        <w:rPr>
          <w:rFonts w:ascii="Arial" w:hAnsi="Arial" w:cs="Arial" w:eastAsia="Arial"/>
          <w:w w:val="96"/>
          <w:sz w:val="16"/>
          <w:szCs w:val="16"/>
        </w:rPr>
        <w:t>c</w:t>
      </w:r>
      <w:r>
        <w:rPr>
          <w:rFonts w:ascii="Arial" w:hAnsi="Arial" w:cs="Arial" w:eastAsia="Arial"/>
          <w:spacing w:val="-8"/>
          <w:w w:val="96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4"/>
          <w:w w:val="87"/>
          <w:sz w:val="16"/>
          <w:szCs w:val="16"/>
        </w:rPr>
        <w:t>s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d</w:t>
      </w:r>
      <w:r>
        <w:rPr>
          <w:rFonts w:ascii="Arial" w:hAnsi="Arial" w:cs="Arial" w:eastAsia="Arial"/>
          <w:w w:val="78"/>
          <w:sz w:val="16"/>
          <w:szCs w:val="16"/>
        </w:rPr>
        <w:t>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w w:val="100"/>
          <w:sz w:val="16"/>
          <w:szCs w:val="16"/>
        </w:rPr>
        <w:t>t</w:t>
      </w:r>
      <w:r>
        <w:rPr>
          <w:rFonts w:ascii="Arial" w:hAnsi="Arial" w:cs="Arial" w:eastAsia="Arial"/>
          <w:spacing w:val="-5"/>
          <w:w w:val="100"/>
          <w:sz w:val="16"/>
          <w:szCs w:val="16"/>
        </w:rPr>
        <w:t>h</w:t>
      </w:r>
      <w:r>
        <w:rPr>
          <w:rFonts w:ascii="Arial" w:hAnsi="Arial" w:cs="Arial" w:eastAsia="Arial"/>
          <w:w w:val="87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d</w:t>
      </w:r>
      <w:r>
        <w:rPr>
          <w:rFonts w:ascii="Arial" w:hAnsi="Arial" w:cs="Arial" w:eastAsia="Arial"/>
          <w:spacing w:val="-5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v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w w:val="89"/>
          <w:sz w:val="16"/>
          <w:szCs w:val="16"/>
        </w:rPr>
        <w:t>ce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op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7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5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115"/>
          <w:sz w:val="16"/>
          <w:szCs w:val="16"/>
        </w:rPr>
        <w:t>t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w w:val="87"/>
          <w:sz w:val="16"/>
          <w:szCs w:val="16"/>
        </w:rPr>
        <w:t>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w w:val="93"/>
          <w:sz w:val="16"/>
          <w:szCs w:val="16"/>
        </w:rPr>
        <w:t>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7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89"/>
          <w:sz w:val="16"/>
          <w:szCs w:val="16"/>
        </w:rPr>
        <w:t>g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7"/>
          <w:sz w:val="16"/>
          <w:szCs w:val="16"/>
        </w:rPr>
        <w:t>m</w:t>
      </w:r>
      <w:r>
        <w:rPr>
          <w:rFonts w:ascii="Arial" w:hAnsi="Arial" w:cs="Arial" w:eastAsia="Arial"/>
          <w:w w:val="87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w w:val="97"/>
          <w:sz w:val="16"/>
          <w:szCs w:val="16"/>
        </w:rPr>
        <w:t>of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d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91"/>
          <w:sz w:val="16"/>
          <w:szCs w:val="16"/>
        </w:rPr>
        <w:t>c</w:t>
      </w:r>
      <w:r>
        <w:rPr>
          <w:rFonts w:ascii="Arial" w:hAnsi="Arial" w:cs="Arial" w:eastAsia="Arial"/>
          <w:spacing w:val="-7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w w:val="87"/>
          <w:sz w:val="16"/>
          <w:szCs w:val="16"/>
        </w:rPr>
        <w:t>s</w:t>
      </w:r>
      <w:r>
        <w:rPr>
          <w:rFonts w:ascii="Arial" w:hAnsi="Arial" w:cs="Arial" w:eastAsia="Arial"/>
          <w:spacing w:val="-5"/>
          <w:w w:val="87"/>
          <w:sz w:val="16"/>
          <w:szCs w:val="16"/>
        </w:rPr>
        <w:t>e</w:t>
      </w:r>
      <w:r>
        <w:rPr>
          <w:rFonts w:ascii="Arial" w:hAnsi="Arial" w:cs="Arial" w:eastAsia="Arial"/>
          <w:w w:val="93"/>
          <w:sz w:val="16"/>
          <w:szCs w:val="16"/>
        </w:rPr>
        <w:t>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w w:val="113"/>
          <w:sz w:val="16"/>
          <w:szCs w:val="16"/>
        </w:rPr>
        <w:t>s</w:t>
      </w:r>
      <w:r>
        <w:rPr>
          <w:rFonts w:ascii="Trebuchet MS" w:hAnsi="Trebuchet MS" w:cs="Trebuchet MS" w:eastAsia="Trebuchet MS"/>
          <w:i/>
          <w:spacing w:val="-19"/>
          <w:w w:val="91"/>
          <w:sz w:val="16"/>
          <w:szCs w:val="16"/>
        </w:rPr>
        <w:t>T</w:t>
      </w:r>
      <w:r>
        <w:rPr>
          <w:rFonts w:ascii="Arial" w:hAnsi="Arial" w:cs="Arial" w:eastAsia="Arial"/>
          <w:spacing w:val="-4"/>
          <w:w w:val="104"/>
          <w:position w:val="-3"/>
          <w:sz w:val="10"/>
          <w:szCs w:val="10"/>
        </w:rPr>
        <w:t>a</w:t>
      </w:r>
      <w:r>
        <w:rPr>
          <w:rFonts w:ascii="Arial" w:hAnsi="Arial" w:cs="Arial" w:eastAsia="Arial"/>
          <w:spacing w:val="-2"/>
          <w:w w:val="104"/>
          <w:position w:val="-3"/>
          <w:sz w:val="10"/>
          <w:szCs w:val="10"/>
        </w:rPr>
        <w:t>e</w:t>
      </w:r>
      <w:hyperlink w:history="true" w:anchor="_bookmark16">
        <w:r>
          <w:rPr>
            <w:rFonts w:ascii="Arial" w:hAnsi="Arial" w:cs="Arial" w:eastAsia="Arial"/>
            <w:spacing w:val="-3"/>
            <w:w w:val="103"/>
            <w:position w:val="5"/>
            <w:sz w:val="11"/>
            <w:szCs w:val="11"/>
          </w:rPr>
          <w:t>4</w:t>
        </w:r>
      </w:hyperlink>
      <w:r>
        <w:rPr>
          <w:rFonts w:ascii="Arial" w:hAnsi="Arial" w:cs="Arial" w:eastAsia="Arial"/>
          <w:spacing w:val="-3"/>
          <w:w w:val="183"/>
          <w:sz w:val="16"/>
          <w:szCs w:val="16"/>
        </w:rPr>
        <w:t>/</w:t>
      </w:r>
      <w:r>
        <w:rPr>
          <w:rFonts w:ascii="Trebuchet MS" w:hAnsi="Trebuchet MS" w:cs="Trebuchet MS" w:eastAsia="Trebuchet MS"/>
          <w:i/>
          <w:spacing w:val="-3"/>
          <w:w w:val="100"/>
          <w:sz w:val="16"/>
          <w:szCs w:val="16"/>
        </w:rPr>
        <w:t>H</w:t>
      </w:r>
      <w:r>
        <w:rPr>
          <w:rFonts w:ascii="Arial" w:hAnsi="Arial" w:cs="Arial" w:eastAsia="Arial"/>
          <w:w w:val="104"/>
          <w:position w:val="-3"/>
          <w:sz w:val="10"/>
          <w:szCs w:val="10"/>
        </w:rPr>
        <w:t>s</w:t>
      </w:r>
      <w:r>
        <w:rPr>
          <w:rFonts w:ascii="Arial" w:hAnsi="Arial" w:cs="Arial" w:eastAsia="Arial"/>
          <w:spacing w:val="-18"/>
          <w:position w:val="-3"/>
          <w:sz w:val="10"/>
          <w:szCs w:val="10"/>
        </w:rPr>
        <w:t> </w:t>
      </w:r>
      <w:r>
        <w:rPr>
          <w:rFonts w:ascii="Arial" w:hAnsi="Arial" w:cs="Arial" w:eastAsia="Arial"/>
          <w:w w:val="78"/>
          <w:sz w:val="16"/>
          <w:szCs w:val="16"/>
        </w:rPr>
        <w:t>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9"/>
          <w:sz w:val="16"/>
          <w:szCs w:val="16"/>
        </w:rPr>
        <w:t>w</w:t>
      </w:r>
      <w:r>
        <w:rPr>
          <w:rFonts w:ascii="Arial" w:hAnsi="Arial" w:cs="Arial" w:eastAsia="Arial"/>
          <w:spacing w:val="-3"/>
          <w:w w:val="94"/>
          <w:sz w:val="16"/>
          <w:szCs w:val="16"/>
        </w:rPr>
        <w:t>hic</w:t>
      </w:r>
      <w:r>
        <w:rPr>
          <w:rFonts w:ascii="Arial" w:hAnsi="Arial" w:cs="Arial" w:eastAsia="Arial"/>
          <w:w w:val="94"/>
          <w:sz w:val="16"/>
          <w:szCs w:val="16"/>
        </w:rPr>
        <w:t>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2"/>
          <w:sz w:val="16"/>
          <w:szCs w:val="16"/>
        </w:rPr>
        <w:t>i</w:t>
      </w:r>
      <w:r>
        <w:rPr>
          <w:rFonts w:ascii="Arial" w:hAnsi="Arial" w:cs="Arial" w:eastAsia="Arial"/>
          <w:w w:val="92"/>
          <w:sz w:val="16"/>
          <w:szCs w:val="16"/>
        </w:rPr>
        <w:t>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5"/>
          <w:w w:val="104"/>
          <w:sz w:val="16"/>
          <w:szCs w:val="16"/>
        </w:rPr>
        <w:t>f</w:t>
      </w:r>
      <w:r>
        <w:rPr>
          <w:rFonts w:ascii="Arial" w:hAnsi="Arial" w:cs="Arial" w:eastAsia="Arial"/>
          <w:spacing w:val="-5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6"/>
          <w:w w:val="93"/>
          <w:sz w:val="16"/>
          <w:szCs w:val="16"/>
        </w:rPr>
        <w:t>v</w:t>
      </w:r>
      <w:r>
        <w:rPr>
          <w:rFonts w:ascii="Arial" w:hAnsi="Arial" w:cs="Arial" w:eastAsia="Arial"/>
          <w:spacing w:val="-3"/>
          <w:w w:val="95"/>
          <w:sz w:val="16"/>
          <w:szCs w:val="16"/>
        </w:rPr>
        <w:t>ou</w:t>
      </w:r>
      <w:r>
        <w:rPr>
          <w:rFonts w:ascii="Arial" w:hAnsi="Arial" w:cs="Arial" w:eastAsia="Arial"/>
          <w:spacing w:val="-5"/>
          <w:w w:val="95"/>
          <w:sz w:val="16"/>
          <w:szCs w:val="16"/>
        </w:rPr>
        <w:t>r</w:t>
      </w:r>
      <w:r>
        <w:rPr>
          <w:rFonts w:ascii="Arial" w:hAnsi="Arial" w:cs="Arial" w:eastAsia="Arial"/>
          <w:spacing w:val="-3"/>
          <w:w w:val="90"/>
          <w:sz w:val="16"/>
          <w:szCs w:val="16"/>
        </w:rPr>
        <w:t>abl</w:t>
      </w:r>
      <w:r>
        <w:rPr>
          <w:rFonts w:ascii="Arial" w:hAnsi="Arial" w:cs="Arial" w:eastAsia="Arial"/>
          <w:w w:val="90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8"/>
          <w:sz w:val="16"/>
          <w:szCs w:val="16"/>
        </w:rPr>
        <w:t>fo</w:t>
      </w:r>
      <w:r>
        <w:rPr>
          <w:rFonts w:ascii="Arial" w:hAnsi="Arial" w:cs="Arial" w:eastAsia="Arial"/>
          <w:w w:val="98"/>
          <w:sz w:val="16"/>
          <w:szCs w:val="16"/>
        </w:rPr>
        <w:t>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15"/>
          <w:sz w:val="16"/>
          <w:szCs w:val="16"/>
        </w:rPr>
        <w:t>t</w:t>
      </w:r>
      <w:r>
        <w:rPr>
          <w:rFonts w:ascii="Arial" w:hAnsi="Arial" w:cs="Arial" w:eastAsia="Arial"/>
          <w:spacing w:val="-3"/>
          <w:w w:val="90"/>
          <w:sz w:val="16"/>
          <w:szCs w:val="16"/>
        </w:rPr>
        <w:t>h</w:t>
      </w:r>
      <w:r>
        <w:rPr>
          <w:rFonts w:ascii="Arial" w:hAnsi="Arial" w:cs="Arial" w:eastAsia="Arial"/>
          <w:w w:val="90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5"/>
          <w:w w:val="93"/>
          <w:sz w:val="16"/>
          <w:szCs w:val="16"/>
        </w:rPr>
        <w:t>b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so</w:t>
      </w:r>
      <w:r>
        <w:rPr>
          <w:rFonts w:ascii="Arial" w:hAnsi="Arial" w:cs="Arial" w:eastAsia="Arial"/>
          <w:w w:val="93"/>
          <w:sz w:val="16"/>
          <w:szCs w:val="16"/>
        </w:rPr>
        <w:t>r</w:t>
      </w:r>
      <w:r>
        <w:rPr>
          <w:rFonts w:ascii="Arial" w:hAnsi="Arial" w:cs="Arial" w:eastAsia="Arial"/>
          <w:spacing w:val="-5"/>
          <w:w w:val="93"/>
          <w:sz w:val="16"/>
          <w:szCs w:val="16"/>
        </w:rPr>
        <w:t>b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e</w:t>
      </w:r>
      <w:r>
        <w:rPr>
          <w:rFonts w:ascii="Arial" w:hAnsi="Arial" w:cs="Arial" w:eastAsia="Arial"/>
          <w:w w:val="93"/>
          <w:sz w:val="16"/>
          <w:szCs w:val="16"/>
        </w:rPr>
        <w:t>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94"/>
          <w:sz w:val="16"/>
          <w:szCs w:val="16"/>
        </w:rPr>
        <w:t>efﬁcien</w:t>
      </w:r>
      <w:r>
        <w:rPr>
          <w:rFonts w:ascii="Arial" w:hAnsi="Arial" w:cs="Arial" w:eastAsia="Arial"/>
          <w:w w:val="94"/>
          <w:sz w:val="16"/>
          <w:szCs w:val="16"/>
        </w:rPr>
        <w:t>c</w:t>
      </w:r>
      <w:r>
        <w:rPr>
          <w:rFonts w:ascii="Arial" w:hAnsi="Arial" w:cs="Arial" w:eastAsia="Arial"/>
          <w:w w:val="95"/>
          <w:sz w:val="16"/>
          <w:szCs w:val="16"/>
        </w:rPr>
        <w:t>y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w w:val="93"/>
          <w:sz w:val="16"/>
          <w:szCs w:val="16"/>
        </w:rPr>
        <w:t>o</w:t>
      </w:r>
      <w:r>
        <w:rPr>
          <w:rFonts w:ascii="Arial" w:hAnsi="Arial" w:cs="Arial" w:eastAsia="Arial"/>
          <w:w w:val="104"/>
          <w:sz w:val="16"/>
          <w:szCs w:val="16"/>
        </w:rPr>
        <w:t>f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115"/>
          <w:sz w:val="16"/>
          <w:szCs w:val="16"/>
        </w:rPr>
        <w:t>t</w:t>
      </w:r>
      <w:r>
        <w:rPr>
          <w:rFonts w:ascii="Arial" w:hAnsi="Arial" w:cs="Arial" w:eastAsia="Arial"/>
          <w:spacing w:val="-3"/>
          <w:w w:val="90"/>
          <w:sz w:val="16"/>
          <w:szCs w:val="16"/>
        </w:rPr>
        <w:t>h</w:t>
      </w:r>
      <w:r>
        <w:rPr>
          <w:rFonts w:ascii="Arial" w:hAnsi="Arial" w:cs="Arial" w:eastAsia="Arial"/>
          <w:w w:val="90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w w:val="93"/>
          <w:sz w:val="16"/>
          <w:szCs w:val="16"/>
        </w:rPr>
        <w:t>n</w:t>
      </w:r>
      <w:r>
        <w:rPr>
          <w:rFonts w:ascii="Arial" w:hAnsi="Arial" w:cs="Arial" w:eastAsia="Arial"/>
          <w:spacing w:val="-5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96"/>
          <w:sz w:val="16"/>
          <w:szCs w:val="16"/>
        </w:rPr>
        <w:t>not</w:t>
      </w:r>
      <w:r>
        <w:rPr>
          <w:rFonts w:ascii="Arial" w:hAnsi="Arial" w:cs="Arial" w:eastAsia="Arial"/>
          <w:w w:val="96"/>
          <w:sz w:val="16"/>
          <w:szCs w:val="16"/>
        </w:rPr>
        <w:t>u</w:t>
      </w:r>
      <w:r>
        <w:rPr>
          <w:rFonts w:ascii="Arial" w:hAnsi="Arial" w:cs="Arial" w:eastAsia="Arial"/>
          <w:spacing w:val="-5"/>
          <w:w w:val="93"/>
          <w:sz w:val="16"/>
          <w:szCs w:val="16"/>
        </w:rPr>
        <w:t>b</w:t>
      </w:r>
      <w:r>
        <w:rPr>
          <w:rFonts w:ascii="Arial" w:hAnsi="Arial" w:cs="Arial" w:eastAsia="Arial"/>
          <w:w w:val="87"/>
          <w:sz w:val="16"/>
          <w:szCs w:val="16"/>
        </w:rPr>
        <w:t>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r</w:t>
      </w:r>
      <w:r>
        <w:rPr>
          <w:rFonts w:ascii="Arial" w:hAnsi="Arial" w:cs="Arial" w:eastAsia="Arial"/>
          <w:spacing w:val="-6"/>
          <w:w w:val="86"/>
          <w:sz w:val="16"/>
          <w:szCs w:val="16"/>
        </w:rPr>
        <w:t>a</w:t>
      </w:r>
      <w:r>
        <w:rPr>
          <w:rFonts w:ascii="Arial" w:hAnsi="Arial" w:cs="Arial" w:eastAsia="Arial"/>
          <w:spacing w:val="-9"/>
          <w:w w:val="95"/>
          <w:sz w:val="16"/>
          <w:szCs w:val="16"/>
        </w:rPr>
        <w:t>y</w:t>
      </w:r>
      <w:r>
        <w:rPr>
          <w:rFonts w:ascii="Arial" w:hAnsi="Arial" w:cs="Arial" w:eastAsia="Arial"/>
          <w:w w:val="78"/>
          <w:sz w:val="16"/>
          <w:szCs w:val="16"/>
        </w:rPr>
        <w:t>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Tahoma" w:hAnsi="Tahoma" w:cs="Tahoma" w:eastAsia="Tahoma"/>
          <w:spacing w:val="-4"/>
          <w:w w:val="96"/>
          <w:sz w:val="16"/>
          <w:szCs w:val="16"/>
        </w:rPr>
        <w:t>b</w:t>
      </w:r>
      <w:r>
        <w:rPr>
          <w:rFonts w:ascii="Arial" w:hAnsi="Arial" w:cs="Arial" w:eastAsia="Arial"/>
          <w:w w:val="78"/>
          <w:sz w:val="16"/>
          <w:szCs w:val="16"/>
        </w:rPr>
        <w:t>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6"/>
          <w:w w:val="89"/>
          <w:sz w:val="16"/>
          <w:szCs w:val="16"/>
        </w:rPr>
        <w:t>C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</w:t>
      </w:r>
      <w:r>
        <w:rPr>
          <w:rFonts w:ascii="Arial" w:hAnsi="Arial" w:cs="Arial" w:eastAsia="Arial"/>
          <w:w w:val="93"/>
          <w:sz w:val="16"/>
          <w:szCs w:val="16"/>
        </w:rPr>
        <w:t>n</w:t>
      </w:r>
      <w:r>
        <w:rPr>
          <w:rFonts w:ascii="Arial" w:hAnsi="Arial" w:cs="Arial" w:eastAsia="Arial"/>
          <w:spacing w:val="-9"/>
          <w:w w:val="93"/>
          <w:sz w:val="16"/>
          <w:szCs w:val="16"/>
        </w:rPr>
        <w:t>v</w:t>
      </w:r>
      <w:r>
        <w:rPr>
          <w:rFonts w:ascii="Arial" w:hAnsi="Arial" w:cs="Arial" w:eastAsia="Arial"/>
          <w:spacing w:val="-3"/>
          <w:w w:val="87"/>
          <w:sz w:val="16"/>
          <w:szCs w:val="16"/>
        </w:rPr>
        <w:t>e</w:t>
      </w:r>
      <w:r>
        <w:rPr>
          <w:rFonts w:ascii="Arial" w:hAnsi="Arial" w:cs="Arial" w:eastAsia="Arial"/>
          <w:spacing w:val="-3"/>
          <w:w w:val="103"/>
          <w:sz w:val="16"/>
          <w:szCs w:val="16"/>
        </w:rPr>
        <w:t>r</w:t>
      </w:r>
      <w:r>
        <w:rPr>
          <w:rFonts w:ascii="Arial" w:hAnsi="Arial" w:cs="Arial" w:eastAsia="Arial"/>
          <w:w w:val="87"/>
          <w:sz w:val="16"/>
          <w:szCs w:val="16"/>
        </w:rPr>
        <w:t>s</w:t>
      </w:r>
      <w:r>
        <w:rPr>
          <w:rFonts w:ascii="Arial" w:hAnsi="Arial" w:cs="Arial" w:eastAsia="Arial"/>
          <w:spacing w:val="-5"/>
          <w:w w:val="103"/>
          <w:sz w:val="16"/>
          <w:szCs w:val="16"/>
        </w:rPr>
        <w:t>i</w:t>
      </w:r>
      <w:r>
        <w:rPr>
          <w:rFonts w:ascii="Arial" w:hAnsi="Arial" w:cs="Arial" w:eastAsia="Arial"/>
          <w:spacing w:val="-3"/>
          <w:w w:val="93"/>
          <w:sz w:val="16"/>
          <w:szCs w:val="16"/>
        </w:rPr>
        <w:t>o</w:t>
      </w:r>
      <w:r>
        <w:rPr>
          <w:rFonts w:ascii="Arial" w:hAnsi="Arial" w:cs="Arial" w:eastAsia="Arial"/>
          <w:w w:val="93"/>
          <w:sz w:val="16"/>
          <w:szCs w:val="16"/>
        </w:rPr>
        <w:t>n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2" w:lineRule="exact" w:before="0"/>
        <w:ind w:left="6016" w:right="2818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rFonts w:ascii="Bookman Old Style"/>
          <w:b w:val="0"/>
          <w:w w:val="140"/>
          <w:sz w:val="10"/>
        </w:rPr>
        <w:t>2</w:t>
      </w:r>
      <w:r>
        <w:rPr>
          <w:rFonts w:ascii="Arial"/>
          <w:w w:val="140"/>
          <w:sz w:val="10"/>
        </w:rPr>
        <w:t>2</w:t>
      </w:r>
      <w:r>
        <w:rPr>
          <w:rFonts w:ascii="Arial"/>
          <w:sz w:val="10"/>
        </w:rPr>
      </w:r>
    </w:p>
    <w:p>
      <w:pPr>
        <w:spacing w:after="0" w:line="22" w:lineRule="exact"/>
        <w:jc w:val="center"/>
        <w:rPr>
          <w:rFonts w:ascii="Arial" w:hAnsi="Arial" w:cs="Arial" w:eastAsia="Arial"/>
          <w:sz w:val="10"/>
          <w:szCs w:val="10"/>
        </w:rPr>
        <w:sectPr>
          <w:type w:val="continuous"/>
          <w:pgSz w:w="12280" w:h="16060"/>
          <w:pgMar w:top="460" w:bottom="220" w:left="820" w:right="0"/>
        </w:sectPr>
      </w:pPr>
    </w:p>
    <w:p>
      <w:pPr>
        <w:spacing w:line="190" w:lineRule="exact" w:before="0"/>
        <w:ind w:left="27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4"/>
          <w:sz w:val="16"/>
          <w:szCs w:val="16"/>
        </w:rPr>
        <w:t>efﬁciency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(concentrated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solar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electrical,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sz w:val="16"/>
          <w:szCs w:val="16"/>
        </w:rPr>
        <w:t>h</w:t>
      </w:r>
      <w:r>
        <w:rPr>
          <w:rFonts w:ascii="Arial" w:hAnsi="Arial" w:cs="Arial" w:eastAsia="Arial"/>
          <w:spacing w:val="-3"/>
          <w:position w:val="-3"/>
          <w:sz w:val="10"/>
          <w:szCs w:val="10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sz w:val="16"/>
          <w:szCs w:val="16"/>
        </w:rPr>
        <w:t>h</w:t>
      </w:r>
      <w:r>
        <w:rPr>
          <w:rFonts w:ascii="Arial" w:hAnsi="Arial" w:cs="Arial" w:eastAsia="Arial"/>
          <w:spacing w:val="-3"/>
          <w:position w:val="-3"/>
          <w:sz w:val="10"/>
          <w:szCs w:val="10"/>
        </w:rPr>
        <w:t>tpv</w:t>
      </w:r>
      <w:r>
        <w:rPr>
          <w:rFonts w:ascii="Arial" w:hAnsi="Arial" w:cs="Arial" w:eastAsia="Arial"/>
          <w:spacing w:val="-3"/>
          <w:sz w:val="16"/>
          <w:szCs w:val="16"/>
        </w:rPr>
        <w:t>)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with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increasing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area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ratio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for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ﬁxed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z w:val="16"/>
          <w:szCs w:val="16"/>
        </w:rPr>
        <w:t>H</w:t>
      </w:r>
      <w:r>
        <w:rPr>
          <w:rFonts w:ascii="Arial" w:hAnsi="Arial" w:cs="Arial" w:eastAsia="Arial"/>
          <w:position w:val="-3"/>
          <w:sz w:val="10"/>
          <w:szCs w:val="10"/>
        </w:rPr>
        <w:t>s</w:t>
      </w:r>
      <w:r>
        <w:rPr>
          <w:rFonts w:ascii="Arial" w:hAnsi="Arial" w:cs="Arial" w:eastAsia="Arial"/>
          <w:spacing w:val="-6"/>
          <w:position w:val="-3"/>
          <w:sz w:val="10"/>
          <w:szCs w:val="10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¼</w:t>
      </w:r>
      <w:r>
        <w:rPr>
          <w:rFonts w:ascii="Book Antiqua" w:hAnsi="Book Antiqua" w:cs="Book Antiqua" w:eastAsia="Book Antiqua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20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48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cm</w:t>
      </w:r>
    </w:p>
    <w:p>
      <w:pPr>
        <w:spacing w:line="163" w:lineRule="exact" w:before="0"/>
        <w:ind w:left="1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Competing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effects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thermal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efﬁciency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163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80" w:h="16060"/>
          <w:pgMar w:top="460" w:bottom="220" w:left="820" w:right="0"/>
          <w:cols w:num="2" w:equalWidth="0">
            <w:col w:w="7250" w:space="40"/>
            <w:col w:w="4170"/>
          </w:cols>
        </w:sectPr>
      </w:pPr>
    </w:p>
    <w:p>
      <w:pPr>
        <w:spacing w:line="235" w:lineRule="auto" w:before="0"/>
        <w:ind w:left="270" w:right="93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3"/>
          <w:sz w:val="16"/>
          <w:szCs w:val="16"/>
        </w:rPr>
        <w:t>and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TPV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efﬁciency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lead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optimal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area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ratio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for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ﬁxed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z w:val="16"/>
          <w:szCs w:val="16"/>
        </w:rPr>
        <w:t>H</w:t>
      </w:r>
      <w:r>
        <w:rPr>
          <w:rFonts w:ascii="Arial" w:hAnsi="Arial" w:cs="Arial" w:eastAsia="Arial"/>
          <w:position w:val="-3"/>
          <w:sz w:val="10"/>
          <w:szCs w:val="10"/>
        </w:rPr>
        <w:t>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c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Conversion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efﬁciency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function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pacing w:val="-4"/>
          <w:sz w:val="16"/>
          <w:szCs w:val="16"/>
        </w:rPr>
        <w:t>P</w:t>
      </w:r>
      <w:r>
        <w:rPr>
          <w:rFonts w:ascii="Arial" w:hAnsi="Arial" w:cs="Arial" w:eastAsia="Arial"/>
          <w:spacing w:val="-4"/>
          <w:position w:val="-3"/>
          <w:sz w:val="10"/>
          <w:szCs w:val="10"/>
        </w:rPr>
        <w:t>out</w:t>
      </w:r>
      <w:r>
        <w:rPr>
          <w:rFonts w:ascii="Arial" w:hAnsi="Arial" w:cs="Arial" w:eastAsia="Arial"/>
          <w:spacing w:val="4"/>
          <w:position w:val="-3"/>
          <w:sz w:val="10"/>
          <w:szCs w:val="10"/>
        </w:rPr>
        <w:t> </w:t>
      </w:r>
      <w:r>
        <w:rPr>
          <w:rFonts w:ascii="Arial" w:hAnsi="Arial" w:cs="Arial" w:eastAsia="Arial"/>
          <w:spacing w:val="-7"/>
          <w:sz w:val="16"/>
          <w:szCs w:val="16"/>
        </w:rPr>
        <w:t>or,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equivalently,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pacing w:val="-9"/>
          <w:sz w:val="16"/>
          <w:szCs w:val="16"/>
        </w:rPr>
        <w:t>T</w:t>
      </w:r>
      <w:r>
        <w:rPr>
          <w:rFonts w:ascii="Arial" w:hAnsi="Arial" w:cs="Arial" w:eastAsia="Arial"/>
          <w:spacing w:val="-9"/>
          <w:position w:val="-3"/>
          <w:sz w:val="10"/>
          <w:szCs w:val="10"/>
        </w:rPr>
        <w:t>ae</w:t>
      </w:r>
      <w:r>
        <w:rPr>
          <w:rFonts w:ascii="Arial" w:hAnsi="Arial" w:cs="Arial" w:eastAsia="Arial"/>
          <w:spacing w:val="4"/>
          <w:position w:val="-3"/>
          <w:sz w:val="10"/>
          <w:szCs w:val="10"/>
        </w:rPr>
        <w:t> </w:t>
      </w:r>
      <w:r>
        <w:rPr>
          <w:rFonts w:ascii="Arial" w:hAnsi="Arial" w:cs="Arial" w:eastAsia="Arial"/>
          <w:sz w:val="16"/>
          <w:szCs w:val="16"/>
        </w:rPr>
        <w:t>(AR</w:t>
      </w:r>
      <w:r>
        <w:rPr>
          <w:rFonts w:ascii="Arial" w:hAnsi="Arial" w:cs="Arial" w:eastAsia="Arial"/>
          <w:spacing w:val="-25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¼</w:t>
      </w:r>
      <w:r>
        <w:rPr>
          <w:rFonts w:ascii="Book Antiqua" w:hAnsi="Book Antiqua" w:cs="Book Antiqua" w:eastAsia="Book Antiqua"/>
          <w:spacing w:val="-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omitted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for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clarity).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d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At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given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pacing w:val="-4"/>
          <w:sz w:val="16"/>
          <w:szCs w:val="16"/>
        </w:rPr>
        <w:t>P</w:t>
      </w:r>
      <w:r>
        <w:rPr>
          <w:rFonts w:ascii="Arial" w:hAnsi="Arial" w:cs="Arial" w:eastAsia="Arial"/>
          <w:spacing w:val="-4"/>
          <w:position w:val="-3"/>
          <w:sz w:val="10"/>
          <w:szCs w:val="10"/>
        </w:rPr>
        <w:t>out</w:t>
      </w:r>
      <w:r>
        <w:rPr>
          <w:rFonts w:ascii="Arial" w:hAnsi="Arial" w:cs="Arial" w:eastAsia="Arial"/>
          <w:spacing w:val="3"/>
          <w:position w:val="-3"/>
          <w:sz w:val="10"/>
          <w:szCs w:val="10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pacing w:val="-4"/>
          <w:sz w:val="16"/>
          <w:szCs w:val="16"/>
        </w:rPr>
        <w:t>T</w:t>
      </w:r>
      <w:r>
        <w:rPr>
          <w:rFonts w:ascii="Arial" w:hAnsi="Arial" w:cs="Arial" w:eastAsia="Arial"/>
          <w:spacing w:val="-4"/>
          <w:position w:val="-3"/>
          <w:sz w:val="10"/>
          <w:szCs w:val="10"/>
        </w:rPr>
        <w:t>ae</w:t>
      </w:r>
      <w:r>
        <w:rPr>
          <w:rFonts w:ascii="Arial" w:hAnsi="Arial" w:cs="Arial" w:eastAsia="Arial"/>
          <w:spacing w:val="-4"/>
          <w:sz w:val="16"/>
          <w:szCs w:val="16"/>
        </w:rPr>
        <w:t>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conversion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efﬁciency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increases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increasing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area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ratio,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which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attributed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increase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thermal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efﬁciency.</w:t>
      </w:r>
      <w:r>
        <w:rPr>
          <w:rFonts w:ascii="Arial" w:hAnsi="Arial" w:cs="Arial" w:eastAsia="Arial"/>
          <w:w w:val="7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Markers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are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experimental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points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(error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bars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represent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95%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conﬁdence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interval;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see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hyperlink w:history="true" w:anchor="_bookmark6">
        <w:r>
          <w:rPr>
            <w:rFonts w:ascii="Arial" w:hAnsi="Arial" w:cs="Arial" w:eastAsia="Arial"/>
            <w:spacing w:val="-4"/>
            <w:sz w:val="16"/>
            <w:szCs w:val="16"/>
          </w:rPr>
          <w:t>Methods</w:t>
        </w:r>
      </w:hyperlink>
      <w:r>
        <w:rPr>
          <w:rFonts w:ascii="Arial" w:hAnsi="Arial" w:cs="Arial" w:eastAsia="Arial"/>
          <w:spacing w:val="-4"/>
          <w:sz w:val="16"/>
          <w:szCs w:val="16"/>
        </w:rPr>
        <w:t>)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solid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bands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represent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SQ1DD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model,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treating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z w:val="16"/>
          <w:szCs w:val="16"/>
        </w:rPr>
        <w:t>H</w:t>
      </w:r>
      <w:r>
        <w:rPr>
          <w:rFonts w:ascii="Arial" w:hAnsi="Arial" w:cs="Arial" w:eastAsia="Arial"/>
          <w:position w:val="-3"/>
          <w:sz w:val="10"/>
          <w:szCs w:val="10"/>
        </w:rPr>
        <w:t>s</w:t>
      </w:r>
      <w:r>
        <w:rPr>
          <w:rFonts w:ascii="Arial" w:hAnsi="Arial" w:cs="Arial" w:eastAsia="Arial"/>
          <w:spacing w:val="-6"/>
          <w:position w:val="-3"/>
          <w:sz w:val="10"/>
          <w:szCs w:val="10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as</w:t>
      </w:r>
      <w:r>
        <w:rPr>
          <w:rFonts w:ascii="Arial" w:hAnsi="Arial" w:cs="Arial" w:eastAsia="Arial"/>
          <w:spacing w:val="-3"/>
          <w:w w:val="86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collimated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25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diffuse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sets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upper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and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lower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bounds,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respectively.</w:t>
      </w: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/>
          <w:sz w:val="18"/>
          <w:szCs w:val="18"/>
        </w:rPr>
        <w:sectPr>
          <w:type w:val="continuous"/>
          <w:pgSz w:w="12280" w:h="16060"/>
          <w:pgMar w:top="460" w:bottom="220" w:left="820" w:right="0"/>
        </w:sectPr>
      </w:pPr>
    </w:p>
    <w:p>
      <w:pPr>
        <w:pStyle w:val="BodyText"/>
        <w:spacing w:line="225" w:lineRule="auto" w:before="86"/>
        <w:ind w:left="270" w:right="0"/>
        <w:jc w:val="both"/>
      </w:pPr>
      <w:r>
        <w:rPr>
          <w:w w:val="105"/>
        </w:rPr>
        <w:t>independent experiments: TPV and </w:t>
      </w:r>
      <w:r>
        <w:rPr>
          <w:spacing w:val="-3"/>
          <w:w w:val="105"/>
        </w:rPr>
        <w:t>STPV. </w:t>
      </w:r>
      <w:r>
        <w:rPr>
          <w:spacing w:val="-4"/>
          <w:w w:val="105"/>
        </w:rPr>
        <w:t>We </w:t>
      </w:r>
      <w:r>
        <w:rPr>
          <w:w w:val="105"/>
        </w:rPr>
        <w:t>investigated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maximum output power density (</w:t>
      </w:r>
      <w:r>
        <w:rPr>
          <w:rFonts w:ascii="Book Antiqua" w:hAnsi="Book Antiqua" w:cs="Book Antiqua" w:eastAsia="Book Antiqua"/>
          <w:i/>
          <w:w w:val="105"/>
        </w:rPr>
        <w:t>P</w:t>
      </w:r>
      <w:r>
        <w:rPr>
          <w:w w:val="105"/>
          <w:position w:val="-4"/>
          <w:sz w:val="12"/>
          <w:szCs w:val="12"/>
        </w:rPr>
        <w:t>out</w:t>
      </w:r>
      <w:r>
        <w:rPr>
          <w:w w:val="105"/>
        </w:rPr>
        <w:t>) of the photovoltaic </w:t>
      </w:r>
      <w:r>
        <w:rPr>
          <w:spacing w:val="32"/>
          <w:w w:val="105"/>
        </w:rPr>
        <w:t> </w:t>
      </w:r>
      <w:r>
        <w:rPr>
          <w:w w:val="105"/>
        </w:rPr>
        <w:t>diode</w:t>
      </w:r>
      <w:r>
        <w:rPr>
          <w:w w:val="103"/>
        </w:rPr>
        <w:t> </w:t>
      </w:r>
      <w:r>
        <w:rPr>
          <w:w w:val="105"/>
        </w:rPr>
        <w:t>as a function of the absorber–emitter temperature </w:t>
      </w:r>
      <w:r>
        <w:rPr>
          <w:rFonts w:ascii="Book Antiqua" w:hAnsi="Book Antiqua" w:cs="Book Antiqua" w:eastAsia="Book Antiqua"/>
          <w:i/>
          <w:spacing w:val="-3"/>
          <w:w w:val="105"/>
        </w:rPr>
        <w:t>T</w:t>
      </w:r>
      <w:r>
        <w:rPr>
          <w:spacing w:val="-3"/>
          <w:w w:val="105"/>
          <w:position w:val="-4"/>
          <w:sz w:val="12"/>
          <w:szCs w:val="12"/>
        </w:rPr>
        <w:t>ae  </w:t>
      </w:r>
      <w:r>
        <w:rPr>
          <w:w w:val="105"/>
        </w:rPr>
        <w:t>in the  </w:t>
      </w:r>
      <w:r>
        <w:rPr>
          <w:spacing w:val="1"/>
          <w:w w:val="105"/>
        </w:rPr>
        <w:t> </w:t>
      </w:r>
      <w:r>
        <w:rPr>
          <w:w w:val="105"/>
        </w:rPr>
        <w:t>TPV</w:t>
      </w:r>
      <w:r>
        <w:rPr/>
      </w:r>
    </w:p>
    <w:p>
      <w:pPr>
        <w:pStyle w:val="BodyText"/>
        <w:spacing w:line="206" w:lineRule="auto"/>
        <w:ind w:left="270" w:right="0"/>
        <w:jc w:val="both"/>
      </w:pPr>
      <w:r>
        <w:rPr>
          <w:w w:val="105"/>
        </w:rPr>
        <w:t>experiment, and irradiance </w:t>
      </w:r>
      <w:r>
        <w:rPr>
          <w:rFonts w:ascii="Book Antiqua"/>
          <w:i/>
          <w:spacing w:val="-3"/>
          <w:w w:val="105"/>
        </w:rPr>
        <w:t>H</w:t>
      </w:r>
      <w:r>
        <w:rPr>
          <w:spacing w:val="-3"/>
          <w:w w:val="105"/>
          <w:position w:val="-4"/>
          <w:sz w:val="12"/>
        </w:rPr>
        <w:t>s </w:t>
      </w:r>
      <w:r>
        <w:rPr>
          <w:w w:val="105"/>
        </w:rPr>
        <w:t>in the STPV experiment. The</w:t>
      </w:r>
      <w:r>
        <w:rPr>
          <w:spacing w:val="-18"/>
          <w:w w:val="105"/>
        </w:rPr>
        <w:t> </w:t>
      </w:r>
      <w:r>
        <w:rPr>
          <w:w w:val="105"/>
        </w:rPr>
        <w:t>temp-</w:t>
      </w:r>
      <w:r>
        <w:rPr>
          <w:w w:val="106"/>
        </w:rPr>
        <w:t> </w:t>
      </w:r>
      <w:r>
        <w:rPr>
          <w:w w:val="105"/>
        </w:rPr>
        <w:t>erature</w:t>
      </w:r>
      <w:r>
        <w:rPr>
          <w:spacing w:val="-5"/>
          <w:w w:val="105"/>
        </w:rPr>
        <w:t> </w:t>
      </w:r>
      <w:r>
        <w:rPr>
          <w:w w:val="105"/>
        </w:rPr>
        <w:t>measurement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TPV</w:t>
      </w:r>
      <w:r>
        <w:rPr>
          <w:spacing w:val="-5"/>
          <w:w w:val="105"/>
        </w:rPr>
        <w:t> </w:t>
      </w:r>
      <w:r>
        <w:rPr>
          <w:w w:val="105"/>
        </w:rPr>
        <w:t>characterization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achieved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/>
      </w:r>
    </w:p>
    <w:p>
      <w:pPr>
        <w:pStyle w:val="BodyText"/>
        <w:spacing w:line="244" w:lineRule="auto" w:before="8"/>
        <w:ind w:left="270" w:right="0"/>
        <w:jc w:val="both"/>
      </w:pPr>
      <w:r>
        <w:rPr>
          <w:w w:val="105"/>
        </w:rPr>
        <w:t>bonding a ﬁne-gauge thermocouple directly to the absorber</w:t>
      </w:r>
      <w:r>
        <w:rPr>
          <w:spacing w:val="9"/>
          <w:w w:val="105"/>
        </w:rPr>
        <w:t> </w:t>
      </w:r>
      <w:r>
        <w:rPr>
          <w:w w:val="105"/>
        </w:rPr>
        <w:t>side</w:t>
      </w:r>
      <w:r>
        <w:rPr>
          <w:w w:val="100"/>
        </w:rPr>
        <w:t> </w:t>
      </w:r>
      <w:r>
        <w:rPr>
          <w:w w:val="105"/>
        </w:rPr>
        <w:t>of the</w:t>
      </w:r>
      <w:r>
        <w:rPr>
          <w:spacing w:val="-22"/>
          <w:w w:val="105"/>
        </w:rPr>
        <w:t> </w:t>
      </w:r>
      <w:r>
        <w:rPr>
          <w:w w:val="105"/>
        </w:rPr>
        <w:t>substrate.</w:t>
      </w:r>
      <w:r>
        <w:rPr/>
      </w:r>
    </w:p>
    <w:p>
      <w:pPr>
        <w:pStyle w:val="BodyText"/>
        <w:spacing w:line="230" w:lineRule="auto" w:before="5"/>
        <w:ind w:left="270" w:right="0" w:firstLine="226"/>
        <w:jc w:val="both"/>
      </w:pPr>
      <w:r>
        <w:rPr>
          <w:w w:val="97"/>
        </w:rPr>
        <w:t>As</w:t>
      </w:r>
      <w:r>
        <w:rPr>
          <w:spacing w:val="12"/>
        </w:rPr>
        <w:t> </w:t>
      </w:r>
      <w:r>
        <w:rPr>
          <w:w w:val="103"/>
        </w:rPr>
        <w:t>sh</w:t>
      </w:r>
      <w:r>
        <w:rPr>
          <w:spacing w:val="-4"/>
          <w:w w:val="103"/>
        </w:rPr>
        <w:t>o</w:t>
      </w:r>
      <w:r>
        <w:rPr>
          <w:w w:val="102"/>
        </w:rPr>
        <w:t>wn</w:t>
      </w:r>
      <w:r>
        <w:rPr>
          <w:spacing w:val="11"/>
        </w:rPr>
        <w:t> </w:t>
      </w:r>
      <w:r>
        <w:rPr>
          <w:w w:val="106"/>
        </w:rPr>
        <w:t>in</w:t>
      </w:r>
      <w:r>
        <w:rPr>
          <w:spacing w:val="12"/>
        </w:rPr>
        <w:t> </w:t>
      </w:r>
      <w:hyperlink w:history="true" w:anchor="_bookmark1">
        <w:r>
          <w:rPr>
            <w:w w:val="94"/>
          </w:rPr>
          <w:t>Fig.</w:t>
        </w:r>
        <w:r>
          <w:rPr>
            <w:spacing w:val="13"/>
          </w:rPr>
          <w:t> </w:t>
        </w:r>
      </w:hyperlink>
      <w:r>
        <w:rPr>
          <w:w w:val="96"/>
        </w:rPr>
        <w:t>2,</w:t>
      </w:r>
      <w:r>
        <w:rPr>
          <w:spacing w:val="12"/>
        </w:rPr>
        <w:t> </w:t>
      </w:r>
      <w:r>
        <w:rPr>
          <w:w w:val="105"/>
        </w:rPr>
        <w:t>the</w:t>
      </w:r>
      <w:r>
        <w:rPr>
          <w:spacing w:val="12"/>
        </w:rPr>
        <w:t> </w:t>
      </w:r>
      <w:r>
        <w:rPr>
          <w:w w:val="107"/>
        </w:rPr>
        <w:t>output</w:t>
      </w:r>
      <w:r>
        <w:rPr>
          <w:spacing w:val="11"/>
        </w:rPr>
        <w:t> </w:t>
      </w:r>
      <w:r>
        <w:rPr>
          <w:w w:val="105"/>
        </w:rPr>
        <w:t>p</w:t>
      </w:r>
      <w:r>
        <w:rPr>
          <w:spacing w:val="-4"/>
          <w:w w:val="105"/>
        </w:rPr>
        <w:t>o</w:t>
      </w:r>
      <w:r>
        <w:rPr>
          <w:spacing w:val="-4"/>
          <w:w w:val="96"/>
        </w:rPr>
        <w:t>w</w:t>
      </w:r>
      <w:r>
        <w:rPr>
          <w:w w:val="103"/>
        </w:rPr>
        <w:t>er</w:t>
      </w:r>
      <w:r>
        <w:rPr>
          <w:spacing w:val="8"/>
        </w:rPr>
        <w:t> </w:t>
      </w:r>
      <w:r>
        <w:rPr>
          <w:w w:val="98"/>
        </w:rPr>
        <w:t>of</w:t>
      </w:r>
      <w:r>
        <w:rPr>
          <w:spacing w:val="13"/>
        </w:rPr>
        <w:t> </w:t>
      </w:r>
      <w:r>
        <w:rPr>
          <w:w w:val="105"/>
        </w:rPr>
        <w:t>the</w:t>
      </w:r>
      <w:r>
        <w:rPr>
          <w:spacing w:val="11"/>
        </w:rPr>
        <w:t> </w:t>
      </w:r>
      <w:r>
        <w:rPr>
          <w:w w:val="106"/>
        </w:rPr>
        <w:t>phot</w:t>
      </w:r>
      <w:r>
        <w:rPr>
          <w:spacing w:val="-4"/>
          <w:w w:val="106"/>
        </w:rPr>
        <w:t>o</w:t>
      </w:r>
      <w:r>
        <w:rPr>
          <w:spacing w:val="-4"/>
          <w:w w:val="94"/>
        </w:rPr>
        <w:t>v</w:t>
      </w:r>
      <w:r>
        <w:rPr>
          <w:w w:val="100"/>
        </w:rPr>
        <w:t>oltaic</w:t>
      </w:r>
      <w:r>
        <w:rPr>
          <w:spacing w:val="11"/>
        </w:rPr>
        <w:t> </w:t>
      </w:r>
      <w:r>
        <w:rPr>
          <w:w w:val="95"/>
        </w:rPr>
        <w:t>cell</w:t>
      </w:r>
      <w:r>
        <w:rPr>
          <w:spacing w:val="13"/>
        </w:rPr>
        <w:t> </w:t>
      </w:r>
      <w:r>
        <w:rPr>
          <w:w w:val="96"/>
        </w:rPr>
        <w:t>is</w:t>
      </w:r>
      <w:r>
        <w:rPr>
          <w:w w:val="96"/>
        </w:rPr>
        <w:t> </w:t>
      </w:r>
      <w:r>
        <w:rPr>
          <w:w w:val="100"/>
        </w:rPr>
        <w:t>highly</w:t>
      </w:r>
      <w:r>
        <w:rPr>
          <w:spacing w:val="21"/>
        </w:rPr>
        <w:t> </w:t>
      </w:r>
      <w:r>
        <w:rPr>
          <w:w w:val="105"/>
        </w:rPr>
        <w:t>tempe</w:t>
      </w:r>
      <w:r>
        <w:rPr>
          <w:spacing w:val="-4"/>
          <w:w w:val="105"/>
        </w:rPr>
        <w:t>r</w:t>
      </w:r>
      <w:r>
        <w:rPr>
          <w:spacing w:val="-4"/>
          <w:w w:val="101"/>
        </w:rPr>
        <w:t>a</w:t>
      </w:r>
      <w:r>
        <w:rPr>
          <w:w w:val="110"/>
        </w:rPr>
        <w:t>tu</w:t>
      </w:r>
      <w:r>
        <w:rPr>
          <w:spacing w:val="-5"/>
          <w:w w:val="110"/>
        </w:rPr>
        <w:t>r</w:t>
      </w:r>
      <w:r>
        <w:rPr>
          <w:w w:val="104"/>
        </w:rPr>
        <w:t>e-dependent,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as</w:t>
      </w:r>
      <w:r>
        <w:rPr>
          <w:spacing w:val="21"/>
        </w:rPr>
        <w:t> </w:t>
      </w:r>
      <w:r>
        <w:rPr>
          <w:w w:val="103"/>
        </w:rPr>
        <w:t>higher</w:t>
      </w:r>
      <w:r>
        <w:rPr>
          <w:spacing w:val="18"/>
        </w:rPr>
        <w:t> </w:t>
      </w:r>
      <w:r>
        <w:rPr>
          <w:w w:val="100"/>
        </w:rPr>
        <w:t>energy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modes</w:t>
      </w:r>
      <w:r>
        <w:rPr>
          <w:spacing w:val="21"/>
        </w:rPr>
        <w:t> </w:t>
      </w:r>
      <w:r>
        <w:rPr>
          <w:w w:val="106"/>
        </w:rPr>
        <w:t>(</w:t>
      </w:r>
      <w:r>
        <w:rPr>
          <w:rFonts w:ascii="Bookman Old Style"/>
          <w:b w:val="0"/>
          <w:spacing w:val="-1"/>
          <w:w w:val="268"/>
        </w:rPr>
        <w:t>.</w:t>
      </w:r>
      <w:r>
        <w:rPr>
          <w:rFonts w:ascii="Book Antiqua"/>
          <w:i/>
          <w:spacing w:val="-5"/>
          <w:w w:val="93"/>
        </w:rPr>
        <w:t>E</w:t>
      </w:r>
      <w:r>
        <w:rPr>
          <w:spacing w:val="-1"/>
          <w:w w:val="106"/>
          <w:position w:val="-4"/>
          <w:sz w:val="12"/>
        </w:rPr>
        <w:t>g</w:t>
      </w:r>
      <w:r>
        <w:rPr>
          <w:w w:val="106"/>
        </w:rPr>
        <w:t>)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a</w:t>
      </w:r>
      <w:r>
        <w:rPr>
          <w:spacing w:val="-4"/>
          <w:w w:val="112"/>
        </w:rPr>
        <w:t>r</w:t>
      </w:r>
      <w:r>
        <w:rPr>
          <w:w w:val="96"/>
        </w:rPr>
        <w:t>e</w:t>
      </w:r>
      <w:r>
        <w:rPr>
          <w:w w:val="96"/>
        </w:rPr>
        <w:t> </w:t>
      </w:r>
      <w:r>
        <w:rPr>
          <w:spacing w:val="-4"/>
          <w:w w:val="96"/>
        </w:rPr>
        <w:t>e</w:t>
      </w:r>
      <w:r>
        <w:rPr>
          <w:w w:val="100"/>
        </w:rPr>
        <w:t>xcited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with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inc</w:t>
      </w:r>
      <w:r>
        <w:rPr>
          <w:spacing w:val="-4"/>
          <w:w w:val="105"/>
        </w:rPr>
        <w:t>r</w:t>
      </w:r>
      <w:r>
        <w:rPr>
          <w:w w:val="100"/>
        </w:rPr>
        <w:t>easing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emitter</w:t>
      </w:r>
      <w:r>
        <w:rPr/>
        <w:t> </w:t>
      </w:r>
      <w:r>
        <w:rPr>
          <w:spacing w:val="-4"/>
        </w:rPr>
        <w:t> </w:t>
      </w:r>
      <w:r>
        <w:rPr>
          <w:w w:val="105"/>
        </w:rPr>
        <w:t>tempe</w:t>
      </w:r>
      <w:r>
        <w:rPr>
          <w:spacing w:val="-4"/>
          <w:w w:val="105"/>
        </w:rPr>
        <w:t>r</w:t>
      </w:r>
      <w:r>
        <w:rPr>
          <w:spacing w:val="-4"/>
          <w:w w:val="101"/>
        </w:rPr>
        <w:t>a</w:t>
      </w:r>
      <w:r>
        <w:rPr>
          <w:w w:val="110"/>
        </w:rPr>
        <w:t>tu</w:t>
      </w:r>
      <w:r>
        <w:rPr>
          <w:spacing w:val="-5"/>
          <w:w w:val="110"/>
        </w:rPr>
        <w:t>r</w:t>
      </w:r>
      <w:r>
        <w:rPr>
          <w:w w:val="94"/>
        </w:rPr>
        <w:t>e.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These</w:t>
      </w:r>
      <w:r>
        <w:rPr/>
        <w:t> </w:t>
      </w:r>
      <w:r>
        <w:rPr>
          <w:spacing w:val="-4"/>
        </w:rPr>
        <w:t> </w:t>
      </w:r>
      <w:r>
        <w:rPr>
          <w:spacing w:val="-4"/>
          <w:w w:val="96"/>
        </w:rPr>
        <w:t>e</w:t>
      </w:r>
      <w:r>
        <w:rPr>
          <w:w w:val="103"/>
        </w:rPr>
        <w:t>xperimental</w:t>
      </w:r>
      <w:r>
        <w:rPr>
          <w:w w:val="103"/>
        </w:rPr>
        <w:t> </w:t>
      </w:r>
      <w:r>
        <w:rPr>
          <w:spacing w:val="-5"/>
          <w:w w:val="112"/>
        </w:rPr>
        <w:t>r</w:t>
      </w:r>
      <w:r>
        <w:rPr>
          <w:w w:val="100"/>
        </w:rPr>
        <w:t>esults</w:t>
      </w:r>
      <w:r>
        <w:rPr/>
        <w:t>  </w:t>
      </w:r>
      <w:r>
        <w:rPr>
          <w:spacing w:val="-22"/>
        </w:rPr>
        <w:t> </w:t>
      </w:r>
      <w:r>
        <w:rPr>
          <w:w w:val="106"/>
        </w:rPr>
        <w:t>a</w:t>
      </w:r>
      <w:r>
        <w:rPr>
          <w:spacing w:val="-4"/>
          <w:w w:val="106"/>
        </w:rPr>
        <w:t>r</w:t>
      </w:r>
      <w:r>
        <w:rPr>
          <w:w w:val="96"/>
        </w:rPr>
        <w:t>e</w:t>
      </w:r>
      <w:r>
        <w:rPr/>
        <w:t>  </w:t>
      </w:r>
      <w:r>
        <w:rPr>
          <w:spacing w:val="-22"/>
        </w:rPr>
        <w:t> </w:t>
      </w:r>
      <w:r>
        <w:rPr>
          <w:w w:val="105"/>
        </w:rPr>
        <w:t>supported</w:t>
      </w:r>
      <w:r>
        <w:rPr/>
        <w:t>  </w:t>
      </w:r>
      <w:r>
        <w:rPr>
          <w:spacing w:val="-23"/>
        </w:rPr>
        <w:t> </w:t>
      </w:r>
      <w:r>
        <w:rPr>
          <w:w w:val="98"/>
        </w:rPr>
        <w:t>by</w:t>
      </w:r>
      <w:r>
        <w:rPr/>
        <w:t> </w:t>
      </w:r>
      <w:r>
        <w:rPr>
          <w:spacing w:val="19"/>
        </w:rPr>
        <w:t> </w:t>
      </w:r>
      <w:r>
        <w:rPr>
          <w:w w:val="101"/>
        </w:rPr>
        <w:t>a</w:t>
      </w:r>
      <w:r>
        <w:rPr/>
        <w:t>  </w:t>
      </w:r>
      <w:r>
        <w:rPr>
          <w:spacing w:val="-23"/>
        </w:rPr>
        <w:t> </w:t>
      </w:r>
      <w:r>
        <w:rPr>
          <w:w w:val="103"/>
        </w:rPr>
        <w:t>spect</w:t>
      </w:r>
      <w:r>
        <w:rPr>
          <w:spacing w:val="-4"/>
          <w:w w:val="103"/>
        </w:rPr>
        <w:t>r</w:t>
      </w:r>
      <w:r>
        <w:rPr>
          <w:w w:val="98"/>
        </w:rPr>
        <w:t>al</w:t>
      </w:r>
      <w:r>
        <w:rPr/>
        <w:t>  </w:t>
      </w:r>
      <w:r>
        <w:rPr>
          <w:spacing w:val="-23"/>
        </w:rPr>
        <w:t> </w:t>
      </w:r>
      <w:r>
        <w:rPr>
          <w:w w:val="102"/>
        </w:rPr>
        <w:t>quasi-1D</w:t>
      </w:r>
      <w:r>
        <w:rPr/>
        <w:t>  </w:t>
      </w:r>
      <w:r>
        <w:rPr>
          <w:spacing w:val="-22"/>
        </w:rPr>
        <w:t> </w:t>
      </w:r>
      <w:r>
        <w:rPr>
          <w:w w:val="99"/>
        </w:rPr>
        <w:t>diffuse</w:t>
      </w:r>
      <w:r>
        <w:rPr/>
        <w:t>  </w:t>
      </w:r>
      <w:r>
        <w:rPr>
          <w:spacing w:val="-22"/>
        </w:rPr>
        <w:t> </w:t>
      </w:r>
      <w:r>
        <w:rPr>
          <w:spacing w:val="-4"/>
          <w:w w:val="112"/>
        </w:rPr>
        <w:t>r</w:t>
      </w:r>
      <w:r>
        <w:rPr>
          <w:w w:val="102"/>
        </w:rPr>
        <w:t>adi</w:t>
      </w:r>
      <w:r>
        <w:rPr>
          <w:spacing w:val="-4"/>
          <w:w w:val="102"/>
        </w:rPr>
        <w:t>a</w:t>
      </w:r>
      <w:r>
        <w:rPr>
          <w:w w:val="99"/>
        </w:rPr>
        <w:t>ti</w:t>
      </w:r>
      <w:r>
        <w:rPr>
          <w:spacing w:val="-4"/>
          <w:w w:val="99"/>
        </w:rPr>
        <w:t>v</w:t>
      </w:r>
      <w:r>
        <w:rPr>
          <w:w w:val="96"/>
        </w:rPr>
        <w:t>e</w:t>
      </w:r>
      <w:r>
        <w:rPr/>
      </w:r>
    </w:p>
    <w:p>
      <w:pPr>
        <w:pStyle w:val="BodyText"/>
        <w:spacing w:line="210" w:lineRule="exact" w:before="5"/>
        <w:ind w:left="270" w:right="0"/>
        <w:jc w:val="both"/>
      </w:pPr>
      <w:r>
        <w:rPr>
          <w:w w:val="105"/>
        </w:rPr>
        <w:t>network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20"/>
          <w:w w:val="105"/>
        </w:rPr>
        <w:t> </w:t>
      </w:r>
      <w:r>
        <w:rPr>
          <w:w w:val="105"/>
        </w:rPr>
        <w:t>(SQ1DD).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20"/>
          <w:w w:val="105"/>
        </w:rPr>
        <w:t> </w:t>
      </w:r>
      <w:r>
        <w:rPr>
          <w:w w:val="105"/>
        </w:rPr>
        <w:t>assumes</w:t>
      </w:r>
      <w:r>
        <w:rPr>
          <w:spacing w:val="-19"/>
          <w:w w:val="105"/>
        </w:rPr>
        <w:t> </w:t>
      </w:r>
      <w:r>
        <w:rPr>
          <w:w w:val="105"/>
        </w:rPr>
        <w:t>isothermal</w:t>
      </w:r>
      <w:r>
        <w:rPr>
          <w:spacing w:val="-19"/>
          <w:w w:val="105"/>
        </w:rPr>
        <w:t> </w:t>
      </w:r>
      <w:r>
        <w:rPr>
          <w:w w:val="105"/>
        </w:rPr>
        <w:t>operation</w:t>
      </w:r>
      <w:r>
        <w:rPr>
          <w:w w:val="106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absorber–emitter</w:t>
      </w:r>
      <w:r>
        <w:rPr>
          <w:spacing w:val="-7"/>
          <w:w w:val="105"/>
        </w:rPr>
        <w:t> </w:t>
      </w:r>
      <w:r>
        <w:rPr>
          <w:w w:val="105"/>
        </w:rPr>
        <w:t>(that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rFonts w:ascii="Book Antiqua" w:hAnsi="Book Antiqua" w:cs="Book Antiqua" w:eastAsia="Book Antiqua"/>
          <w:i/>
          <w:spacing w:val="-5"/>
          <w:w w:val="105"/>
        </w:rPr>
        <w:t>T</w:t>
      </w:r>
      <w:r>
        <w:rPr>
          <w:spacing w:val="-5"/>
          <w:w w:val="105"/>
          <w:position w:val="-4"/>
          <w:sz w:val="12"/>
          <w:szCs w:val="12"/>
        </w:rPr>
        <w:t>a</w:t>
      </w:r>
      <w:r>
        <w:rPr>
          <w:spacing w:val="1"/>
          <w:w w:val="105"/>
          <w:position w:val="-4"/>
          <w:sz w:val="12"/>
          <w:szCs w:val="12"/>
        </w:rPr>
        <w:t> </w:t>
      </w:r>
      <w:r>
        <w:rPr>
          <w:rFonts w:ascii="Book Antiqua" w:hAnsi="Book Antiqua" w:cs="Book Antiqua" w:eastAsia="Book Antiqua"/>
          <w:w w:val="105"/>
        </w:rPr>
        <w:t>¼</w:t>
      </w:r>
      <w:r>
        <w:rPr>
          <w:rFonts w:ascii="Book Antiqua" w:hAnsi="Book Antiqua" w:cs="Book Antiqua" w:eastAsia="Book Antiqua"/>
          <w:spacing w:val="-15"/>
          <w:w w:val="105"/>
        </w:rPr>
        <w:t> </w:t>
      </w:r>
      <w:r>
        <w:rPr>
          <w:rFonts w:ascii="Book Antiqua" w:hAnsi="Book Antiqua" w:cs="Book Antiqua" w:eastAsia="Book Antiqua"/>
          <w:i/>
          <w:spacing w:val="-6"/>
          <w:w w:val="105"/>
        </w:rPr>
        <w:t>T</w:t>
      </w:r>
      <w:r>
        <w:rPr>
          <w:spacing w:val="-6"/>
          <w:w w:val="105"/>
          <w:position w:val="-4"/>
          <w:sz w:val="12"/>
          <w:szCs w:val="12"/>
        </w:rPr>
        <w:t>e</w:t>
      </w:r>
      <w:r>
        <w:rPr>
          <w:spacing w:val="1"/>
          <w:w w:val="105"/>
          <w:position w:val="-4"/>
          <w:sz w:val="12"/>
          <w:szCs w:val="12"/>
        </w:rPr>
        <w:t> </w:t>
      </w:r>
      <w:r>
        <w:rPr>
          <w:rFonts w:ascii="Book Antiqua" w:hAnsi="Book Antiqua" w:cs="Book Antiqua" w:eastAsia="Book Antiqua"/>
          <w:w w:val="105"/>
        </w:rPr>
        <w:t>¼</w:t>
      </w:r>
      <w:r>
        <w:rPr>
          <w:rFonts w:ascii="Book Antiqua" w:hAnsi="Book Antiqua" w:cs="Book Antiqua" w:eastAsia="Book Antiqua"/>
          <w:spacing w:val="-15"/>
          <w:w w:val="105"/>
        </w:rPr>
        <w:t> </w:t>
      </w:r>
      <w:r>
        <w:rPr>
          <w:rFonts w:ascii="Book Antiqua" w:hAnsi="Book Antiqua" w:cs="Book Antiqua" w:eastAsia="Book Antiqua"/>
          <w:i/>
          <w:w w:val="105"/>
        </w:rPr>
        <w:t>T</w:t>
      </w:r>
      <w:r>
        <w:rPr>
          <w:w w:val="105"/>
          <w:position w:val="-4"/>
          <w:sz w:val="12"/>
          <w:szCs w:val="12"/>
        </w:rPr>
        <w:t>ae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experimentally</w:t>
      </w:r>
      <w:r>
        <w:rPr>
          <w:spacing w:val="-19"/>
          <w:w w:val="105"/>
        </w:rPr>
        <w:t> </w:t>
      </w:r>
      <w:r>
        <w:rPr>
          <w:w w:val="105"/>
        </w:rPr>
        <w:t>measured</w:t>
      </w:r>
      <w:r>
        <w:rPr>
          <w:spacing w:val="-19"/>
          <w:w w:val="105"/>
        </w:rPr>
        <w:t> </w:t>
      </w:r>
      <w:r>
        <w:rPr>
          <w:w w:val="105"/>
        </w:rPr>
        <w:t>spectral</w:t>
      </w:r>
      <w:r>
        <w:rPr>
          <w:spacing w:val="-19"/>
          <w:w w:val="105"/>
        </w:rPr>
        <w:t> </w:t>
      </w:r>
      <w:r>
        <w:rPr>
          <w:w w:val="105"/>
        </w:rPr>
        <w:t>properties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components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2" w:lineRule="auto" w:before="76"/>
        <w:ind w:left="199" w:right="975"/>
        <w:jc w:val="both"/>
      </w:pPr>
      <w:r>
        <w:rPr>
          <w:w w:val="105"/>
        </w:rPr>
        <w:br w:type="column"/>
      </w:r>
      <w:r>
        <w:rPr>
          <w:w w:val="105"/>
        </w:rPr>
        <w:t>the geometrical conﬁguration of our planar STPV</w:t>
      </w:r>
      <w:r>
        <w:rPr>
          <w:spacing w:val="40"/>
          <w:w w:val="105"/>
        </w:rPr>
        <w:t> </w:t>
      </w:r>
      <w:r>
        <w:rPr>
          <w:w w:val="105"/>
        </w:rPr>
        <w:t>layout</w:t>
      </w:r>
      <w:r>
        <w:rPr>
          <w:w w:val="106"/>
        </w:rPr>
        <w:t> </w:t>
      </w:r>
      <w:r>
        <w:rPr>
          <w:w w:val="105"/>
        </w:rPr>
        <w:t>(Supplementary</w:t>
      </w:r>
      <w:r>
        <w:rPr>
          <w:spacing w:val="-24"/>
          <w:w w:val="105"/>
        </w:rPr>
        <w:t> </w:t>
      </w:r>
      <w:r>
        <w:rPr>
          <w:w w:val="105"/>
        </w:rPr>
        <w:t>section</w:t>
      </w:r>
      <w:r>
        <w:rPr>
          <w:spacing w:val="-22"/>
          <w:w w:val="105"/>
        </w:rPr>
        <w:t> </w:t>
      </w:r>
      <w:r>
        <w:rPr>
          <w:w w:val="105"/>
        </w:rPr>
        <w:t>‘Modelling’).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results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TPV</w:t>
      </w:r>
      <w:r>
        <w:rPr>
          <w:spacing w:val="-24"/>
          <w:w w:val="105"/>
        </w:rPr>
        <w:t> </w:t>
      </w:r>
      <w:r>
        <w:rPr>
          <w:w w:val="105"/>
        </w:rPr>
        <w:t>exper-</w:t>
      </w:r>
      <w:r>
        <w:rPr>
          <w:w w:val="103"/>
        </w:rPr>
        <w:t> </w:t>
      </w:r>
      <w:r>
        <w:rPr>
          <w:w w:val="105"/>
        </w:rPr>
        <w:t>iment</w:t>
      </w:r>
      <w:r>
        <w:rPr>
          <w:spacing w:val="27"/>
          <w:w w:val="105"/>
        </w:rPr>
        <w:t> </w:t>
      </w:r>
      <w:r>
        <w:rPr>
          <w:w w:val="105"/>
        </w:rPr>
        <w:t>serve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validation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spacing w:val="26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provide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indirect</w:t>
      </w:r>
      <w:r>
        <w:rPr>
          <w:w w:val="100"/>
        </w:rPr>
        <w:t> </w:t>
      </w:r>
      <w:r>
        <w:rPr>
          <w:w w:val="105"/>
        </w:rPr>
        <w:t>method for determining the absorber–emitter temperature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w w:val="106"/>
        </w:rPr>
        <w:t> </w:t>
      </w:r>
      <w:r>
        <w:rPr>
          <w:w w:val="105"/>
        </w:rPr>
        <w:t>the measured output power. This approach was used in the</w:t>
      </w:r>
      <w:r>
        <w:rPr>
          <w:spacing w:val="36"/>
          <w:w w:val="105"/>
        </w:rPr>
        <w:t> </w:t>
      </w:r>
      <w:r>
        <w:rPr>
          <w:w w:val="105"/>
        </w:rPr>
        <w:t>STPV</w:t>
      </w:r>
      <w:r>
        <w:rPr>
          <w:w w:val="98"/>
        </w:rPr>
        <w:t> </w:t>
      </w:r>
      <w:r>
        <w:rPr>
          <w:w w:val="105"/>
        </w:rPr>
        <w:t>characterization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rFonts w:ascii="Book Antiqua" w:hAnsi="Book Antiqua" w:cs="Book Antiqua" w:eastAsia="Book Antiqua"/>
          <w:i/>
          <w:w w:val="105"/>
        </w:rPr>
        <w:t>in</w:t>
      </w:r>
      <w:r>
        <w:rPr>
          <w:rFonts w:ascii="Book Antiqua" w:hAnsi="Book Antiqua" w:cs="Book Antiqua" w:eastAsia="Book Antiqua"/>
          <w:i/>
          <w:spacing w:val="-10"/>
          <w:w w:val="105"/>
        </w:rPr>
        <w:t> </w:t>
      </w:r>
      <w:r>
        <w:rPr>
          <w:rFonts w:ascii="Book Antiqua" w:hAnsi="Book Antiqua" w:cs="Book Antiqua" w:eastAsia="Book Antiqua"/>
          <w:i/>
          <w:w w:val="105"/>
        </w:rPr>
        <w:t>situ</w:t>
      </w:r>
      <w:r>
        <w:rPr>
          <w:rFonts w:ascii="Book Antiqua" w:hAnsi="Book Antiqua" w:cs="Book Antiqua" w:eastAsia="Book Antiqua"/>
          <w:i/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absor-</w:t>
      </w:r>
      <w:r>
        <w:rPr>
          <w:w w:val="104"/>
        </w:rPr>
        <w:t> </w:t>
      </w:r>
      <w:r>
        <w:rPr>
          <w:w w:val="105"/>
        </w:rPr>
        <w:t>ber–emitter</w:t>
      </w:r>
      <w:r>
        <w:rPr>
          <w:spacing w:val="47"/>
          <w:w w:val="105"/>
        </w:rPr>
        <w:t> </w:t>
      </w:r>
      <w:r>
        <w:rPr>
          <w:w w:val="105"/>
        </w:rPr>
        <w:t>temperature</w:t>
      </w:r>
      <w:r>
        <w:rPr>
          <w:spacing w:val="47"/>
          <w:w w:val="105"/>
        </w:rPr>
        <w:t> </w:t>
      </w:r>
      <w:r>
        <w:rPr>
          <w:w w:val="105"/>
        </w:rPr>
        <w:t>increases   parasitic   losses  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/>
        <w:t>reduces</w:t>
      </w:r>
      <w:r>
        <w:rPr>
          <w:spacing w:val="-5"/>
        </w:rPr>
        <w:t> </w:t>
      </w:r>
      <w:r>
        <w:rPr/>
        <w:t>efﬁciency.</w:t>
      </w:r>
    </w:p>
    <w:p>
      <w:pPr>
        <w:pStyle w:val="BodyText"/>
        <w:spacing w:line="244" w:lineRule="auto"/>
        <w:ind w:left="199" w:right="975" w:firstLine="226"/>
        <w:jc w:val="both"/>
        <w:rPr>
          <w:sz w:val="12"/>
          <w:szCs w:val="12"/>
        </w:rPr>
      </w:pPr>
      <w:r>
        <w:rPr>
          <w:w w:val="105"/>
        </w:rPr>
        <w:t>With the TPV performance characterized, </w:t>
      </w:r>
      <w:r>
        <w:rPr>
          <w:spacing w:val="-3"/>
          <w:w w:val="105"/>
        </w:rPr>
        <w:t>we </w:t>
      </w:r>
      <w:r>
        <w:rPr>
          <w:w w:val="105"/>
        </w:rPr>
        <w:t>investigated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full</w:t>
      </w:r>
      <w:r>
        <w:rPr>
          <w:spacing w:val="-29"/>
          <w:w w:val="105"/>
        </w:rPr>
        <w:t> </w:t>
      </w:r>
      <w:r>
        <w:rPr>
          <w:w w:val="105"/>
        </w:rPr>
        <w:t>energy</w:t>
      </w:r>
      <w:r>
        <w:rPr>
          <w:spacing w:val="-28"/>
          <w:w w:val="105"/>
        </w:rPr>
        <w:t> </w:t>
      </w:r>
      <w:r>
        <w:rPr>
          <w:w w:val="105"/>
        </w:rPr>
        <w:t>conversion</w:t>
      </w:r>
      <w:r>
        <w:rPr>
          <w:spacing w:val="-28"/>
          <w:w w:val="105"/>
        </w:rPr>
        <w:t> </w:t>
      </w:r>
      <w:r>
        <w:rPr>
          <w:w w:val="105"/>
        </w:rPr>
        <w:t>processes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our</w:t>
      </w:r>
      <w:r>
        <w:rPr>
          <w:spacing w:val="-29"/>
          <w:w w:val="105"/>
        </w:rPr>
        <w:t> </w:t>
      </w:r>
      <w:r>
        <w:rPr>
          <w:w w:val="105"/>
        </w:rPr>
        <w:t>NARO–STPVs</w:t>
      </w:r>
      <w:r>
        <w:rPr>
          <w:spacing w:val="-28"/>
          <w:w w:val="105"/>
        </w:rPr>
        <w:t> </w:t>
      </w:r>
      <w:r>
        <w:rPr>
          <w:w w:val="105"/>
        </w:rPr>
        <w:t>with</w:t>
      </w:r>
      <w:r>
        <w:rPr>
          <w:spacing w:val="-29"/>
          <w:w w:val="105"/>
        </w:rPr>
        <w:t> </w:t>
      </w:r>
      <w:r>
        <w:rPr>
          <w:w w:val="105"/>
        </w:rPr>
        <w:t>increas-</w:t>
      </w:r>
      <w:r>
        <w:rPr>
          <w:w w:val="100"/>
        </w:rPr>
        <w:t> </w:t>
      </w:r>
      <w:r>
        <w:rPr>
          <w:w w:val="105"/>
        </w:rPr>
        <w:t>ing emitter-to-absorber area ratios.</w:t>
      </w:r>
      <w:r>
        <w:rPr>
          <w:w w:val="105"/>
        </w:rPr>
        <w:t> </w:t>
      </w:r>
      <w:hyperlink w:history="true" w:anchor="_bookmark2">
        <w:r>
          <w:rPr>
            <w:w w:val="105"/>
          </w:rPr>
          <w:t>Figure 3a</w:t>
        </w:r>
      </w:hyperlink>
      <w:r>
        <w:rPr>
          <w:w w:val="105"/>
        </w:rPr>
        <w:t> shows the</w:t>
      </w:r>
      <w:r>
        <w:rPr>
          <w:spacing w:val="3"/>
          <w:w w:val="105"/>
        </w:rPr>
        <w:t> </w:t>
      </w:r>
      <w:r>
        <w:rPr>
          <w:w w:val="105"/>
        </w:rPr>
        <w:t>electrical</w:t>
      </w:r>
      <w:r>
        <w:rPr>
          <w:w w:val="99"/>
        </w:rPr>
        <w:t> </w:t>
      </w:r>
      <w:r>
        <w:rPr>
          <w:w w:val="105"/>
        </w:rPr>
        <w:t>output power of the STPV devices as a function of irradiance  </w:t>
      </w:r>
      <w:r>
        <w:rPr>
          <w:spacing w:val="14"/>
          <w:w w:val="105"/>
        </w:rPr>
        <w:t> </w:t>
      </w:r>
      <w:r>
        <w:rPr>
          <w:rFonts w:ascii="Book Antiqua" w:hAnsi="Book Antiqua" w:cs="Book Antiqua" w:eastAsia="Book Antiqua"/>
          <w:i/>
          <w:spacing w:val="-3"/>
          <w:w w:val="105"/>
        </w:rPr>
        <w:t>H</w:t>
      </w:r>
      <w:r>
        <w:rPr>
          <w:spacing w:val="-3"/>
          <w:w w:val="105"/>
          <w:position w:val="-4"/>
          <w:sz w:val="12"/>
          <w:szCs w:val="12"/>
        </w:rPr>
        <w:t>s</w:t>
      </w:r>
      <w:r>
        <w:rPr>
          <w:spacing w:val="-3"/>
          <w:sz w:val="12"/>
          <w:szCs w:val="12"/>
        </w:rPr>
      </w:r>
    </w:p>
    <w:p>
      <w:pPr>
        <w:pStyle w:val="BodyText"/>
        <w:spacing w:line="168" w:lineRule="exact"/>
        <w:ind w:left="199" w:right="0"/>
        <w:jc w:val="both"/>
      </w:pPr>
      <w:r>
        <w:rPr>
          <w:w w:val="105"/>
        </w:rPr>
        <w:t>and absorber–emitter temperature (determined using the  </w:t>
      </w:r>
      <w:r>
        <w:rPr>
          <w:spacing w:val="10"/>
          <w:w w:val="105"/>
        </w:rPr>
        <w:t> </w:t>
      </w:r>
      <w:r>
        <w:rPr>
          <w:w w:val="105"/>
        </w:rPr>
        <w:t>relation</w:t>
      </w:r>
      <w:r>
        <w:rPr/>
      </w:r>
    </w:p>
    <w:p>
      <w:pPr>
        <w:pStyle w:val="BodyText"/>
        <w:spacing w:line="240" w:lineRule="auto" w:before="2"/>
        <w:ind w:left="199" w:right="0"/>
        <w:jc w:val="both"/>
      </w:pPr>
      <w:r>
        <w:rPr/>
        <w:t>between  </w:t>
      </w:r>
      <w:r>
        <w:rPr>
          <w:rFonts w:ascii="Book Antiqua"/>
          <w:i/>
          <w:spacing w:val="-3"/>
        </w:rPr>
        <w:t>P</w:t>
      </w:r>
      <w:r>
        <w:rPr>
          <w:spacing w:val="-3"/>
          <w:position w:val="-4"/>
          <w:sz w:val="12"/>
        </w:rPr>
        <w:t>out    </w:t>
      </w:r>
      <w:r>
        <w:rPr/>
        <w:t>and  </w:t>
      </w:r>
      <w:r>
        <w:rPr>
          <w:rFonts w:ascii="Book Antiqua"/>
          <w:i/>
          <w:spacing w:val="-3"/>
        </w:rPr>
        <w:t>T</w:t>
      </w:r>
      <w:r>
        <w:rPr>
          <w:spacing w:val="-3"/>
          <w:position w:val="-4"/>
          <w:sz w:val="12"/>
        </w:rPr>
        <w:t>ae    </w:t>
      </w:r>
      <w:r>
        <w:rPr/>
        <w:t>shown  in</w:t>
      </w:r>
      <w:r>
        <w:rPr/>
        <w:t>  </w:t>
      </w:r>
      <w:hyperlink w:history="true" w:anchor="_bookmark1">
        <w:r>
          <w:rPr/>
          <w:t>Fig.</w:t>
        </w:r>
      </w:hyperlink>
      <w:r>
        <w:rPr/>
        <w:t>  2).  The  upper  and    </w:t>
      </w:r>
      <w:r>
        <w:rPr>
          <w:spacing w:val="43"/>
        </w:rPr>
        <w:t> </w:t>
      </w:r>
      <w:r>
        <w:rPr/>
        <w:t>lower</w:t>
      </w:r>
    </w:p>
    <w:p>
      <w:pPr>
        <w:spacing w:after="0" w:line="240" w:lineRule="auto"/>
        <w:jc w:val="both"/>
        <w:sectPr>
          <w:type w:val="continuous"/>
          <w:pgSz w:w="12280" w:h="16060"/>
          <w:pgMar w:top="460" w:bottom="220" w:left="820" w:right="0"/>
          <w:cols w:num="2" w:equalWidth="0">
            <w:col w:w="5254" w:space="40"/>
            <w:col w:w="616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4879" w:val="left" w:leader="none"/>
        </w:tabs>
        <w:spacing w:before="77"/>
        <w:ind w:left="270" w:right="939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ahoma"/>
          <w:w w:val="95"/>
          <w:sz w:val="14"/>
        </w:rPr>
        <w:t>128</w:t>
        <w:tab/>
      </w:r>
      <w:r>
        <w:rPr>
          <w:rFonts w:ascii="Arial"/>
          <w:color w:val="ED1C24"/>
          <w:spacing w:val="-4"/>
          <w:sz w:val="13"/>
        </w:rPr>
        <w:t>NATURE</w:t>
      </w:r>
      <w:r>
        <w:rPr>
          <w:rFonts w:ascii="Arial"/>
          <w:color w:val="ED1C24"/>
          <w:spacing w:val="-14"/>
          <w:sz w:val="13"/>
        </w:rPr>
        <w:t> </w:t>
      </w:r>
      <w:r>
        <w:rPr>
          <w:rFonts w:ascii="Arial"/>
          <w:color w:val="ED1C24"/>
          <w:spacing w:val="-3"/>
          <w:sz w:val="13"/>
        </w:rPr>
        <w:t>NANOTECHNOLOGY</w:t>
      </w:r>
      <w:r>
        <w:rPr>
          <w:rFonts w:ascii="Arial"/>
          <w:color w:val="ED1C24"/>
          <w:spacing w:val="-14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3"/>
          <w:sz w:val="13"/>
        </w:rPr>
        <w:t>VOL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9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3"/>
          <w:sz w:val="13"/>
        </w:rPr>
        <w:t>FEBRUARY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2014</w:t>
      </w:r>
      <w:r>
        <w:rPr>
          <w:rFonts w:ascii="Arial"/>
          <w:spacing w:val="-15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hyperlink r:id="rId9">
        <w:r>
          <w:rPr>
            <w:rFonts w:ascii="Arial"/>
            <w:color w:val="356A99"/>
            <w:spacing w:val="-2"/>
            <w:sz w:val="13"/>
          </w:rPr>
          <w:t>www.nature.com/naturenanotechnology</w:t>
        </w:r>
        <w:r>
          <w:rPr>
            <w:rFonts w:ascii="Arial"/>
            <w:spacing w:val="-2"/>
            <w:sz w:val="13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80" w:h="16060"/>
          <w:pgMar w:top="460" w:bottom="220" w:left="820" w:right="0"/>
        </w:sectPr>
      </w:pP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p>
      <w:pPr>
        <w:spacing w:line="453" w:lineRule="exact"/>
        <w:ind w:left="1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8"/>
          <w:sz w:val="20"/>
          <w:szCs w:val="20"/>
        </w:rPr>
        <w:pict>
          <v:group style="width:527.25pt;height:22.7pt;mso-position-horizontal-relative:char;mso-position-vertical-relative:line" coordorigin="0,0" coordsize="10545,454">
            <v:group style="position:absolute;left:0;top:0;width:10545;height:454" coordorigin="0,0" coordsize="10545,454">
              <v:shape style="position:absolute;left:0;top:0;width:10545;height:454" coordorigin="0,0" coordsize="10545,454" path="m0,454l10545,454,10545,0,0,0,0,454xe" filled="true" fillcolor="#ed1c24" stroked="false">
                <v:path arrowok="t"/>
                <v:fill type="solid"/>
              </v:shape>
              <v:shape style="position:absolute;left:170;top:117;width:5422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Tahoma"/>
                          <w:color w:val="FFFFFF"/>
                          <w:w w:val="104"/>
                          <w:sz w:val="24"/>
                        </w:rPr>
                        <w:t>N</w:t>
                      </w:r>
                      <w:r>
                        <w:rPr>
                          <w:rFonts w:ascii="Tahoma"/>
                          <w:color w:val="FFFFFF"/>
                          <w:spacing w:val="-30"/>
                          <w:w w:val="116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FFFFFF"/>
                          <w:w w:val="100"/>
                          <w:sz w:val="24"/>
                        </w:rPr>
                        <w:t>TURE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FFFFFF"/>
                          <w:w w:val="106"/>
                          <w:sz w:val="24"/>
                        </w:rPr>
                        <w:t>NAN</w:t>
                      </w:r>
                      <w:r>
                        <w:rPr>
                          <w:rFonts w:ascii="Tahoma"/>
                          <w:color w:val="FFFFFF"/>
                          <w:spacing w:val="-13"/>
                          <w:w w:val="106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w w:val="101"/>
                          <w:sz w:val="24"/>
                        </w:rPr>
                        <w:t>TECHNO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w w:val="101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color w:val="FFFFFF"/>
                          <w:w w:val="102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spacing w:val="-10"/>
                          <w:w w:val="102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FFFFFF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rFonts w:ascii="Tahoma"/>
                          <w:color w:val="FFFFFF"/>
                          <w:spacing w:val="32"/>
                          <w:sz w:val="24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CCCCCC"/>
                            <w:w w:val="99"/>
                            <w:sz w:val="15"/>
                          </w:rPr>
                          <w:t>DOI:</w:t>
                        </w:r>
                        <w:r>
                          <w:rPr>
                            <w:rFonts w:ascii="Arial"/>
                            <w:color w:val="CCCCCC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CCCCCC"/>
                            <w:w w:val="93"/>
                            <w:sz w:val="15"/>
                          </w:rPr>
                          <w:t>10.10</w:t>
                        </w:r>
                        <w:r>
                          <w:rPr>
                            <w:rFonts w:ascii="Arial"/>
                            <w:color w:val="CCCCCC"/>
                            <w:spacing w:val="1"/>
                            <w:w w:val="93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color w:val="CCCCCC"/>
                            <w:w w:val="108"/>
                            <w:sz w:val="15"/>
                          </w:rPr>
                          <w:t>8/NNAN</w:t>
                        </w:r>
                        <w:r>
                          <w:rPr>
                            <w:rFonts w:ascii="Arial"/>
                            <w:color w:val="CCCCCC"/>
                            <w:spacing w:val="-2"/>
                            <w:w w:val="108"/>
                            <w:sz w:val="15"/>
                          </w:rPr>
                          <w:t>O</w:t>
                        </w:r>
                        <w:r>
                          <w:rPr>
                            <w:rFonts w:ascii="Arial"/>
                            <w:color w:val="CCCCCC"/>
                            <w:w w:val="98"/>
                            <w:sz w:val="15"/>
                          </w:rPr>
                          <w:t>.2013.286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hyperlink>
                    </w:p>
                  </w:txbxContent>
                </v:textbox>
                <w10:wrap type="none"/>
              </v:shape>
              <v:shape style="position:absolute;left:9036;top:57;width:1338;height:360" type="#_x0000_t202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6"/>
                          <w:szCs w:val="36"/>
                        </w:rPr>
                      </w:pPr>
                      <w:r>
                        <w:rPr>
                          <w:rFonts w:ascii="Arial"/>
                          <w:color w:val="FFFFFF"/>
                          <w:w w:val="82"/>
                          <w:sz w:val="36"/>
                        </w:rPr>
                        <w:t>LETTERS</w:t>
                      </w:r>
                      <w:r>
                        <w:rPr>
                          <w:rFonts w:ascii="Arial"/>
                          <w:sz w:val="36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8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tabs>
          <w:tab w:pos="6151" w:val="right" w:leader="none"/>
        </w:tabs>
        <w:spacing w:line="227" w:lineRule="exact" w:before="76"/>
        <w:ind w:left="277" w:right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44.740997pt;margin-top:9.452126pt;width:201.2pt;height:113.65pt;mso-position-horizontal-relative:page;mso-position-vertical-relative:paragraph;z-index:3736" coordorigin="6895,189" coordsize="4024,2273">
            <v:group style="position:absolute;left:6979;top:192;width:3837;height:2" coordorigin="6979,192" coordsize="3837,2">
              <v:shape style="position:absolute;left:6979;top:192;width:3837;height:2" coordorigin="6979,192" coordsize="3837,0" path="m6979,192l10815,192e" filled="false" stroked="true" strokeweight=".25pt" strokecolor="#231f20">
                <v:path arrowok="t"/>
              </v:shape>
            </v:group>
            <v:group style="position:absolute;left:10815;top:192;width:2;height:2263" coordorigin="10815,192" coordsize="2,2263">
              <v:shape style="position:absolute;left:10815;top:192;width:2;height:2263" coordorigin="10815,192" coordsize="0,2263" path="m10815,2454l10815,192e" filled="false" stroked="true" strokeweight=".25pt" strokecolor="#231f20">
                <v:path arrowok="t"/>
              </v:shape>
            </v:group>
            <v:group style="position:absolute;left:6979;top:192;width:2;height:2263" coordorigin="6979,192" coordsize="2,2263">
              <v:shape style="position:absolute;left:6979;top:192;width:2;height:2263" coordorigin="6979,192" coordsize="0,2263" path="m6979,2454l6979,192e" filled="false" stroked="true" strokeweight=".25pt" strokecolor="#231f20">
                <v:path arrowok="t"/>
              </v:shape>
            </v:group>
            <v:group style="position:absolute;left:6919;top:2346;width:60;height:2" coordorigin="6919,2346" coordsize="60,2">
              <v:shape style="position:absolute;left:6919;top:2346;width:60;height:2" coordorigin="6919,2346" coordsize="60,0" path="m6919,2346l6979,2346e" filled="false" stroked="true" strokeweight=".25pt" strokecolor="#231f20">
                <v:path arrowok="t"/>
              </v:shape>
            </v:group>
            <v:group style="position:absolute;left:6919;top:1269;width:60;height:2" coordorigin="6919,1269" coordsize="60,2">
              <v:shape style="position:absolute;left:6919;top:1269;width:60;height:2" coordorigin="6919,1269" coordsize="60,0" path="m6919,1269l6979,1269e" filled="false" stroked="true" strokeweight=".25pt" strokecolor="#231f20">
                <v:path arrowok="t"/>
              </v:shape>
            </v:group>
            <v:group style="position:absolute;left:6919;top:192;width:60;height:2" coordorigin="6919,192" coordsize="60,2">
              <v:shape style="position:absolute;left:6919;top:192;width:60;height:2" coordorigin="6919,192" coordsize="60,0" path="m6919,192l6979,192e" filled="false" stroked="true" strokeweight=".25pt" strokecolor="#231f20">
                <v:path arrowok="t"/>
              </v:shape>
            </v:group>
            <v:group style="position:absolute;left:7277;top:217;width:3540;height:2239" coordorigin="7277,217" coordsize="3540,2239">
              <v:shape style="position:absolute;left:7277;top:217;width:3540;height:2239" coordorigin="7277,217" coordsize="3540,2239" path="m7277,2456l7282,2442,7296,2406,7310,2370,7324,2335,7339,2299,7354,2263,7386,2192,7420,2121,7438,2087,7457,2051,7494,1980,7535,1910,7557,1876,7578,1840,7624,1772,7672,1703,7698,1669,7723,1635,7750,1602,7777,1568,7806,1534,7836,1501,7866,1468,7897,1436,7928,1403,7961,1370,7995,1339,8031,1306,8104,1243,8181,1180,8263,1119,8306,1088,8350,1058,8396,1028,8443,998,8491,970,8541,940,8645,883,8699,854,8755,826,8813,799,8872,770,8933,743,8997,716,9061,689,9128,663,9197,636,9268,610,9341,585,9416,559,9493,534,9573,509,9656,484,9740,459,9827,435,9916,412,10009,388,10104,365,10203,343,10304,320,10408,297,10515,274,10625,253,10701,239,10739,231,10777,224,10815,217,10817,217e" filled="false" stroked="true" strokeweight=".5pt" strokecolor="#ed1f24">
                <v:path arrowok="t"/>
                <v:stroke dashstyle="dash"/>
              </v:shape>
            </v:group>
            <v:group style="position:absolute;left:10728;top:2459;width:187;height:2" coordorigin="10728,2459" coordsize="187,2">
              <v:shape style="position:absolute;left:10728;top:2459;width:187;height:2" coordorigin="10728,2459" coordsize="187,0" path="m10728,2459l10915,2459e" filled="false" stroked="true" strokeweight=".25pt" strokecolor="#231f20">
                <v:path arrowok="t"/>
              </v:shape>
            </v:group>
            <v:group style="position:absolute;left:6897;top:2459;width:189;height:2" coordorigin="6897,2459" coordsize="189,2">
              <v:shape style="position:absolute;left:6897;top:2459;width:189;height:2" coordorigin="6897,2459" coordsize="189,0" path="m6897,2459l7085,2459e" filled="false" stroked="true" strokeweight=".25pt" strokecolor="#231f20">
                <v:path arrowok="t"/>
              </v:shape>
              <v:shape style="position:absolute;left:6895;top:189;width:4024;height:2273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Tahoma" w:hAnsi="Tahoma" w:cs="Tahoma" w:eastAsia="Tahoma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168" w:lineRule="exact" w:before="0"/>
                        <w:ind w:left="1717" w:right="753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Calibri" w:eastAsia="Calibri"/>
                          <w:color w:val="231F20"/>
                          <w:w w:val="95"/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4"/>
                          <w:sz w:val="14"/>
                          <w:szCs w:val="14"/>
                        </w:rPr>
                        <w:t>×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95"/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05"/>
                          <w:sz w:val="14"/>
                          <w:szCs w:val="14"/>
                        </w:rPr>
                        <w:t>cm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0"/>
                          <w:position w:val="4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pacing w:val="7"/>
                          <w:position w:val="4"/>
                          <w:sz w:val="10"/>
                          <w:szCs w:val="10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2"/>
                          <w:sz w:val="14"/>
                          <w:szCs w:val="14"/>
                        </w:rPr>
                        <w:t>NARO-STPV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12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07"/>
                          <w:sz w:val="14"/>
                          <w:szCs w:val="14"/>
                        </w:rPr>
                        <w:t>MWNT-1D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color w:val="231F20"/>
                          <w:w w:val="108"/>
                          <w:sz w:val="14"/>
                          <w:szCs w:val="14"/>
                        </w:rPr>
                        <w:t>PhC-InGaAsSb</w:t>
                      </w:r>
                      <w:r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ahoma" w:hAnsi="Tahoma" w:cs="Tahoma" w:eastAsia="Tahom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169" w:lineRule="exact" w:before="103"/>
                        <w:ind w:left="774" w:right="0" w:firstLine="0"/>
                        <w:jc w:val="center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04"/>
                          <w:sz w:val="14"/>
                        </w:rPr>
                        <w:t>High-quality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11"/>
                          <w:sz w:val="14"/>
                        </w:rPr>
                        <w:t>PV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cell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  <w:p>
                      <w:pPr>
                        <w:spacing w:line="169" w:lineRule="exact" w:before="0"/>
                        <w:ind w:left="1790" w:right="0" w:firstLine="0"/>
                        <w:jc w:val="left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color w:val="231F20"/>
                          <w:w w:val="114"/>
                          <w:sz w:val="14"/>
                        </w:rPr>
                        <w:t>+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103"/>
                          <w:sz w:val="14"/>
                        </w:rPr>
                        <w:t>sub-bandgap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231F20"/>
                          <w:w w:val="99"/>
                          <w:sz w:val="14"/>
                        </w:rPr>
                        <w:t>filter</w:t>
                      </w:r>
                      <w:r>
                        <w:rPr>
                          <w:rFonts w:ascii="Calibri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estimates  of  our  SQ1DD  model  (associated  with  treating  </w:t>
      </w:r>
      <w:r>
        <w:rPr>
          <w:rFonts w:ascii="Book Antiqua"/>
          <w:i/>
          <w:spacing w:val="-3"/>
        </w:rPr>
        <w:t>H</w:t>
      </w:r>
      <w:r>
        <w:rPr>
          <w:spacing w:val="-3"/>
          <w:position w:val="-4"/>
          <w:sz w:val="12"/>
        </w:rPr>
        <w:t>s    </w:t>
      </w:r>
      <w:r>
        <w:rPr>
          <w:spacing w:val="2"/>
          <w:position w:val="-4"/>
          <w:sz w:val="12"/>
        </w:rPr>
        <w:t> </w:t>
      </w:r>
      <w:bookmarkStart w:name="_bookmark3" w:id="9"/>
      <w:bookmarkEnd w:id="9"/>
      <w:r>
        <w:rPr>
          <w:spacing w:val="2"/>
          <w:position w:val="-4"/>
          <w:sz w:val="12"/>
        </w:rPr>
      </w:r>
      <w:r>
        <w:rPr/>
        <w:t>as</w:t>
      </w:r>
      <w:r>
        <w:rPr>
          <w:rFonts w:ascii="Calibri"/>
          <w:color w:val="231F20"/>
          <w:position w:val="1"/>
          <w:sz w:val="14"/>
        </w:rPr>
        <w:tab/>
        <w:t>20</w:t>
      </w:r>
      <w:r>
        <w:rPr>
          <w:rFonts w:ascii="Calibri"/>
          <w:sz w:val="14"/>
        </w:rPr>
      </w:r>
    </w:p>
    <w:p>
      <w:pPr>
        <w:pStyle w:val="BodyText"/>
        <w:spacing w:line="190" w:lineRule="exact"/>
        <w:ind w:left="277" w:right="0"/>
        <w:jc w:val="left"/>
      </w:pPr>
      <w:r>
        <w:rPr/>
        <w:t>collimated   or   diffuse,   respectively)   bound   the   data  within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40" w:lineRule="auto" w:before="2"/>
        <w:ind w:left="277" w:right="0"/>
        <w:jc w:val="left"/>
      </w:pPr>
      <w:r>
        <w:rPr>
          <w:w w:val="105"/>
        </w:rPr>
        <w:t>experimental</w:t>
      </w:r>
      <w:r>
        <w:rPr>
          <w:spacing w:val="-28"/>
          <w:w w:val="105"/>
        </w:rPr>
        <w:t> </w:t>
      </w:r>
      <w:r>
        <w:rPr>
          <w:w w:val="105"/>
        </w:rPr>
        <w:t>uncertainty.</w:t>
      </w:r>
      <w:r>
        <w:rPr/>
      </w:r>
    </w:p>
    <w:p>
      <w:pPr>
        <w:pStyle w:val="BodyText"/>
        <w:spacing w:line="244" w:lineRule="auto" w:before="2"/>
        <w:ind w:left="277" w:right="5672" w:firstLine="226"/>
        <w:jc w:val="left"/>
      </w:pPr>
      <w:r>
        <w:rPr>
          <w:w w:val="105"/>
        </w:rPr>
        <w:t>The effect of increasing area ratio is manifested in shifting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operating points to a regime of increased irradiance </w:t>
      </w:r>
      <w:r>
        <w:rPr>
          <w:rFonts w:ascii="Book Antiqua"/>
          <w:i/>
          <w:spacing w:val="-3"/>
          <w:w w:val="105"/>
        </w:rPr>
        <w:t>H</w:t>
      </w:r>
      <w:r>
        <w:rPr>
          <w:spacing w:val="-3"/>
          <w:w w:val="105"/>
          <w:position w:val="-4"/>
          <w:sz w:val="12"/>
        </w:rPr>
        <w:t>s  </w:t>
      </w:r>
      <w:r>
        <w:rPr>
          <w:w w:val="105"/>
        </w:rPr>
        <w:t>relative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tabs>
          <w:tab w:pos="6027" w:val="left" w:leader="none"/>
        </w:tabs>
        <w:spacing w:line="185" w:lineRule="exact"/>
        <w:ind w:left="277" w:right="0"/>
        <w:jc w:val="left"/>
        <w:rPr>
          <w:rFonts w:ascii="Calibri" w:hAnsi="Calibri" w:cs="Calibri" w:eastAsia="Calibri"/>
          <w:sz w:val="14"/>
          <w:szCs w:val="14"/>
        </w:rPr>
      </w:pPr>
      <w:r>
        <w:rPr>
          <w:w w:val="105"/>
          <w:position w:val="2"/>
        </w:rPr>
        <w:t>the thermal re-emission loss (</w:t>
      </w:r>
      <w:r>
        <w:rPr>
          <w:rFonts w:ascii="Bookman Old Style"/>
          <w:b w:val="0"/>
          <w:i/>
          <w:w w:val="105"/>
          <w:position w:val="2"/>
          <w:sz w:val="19"/>
        </w:rPr>
        <w:t>s</w:t>
      </w:r>
      <w:r>
        <w:rPr>
          <w:rFonts w:ascii="Book Antiqua"/>
          <w:i/>
          <w:w w:val="105"/>
          <w:position w:val="2"/>
        </w:rPr>
        <w:t>T</w:t>
      </w:r>
      <w:r>
        <w:rPr>
          <w:w w:val="105"/>
          <w:position w:val="-2"/>
          <w:sz w:val="12"/>
        </w:rPr>
        <w:t>ae</w:t>
      </w:r>
      <w:hyperlink w:history="true" w:anchor="_bookmark16">
        <w:r>
          <w:rPr>
            <w:w w:val="105"/>
            <w:position w:val="8"/>
            <w:sz w:val="12"/>
          </w:rPr>
          <w:t>4</w:t>
        </w:r>
      </w:hyperlink>
      <w:r>
        <w:rPr>
          <w:w w:val="105"/>
          <w:position w:val="2"/>
        </w:rPr>
        <w:t>). If </w:t>
      </w:r>
      <w:r>
        <w:rPr>
          <w:spacing w:val="-3"/>
          <w:w w:val="105"/>
          <w:position w:val="2"/>
        </w:rPr>
        <w:t>we </w:t>
      </w:r>
      <w:r>
        <w:rPr>
          <w:w w:val="105"/>
          <w:position w:val="2"/>
        </w:rPr>
        <w:t>consider the  </w:t>
      </w:r>
      <w:r>
        <w:rPr>
          <w:spacing w:val="41"/>
          <w:w w:val="105"/>
          <w:position w:val="2"/>
        </w:rPr>
        <w:t> </w:t>
      </w:r>
      <w:r>
        <w:rPr>
          <w:w w:val="105"/>
          <w:position w:val="2"/>
        </w:rPr>
        <w:t>absorber</w:t>
      </w:r>
      <w:r>
        <w:rPr>
          <w:rFonts w:ascii="Calibri"/>
          <w:color w:val="231F20"/>
          <w:w w:val="105"/>
          <w:sz w:val="14"/>
        </w:rPr>
        <w:tab/>
        <w:t>15</w:t>
      </w:r>
      <w:r>
        <w:rPr>
          <w:rFonts w:ascii="Calibri"/>
          <w:sz w:val="14"/>
        </w:rPr>
      </w:r>
    </w:p>
    <w:p>
      <w:pPr>
        <w:pStyle w:val="BodyText"/>
        <w:spacing w:line="192" w:lineRule="exact"/>
        <w:ind w:left="277" w:right="0"/>
        <w:jc w:val="left"/>
      </w:pPr>
      <w:r>
        <w:rPr/>
        <w:t>solar</w:t>
      </w:r>
      <w:r>
        <w:rPr>
          <w:spacing w:val="21"/>
        </w:rPr>
        <w:t> </w:t>
      </w:r>
      <w:r>
        <w:rPr/>
        <w:t>collection</w:t>
      </w:r>
      <w:r>
        <w:rPr>
          <w:spacing w:val="25"/>
        </w:rPr>
        <w:t> </w:t>
      </w:r>
      <w:r>
        <w:rPr/>
        <w:t>efﬁciency</w:t>
      </w:r>
      <w:r>
        <w:rPr>
          <w:spacing w:val="27"/>
        </w:rPr>
        <w:t> </w:t>
      </w:r>
      <w:r>
        <w:rPr/>
        <w:t>(a</w:t>
      </w:r>
      <w:r>
        <w:rPr>
          <w:spacing w:val="25"/>
        </w:rPr>
        <w:t> </w:t>
      </w:r>
      <w:r>
        <w:rPr/>
        <w:t>major</w:t>
      </w:r>
      <w:r>
        <w:rPr>
          <w:spacing w:val="22"/>
        </w:rPr>
        <w:t> </w:t>
      </w:r>
      <w:r>
        <w:rPr/>
        <w:t>component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thermal</w:t>
      </w:r>
      <w:r>
        <w:rPr>
          <w:spacing w:val="25"/>
        </w:rPr>
        <w:t> </w:t>
      </w:r>
      <w:r>
        <w:rPr/>
        <w:t>efﬁ-</w:t>
      </w:r>
    </w:p>
    <w:p>
      <w:pPr>
        <w:pStyle w:val="BodyText"/>
        <w:spacing w:line="240" w:lineRule="auto" w:before="2"/>
        <w:ind w:left="277" w:right="0"/>
        <w:jc w:val="left"/>
      </w:pPr>
      <w:r>
        <w:rPr/>
        <w:t>ciency) for a blackbody</w:t>
      </w:r>
      <w:r>
        <w:rPr>
          <w:spacing w:val="42"/>
        </w:rPr>
        <w:t> </w:t>
      </w:r>
      <w:r>
        <w:rPr/>
        <w:t>surface</w:t>
      </w:r>
    </w:p>
    <w:p>
      <w:pPr>
        <w:spacing w:after="0" w:line="240" w:lineRule="auto"/>
        <w:jc w:val="left"/>
        <w:sectPr>
          <w:pgSz w:w="12280" w:h="16060"/>
          <w:pgMar w:header="0" w:footer="37" w:top="480" w:bottom="220" w:left="700" w:right="0"/>
        </w:sectPr>
      </w:pPr>
    </w:p>
    <w:p>
      <w:pPr>
        <w:spacing w:before="166"/>
        <w:ind w:left="0" w:right="0" w:firstLine="0"/>
        <w:jc w:val="right"/>
        <w:rPr>
          <w:rFonts w:ascii="微软雅黑" w:hAnsi="微软雅黑" w:cs="微软雅黑" w:eastAsia="微软雅黑"/>
          <w:sz w:val="18"/>
          <w:szCs w:val="18"/>
        </w:rPr>
      </w:pPr>
      <w:r>
        <w:rPr/>
        <w:pict>
          <v:shape style="position:absolute;margin-left:142.185806pt;margin-top:12.401471pt;width:13.1pt;height:11.15pt;mso-position-horizontal-relative:page;mso-position-vertical-relative:paragraph;z-index:-56248" type="#_x0000_t2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96"/>
                      <w:position w:val="-7"/>
                      <w:sz w:val="19"/>
                    </w:rPr>
                    <w:t>h</w:t>
                  </w:r>
                  <w:r>
                    <w:rPr>
                      <w:rFonts w:ascii="Times New Roman"/>
                      <w:w w:val="92"/>
                      <w:sz w:val="12"/>
                    </w:rPr>
                    <w:t>BB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position w:val="-4"/>
          <w:sz w:val="12"/>
          <w:szCs w:val="12"/>
        </w:rPr>
        <w:t>a     </w:t>
      </w:r>
      <w:r>
        <w:rPr>
          <w:rFonts w:ascii="微软雅黑" w:hAnsi="微软雅黑" w:cs="微软雅黑" w:eastAsia="微软雅黑"/>
          <w:w w:val="105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微软雅黑" w:hAnsi="微软雅黑" w:cs="微软雅黑" w:eastAsia="微软雅黑"/>
          <w:w w:val="105"/>
          <w:sz w:val="18"/>
          <w:szCs w:val="18"/>
        </w:rPr>
        <w:t>−</w:t>
      </w:r>
      <w:r>
        <w:rPr>
          <w:rFonts w:ascii="微软雅黑" w:hAnsi="微软雅黑" w:cs="微软雅黑" w:eastAsia="微软雅黑"/>
          <w:sz w:val="18"/>
          <w:szCs w:val="18"/>
        </w:rPr>
      </w:r>
    </w:p>
    <w:p>
      <w:pPr>
        <w:spacing w:before="125"/>
        <w:ind w:left="0" w:right="67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Bookman Old Style"/>
          <w:b w:val="0"/>
          <w:i/>
          <w:sz w:val="19"/>
        </w:rPr>
        <w:t>s</w:t>
      </w:r>
      <w:r>
        <w:rPr>
          <w:rFonts w:ascii="Book Antiqua"/>
          <w:i/>
          <w:sz w:val="18"/>
        </w:rPr>
        <w:t>T</w:t>
      </w:r>
      <w:r>
        <w:rPr>
          <w:rFonts w:ascii="Times New Roman"/>
          <w:position w:val="-4"/>
          <w:sz w:val="12"/>
        </w:rPr>
        <w:t>ae</w:t>
      </w:r>
      <w:r>
        <w:rPr>
          <w:rFonts w:ascii="Times New Roman"/>
          <w:sz w:val="12"/>
        </w:rPr>
      </w:r>
    </w:p>
    <w:p>
      <w:pPr>
        <w:spacing w:line="20" w:lineRule="exact"/>
        <w:ind w:left="-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pt;height:.35pt;mso-position-horizontal-relative:char;mso-position-vertical-relative:line" coordorigin="0,0" coordsize="420,7">
            <v:group style="position:absolute;left:3;top:3;width:413;height:2" coordorigin="3,3" coordsize="413,2">
              <v:shape style="position:absolute;left:3;top:3;width:413;height:2" coordorigin="3,3" coordsize="413,0" path="m3,3l416,3e" filled="false" stroked="true" strokeweight=".3401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0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201.146606pt;margin-top:-13.454404pt;width:3.05pt;height:6.35pt;mso-position-horizontal-relative:page;mso-position-vertical-relative:paragraph;z-index:3880" type="#_x0000_t202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w w:val="100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sz w:val="18"/>
        </w:rPr>
        <w:t>H</w:t>
      </w:r>
      <w:r>
        <w:rPr>
          <w:rFonts w:ascii="Times New Roman"/>
          <w:position w:val="-4"/>
          <w:sz w:val="12"/>
        </w:rPr>
        <w:t>s</w:t>
      </w:r>
      <w:r>
        <w:rPr>
          <w:rFonts w:ascii="Times New Roman"/>
          <w:sz w:val="12"/>
        </w:rPr>
      </w:r>
    </w:p>
    <w:p>
      <w:pPr>
        <w:spacing w:before="166"/>
        <w:ind w:left="1622" w:right="0" w:firstLine="0"/>
        <w:jc w:val="left"/>
        <w:rPr>
          <w:rFonts w:ascii="微软雅黑" w:hAnsi="微软雅黑" w:cs="微软雅黑" w:eastAsia="微软雅黑"/>
          <w:sz w:val="18"/>
          <w:szCs w:val="18"/>
        </w:rPr>
      </w:pPr>
      <w:r>
        <w:rPr/>
        <w:br w:type="column"/>
      </w:r>
      <w:r>
        <w:rPr>
          <w:rFonts w:ascii="微软雅黑"/>
          <w:sz w:val="18"/>
        </w:rPr>
        <w:t>(</w:t>
      </w:r>
      <w:r>
        <w:rPr>
          <w:rFonts w:ascii="Times New Roman"/>
          <w:sz w:val="18"/>
        </w:rPr>
        <w:t>1</w:t>
      </w:r>
      <w:r>
        <w:rPr>
          <w:rFonts w:ascii="微软雅黑"/>
          <w:sz w:val="18"/>
        </w:rPr>
        <w:t>)</w:t>
      </w:r>
    </w:p>
    <w:p>
      <w:pPr>
        <w:spacing w:before="23"/>
        <w:ind w:left="2592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sz w:val="14"/>
        </w:rPr>
        <w:t>10</w:t>
      </w:r>
      <w:r>
        <w:rPr>
          <w:rFonts w:ascii="Calibri"/>
          <w:sz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2280" w:h="16060"/>
          <w:pgMar w:top="460" w:bottom="220" w:left="700" w:right="0"/>
          <w:cols w:num="3" w:equalWidth="0">
            <w:col w:w="2940" w:space="40"/>
            <w:col w:w="404" w:space="40"/>
            <w:col w:w="8156"/>
          </w:cols>
        </w:sectPr>
      </w:pPr>
    </w:p>
    <w:p>
      <w:pPr>
        <w:pStyle w:val="BodyText"/>
        <w:spacing w:line="210" w:lineRule="exact" w:before="156"/>
        <w:ind w:left="277" w:right="0"/>
        <w:jc w:val="both"/>
      </w:pPr>
      <w:r>
        <w:rPr>
          <w:spacing w:val="-3"/>
        </w:rPr>
        <w:t>we</w:t>
      </w:r>
      <w:r>
        <w:rPr>
          <w:spacing w:val="3"/>
        </w:rPr>
        <w:t> </w:t>
      </w:r>
      <w:r>
        <w:rPr/>
        <w:t>observe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decreasing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  <w:t>s</w:t>
      </w:r>
      <w:r>
        <w:rPr>
          <w:rFonts w:ascii="Book Antiqua" w:hAnsi="Book Antiqua" w:cs="Book Antiqua" w:eastAsia="Book Antiqua"/>
          <w:i/>
        </w:rPr>
        <w:t>T</w:t>
      </w:r>
      <w:r>
        <w:rPr>
          <w:position w:val="-4"/>
          <w:sz w:val="12"/>
          <w:szCs w:val="12"/>
        </w:rPr>
        <w:t>ae</w:t>
      </w:r>
      <w:hyperlink w:history="true" w:anchor="_bookmark16">
        <w:r>
          <w:rPr>
            <w:position w:val="6"/>
            <w:sz w:val="12"/>
            <w:szCs w:val="12"/>
          </w:rPr>
          <w:t>4</w:t>
        </w:r>
      </w:hyperlink>
      <w:r>
        <w:rPr/>
        <w:t>/</w:t>
      </w:r>
      <w:r>
        <w:rPr>
          <w:rFonts w:ascii="Book Antiqua" w:hAnsi="Book Antiqua" w:cs="Book Antiqua" w:eastAsia="Book Antiqua"/>
          <w:i/>
        </w:rPr>
        <w:t>H</w:t>
      </w:r>
      <w:r>
        <w:rPr>
          <w:position w:val="-4"/>
          <w:sz w:val="12"/>
          <w:szCs w:val="12"/>
        </w:rPr>
        <w:t>s</w:t>
      </w:r>
      <w:r>
        <w:rPr>
          <w:spacing w:val="18"/>
          <w:position w:val="-4"/>
          <w:sz w:val="12"/>
          <w:szCs w:val="12"/>
        </w:rPr>
        <w:t> </w:t>
      </w:r>
      <w:r>
        <w:rPr/>
        <w:t>ratio</w:t>
      </w:r>
      <w:r>
        <w:rPr>
          <w:spacing w:val="3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higher</w:t>
      </w:r>
      <w:r>
        <w:rPr>
          <w:spacing w:val="-2"/>
        </w:rPr>
        <w:t> </w:t>
      </w:r>
      <w:r>
        <w:rPr/>
        <w:t>absor-</w:t>
      </w:r>
      <w:r>
        <w:rPr>
          <w:spacing w:val="-42"/>
        </w:rPr>
        <w:t> </w:t>
      </w:r>
      <w:r>
        <w:rPr>
          <w:spacing w:val="-42"/>
        </w:rPr>
      </w:r>
      <w:r>
        <w:rPr/>
        <w:t>ber efﬁciency (</w:t>
      </w:r>
      <w:r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  <w:t>s </w:t>
      </w:r>
      <w:r>
        <w:rPr/>
        <w:t>is the Stefan–Boltzmann constant). For our</w:t>
      </w:r>
      <w:r>
        <w:rPr>
          <w:spacing w:val="39"/>
        </w:rPr>
        <w:t> </w:t>
      </w:r>
      <w:r>
        <w:rPr/>
        <w:t>nearly</w:t>
      </w:r>
      <w:r>
        <w:rPr>
          <w:w w:val="101"/>
        </w:rPr>
        <w:t> </w:t>
      </w:r>
      <w:r>
        <w:rPr/>
        <w:t>blackbody</w:t>
      </w:r>
      <w:r>
        <w:rPr>
          <w:spacing w:val="18"/>
        </w:rPr>
        <w:t> </w:t>
      </w:r>
      <w:r>
        <w:rPr/>
        <w:t>nanotube</w:t>
      </w:r>
      <w:r>
        <w:rPr>
          <w:spacing w:val="20"/>
        </w:rPr>
        <w:t> </w:t>
      </w:r>
      <w:r>
        <w:rPr/>
        <w:t>absorbers,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regime</w:t>
      </w:r>
      <w:r>
        <w:rPr>
          <w:spacing w:val="20"/>
        </w:rPr>
        <w:t> </w:t>
      </w:r>
      <w:r>
        <w:rPr/>
        <w:t>corresponds</w:t>
      </w:r>
      <w:r>
        <w:rPr>
          <w:spacing w:val="20"/>
        </w:rPr>
        <w:t> </w:t>
      </w:r>
      <w:r>
        <w:rPr/>
        <w:t>graphically</w:t>
      </w:r>
      <w:r>
        <w:rPr>
          <w:spacing w:val="-43"/>
        </w:rPr>
        <w:t> </w:t>
      </w:r>
      <w:r>
        <w:rPr>
          <w:spacing w:val="-43"/>
        </w:rPr>
      </w:r>
      <w:r>
        <w:rPr/>
        <w:t>to the lower right corner of</w:t>
      </w:r>
      <w:r>
        <w:rPr/>
        <w:t> </w:t>
      </w:r>
      <w:hyperlink w:history="true" w:anchor="_bookmark2">
        <w:r>
          <w:rPr/>
          <w:t>Fig. 3a.</w:t>
        </w:r>
      </w:hyperlink>
      <w:r>
        <w:rPr/>
        <w:t> Using equation (1), </w:t>
      </w:r>
      <w:r>
        <w:rPr>
          <w:spacing w:val="-3"/>
        </w:rPr>
        <w:t>we</w:t>
      </w:r>
      <w:r>
        <w:rPr>
          <w:spacing w:val="15"/>
        </w:rPr>
        <w:t> </w:t>
      </w:r>
      <w:r>
        <w:rPr/>
        <w:t>estimated</w:t>
      </w:r>
    </w:p>
    <w:p>
      <w:pPr>
        <w:pStyle w:val="BodyText"/>
        <w:spacing w:line="215" w:lineRule="exact"/>
        <w:ind w:left="277" w:right="0"/>
        <w:jc w:val="both"/>
      </w:pPr>
      <w:r>
        <w:rPr/>
        <w:t>that the absorber efﬁciency for AR </w:t>
      </w:r>
      <w:r>
        <w:rPr>
          <w:rFonts w:ascii="Book Antiqua" w:hAnsi="Book Antiqua" w:cs="Book Antiqua" w:eastAsia="Book Antiqua"/>
        </w:rPr>
        <w:t>¼ </w:t>
      </w:r>
      <w:r>
        <w:rPr/>
        <w:t>10 is above </w:t>
      </w:r>
      <w:r>
        <w:rPr>
          <w:spacing w:val="26"/>
        </w:rPr>
        <w:t> </w:t>
      </w:r>
      <w:r>
        <w:rPr/>
        <w:t>75%.</w:t>
      </w:r>
    </w:p>
    <w:p>
      <w:pPr>
        <w:pStyle w:val="BodyText"/>
        <w:spacing w:line="230" w:lineRule="auto" w:before="2"/>
        <w:ind w:left="277" w:right="0" w:firstLine="226"/>
        <w:jc w:val="both"/>
      </w:pPr>
      <w:r>
        <w:rPr>
          <w:w w:val="105"/>
        </w:rPr>
        <w:t>Nevertheless, absorber efﬁciency is only a component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/>
        <w:t>overall</w:t>
      </w:r>
      <w:r>
        <w:rPr>
          <w:spacing w:val="-3"/>
        </w:rPr>
        <w:t> </w:t>
      </w:r>
      <w:r>
        <w:rPr/>
        <w:t>STPV</w:t>
      </w:r>
      <w:r>
        <w:rPr>
          <w:spacing w:val="-8"/>
        </w:rPr>
        <w:t> </w:t>
      </w:r>
      <w:r>
        <w:rPr/>
        <w:t>efﬁciency.</w:t>
      </w:r>
      <w:r>
        <w:rPr>
          <w:spacing w:val="-5"/>
        </w:rPr>
        <w:t> </w:t>
      </w:r>
      <w:r>
        <w:rPr/>
        <w:t>Indeed,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efﬁciency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concen-</w:t>
      </w:r>
      <w:r>
        <w:rPr>
          <w:w w:val="103"/>
        </w:rPr>
        <w:t> </w:t>
      </w:r>
      <w:r>
        <w:rPr>
          <w:w w:val="105"/>
        </w:rPr>
        <w:t>trated</w:t>
      </w:r>
      <w:r>
        <w:rPr>
          <w:spacing w:val="-19"/>
          <w:w w:val="105"/>
        </w:rPr>
        <w:t> </w:t>
      </w:r>
      <w:r>
        <w:rPr>
          <w:w w:val="105"/>
        </w:rPr>
        <w:t>sunlight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20"/>
          <w:w w:val="105"/>
        </w:rPr>
        <w:t> </w:t>
      </w:r>
      <w:r>
        <w:rPr>
          <w:w w:val="105"/>
        </w:rPr>
        <w:t>electrical</w:t>
      </w:r>
      <w:r>
        <w:rPr>
          <w:spacing w:val="-19"/>
          <w:w w:val="105"/>
        </w:rPr>
        <w:t> </w:t>
      </w:r>
      <w:r>
        <w:rPr>
          <w:w w:val="105"/>
        </w:rPr>
        <w:t>power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tpv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does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monotonically</w:t>
      </w:r>
      <w:r>
        <w:rPr>
          <w:w w:val="103"/>
        </w:rPr>
        <w:t> </w:t>
      </w:r>
      <w:r>
        <w:rPr>
          <w:w w:val="105"/>
        </w:rPr>
        <w:t>increase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increasing</w:t>
      </w:r>
      <w:r>
        <w:rPr>
          <w:spacing w:val="23"/>
          <w:w w:val="105"/>
        </w:rPr>
        <w:t> </w:t>
      </w:r>
      <w:r>
        <w:rPr>
          <w:w w:val="105"/>
        </w:rPr>
        <w:t>area</w:t>
      </w:r>
      <w:r>
        <w:rPr>
          <w:spacing w:val="23"/>
          <w:w w:val="105"/>
        </w:rPr>
        <w:t> </w:t>
      </w:r>
      <w:r>
        <w:rPr>
          <w:w w:val="105"/>
        </w:rPr>
        <w:t>ratio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ﬁxed</w:t>
      </w:r>
      <w:r>
        <w:rPr>
          <w:spacing w:val="22"/>
          <w:w w:val="105"/>
        </w:rPr>
        <w:t> </w:t>
      </w:r>
      <w:r>
        <w:rPr>
          <w:w w:val="105"/>
        </w:rPr>
        <w:t>irradiance</w:t>
      </w:r>
      <w:r>
        <w:rPr>
          <w:spacing w:val="22"/>
          <w:w w:val="105"/>
        </w:rPr>
        <w:t> </w:t>
      </w:r>
      <w:r>
        <w:rPr>
          <w:rFonts w:ascii="Book Antiqua" w:hAnsi="Book Antiqua" w:cs="Book Antiqua" w:eastAsia="Book Antiqua"/>
          <w:i/>
          <w:w w:val="105"/>
        </w:rPr>
        <w:t>H</w:t>
      </w:r>
      <w:r>
        <w:rPr>
          <w:w w:val="105"/>
          <w:position w:val="-4"/>
          <w:sz w:val="12"/>
          <w:szCs w:val="12"/>
        </w:rPr>
        <w:t>s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w w:val="96"/>
        </w:rPr>
        <w:t> </w:t>
      </w:r>
      <w:r>
        <w:rPr>
          <w:w w:val="105"/>
        </w:rPr>
        <w:t>shown in</w:t>
      </w:r>
      <w:r>
        <w:rPr>
          <w:w w:val="105"/>
        </w:rPr>
        <w:t> </w:t>
      </w:r>
      <w:hyperlink w:history="true" w:anchor="_bookmark2">
        <w:r>
          <w:rPr>
            <w:w w:val="105"/>
          </w:rPr>
          <w:t>Fig. 3b,</w:t>
        </w:r>
      </w:hyperlink>
      <w:r>
        <w:rPr>
          <w:w w:val="105"/>
        </w:rPr>
        <w:t> an optimal area ratio exists. </w:t>
      </w:r>
      <w:r>
        <w:rPr>
          <w:spacing w:val="-3"/>
          <w:w w:val="105"/>
        </w:rPr>
        <w:t>To </w:t>
      </w:r>
      <w:r>
        <w:rPr>
          <w:w w:val="105"/>
        </w:rPr>
        <w:t>understand</w:t>
      </w:r>
      <w:r>
        <w:rPr>
          <w:spacing w:val="27"/>
          <w:w w:val="105"/>
        </w:rPr>
        <w:t> </w:t>
      </w:r>
      <w:r>
        <w:rPr>
          <w:w w:val="105"/>
        </w:rPr>
        <w:t>why</w:t>
      </w:r>
      <w:r>
        <w:rPr>
          <w:w w:val="99"/>
        </w:rPr>
        <w:t> </w:t>
      </w:r>
      <w:r>
        <w:rPr>
          <w:w w:val="105"/>
        </w:rPr>
        <w:t>this optimal area ratio arises, the competing effects of the</w:t>
      </w:r>
      <w:r>
        <w:rPr>
          <w:spacing w:val="16"/>
          <w:w w:val="105"/>
        </w:rPr>
        <w:t> </w:t>
      </w:r>
      <w:r>
        <w:rPr>
          <w:w w:val="105"/>
        </w:rPr>
        <w:t>thermal</w:t>
      </w:r>
      <w:r>
        <w:rPr>
          <w:w w:val="105"/>
        </w:rPr>
        <w:t> </w:t>
      </w:r>
      <w:r>
        <w:rPr>
          <w:w w:val="105"/>
        </w:rPr>
        <w:t>efﬁciency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TPV</w:t>
      </w:r>
      <w:r>
        <w:rPr>
          <w:spacing w:val="-10"/>
          <w:w w:val="105"/>
        </w:rPr>
        <w:t> </w:t>
      </w:r>
      <w:r>
        <w:rPr>
          <w:w w:val="105"/>
        </w:rPr>
        <w:t>efﬁciency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considered.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thermal</w:t>
      </w:r>
      <w:r>
        <w:rPr>
          <w:spacing w:val="-8"/>
          <w:w w:val="105"/>
        </w:rPr>
        <w:t> </w:t>
      </w:r>
      <w:r>
        <w:rPr>
          <w:w w:val="105"/>
        </w:rPr>
        <w:t>efﬁ-</w:t>
      </w:r>
      <w:r>
        <w:rPr/>
      </w:r>
    </w:p>
    <w:p>
      <w:pPr>
        <w:pStyle w:val="BodyText"/>
        <w:spacing w:line="244" w:lineRule="auto" w:before="4"/>
        <w:ind w:left="277" w:right="0"/>
        <w:jc w:val="both"/>
      </w:pPr>
      <w:r>
        <w:rPr/>
        <w:t>ciency</w:t>
      </w:r>
      <w:r>
        <w:rPr>
          <w:spacing w:val="32"/>
        </w:rPr>
        <w:t> </w:t>
      </w:r>
      <w:r>
        <w:rPr/>
        <w:t>is</w:t>
      </w:r>
      <w:r>
        <w:rPr>
          <w:spacing w:val="30"/>
        </w:rPr>
        <w:t> </w:t>
      </w:r>
      <w:r>
        <w:rPr/>
        <w:t>signiﬁcantly</w:t>
      </w:r>
      <w:r>
        <w:rPr>
          <w:spacing w:val="28"/>
        </w:rPr>
        <w:t> </w:t>
      </w:r>
      <w:r>
        <w:rPr/>
        <w:t>enhanced</w:t>
      </w:r>
      <w:r>
        <w:rPr>
          <w:spacing w:val="31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31"/>
        </w:rPr>
        <w:t> </w:t>
      </w:r>
      <w:r>
        <w:rPr/>
        <w:t>area</w:t>
      </w:r>
      <w:r>
        <w:rPr>
          <w:spacing w:val="31"/>
        </w:rPr>
        <w:t> </w:t>
      </w:r>
      <w:r>
        <w:rPr/>
        <w:t>ratio</w:t>
      </w:r>
      <w:r>
        <w:rPr>
          <w:spacing w:val="30"/>
        </w:rPr>
        <w:t> </w:t>
      </w:r>
      <w:r>
        <w:rPr/>
        <w:t>increases</w:t>
      </w:r>
      <w:r>
        <w:rPr>
          <w:spacing w:val="31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w w:val="106"/>
        </w:rPr>
        <w:t> </w:t>
      </w:r>
      <w:r>
        <w:rPr/>
        <w:t>a</w:t>
      </w:r>
      <w:r>
        <w:rPr>
          <w:spacing w:val="18"/>
        </w:rPr>
        <w:t> </w:t>
      </w:r>
      <w:r>
        <w:rPr/>
        <w:t>rise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absorber</w:t>
      </w:r>
      <w:r>
        <w:rPr>
          <w:spacing w:val="14"/>
        </w:rPr>
        <w:t> </w:t>
      </w:r>
      <w:r>
        <w:rPr/>
        <w:t>efﬁciency</w:t>
      </w:r>
      <w:r>
        <w:rPr>
          <w:spacing w:val="18"/>
        </w:rPr>
        <w:t> </w:t>
      </w:r>
      <w:r>
        <w:rPr/>
        <w:t>(as</w:t>
      </w:r>
      <w:r>
        <w:rPr>
          <w:spacing w:val="20"/>
        </w:rPr>
        <w:t> </w:t>
      </w:r>
      <w:r>
        <w:rPr/>
        <w:t>explained</w:t>
      </w:r>
      <w:r>
        <w:rPr>
          <w:spacing w:val="20"/>
        </w:rPr>
        <w:t> </w:t>
      </w:r>
      <w:r>
        <w:rPr/>
        <w:t>above).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contrast,</w:t>
      </w:r>
      <w:r>
        <w:rPr>
          <w:spacing w:val="18"/>
        </w:rPr>
        <w:t> </w:t>
      </w:r>
      <w:r>
        <w:rPr/>
        <w:t>with</w:t>
      </w:r>
    </w:p>
    <w:p>
      <w:pPr>
        <w:pStyle w:val="BodyText"/>
        <w:spacing w:line="206" w:lineRule="auto" w:before="22"/>
        <w:ind w:left="277" w:right="0"/>
        <w:jc w:val="both"/>
      </w:pPr>
      <w:r>
        <w:rPr>
          <w:w w:val="105"/>
        </w:rPr>
        <w:t>increasing area ratio for ﬁxed </w:t>
      </w:r>
      <w:r>
        <w:rPr>
          <w:rFonts w:ascii="Book Antiqua" w:hAnsi="Book Antiqua" w:cs="Book Antiqua" w:eastAsia="Book Antiqua"/>
          <w:i/>
          <w:w w:val="105"/>
        </w:rPr>
        <w:t>H</w:t>
      </w:r>
      <w:r>
        <w:rPr>
          <w:w w:val="105"/>
          <w:position w:val="-4"/>
          <w:sz w:val="12"/>
          <w:szCs w:val="12"/>
        </w:rPr>
        <w:t>s</w:t>
      </w:r>
      <w:r>
        <w:rPr>
          <w:w w:val="105"/>
        </w:rPr>
        <w:t>, the operating temperature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absorber–emitter decreases because the ratio of the absorbed</w:t>
      </w:r>
      <w:r>
        <w:rPr>
          <w:spacing w:val="-19"/>
          <w:w w:val="105"/>
        </w:rPr>
        <w:t> </w:t>
      </w:r>
      <w:r>
        <w:rPr>
          <w:w w:val="105"/>
        </w:rPr>
        <w:t>solar</w:t>
      </w:r>
      <w:r>
        <w:rPr/>
      </w:r>
    </w:p>
    <w:p>
      <w:pPr>
        <w:pStyle w:val="BodyText"/>
        <w:spacing w:line="235" w:lineRule="exact"/>
        <w:ind w:left="277" w:right="0"/>
        <w:jc w:val="both"/>
      </w:pPr>
      <w:r>
        <w:rPr>
          <w:w w:val="105"/>
        </w:rPr>
        <w:t>power  </w:t>
      </w:r>
      <w:r>
        <w:rPr>
          <w:spacing w:val="-3"/>
          <w:w w:val="105"/>
        </w:rPr>
        <w:t>(</w:t>
      </w:r>
      <w:r>
        <w:rPr>
          <w:rFonts w:ascii="微软雅黑" w:hAnsi="微软雅黑" w:cs="微软雅黑" w:eastAsia="微软雅黑"/>
          <w:spacing w:val="-3"/>
          <w:w w:val="105"/>
        </w:rPr>
        <w:t>～</w:t>
      </w:r>
      <w:r>
        <w:rPr>
          <w:rFonts w:ascii="Book Antiqua" w:hAnsi="Book Antiqua" w:cs="Book Antiqua" w:eastAsia="Book Antiqua"/>
          <w:i/>
          <w:spacing w:val="-3"/>
          <w:w w:val="105"/>
        </w:rPr>
        <w:t>A</w:t>
      </w:r>
      <w:r>
        <w:rPr>
          <w:spacing w:val="-3"/>
          <w:w w:val="105"/>
          <w:position w:val="-4"/>
          <w:sz w:val="12"/>
          <w:szCs w:val="12"/>
        </w:rPr>
        <w:t>a</w:t>
      </w:r>
      <w:r>
        <w:rPr>
          <w:rFonts w:ascii="Book Antiqua" w:hAnsi="Book Antiqua" w:cs="Book Antiqua" w:eastAsia="Book Antiqua"/>
          <w:i/>
          <w:spacing w:val="-3"/>
          <w:w w:val="105"/>
        </w:rPr>
        <w:t>H</w:t>
      </w:r>
      <w:r>
        <w:rPr>
          <w:spacing w:val="-3"/>
          <w:w w:val="105"/>
          <w:position w:val="-4"/>
          <w:sz w:val="12"/>
          <w:szCs w:val="12"/>
        </w:rPr>
        <w:t>s</w:t>
      </w:r>
      <w:r>
        <w:rPr>
          <w:spacing w:val="-3"/>
          <w:w w:val="105"/>
        </w:rPr>
        <w:t>)  </w:t>
      </w:r>
      <w:r>
        <w:rPr>
          <w:w w:val="105"/>
        </w:rPr>
        <w:t>relative  to  the  thermal  emission  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微软雅黑" w:hAnsi="微软雅黑" w:cs="微软雅黑" w:eastAsia="微软雅黑"/>
          <w:w w:val="105"/>
        </w:rPr>
        <w:t>～</w:t>
      </w:r>
      <w:r>
        <w:rPr>
          <w:rFonts w:ascii="Book Antiqua" w:hAnsi="Book Antiqua" w:cs="Book Antiqua" w:eastAsia="Book Antiqua"/>
          <w:i/>
          <w:w w:val="105"/>
        </w:rPr>
        <w:t>A</w:t>
      </w:r>
      <w:r>
        <w:rPr>
          <w:w w:val="105"/>
          <w:position w:val="-4"/>
          <w:sz w:val="12"/>
          <w:szCs w:val="12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s</w:t>
      </w:r>
      <w:r>
        <w:rPr>
          <w:rFonts w:ascii="Book Antiqua" w:hAnsi="Book Antiqua" w:cs="Book Antiqua" w:eastAsia="Book Antiqua"/>
          <w:i/>
          <w:w w:val="105"/>
        </w:rPr>
        <w:t>T</w:t>
      </w:r>
      <w:r>
        <w:rPr>
          <w:w w:val="105"/>
          <w:position w:val="-4"/>
          <w:sz w:val="12"/>
          <w:szCs w:val="12"/>
        </w:rPr>
        <w:t>ae</w:t>
      </w:r>
      <w:hyperlink w:history="true" w:anchor="_bookmark16">
        <w:r>
          <w:rPr>
            <w:w w:val="105"/>
            <w:position w:val="6"/>
            <w:sz w:val="12"/>
            <w:szCs w:val="12"/>
          </w:rPr>
          <w:t>4</w:t>
        </w:r>
      </w:hyperlink>
      <w:r>
        <w:rPr>
          <w:w w:val="105"/>
        </w:rPr>
        <w:t>)</w:t>
      </w:r>
      <w:r>
        <w:rPr/>
      </w:r>
    </w:p>
    <w:p>
      <w:pPr>
        <w:pStyle w:val="BodyText"/>
        <w:spacing w:line="178" w:lineRule="exact"/>
        <w:ind w:left="277" w:right="0"/>
        <w:jc w:val="both"/>
      </w:pPr>
      <w:r>
        <w:rPr/>
        <w:t>decreases, ultimately leading to a decrease in TPV efﬁciency as  </w:t>
      </w:r>
      <w:r>
        <w:rPr>
          <w:spacing w:val="41"/>
        </w:rPr>
        <w:t> </w:t>
      </w:r>
      <w:r>
        <w:rPr/>
        <w:t>the</w:t>
      </w:r>
    </w:p>
    <w:p>
      <w:pPr>
        <w:spacing w:line="40" w:lineRule="exact" w:before="0"/>
        <w:ind w:left="333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20"/>
          <w:sz w:val="12"/>
        </w:rPr>
        <w:t>opt</w:t>
      </w:r>
      <w:r>
        <w:rPr>
          <w:rFonts w:ascii="Times New Roman"/>
          <w:sz w:val="1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768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44.740997pt;margin-top:-2.647475pt;width:201.2pt;height:151.950pt;mso-position-horizontal-relative:page;mso-position-vertical-relative:paragraph;z-index:-56392" coordorigin="6895,-53" coordsize="4024,3039">
            <v:group style="position:absolute;left:6979;top:244;width:3838;height:2426" coordorigin="6979,244" coordsize="3838,2426">
              <v:shape style="position:absolute;left:6979;top:244;width:3838;height:2426" coordorigin="6979,244" coordsize="3838,2426" path="m6979,2669l6979,2666,6984,2655,6989,2642,6998,2619,7024,2550,7042,2503,7050,2480,7076,2411,7103,2342,7130,2272,7157,2203,7166,2180,7176,2155,7201,2092,7234,2017,7270,1942,7308,1867,7348,1792,7391,1718,7435,1645,7481,1574,7528,1506,7576,1440,7601,1408,7624,1378,7648,1350,7672,1321,7698,1293,7777,1208,7861,1128,7948,1054,8039,984,8133,920,8230,860,8330,804,8433,752,8538,704,8645,660,8755,620,8813,600,8888,576,8963,553,9038,531,9114,510,9190,491,9266,472,9342,455,9419,438,9496,423,9573,408,9656,392,9740,378,9835,362,9930,348,10026,333,10123,320,10220,307,10316,294,10413,283,10509,272,10606,263,10701,254,10815,245,10817,244e" filled="false" stroked="true" strokeweight=".5pt" strokecolor="#231f20">
                <v:path arrowok="t"/>
              </v:shape>
            </v:group>
            <v:group style="position:absolute;left:6979;top:2923;width:3837;height:2" coordorigin="6979,2923" coordsize="3837,2">
              <v:shape style="position:absolute;left:6979;top:2923;width:3837;height:2" coordorigin="6979,2923" coordsize="3837,0" path="m6979,2923l10815,2923e" filled="false" stroked="true" strokeweight=".25pt" strokecolor="#231f20">
                <v:path arrowok="t"/>
              </v:shape>
            </v:group>
            <v:group style="position:absolute;left:6979;top:-48;width:2;height:2972" coordorigin="6979,-48" coordsize="2,2972">
              <v:shape style="position:absolute;left:6979;top:-48;width:2;height:2972" coordorigin="6979,-48" coordsize="0,2972" path="m6979,2923l6979,-48e" filled="false" stroked="true" strokeweight=".25pt" strokecolor="#231f20">
                <v:path arrowok="t"/>
              </v:shape>
            </v:group>
            <v:group style="position:absolute;left:6979;top:2923;width:3837;height:2" coordorigin="6979,2923" coordsize="3837,2">
              <v:shape style="position:absolute;left:6979;top:2923;width:3837;height:2" coordorigin="6979,2923" coordsize="3837,0" path="m6979,2923l10815,2923e" filled="false" stroked="true" strokeweight=".25pt" strokecolor="#231f20">
                <v:path arrowok="t"/>
              </v:shape>
            </v:group>
            <v:group style="position:absolute;left:6979;top:-48;width:2;height:38" coordorigin="6979,-48" coordsize="2,38">
              <v:shape style="position:absolute;left:6979;top:-48;width:2;height:38" coordorigin="6979,-48" coordsize="0,38" path="m6979,-11l6979,-48e" filled="false" stroked="true" strokeweight=".25pt" strokecolor="#231f20">
                <v:path arrowok="t"/>
              </v:shape>
            </v:group>
            <v:group style="position:absolute;left:6979;top:-11;width:2;height:2935" coordorigin="6979,-11" coordsize="2,2935">
              <v:shape style="position:absolute;left:6979;top:-11;width:2;height:2935" coordorigin="6979,-11" coordsize="0,2935" path="m6979,2923l6979,-11e" filled="false" stroked="true" strokeweight=".25pt" strokecolor="#231f20">
                <v:path arrowok="t"/>
              </v:shape>
            </v:group>
            <v:group style="position:absolute;left:7586;top:2923;width:2;height:60" coordorigin="7586,2923" coordsize="2,60">
              <v:shape style="position:absolute;left:7586;top:2923;width:2;height:60" coordorigin="7586,2923" coordsize="0,60" path="m7586,2983l7586,2923e" filled="false" stroked="true" strokeweight=".25pt" strokecolor="#231f20">
                <v:path arrowok="t"/>
              </v:shape>
            </v:group>
            <v:group style="position:absolute;left:8346;top:2923;width:2;height:60" coordorigin="8346,2923" coordsize="2,60">
              <v:shape style="position:absolute;left:8346;top:2923;width:2;height:60" coordorigin="8346,2923" coordsize="0,60" path="m8346,2983l8346,2923e" filled="false" stroked="true" strokeweight=".25pt" strokecolor="#231f20">
                <v:path arrowok="t"/>
              </v:shape>
            </v:group>
            <v:group style="position:absolute;left:9105;top:2923;width:2;height:60" coordorigin="9105,2923" coordsize="2,60">
              <v:shape style="position:absolute;left:9105;top:2923;width:2;height:60" coordorigin="9105,2923" coordsize="0,60" path="m9105,2983l9105,2923e" filled="false" stroked="true" strokeweight=".25pt" strokecolor="#231f20">
                <v:path arrowok="t"/>
              </v:shape>
            </v:group>
            <v:group style="position:absolute;left:9865;top:2923;width:2;height:60" coordorigin="9865,2923" coordsize="2,60">
              <v:shape style="position:absolute;left:9865;top:2923;width:2;height:60" coordorigin="9865,2923" coordsize="0,60" path="m9865,2983l9865,2923e" filled="false" stroked="true" strokeweight=".25pt" strokecolor="#231f20">
                <v:path arrowok="t"/>
              </v:shape>
            </v:group>
            <v:group style="position:absolute;left:10625;top:2923;width:2;height:60" coordorigin="10625,2923" coordsize="2,60">
              <v:shape style="position:absolute;left:10625;top:2923;width:2;height:60" coordorigin="10625,2923" coordsize="0,60" path="m10625,2983l10625,2923e" filled="false" stroked="true" strokeweight=".25pt" strokecolor="#231f20">
                <v:path arrowok="t"/>
              </v:shape>
            </v:group>
            <v:group style="position:absolute;left:6919;top:2923;width:60;height:2" coordorigin="6919,2923" coordsize="60,2">
              <v:shape style="position:absolute;left:6919;top:2923;width:60;height:2" coordorigin="6919,2923" coordsize="60,0" path="m6919,2923l6979,2923e" filled="false" stroked="true" strokeweight=".25pt" strokecolor="#231f20">
                <v:path arrowok="t"/>
              </v:shape>
            </v:group>
            <v:group style="position:absolute;left:6919;top:2215;width:60;height:2" coordorigin="6919,2215" coordsize="60,2">
              <v:shape style="position:absolute;left:6919;top:2215;width:60;height:2" coordorigin="6919,2215" coordsize="60,0" path="m6919,2215l6979,2215e" filled="false" stroked="true" strokeweight=".25pt" strokecolor="#231f20">
                <v:path arrowok="t"/>
              </v:shape>
            </v:group>
            <v:group style="position:absolute;left:6919;top:1508;width:60;height:2" coordorigin="6919,1508" coordsize="60,2">
              <v:shape style="position:absolute;left:6919;top:1508;width:60;height:2" coordorigin="6919,1508" coordsize="60,0" path="m6919,1508l6979,1508e" filled="false" stroked="true" strokeweight=".25pt" strokecolor="#231f20">
                <v:path arrowok="t"/>
              </v:shape>
            </v:group>
            <v:group style="position:absolute;left:6919;top:800;width:60;height:2" coordorigin="6919,800" coordsize="60,2">
              <v:shape style="position:absolute;left:6919;top:800;width:60;height:2" coordorigin="6919,800" coordsize="60,0" path="m6919,800l6979,800e" filled="false" stroked="true" strokeweight=".25pt" strokecolor="#231f20">
                <v:path arrowok="t"/>
              </v:shape>
            </v:group>
            <v:group style="position:absolute;left:6919;top:93;width:60;height:2" coordorigin="6919,93" coordsize="60,2">
              <v:shape style="position:absolute;left:6919;top:93;width:60;height:2" coordorigin="6919,93" coordsize="60,0" path="m6919,93l6979,93e" filled="false" stroked="true" strokeweight=".25pt" strokecolor="#231f20">
                <v:path arrowok="t"/>
              </v:shape>
            </v:group>
            <v:group style="position:absolute;left:6979;top:1665;width:1333;height:1008" coordorigin="6979,1665" coordsize="1333,1008">
              <v:shape style="position:absolute;left:6979;top:1665;width:1333;height:1008" coordorigin="6979,1665" coordsize="1333,1008" path="m6979,2672l6979,2671,6987,2652,6995,2632,7004,2612,7011,2591,7019,2568,7029,2545,7038,2523,7048,2498,7058,2474,7068,2448,7079,2423,7089,2396,7101,2369,7112,2340,7125,2312,7138,2282,7150,2253,7163,2228,7177,2200,7192,2173,7206,2148,7220,2121,7252,2068,7286,2015,7321,1965,7338,1941,7358,1917,7377,1894,7398,1873,7461,1810,7529,1756,7605,1713,7685,1683,7772,1668,7802,1665,7833,1665,7899,1670,7966,1685,8037,1706,8074,1722,8111,1737,8149,1757,8188,1779,8229,1803,8269,1830,8312,1858e" filled="false" stroked="true" strokeweight=".5pt" strokecolor="#231f20">
                <v:path arrowok="t"/>
                <v:stroke dashstyle="dash"/>
              </v:shape>
            </v:group>
            <v:group style="position:absolute;left:7008;top:2265;width:1787;height:580" coordorigin="7008,2265" coordsize="1787,580">
              <v:shape style="position:absolute;left:7008;top:2265;width:1787;height:580" coordorigin="7008,2265" coordsize="1787,580" path="m7008,2845l7018,2837,7028,2832,7038,2825,7087,2789,7135,2754,7184,2719,7205,2705,7220,2693,7237,2682,7253,2671,7270,2660,7286,2649,7303,2637,7353,2604,7404,2572,7474,2533,7502,2520,7527,2507,7552,2495,7605,2471,7659,2448,7768,2407,7880,2371,7993,2342,8107,2317,8222,2297,8338,2283,8455,2272,8571,2266,8688,2265,8741,2265,8795,2266e" filled="false" stroked="true" strokeweight=".5pt" strokecolor="#949698">
                <v:path arrowok="t"/>
              </v:shape>
            </v:group>
            <v:group style="position:absolute;left:10163;top:1967;width:164;height:154" coordorigin="10163,1967" coordsize="164,154">
              <v:shape style="position:absolute;left:10163;top:1967;width:164;height:154" coordorigin="10163,1967" coordsize="164,154" path="m10327,2025l10163,2025,10213,2062,10194,2121,10245,2086,10285,2086,10277,2062,10327,2025xe" filled="true" fillcolor="#949698" stroked="false">
                <v:path arrowok="t"/>
                <v:fill type="solid"/>
              </v:shape>
              <v:shape style="position:absolute;left:10163;top:1967;width:164;height:154" coordorigin="10163,1967" coordsize="164,154" path="m10285,2086l10245,2086,10295,2121,10285,2086xe" filled="true" fillcolor="#949698" stroked="false">
                <v:path arrowok="t"/>
                <v:fill type="solid"/>
              </v:shape>
              <v:shape style="position:absolute;left:10163;top:1967;width:164;height:154" coordorigin="10163,1967" coordsize="164,154" path="m10245,1967l10224,2025,10265,2025,10245,1967xe" filled="true" fillcolor="#949698" stroked="false">
                <v:path arrowok="t"/>
                <v:fill type="solid"/>
              </v:shape>
            </v:group>
            <v:group style="position:absolute;left:10163;top:1967;width:164;height:154" coordorigin="10163,1967" coordsize="164,154">
              <v:shape style="position:absolute;left:10163;top:1967;width:164;height:154" coordorigin="10163,1967" coordsize="164,154" path="m10163,2025l10224,2025,10245,1967,10265,2025,10327,2025,10277,2062,10295,2121,10245,2086,10194,2121,10213,2062,10163,2025xe" filled="false" stroked="true" strokeweight=".5pt" strokecolor="#949698">
                <v:path arrowok="t"/>
              </v:shape>
            </v:group>
            <v:group style="position:absolute;left:10448;top:204;width:136;height:134" coordorigin="10448,204" coordsize="136,134">
              <v:shape style="position:absolute;left:10448;top:204;width:136;height:134" coordorigin="10448,204" coordsize="136,134" path="m10583,272l10580,294,10569,313,10554,328,10534,338,10506,336,10483,329,10466,317,10454,302,10448,284,10450,258,10458,237,10472,220,10488,209,10508,204,10533,207,10553,216,10569,231,10579,249,10583,270e" filled="false" stroked="true" strokeweight=".5pt" strokecolor="#ed1f24">
                <v:path arrowok="t"/>
              </v:shape>
            </v:group>
            <v:group style="position:absolute;left:9506;top:339;width:136;height:134" coordorigin="9506,339" coordsize="136,134">
              <v:shape style="position:absolute;left:9506;top:339;width:136;height:134" coordorigin="9506,339" coordsize="136,134" path="m9641,407l9638,430,9627,449,9612,464,9592,473,9564,472,9542,464,9524,453,9512,438,9506,420,9508,394,9517,372,9530,356,9547,344,9566,339,9591,342,9611,352,9627,366,9637,384,9641,405e" filled="false" stroked="true" strokeweight=".5pt" strokecolor="#ed1f24">
                <v:path arrowok="t"/>
              </v:shape>
            </v:group>
            <v:group style="position:absolute;left:8632;top:573;width:136;height:134" coordorigin="8632,573" coordsize="136,134">
              <v:shape style="position:absolute;left:8632;top:573;width:136;height:134" coordorigin="8632,573" coordsize="136,134" path="m8767,641l8764,664,8753,683,8737,698,8718,707,8690,705,8667,698,8650,687,8638,672,8632,654,8634,627,8642,606,8656,589,8672,578,8692,573,8717,576,8737,586,8753,600,8763,618,8767,639e" filled="false" stroked="true" strokeweight=".5pt" strokecolor="#ed1f24">
                <v:path arrowok="t"/>
              </v:shape>
            </v:group>
            <v:group style="position:absolute;left:7798;top:1057;width:136;height:134" coordorigin="7798,1057" coordsize="136,134">
              <v:shape style="position:absolute;left:7798;top:1057;width:136;height:134" coordorigin="7798,1057" coordsize="136,134" path="m7934,1126l7930,1148,7920,1167,7904,1182,7885,1191,7857,1190,7834,1183,7817,1171,7805,1156,7798,1138,7801,1112,7809,1090,7822,1074,7839,1063,7859,1057,7883,1061,7904,1070,7920,1084,7930,1102,7934,1123e" filled="false" stroked="true" strokeweight=".5pt" strokecolor="#ed1f24">
                <v:path arrowok="t"/>
              </v:shape>
            </v:group>
            <v:group style="position:absolute;left:6984;top:2410;width:136;height:134" coordorigin="6984,2410" coordsize="136,134">
              <v:shape style="position:absolute;left:6984;top:2410;width:136;height:134" coordorigin="6984,2410" coordsize="136,134" path="m7120,2478l7116,2500,7105,2519,7090,2534,7070,2544,7042,2542,7020,2535,7002,2523,6990,2508,6984,2490,6986,2464,6995,2443,7008,2426,7025,2415,7044,2410,7069,2413,7089,2422,7105,2437,7115,2455,7119,2476e" filled="false" stroked="true" strokeweight=".5pt" strokecolor="#ed1f24">
                <v:path arrowok="t"/>
              </v:shape>
            </v:group>
            <v:group style="position:absolute;left:10815;top:-48;width:2;height:2972" coordorigin="10815,-48" coordsize="2,2972">
              <v:shape style="position:absolute;left:10815;top:-48;width:2;height:2972" coordorigin="10815,-48" coordsize="0,2972" path="m10815,2923l10815,-48e" filled="false" stroked="true" strokeweight=".25pt" strokecolor="#231f20">
                <v:path arrowok="t"/>
              </v:shape>
            </v:group>
            <v:group style="position:absolute;left:10399;top:2056;width:254;height:2" coordorigin="10399,2056" coordsize="254,2">
              <v:shape style="position:absolute;left:10399;top:2056;width:254;height:2" coordorigin="10399,2056" coordsize="254,0" path="m10399,2056l10653,2056e" filled="false" stroked="true" strokeweight=".5pt" strokecolor="#231f20">
                <v:path arrowok="t"/>
              </v:shape>
            </v:group>
            <v:group style="position:absolute;left:10628;top:2008;width:86;height:85" coordorigin="10628,2008" coordsize="86,85">
              <v:shape style="position:absolute;left:10628;top:2008;width:86;height:85" coordorigin="10628,2008" coordsize="86,85" path="m10628,2008l10645,2056,10641,2093,10658,2082,10676,2072,10695,2063,10713,2056,10697,2049,10678,2041,10660,2031,10643,2020,10628,2008xe" filled="true" fillcolor="#231f20" stroked="false">
                <v:path arrowok="t"/>
                <v:fill type="solid"/>
              </v:shape>
            </v:group>
            <v:group style="position:absolute;left:10728;top:-50;width:187;height:2" coordorigin="10728,-50" coordsize="187,2">
              <v:shape style="position:absolute;left:10728;top:-50;width:187;height:2" coordorigin="10728,-50" coordsize="187,0" path="m10728,-50l10915,-50e" filled="false" stroked="true" strokeweight=".25pt" strokecolor="#231f20">
                <v:path arrowok="t"/>
              </v:shape>
            </v:group>
            <v:group style="position:absolute;left:6897;top:-50;width:189;height:2" coordorigin="6897,-50" coordsize="189,2">
              <v:shape style="position:absolute;left:6897;top:-50;width:189;height:2" coordorigin="6897,-50" coordsize="189,0" path="m6897,-50l7085,-50e" filled="false" stroked="true" strokeweight=".25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12.848511pt;margin-top:1.58985pt;width:6.8pt;height:7pt;mso-position-horizontal-relative:page;mso-position-vertical-relative:paragraph;z-index:376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95"/>
                      <w:sz w:val="14"/>
                    </w:rPr>
                    <w:t>10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735718pt;margin-top:-2.915075pt;width:10.75pt;height:31.2pt;mso-position-horizontal-relative:page;mso-position-vertical-relative:paragraph;z-index:3856" type="#_x0000_t202" filled="false" stroked="false">
            <v:textbox inset="0,0,0,0" style="layout-flow:vertical;mso-layout-flow-alt:bottom-to-top">
              <w:txbxContent>
                <w:p>
                  <w:pPr>
                    <w:spacing w:line="198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3"/>
                      <w:position w:val="-3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color w:val="231F20"/>
                      <w:w w:val="91"/>
                      <w:sz w:val="14"/>
                    </w:rPr>
                    <w:t>η</w:t>
                  </w:r>
                  <w:r>
                    <w:rPr>
                      <w:rFonts w:ascii="Calibri" w:hAnsi="Calibri"/>
                      <w:color w:val="231F20"/>
                      <w:w w:val="106"/>
                      <w:position w:val="-3"/>
                      <w:sz w:val="10"/>
                    </w:rPr>
                    <w:t>tpv</w:t>
                  </w:r>
                  <w:r>
                    <w:rPr>
                      <w:rFonts w:ascii="Calibri" w:hAnsi="Calibri"/>
                      <w:color w:val="231F20"/>
                      <w:spacing w:val="9"/>
                      <w:position w:val="-3"/>
                      <w:sz w:val="10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26"/>
                      <w:sz w:val="14"/>
                    </w:rPr>
                    <w:t>(%)</w:t>
                  </w:r>
                  <w:r>
                    <w:rPr>
                      <w:rFonts w:ascii="Calibri" w:hAns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16"/>
          <w:sz w:val="14"/>
        </w:rPr>
        <w:t>4</w:t>
      </w:r>
      <w:r>
        <w:rPr>
          <w:rFonts w:ascii="Calibri"/>
          <w:sz w:val="14"/>
        </w:rPr>
      </w:r>
    </w:p>
    <w:p>
      <w:pPr>
        <w:spacing w:line="140" w:lineRule="exact"/>
        <w:ind w:left="3393" w:right="0" w:firstLine="0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 w:cs="Calibri" w:eastAsia="Calibri"/>
          <w:position w:val="-2"/>
          <w:sz w:val="14"/>
          <w:szCs w:val="14"/>
        </w:rPr>
        <w:pict>
          <v:shape style="width:3.75pt;height:7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104"/>
                      <w:sz w:val="14"/>
                    </w:rPr>
                    <w:t>7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position w:val="-2"/>
          <w:sz w:val="14"/>
          <w:szCs w:val="14"/>
        </w:rPr>
      </w:r>
    </w:p>
    <w:p>
      <w:pPr>
        <w:spacing w:line="240" w:lineRule="auto" w:before="3"/>
        <w:rPr>
          <w:rFonts w:ascii="Calibri" w:hAnsi="Calibri" w:cs="Calibri" w:eastAsia="Calibri"/>
          <w:sz w:val="10"/>
          <w:szCs w:val="10"/>
        </w:rPr>
      </w:pPr>
    </w:p>
    <w:p>
      <w:pPr>
        <w:spacing w:line="140" w:lineRule="exact"/>
        <w:ind w:left="2502" w:right="0" w:firstLine="0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 w:cs="Calibri" w:eastAsia="Calibri"/>
          <w:position w:val="-2"/>
          <w:sz w:val="14"/>
          <w:szCs w:val="14"/>
        </w:rPr>
        <w:pict>
          <v:shape style="width:3.75pt;height:7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105"/>
                      <w:sz w:val="14"/>
                    </w:rPr>
                    <w:t>5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position w:val="-2"/>
          <w:sz w:val="14"/>
          <w:szCs w:val="14"/>
        </w:rPr>
      </w:r>
    </w:p>
    <w:p>
      <w:pPr>
        <w:spacing w:line="240" w:lineRule="auto" w:before="10"/>
        <w:rPr>
          <w:rFonts w:ascii="Calibri" w:hAnsi="Calibri" w:cs="Calibri" w:eastAsia="Calibri"/>
          <w:sz w:val="10"/>
          <w:szCs w:val="10"/>
        </w:rPr>
      </w:pPr>
    </w:p>
    <w:p>
      <w:pPr>
        <w:spacing w:before="0"/>
        <w:ind w:left="778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03"/>
          <w:sz w:val="14"/>
        </w:rPr>
        <w:t>3</w:t>
      </w:r>
      <w:r>
        <w:rPr>
          <w:rFonts w:ascii="Calibri"/>
          <w:sz w:val="14"/>
        </w:rPr>
      </w:r>
    </w:p>
    <w:p>
      <w:pPr>
        <w:spacing w:line="240" w:lineRule="auto" w:before="6"/>
        <w:rPr>
          <w:rFonts w:ascii="Calibri" w:hAnsi="Calibri" w:cs="Calibri" w:eastAsia="Calibri"/>
          <w:sz w:val="3"/>
          <w:szCs w:val="3"/>
        </w:rPr>
      </w:pPr>
    </w:p>
    <w:p>
      <w:pPr>
        <w:tabs>
          <w:tab w:pos="2611" w:val="left" w:leader="none"/>
        </w:tabs>
        <w:spacing w:line="392" w:lineRule="exact"/>
        <w:ind w:left="165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position w:val="17"/>
          <w:sz w:val="14"/>
        </w:rPr>
        <w:pict>
          <v:shape style="width:3.7pt;height:7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103"/>
                      <w:sz w:val="14"/>
                    </w:rPr>
                    <w:t>3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position w:val="17"/>
          <w:sz w:val="14"/>
        </w:rPr>
      </w:r>
      <w:r>
        <w:rPr>
          <w:rFonts w:ascii="Calibri"/>
          <w:position w:val="17"/>
          <w:sz w:val="14"/>
        </w:rPr>
        <w:tab/>
      </w:r>
      <w:r>
        <w:rPr>
          <w:rFonts w:ascii="Calibri"/>
          <w:position w:val="-7"/>
          <w:sz w:val="20"/>
        </w:rPr>
        <w:pict>
          <v:shape style="width:78.1pt;height:17.6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10" w:right="0" w:hanging="11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 w:eastAsia="Calibri"/>
                      <w:color w:val="231F20"/>
                      <w:w w:val="70"/>
                      <w:sz w:val="14"/>
                      <w:szCs w:val="14"/>
                    </w:rPr>
                    <w:t>1</w:t>
                  </w:r>
                  <w:r>
                    <w:rPr>
                      <w:rFonts w:ascii="Calibri" w:hAnsi="Calibri" w:cs="Calibri" w:eastAsia="Calibri"/>
                      <w:color w:val="231F20"/>
                      <w:sz w:val="14"/>
                      <w:szCs w:val="14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114"/>
                      <w:sz w:val="14"/>
                      <w:szCs w:val="14"/>
                    </w:rPr>
                    <w:t>×</w:t>
                  </w:r>
                  <w:r>
                    <w:rPr>
                      <w:rFonts w:ascii="Calibri" w:hAnsi="Calibri" w:cs="Calibri" w:eastAsia="Calibri"/>
                      <w:color w:val="231F20"/>
                      <w:sz w:val="14"/>
                      <w:szCs w:val="14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70"/>
                      <w:sz w:val="14"/>
                      <w:szCs w:val="14"/>
                    </w:rPr>
                    <w:t>1</w:t>
                  </w:r>
                  <w:r>
                    <w:rPr>
                      <w:rFonts w:ascii="Calibri" w:hAnsi="Calibri" w:cs="Calibri" w:eastAsia="Calibri"/>
                      <w:color w:val="231F20"/>
                      <w:sz w:val="14"/>
                      <w:szCs w:val="14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105"/>
                      <w:sz w:val="14"/>
                      <w:szCs w:val="14"/>
                    </w:rPr>
                    <w:t>c</w:t>
                  </w:r>
                  <w:r>
                    <w:rPr>
                      <w:rFonts w:ascii="Calibri" w:hAnsi="Calibri" w:cs="Calibri" w:eastAsia="Calibri"/>
                      <w:color w:val="231F20"/>
                      <w:spacing w:val="-1"/>
                      <w:w w:val="105"/>
                      <w:sz w:val="14"/>
                      <w:szCs w:val="14"/>
                    </w:rPr>
                    <w:t>m</w:t>
                  </w:r>
                  <w:r>
                    <w:rPr>
                      <w:rFonts w:ascii="Calibri" w:hAnsi="Calibri" w:cs="Calibri" w:eastAsia="Calibri"/>
                      <w:color w:val="231F20"/>
                      <w:w w:val="110"/>
                      <w:position w:val="4"/>
                      <w:sz w:val="10"/>
                      <w:szCs w:val="10"/>
                    </w:rPr>
                    <w:t>2</w:t>
                  </w:r>
                  <w:r>
                    <w:rPr>
                      <w:rFonts w:ascii="Calibri" w:hAnsi="Calibri" w:cs="Calibri" w:eastAsia="Calibri"/>
                      <w:color w:val="231F20"/>
                      <w:spacing w:val="7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231F20"/>
                      <w:w w:val="112"/>
                      <w:sz w:val="14"/>
                      <w:szCs w:val="14"/>
                    </w:rPr>
                    <w:t>NARO-STPV</w:t>
                  </w:r>
                  <w:r>
                    <w:rPr>
                      <w:rFonts w:ascii="Calibri" w:hAnsi="Calibri" w:cs="Calibri" w:eastAsia="Calibri"/>
                      <w:sz w:val="14"/>
                      <w:szCs w:val="14"/>
                    </w:rPr>
                  </w:r>
                </w:p>
                <w:p>
                  <w:pPr>
                    <w:spacing w:line="163" w:lineRule="exact" w:before="26"/>
                    <w:ind w:left="1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107"/>
                      <w:sz w:val="14"/>
                    </w:rPr>
                    <w:t>MWNT-1D</w:t>
                  </w:r>
                  <w:r>
                    <w:rPr>
                      <w:rFonts w:asci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/>
                      <w:color w:val="231F20"/>
                      <w:w w:val="108"/>
                      <w:sz w:val="14"/>
                    </w:rPr>
                    <w:t>PhC-InGaAsSb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position w:val="-7"/>
          <w:sz w:val="20"/>
        </w:rPr>
      </w:r>
    </w:p>
    <w:p>
      <w:pPr>
        <w:spacing w:before="102"/>
        <w:ind w:left="776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05"/>
          <w:sz w:val="14"/>
        </w:rPr>
        <w:t>2</w:t>
      </w:r>
      <w:r>
        <w:rPr>
          <w:rFonts w:ascii="Calibri"/>
          <w:sz w:val="14"/>
        </w:rPr>
      </w:r>
    </w:p>
    <w:p>
      <w:pPr>
        <w:spacing w:line="240" w:lineRule="auto" w:before="2"/>
        <w:rPr>
          <w:rFonts w:ascii="Calibri" w:hAnsi="Calibri" w:cs="Calibri" w:eastAsia="Calibri"/>
          <w:sz w:val="8"/>
          <w:szCs w:val="8"/>
        </w:rPr>
      </w:pPr>
    </w:p>
    <w:p>
      <w:pPr>
        <w:spacing w:line="308" w:lineRule="exact"/>
        <w:ind w:left="433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5"/>
          <w:sz w:val="20"/>
          <w:szCs w:val="20"/>
        </w:rPr>
        <w:pict>
          <v:shape style="width:22pt;height:15.4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14"/>
                    </w:rPr>
                    <w:t>&gt;200</w:t>
                  </w:r>
                  <w:r>
                    <w:rPr>
                      <w:rFonts w:ascii="Calibri"/>
                      <w:sz w:val="14"/>
                    </w:rPr>
                  </w:r>
                </w:p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0"/>
                      <w:szCs w:val="10"/>
                    </w:rPr>
                  </w:pPr>
                  <w:r>
                    <w:rPr>
                      <w:rFonts w:ascii="Calibri" w:hAnsi="Calibri" w:cs="Calibri" w:eastAsia="Calibri"/>
                      <w:color w:val="231F20"/>
                      <w:w w:val="109"/>
                      <w:sz w:val="14"/>
                      <w:szCs w:val="14"/>
                    </w:rPr>
                    <w:t>Wcm</w:t>
                  </w:r>
                  <w:r>
                    <w:rPr>
                      <w:rFonts w:ascii="Calibri" w:hAnsi="Calibri" w:cs="Calibri" w:eastAsia="Calibri"/>
                      <w:color w:val="231F20"/>
                      <w:w w:val="115"/>
                      <w:position w:val="4"/>
                      <w:sz w:val="10"/>
                      <w:szCs w:val="10"/>
                    </w:rPr>
                    <w:t>−2</w:t>
                  </w:r>
                  <w:r>
                    <w:rPr>
                      <w:rFonts w:ascii="Calibri" w:hAnsi="Calibri" w:cs="Calibri" w:eastAsia="Calibri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position w:val="-5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10"/>
          <w:szCs w:val="10"/>
        </w:rPr>
      </w:pPr>
    </w:p>
    <w:p>
      <w:pPr>
        <w:spacing w:before="0"/>
        <w:ind w:left="802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shape style="position:absolute;margin-left:367.487915pt;margin-top:-5.628623pt;width:18.7pt;height:7pt;mso-position-horizontal-relative:page;mso-position-vertical-relative:paragraph;z-index:3784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112"/>
                      <w:sz w:val="14"/>
                    </w:rPr>
                    <w:t>AR</w:t>
                  </w:r>
                  <w:r>
                    <w:rPr>
                      <w:rFonts w:asci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/>
                      <w:color w:val="231F20"/>
                      <w:w w:val="121"/>
                      <w:sz w:val="14"/>
                    </w:rPr>
                    <w:t>=</w:t>
                  </w:r>
                  <w:r>
                    <w:rPr>
                      <w:rFonts w:asci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/>
                      <w:color w:val="231F20"/>
                      <w:w w:val="70"/>
                      <w:sz w:val="14"/>
                    </w:rPr>
                    <w:t>1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517517pt;margin-top:3.987277pt;width:20.6pt;height:7pt;mso-position-horizontal-relative:page;mso-position-vertical-relative:paragraph;z-index:3808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Calibri"/>
                      <w:color w:val="231F20"/>
                      <w:w w:val="102"/>
                      <w:sz w:val="14"/>
                    </w:rPr>
                    <w:t>(ref.</w:t>
                  </w:r>
                  <w:r>
                    <w:rPr>
                      <w:rFonts w:asci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/>
                      <w:color w:val="231F20"/>
                      <w:w w:val="119"/>
                      <w:sz w:val="14"/>
                    </w:rPr>
                    <w:t>9)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70"/>
          <w:sz w:val="14"/>
        </w:rPr>
        <w:t>1</w:t>
      </w:r>
      <w:r>
        <w:rPr>
          <w:rFonts w:ascii="Calibri"/>
          <w:sz w:val="14"/>
        </w:rPr>
      </w:r>
    </w:p>
    <w:p>
      <w:pPr>
        <w:spacing w:line="240" w:lineRule="auto" w:before="4"/>
        <w:rPr>
          <w:rFonts w:ascii="Calibri" w:hAnsi="Calibri" w:cs="Calibri" w:eastAsia="Calibri"/>
          <w:sz w:val="12"/>
          <w:szCs w:val="12"/>
        </w:rPr>
      </w:pPr>
    </w:p>
    <w:p>
      <w:pPr>
        <w:spacing w:line="180" w:lineRule="exact"/>
        <w:ind w:left="1860" w:right="0" w:firstLine="0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position w:val="-3"/>
          <w:sz w:val="18"/>
          <w:szCs w:val="18"/>
        </w:rPr>
        <w:pict>
          <v:shape style="width:44pt;height:9.050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87"/>
                      <w:sz w:val="14"/>
                    </w:rPr>
                    <w:t>ε</w:t>
                  </w:r>
                  <w:r>
                    <w:rPr>
                      <w:rFonts w:ascii="Sitka Display" w:hAnsi="Sitka Display"/>
                      <w:color w:val="231F20"/>
                      <w:w w:val="119"/>
                      <w:position w:val="-3"/>
                      <w:sz w:val="10"/>
                    </w:rPr>
                    <w:t>λ</w:t>
                  </w:r>
                  <w:r>
                    <w:rPr>
                      <w:rFonts w:ascii="Sitka Display" w:hAnsi="Sitka Display"/>
                      <w:color w:val="231F20"/>
                      <w:spacing w:val="6"/>
                      <w:position w:val="-3"/>
                      <w:sz w:val="10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21"/>
                      <w:sz w:val="14"/>
                    </w:rPr>
                    <w:t>=</w:t>
                  </w:r>
                  <w:r>
                    <w:rPr>
                      <w:rFonts w:ascii="Calibri" w:hAns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04"/>
                      <w:sz w:val="14"/>
                    </w:rPr>
                    <w:t>0.5,</w:t>
                  </w:r>
                  <w:r>
                    <w:rPr>
                      <w:rFonts w:ascii="Calibri" w:hAns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12"/>
                      <w:sz w:val="14"/>
                    </w:rPr>
                    <w:t>AR</w:t>
                  </w:r>
                  <w:r>
                    <w:rPr>
                      <w:rFonts w:ascii="Calibri" w:hAns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121"/>
                      <w:sz w:val="14"/>
                    </w:rPr>
                    <w:t>=</w:t>
                  </w:r>
                  <w:r>
                    <w:rPr>
                      <w:rFonts w:ascii="Calibri" w:hAnsi="Calibri"/>
                      <w:color w:val="231F20"/>
                      <w:sz w:val="14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  <w:w w:val="70"/>
                      <w:sz w:val="14"/>
                    </w:rPr>
                    <w:t>1</w:t>
                  </w:r>
                  <w:r>
                    <w:rPr>
                      <w:rFonts w:ascii="Calibri" w:hAns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position w:val="-3"/>
          <w:sz w:val="18"/>
          <w:szCs w:val="18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76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21"/>
          <w:sz w:val="14"/>
        </w:rPr>
        <w:t>0</w:t>
      </w:r>
      <w:r>
        <w:rPr>
          <w:rFonts w:ascii="Calibri"/>
          <w:sz w:val="14"/>
        </w:rPr>
      </w:r>
    </w:p>
    <w:p>
      <w:pPr>
        <w:tabs>
          <w:tab w:pos="2261" w:val="left" w:leader="none"/>
          <w:tab w:pos="3022" w:val="left" w:leader="none"/>
          <w:tab w:pos="3781" w:val="left" w:leader="none"/>
          <w:tab w:pos="4513" w:val="left" w:leader="none"/>
        </w:tabs>
        <w:spacing w:before="11"/>
        <w:ind w:left="150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/>
          <w:color w:val="231F20"/>
          <w:w w:val="110"/>
          <w:sz w:val="14"/>
        </w:rPr>
        <w:t>20</w:t>
        <w:tab/>
      </w:r>
      <w:r>
        <w:rPr>
          <w:rFonts w:ascii="Calibri"/>
          <w:color w:val="231F20"/>
          <w:w w:val="115"/>
          <w:sz w:val="14"/>
        </w:rPr>
        <w:t>40</w:t>
        <w:tab/>
        <w:t>60</w:t>
        <w:tab/>
        <w:t>80</w:t>
        <w:tab/>
        <w:t>100</w:t>
      </w:r>
      <w:r>
        <w:rPr>
          <w:rFonts w:ascii="Calibri"/>
          <w:sz w:val="14"/>
        </w:rPr>
      </w:r>
    </w:p>
    <w:p>
      <w:pPr>
        <w:spacing w:before="61"/>
        <w:ind w:left="0" w:right="476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 w:cs="Calibri" w:eastAsia="Calibri"/>
          <w:i/>
          <w:color w:val="231F20"/>
          <w:w w:val="115"/>
          <w:sz w:val="14"/>
          <w:szCs w:val="14"/>
        </w:rPr>
        <w:t>H</w:t>
      </w:r>
      <w:r>
        <w:rPr>
          <w:rFonts w:ascii="Calibri" w:hAnsi="Calibri" w:cs="Calibri" w:eastAsia="Calibri"/>
          <w:color w:val="231F20"/>
          <w:w w:val="115"/>
          <w:position w:val="-3"/>
          <w:sz w:val="10"/>
          <w:szCs w:val="10"/>
        </w:rPr>
        <w:t>s 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(W</w:t>
      </w:r>
      <w:r>
        <w:rPr>
          <w:rFonts w:ascii="Calibri" w:hAnsi="Calibri" w:cs="Calibri" w:eastAsia="Calibri"/>
          <w:color w:val="231F20"/>
          <w:spacing w:val="-9"/>
          <w:w w:val="115"/>
          <w:sz w:val="14"/>
          <w:szCs w:val="14"/>
        </w:rPr>
        <w:t> 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cm</w:t>
      </w:r>
      <w:r>
        <w:rPr>
          <w:rFonts w:ascii="Calibri" w:hAnsi="Calibri" w:cs="Calibri" w:eastAsia="Calibri"/>
          <w:color w:val="231F20"/>
          <w:w w:val="115"/>
          <w:position w:val="4"/>
          <w:sz w:val="10"/>
          <w:szCs w:val="10"/>
        </w:rPr>
        <w:t>−2</w:t>
      </w:r>
      <w:r>
        <w:rPr>
          <w:rFonts w:ascii="Calibri" w:hAnsi="Calibri" w:cs="Calibri" w:eastAsia="Calibri"/>
          <w:color w:val="231F20"/>
          <w:w w:val="115"/>
          <w:sz w:val="14"/>
          <w:szCs w:val="14"/>
        </w:rPr>
        <w:t>)</w:t>
      </w:r>
      <w:r>
        <w:rPr>
          <w:rFonts w:ascii="Calibri" w:hAnsi="Calibri" w:cs="Calibri" w:eastAsia="Calibri"/>
          <w:sz w:val="14"/>
          <w:szCs w:val="14"/>
        </w:rPr>
      </w:r>
    </w:p>
    <w:p>
      <w:pPr>
        <w:spacing w:line="240" w:lineRule="auto" w:before="9"/>
        <w:rPr>
          <w:rFonts w:ascii="Calibri" w:hAnsi="Calibri" w:cs="Calibri" w:eastAsia="Calibri"/>
          <w:sz w:val="16"/>
          <w:szCs w:val="16"/>
        </w:rPr>
      </w:pPr>
    </w:p>
    <w:p>
      <w:pPr>
        <w:spacing w:line="126" w:lineRule="exact" w:before="0"/>
        <w:ind w:left="1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spacing w:val="-4"/>
          <w:sz w:val="16"/>
          <w:szCs w:val="16"/>
        </w:rPr>
        <w:t>Figure</w:t>
      </w:r>
      <w:r>
        <w:rPr>
          <w:rFonts w:ascii="Tahoma" w:hAnsi="Tahoma" w:cs="Tahoma" w:eastAsia="Tahoma"/>
          <w:spacing w:val="-16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4</w:t>
      </w:r>
      <w:r>
        <w:rPr>
          <w:rFonts w:ascii="Tahoma" w:hAnsi="Tahoma" w:cs="Tahoma" w:eastAsia="Tahoma"/>
          <w:spacing w:val="-15"/>
          <w:sz w:val="16"/>
          <w:szCs w:val="16"/>
        </w:rPr>
        <w:t> </w:t>
      </w:r>
      <w:r>
        <w:rPr>
          <w:rFonts w:ascii="Tahoma" w:hAnsi="Tahoma" w:cs="Tahoma" w:eastAsia="Tahoma"/>
          <w:sz w:val="16"/>
          <w:szCs w:val="16"/>
        </w:rPr>
        <w:t>|</w:t>
      </w:r>
      <w:r>
        <w:rPr>
          <w:rFonts w:ascii="Tahoma" w:hAnsi="Tahoma" w:cs="Tahoma" w:eastAsia="Tahoma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Relative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improvements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efﬁciency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near-term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predictions</w:t>
      </w:r>
    </w:p>
    <w:p>
      <w:pPr>
        <w:spacing w:after="0" w:line="126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80" w:h="16060"/>
          <w:pgMar w:top="460" w:bottom="220" w:left="700" w:right="0"/>
          <w:cols w:num="2" w:equalWidth="0">
            <w:col w:w="5261" w:space="40"/>
            <w:col w:w="6279"/>
          </w:cols>
        </w:sectPr>
      </w:pPr>
    </w:p>
    <w:p>
      <w:pPr>
        <w:pStyle w:val="BodyText"/>
        <w:spacing w:line="198" w:lineRule="exact"/>
        <w:ind w:left="277" w:right="0"/>
        <w:jc w:val="left"/>
        <w:rPr>
          <w:sz w:val="12"/>
          <w:szCs w:val="12"/>
        </w:rPr>
      </w:pPr>
      <w:r>
        <w:rPr>
          <w:w w:val="105"/>
        </w:rPr>
        <w:t>temperature drops signiﬁcantly below</w:t>
      </w:r>
      <w:r>
        <w:rPr>
          <w:spacing w:val="-1"/>
          <w:w w:val="105"/>
        </w:rPr>
        <w:t> </w:t>
      </w:r>
      <w:r>
        <w:rPr>
          <w:rFonts w:ascii="Book Antiqua" w:hAnsi="Book Antiqua" w:cs="Book Antiqua" w:eastAsia="Book Antiqua"/>
          <w:i/>
          <w:spacing w:val="-6"/>
          <w:w w:val="105"/>
        </w:rPr>
        <w:t>T</w:t>
      </w:r>
      <w:r>
        <w:rPr>
          <w:spacing w:val="-6"/>
          <w:w w:val="105"/>
          <w:position w:val="-4"/>
          <w:sz w:val="12"/>
          <w:szCs w:val="12"/>
        </w:rPr>
        <w:t>e</w:t>
      </w:r>
      <w:r>
        <w:rPr>
          <w:spacing w:val="-6"/>
          <w:sz w:val="12"/>
          <w:szCs w:val="12"/>
        </w:rPr>
      </w:r>
    </w:p>
    <w:p>
      <w:pPr>
        <w:pStyle w:val="BodyText"/>
        <w:spacing w:line="183" w:lineRule="exact"/>
        <w:ind w:left="129" w:right="0"/>
        <w:jc w:val="left"/>
      </w:pPr>
      <w:r>
        <w:rPr/>
        <w:br w:type="column"/>
      </w:r>
      <w:r>
        <w:rPr/>
        <w:t>.  These  two</w:t>
      </w:r>
      <w:r>
        <w:rPr>
          <w:spacing w:val="11"/>
        </w:rPr>
        <w:t> </w:t>
      </w:r>
      <w:r>
        <w:rPr/>
        <w:t>competing</w:t>
      </w:r>
    </w:p>
    <w:p>
      <w:pPr>
        <w:spacing w:line="105" w:lineRule="exact" w:before="93"/>
        <w:ind w:left="200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w w:val="95"/>
          <w:sz w:val="16"/>
          <w:szCs w:val="16"/>
        </w:rPr>
        <w:t>for </w:t>
      </w:r>
      <w:r>
        <w:rPr>
          <w:rFonts w:ascii="Arial" w:hAnsi="Arial" w:cs="Arial" w:eastAsia="Arial"/>
          <w:spacing w:val="-5"/>
          <w:w w:val="95"/>
          <w:sz w:val="16"/>
          <w:szCs w:val="16"/>
        </w:rPr>
        <w:t>NARO–STPVs. </w:t>
      </w:r>
      <w:r>
        <w:rPr>
          <w:rFonts w:ascii="Arial" w:hAnsi="Arial" w:cs="Arial" w:eastAsia="Arial"/>
          <w:spacing w:val="-4"/>
          <w:w w:val="95"/>
          <w:sz w:val="16"/>
          <w:szCs w:val="16"/>
        </w:rPr>
        <w:t>Conversion efﬁciency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16"/>
          <w:szCs w:val="16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w w:val="95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16"/>
          <w:szCs w:val="16"/>
        </w:rPr>
        <w:t>h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line="105" w:lineRule="exact" w:before="93"/>
        <w:ind w:left="15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  <w:t>as</w:t>
      </w:r>
      <w:r>
        <w:rPr>
          <w:rFonts w:ascii="Arial"/>
          <w:spacing w:val="-18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pacing w:val="-3"/>
          <w:sz w:val="16"/>
        </w:rPr>
        <w:t>function</w:t>
      </w:r>
      <w:r>
        <w:rPr>
          <w:rFonts w:ascii="Arial"/>
          <w:spacing w:val="-18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20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-18"/>
          <w:sz w:val="16"/>
        </w:rPr>
        <w:t> </w:t>
      </w:r>
      <w:r>
        <w:rPr>
          <w:rFonts w:ascii="Arial"/>
          <w:spacing w:val="-4"/>
          <w:sz w:val="16"/>
        </w:rPr>
        <w:t>solar</w:t>
      </w:r>
      <w:r>
        <w:rPr>
          <w:rFonts w:ascii="Arial"/>
          <w:sz w:val="16"/>
        </w:rPr>
      </w:r>
    </w:p>
    <w:p>
      <w:pPr>
        <w:spacing w:after="0" w:line="105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80" w:h="16060"/>
          <w:pgMar w:top="460" w:bottom="220" w:left="700" w:right="0"/>
          <w:cols w:num="4" w:equalWidth="0">
            <w:col w:w="3349" w:space="40"/>
            <w:col w:w="1872" w:space="40"/>
            <w:col w:w="3084" w:space="40"/>
            <w:col w:w="3155"/>
          </w:cols>
        </w:sectPr>
      </w:pPr>
    </w:p>
    <w:p>
      <w:pPr>
        <w:pStyle w:val="BodyText"/>
        <w:spacing w:line="230" w:lineRule="auto"/>
        <w:ind w:left="277" w:right="0"/>
        <w:jc w:val="both"/>
      </w:pPr>
      <w:r>
        <w:rPr>
          <w:w w:val="105"/>
        </w:rPr>
        <w:t>effects</w:t>
      </w:r>
      <w:r>
        <w:rPr>
          <w:spacing w:val="-16"/>
          <w:w w:val="105"/>
        </w:rPr>
        <w:t> </w:t>
      </w:r>
      <w:r>
        <w:rPr>
          <w:w w:val="105"/>
        </w:rPr>
        <w:t>lead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optimal</w:t>
      </w:r>
      <w:r>
        <w:rPr>
          <w:spacing w:val="-16"/>
          <w:w w:val="105"/>
        </w:rPr>
        <w:t> </w:t>
      </w:r>
      <w:r>
        <w:rPr>
          <w:w w:val="105"/>
        </w:rPr>
        <w:t>area</w:t>
      </w:r>
      <w:r>
        <w:rPr>
          <w:spacing w:val="-16"/>
          <w:w w:val="105"/>
        </w:rPr>
        <w:t> </w:t>
      </w:r>
      <w:r>
        <w:rPr>
          <w:w w:val="105"/>
        </w:rPr>
        <w:t>ratio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ﬁxed</w:t>
      </w:r>
      <w:r>
        <w:rPr>
          <w:spacing w:val="-15"/>
          <w:w w:val="105"/>
        </w:rPr>
        <w:t> </w:t>
      </w:r>
      <w:r>
        <w:rPr>
          <w:w w:val="105"/>
        </w:rPr>
        <w:t>irradiance</w:t>
      </w:r>
      <w:r>
        <w:rPr>
          <w:spacing w:val="-15"/>
          <w:w w:val="105"/>
        </w:rPr>
        <w:t> </w:t>
      </w:r>
      <w:r>
        <w:rPr>
          <w:w w:val="105"/>
        </w:rPr>
        <w:t>or,</w:t>
      </w:r>
      <w:r>
        <w:rPr>
          <w:spacing w:val="-16"/>
          <w:w w:val="105"/>
        </w:rPr>
        <w:t> </w:t>
      </w:r>
      <w:r>
        <w:rPr>
          <w:w w:val="105"/>
        </w:rPr>
        <w:t>equiva-</w:t>
      </w:r>
      <w:r>
        <w:rPr>
          <w:w w:val="101"/>
        </w:rPr>
        <w:t> </w:t>
      </w:r>
      <w:r>
        <w:rPr>
          <w:w w:val="105"/>
        </w:rPr>
        <w:t>lently,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ﬁxed</w:t>
      </w:r>
      <w:r>
        <w:rPr>
          <w:spacing w:val="42"/>
          <w:w w:val="105"/>
        </w:rPr>
        <w:t> </w:t>
      </w:r>
      <w:r>
        <w:rPr>
          <w:w w:val="105"/>
        </w:rPr>
        <w:t>optical</w:t>
      </w:r>
      <w:r>
        <w:rPr>
          <w:spacing w:val="42"/>
          <w:w w:val="105"/>
        </w:rPr>
        <w:t> </w:t>
      </w:r>
      <w:r>
        <w:rPr>
          <w:w w:val="105"/>
        </w:rPr>
        <w:t>concentration</w:t>
      </w:r>
      <w:r>
        <w:rPr>
          <w:spacing w:val="42"/>
          <w:w w:val="105"/>
        </w:rPr>
        <w:t> </w:t>
      </w:r>
      <w:r>
        <w:rPr>
          <w:w w:val="105"/>
        </w:rPr>
        <w:t>(10</w:t>
      </w:r>
      <w:r>
        <w:rPr>
          <w:spacing w:val="41"/>
          <w:w w:val="105"/>
        </w:rPr>
        <w:t> </w:t>
      </w:r>
      <w:r>
        <w:rPr>
          <w:w w:val="105"/>
        </w:rPr>
        <w:t>times</w:t>
      </w:r>
      <w:r>
        <w:rPr>
          <w:spacing w:val="-13"/>
          <w:w w:val="105"/>
        </w:rPr>
        <w:t> </w:t>
      </w:r>
      <w:r>
        <w:rPr>
          <w:rFonts w:ascii="Book Antiqua" w:hAnsi="Book Antiqua" w:cs="Book Antiqua" w:eastAsia="Book Antiqua"/>
          <w:w w:val="105"/>
        </w:rPr>
        <w:t>¼</w:t>
      </w:r>
      <w:r>
        <w:rPr>
          <w:rFonts w:ascii="Book Antiqua" w:hAnsi="Book Antiqua" w:cs="Book Antiqua" w:eastAsia="Book Antiqua"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W</w:t>
      </w:r>
      <w:r>
        <w:rPr>
          <w:spacing w:val="-6"/>
          <w:w w:val="105"/>
        </w:rPr>
        <w:t> </w:t>
      </w:r>
      <w:r>
        <w:rPr>
          <w:w w:val="105"/>
        </w:rPr>
        <w:t>cm</w:t>
      </w:r>
      <w:r>
        <w:rPr>
          <w:rFonts w:ascii="Bookman Old Style" w:hAnsi="Bookman Old Style" w:cs="Bookman Old Style" w:eastAsia="Bookman Old Style"/>
          <w:b w:val="0"/>
          <w:bCs w:val="0"/>
          <w:w w:val="105"/>
          <w:position w:val="8"/>
          <w:sz w:val="12"/>
          <w:szCs w:val="12"/>
        </w:rPr>
        <w:t>2</w:t>
      </w:r>
      <w:r>
        <w:rPr>
          <w:w w:val="105"/>
          <w:position w:val="8"/>
          <w:sz w:val="12"/>
          <w:szCs w:val="12"/>
        </w:rPr>
        <w:t>2</w:t>
      </w:r>
      <w:r>
        <w:rPr>
          <w:w w:val="105"/>
        </w:rPr>
        <w:t>,</w:t>
      </w:r>
      <w:r>
        <w:rPr>
          <w:w w:val="90"/>
        </w:rPr>
        <w:t> </w:t>
      </w:r>
      <w:r>
        <w:rPr>
          <w:w w:val="105"/>
        </w:rPr>
        <w:t>ASTM E772). In general, the optimum area ratio increases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optical</w:t>
      </w:r>
      <w:r>
        <w:rPr>
          <w:spacing w:val="27"/>
          <w:w w:val="105"/>
        </w:rPr>
        <w:t> </w:t>
      </w:r>
      <w:r>
        <w:rPr>
          <w:w w:val="105"/>
        </w:rPr>
        <w:t>concentration,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shown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hyperlink w:history="true" w:anchor="_bookmark2">
        <w:r>
          <w:rPr>
            <w:w w:val="105"/>
          </w:rPr>
          <w:t>Fig.</w:t>
        </w:r>
        <w:r>
          <w:rPr>
            <w:spacing w:val="27"/>
            <w:w w:val="105"/>
          </w:rPr>
          <w:t> </w:t>
        </w:r>
        <w:r>
          <w:rPr>
            <w:w w:val="105"/>
          </w:rPr>
          <w:t>3b,</w:t>
        </w:r>
      </w:hyperlink>
      <w:r>
        <w:rPr>
          <w:spacing w:val="27"/>
          <w:w w:val="105"/>
        </w:rPr>
        <w:t> </w:t>
      </w:r>
      <w:r>
        <w:rPr>
          <w:w w:val="105"/>
        </w:rPr>
        <w:t>where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optimum</w:t>
      </w:r>
      <w:r>
        <w:rPr/>
      </w:r>
    </w:p>
    <w:p>
      <w:pPr>
        <w:pStyle w:val="BodyText"/>
        <w:spacing w:line="210" w:lineRule="exact" w:before="5"/>
        <w:ind w:left="277" w:right="0"/>
        <w:jc w:val="both"/>
      </w:pPr>
      <w:r>
        <w:rPr/>
        <w:t>shifts from approximately AR </w:t>
      </w:r>
      <w:r>
        <w:rPr>
          <w:rFonts w:ascii="Book Antiqua" w:hAnsi="Book Antiqua"/>
        </w:rPr>
        <w:t>¼ </w:t>
      </w:r>
      <w:r>
        <w:rPr/>
        <w:t>2 to AR </w:t>
      </w:r>
      <w:r>
        <w:rPr>
          <w:rFonts w:ascii="Book Antiqua" w:hAnsi="Book Antiqua"/>
        </w:rPr>
        <w:t>¼ </w:t>
      </w:r>
      <w:r>
        <w:rPr/>
        <w:t>5 as </w:t>
      </w:r>
      <w:r>
        <w:rPr>
          <w:rFonts w:ascii="Book Antiqua" w:hAnsi="Book Antiqua"/>
          <w:i/>
          <w:spacing w:val="-3"/>
        </w:rPr>
        <w:t>H</w:t>
      </w:r>
      <w:r>
        <w:rPr>
          <w:spacing w:val="-3"/>
          <w:position w:val="-4"/>
          <w:sz w:val="12"/>
        </w:rPr>
        <w:t>s </w:t>
      </w:r>
      <w:r>
        <w:rPr/>
        <w:t>increases</w:t>
      </w:r>
      <w:r>
        <w:rPr>
          <w:spacing w:val="18"/>
        </w:rPr>
        <w:t> </w:t>
      </w:r>
      <w:r>
        <w:rPr/>
        <w:t>from</w:t>
      </w:r>
      <w:r>
        <w:rPr>
          <w:w w:val="106"/>
        </w:rPr>
        <w:t> </w:t>
      </w:r>
      <w:r>
        <w:rPr/>
        <w:t>20  to  48 W cm</w:t>
      </w:r>
      <w:r>
        <w:rPr>
          <w:rFonts w:ascii="Bookman Old Style" w:hAnsi="Bookman Old Style"/>
          <w:b w:val="0"/>
          <w:position w:val="8"/>
          <w:sz w:val="12"/>
        </w:rPr>
        <w:t>2</w:t>
      </w:r>
      <w:r>
        <w:rPr>
          <w:position w:val="8"/>
          <w:sz w:val="12"/>
        </w:rPr>
        <w:t>2</w:t>
      </w:r>
      <w:r>
        <w:rPr/>
        <w:t>.</w:t>
      </w:r>
    </w:p>
    <w:p>
      <w:pPr>
        <w:pStyle w:val="BodyText"/>
        <w:spacing w:line="225" w:lineRule="auto" w:before="10"/>
        <w:ind w:left="277" w:right="0" w:firstLine="226"/>
        <w:jc w:val="both"/>
      </w:pPr>
      <w:r>
        <w:rPr>
          <w:w w:val="105"/>
        </w:rPr>
        <w:t>Using the relation between </w:t>
      </w:r>
      <w:r>
        <w:rPr>
          <w:rFonts w:ascii="Book Antiqua" w:hAnsi="Book Antiqua" w:cs="Book Antiqua" w:eastAsia="Book Antiqua"/>
          <w:i/>
          <w:spacing w:val="-3"/>
          <w:w w:val="105"/>
        </w:rPr>
        <w:t>P</w:t>
      </w:r>
      <w:r>
        <w:rPr>
          <w:spacing w:val="-3"/>
          <w:w w:val="105"/>
          <w:position w:val="-4"/>
          <w:sz w:val="12"/>
          <w:szCs w:val="12"/>
        </w:rPr>
        <w:t>out </w:t>
      </w:r>
      <w:r>
        <w:rPr>
          <w:w w:val="105"/>
        </w:rPr>
        <w:t>and </w:t>
      </w:r>
      <w:r>
        <w:rPr>
          <w:rFonts w:ascii="Book Antiqua" w:hAnsi="Book Antiqua" w:cs="Book Antiqua" w:eastAsia="Book Antiqua"/>
          <w:i/>
          <w:spacing w:val="-3"/>
          <w:w w:val="105"/>
        </w:rPr>
        <w:t>T</w:t>
      </w:r>
      <w:r>
        <w:rPr>
          <w:spacing w:val="-3"/>
          <w:w w:val="105"/>
          <w:position w:val="-4"/>
          <w:sz w:val="12"/>
          <w:szCs w:val="12"/>
        </w:rPr>
        <w:t>ae</w:t>
      </w:r>
      <w:r>
        <w:rPr>
          <w:spacing w:val="-3"/>
          <w:w w:val="105"/>
          <w:position w:val="-4"/>
          <w:sz w:val="12"/>
          <w:szCs w:val="12"/>
        </w:rPr>
        <w:t> </w:t>
      </w:r>
      <w:hyperlink w:history="true" w:anchor="_bookmark1">
        <w:r>
          <w:rPr>
            <w:w w:val="105"/>
          </w:rPr>
          <w:t>(Fig.</w:t>
        </w:r>
      </w:hyperlink>
      <w:r>
        <w:rPr>
          <w:w w:val="105"/>
        </w:rPr>
        <w:t> 2), </w:t>
      </w:r>
      <w:r>
        <w:rPr>
          <w:spacing w:val="-3"/>
          <w:w w:val="105"/>
        </w:rPr>
        <w:t>we</w:t>
      </w:r>
      <w:r>
        <w:rPr>
          <w:spacing w:val="-28"/>
          <w:w w:val="105"/>
        </w:rPr>
        <w:t> </w:t>
      </w:r>
      <w:r>
        <w:rPr>
          <w:w w:val="105"/>
        </w:rPr>
        <w:t>investigated</w:t>
      </w:r>
      <w:r>
        <w:rPr>
          <w:w w:val="104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absorber–emitter</w:t>
      </w:r>
      <w:r>
        <w:rPr>
          <w:spacing w:val="-9"/>
          <w:w w:val="105"/>
        </w:rPr>
        <w:t> </w:t>
      </w:r>
      <w:r>
        <w:rPr>
          <w:w w:val="105"/>
        </w:rPr>
        <w:t>tempera-</w:t>
      </w:r>
      <w:r>
        <w:rPr>
          <w:w w:val="105"/>
        </w:rPr>
        <w:t> </w:t>
      </w:r>
      <w:r>
        <w:rPr>
          <w:w w:val="105"/>
        </w:rPr>
        <w:t>ture.</w:t>
      </w:r>
      <w:r>
        <w:rPr>
          <w:spacing w:val="-4"/>
          <w:w w:val="105"/>
        </w:rPr>
        <w:t> </w:t>
      </w:r>
      <w:hyperlink w:history="true" w:anchor="_bookmark2">
        <w:r>
          <w:rPr>
            <w:w w:val="105"/>
          </w:rPr>
          <w:t>Figure</w:t>
        </w:r>
        <w:r>
          <w:rPr>
            <w:spacing w:val="-3"/>
            <w:w w:val="105"/>
          </w:rPr>
          <w:t> </w:t>
        </w:r>
        <w:r>
          <w:rPr>
            <w:w w:val="105"/>
          </w:rPr>
          <w:t>3c</w:t>
        </w:r>
      </w:hyperlink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efﬁciency</w:t>
      </w:r>
      <w:r>
        <w:rPr>
          <w:spacing w:val="-3"/>
          <w:w w:val="105"/>
        </w:rPr>
        <w:t> </w:t>
      </w:r>
      <w:r>
        <w:rPr>
          <w:w w:val="105"/>
        </w:rPr>
        <w:t>initially</w:t>
      </w:r>
      <w:r>
        <w:rPr>
          <w:spacing w:val="-4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sharply</w:t>
      </w:r>
      <w:r>
        <w:rPr/>
      </w:r>
    </w:p>
    <w:p>
      <w:pPr>
        <w:pStyle w:val="BodyText"/>
        <w:spacing w:line="210" w:lineRule="exact" w:before="5"/>
        <w:ind w:left="277" w:right="0"/>
        <w:jc w:val="both"/>
      </w:pPr>
      <w:r>
        <w:rPr/>
        <w:t>with</w:t>
      </w:r>
      <w:r>
        <w:rPr>
          <w:spacing w:val="29"/>
        </w:rPr>
        <w:t> </w:t>
      </w:r>
      <w:r>
        <w:rPr/>
        <w:t>emitter</w:t>
      </w:r>
      <w:r>
        <w:rPr>
          <w:spacing w:val="29"/>
        </w:rPr>
        <w:t> </w:t>
      </w:r>
      <w:r>
        <w:rPr/>
        <w:t>temperature</w:t>
      </w:r>
      <w:r>
        <w:rPr>
          <w:spacing w:val="29"/>
        </w:rPr>
        <w:t> </w:t>
      </w:r>
      <w:r>
        <w:rPr/>
        <w:t>(below</w:t>
      </w:r>
      <w:r>
        <w:rPr>
          <w:spacing w:val="29"/>
        </w:rPr>
        <w:t> </w:t>
      </w:r>
      <w:r>
        <w:rPr/>
        <w:t>1,200</w:t>
      </w:r>
      <w:r>
        <w:rPr>
          <w:spacing w:val="6"/>
        </w:rPr>
        <w:t> </w:t>
      </w:r>
      <w:r>
        <w:rPr/>
        <w:t>K)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modes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energies</w:t>
      </w:r>
      <w:r>
        <w:rPr>
          <w:w w:val="100"/>
        </w:rPr>
        <w:t> </w:t>
      </w:r>
      <w:r>
        <w:rPr/>
        <w:t>above </w:t>
      </w:r>
      <w:r>
        <w:rPr>
          <w:rFonts w:ascii="Book Antiqua" w:hAnsi="Book Antiqua" w:cs="Book Antiqua" w:eastAsia="Book Antiqua"/>
          <w:i/>
          <w:spacing w:val="-3"/>
        </w:rPr>
        <w:t>E</w:t>
      </w:r>
      <w:r>
        <w:rPr>
          <w:spacing w:val="-3"/>
          <w:position w:val="-4"/>
          <w:sz w:val="12"/>
          <w:szCs w:val="12"/>
        </w:rPr>
        <w:t>g </w:t>
      </w:r>
      <w:r>
        <w:rPr/>
        <w:t>are increasingly excited. As the temperature</w:t>
      </w:r>
      <w:r>
        <w:rPr>
          <w:spacing w:val="2"/>
        </w:rPr>
        <w:t> </w:t>
      </w:r>
      <w:r>
        <w:rPr/>
        <w:t>approaches</w:t>
      </w:r>
      <w:r>
        <w:rPr>
          <w:w w:val="100"/>
        </w:rPr>
        <w:t> </w:t>
      </w:r>
      <w:r>
        <w:rPr>
          <w:rFonts w:ascii="Book Antiqua" w:hAnsi="Book Antiqua" w:cs="Book Antiqua" w:eastAsia="Book Antiqua"/>
          <w:i/>
        </w:rPr>
        <w:t>T</w:t>
      </w:r>
      <w:r>
        <w:rPr>
          <w:position w:val="8"/>
          <w:sz w:val="12"/>
          <w:szCs w:val="12"/>
        </w:rPr>
        <w:t>opt</w:t>
      </w:r>
      <w:r>
        <w:rPr/>
        <w:t>,  the efﬁciency plateaus as increasing  useful  emission (that   </w:t>
      </w:r>
      <w:r>
        <w:rPr>
          <w:spacing w:val="9"/>
        </w:rPr>
        <w:t> </w:t>
      </w:r>
      <w:r>
        <w:rPr/>
        <w:t>is,</w:t>
      </w:r>
    </w:p>
    <w:p>
      <w:pPr>
        <w:spacing w:line="14" w:lineRule="exact" w:before="0"/>
        <w:ind w:left="377" w:right="0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8"/>
          <w:sz w:val="12"/>
        </w:rPr>
        <w:t>e</w:t>
      </w:r>
      <w:r>
        <w:rPr>
          <w:rFonts w:ascii="Times New Roman"/>
          <w:sz w:val="12"/>
        </w:rPr>
      </w:r>
    </w:p>
    <w:p>
      <w:pPr>
        <w:pStyle w:val="BodyText"/>
        <w:spacing w:line="225" w:lineRule="auto"/>
        <w:ind w:left="277" w:right="0"/>
        <w:jc w:val="both"/>
      </w:pPr>
      <w:r>
        <w:rPr>
          <w:w w:val="110"/>
        </w:rPr>
        <w:t>radiation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rFonts w:ascii="Book Antiqua" w:hAnsi="Book Antiqua" w:cs="Book Antiqua" w:eastAsia="Book Antiqua"/>
          <w:i/>
          <w:w w:val="110"/>
        </w:rPr>
        <w:t>E</w:t>
      </w:r>
      <w:r>
        <w:rPr>
          <w:rFonts w:ascii="Book Antiqua" w:hAnsi="Book Antiqua" w:cs="Book Antiqua" w:eastAsia="Book Antiqua"/>
          <w:i/>
          <w:spacing w:val="-31"/>
          <w:w w:val="11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w w:val="240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spacing w:val="-119"/>
          <w:w w:val="240"/>
        </w:rPr>
        <w:t> </w:t>
      </w:r>
      <w:r>
        <w:rPr>
          <w:rFonts w:ascii="Book Antiqua" w:hAnsi="Book Antiqua" w:cs="Book Antiqua" w:eastAsia="Book Antiqua"/>
          <w:i/>
          <w:spacing w:val="-3"/>
          <w:w w:val="110"/>
        </w:rPr>
        <w:t>E</w:t>
      </w:r>
      <w:r>
        <w:rPr>
          <w:spacing w:val="-3"/>
          <w:w w:val="110"/>
          <w:position w:val="-4"/>
          <w:sz w:val="12"/>
          <w:szCs w:val="12"/>
        </w:rPr>
        <w:t>g</w:t>
      </w:r>
      <w:r>
        <w:rPr>
          <w:spacing w:val="-3"/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balanced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increasing</w:t>
      </w:r>
      <w:r>
        <w:rPr>
          <w:spacing w:val="-6"/>
          <w:w w:val="110"/>
        </w:rPr>
        <w:t> </w:t>
      </w:r>
      <w:r>
        <w:rPr>
          <w:w w:val="110"/>
        </w:rPr>
        <w:t>re-emission</w:t>
      </w:r>
      <w:r>
        <w:rPr>
          <w:spacing w:val="-6"/>
          <w:w w:val="110"/>
        </w:rPr>
        <w:t> </w:t>
      </w:r>
      <w:r>
        <w:rPr>
          <w:w w:val="110"/>
        </w:rPr>
        <w:t>losses</w:t>
      </w:r>
      <w:r>
        <w:rPr>
          <w:w w:val="97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photovoltaic</w:t>
      </w:r>
      <w:r>
        <w:rPr>
          <w:spacing w:val="-11"/>
          <w:w w:val="105"/>
        </w:rPr>
        <w:t> </w:t>
      </w:r>
      <w:r>
        <w:rPr>
          <w:w w:val="105"/>
        </w:rPr>
        <w:t>inefﬁciencies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photocurrents.</w:t>
      </w:r>
      <w:r>
        <w:rPr>
          <w:w w:val="102"/>
        </w:rPr>
        <w:t> </w:t>
      </w:r>
      <w:r>
        <w:rPr>
          <w:w w:val="110"/>
        </w:rPr>
        <w:t>Increasing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29"/>
          <w:w w:val="110"/>
        </w:rPr>
        <w:t> </w:t>
      </w:r>
      <w:r>
        <w:rPr>
          <w:w w:val="110"/>
        </w:rPr>
        <w:t>area</w:t>
      </w:r>
      <w:r>
        <w:rPr>
          <w:spacing w:val="-29"/>
          <w:w w:val="110"/>
        </w:rPr>
        <w:t> </w:t>
      </w:r>
      <w:r>
        <w:rPr>
          <w:w w:val="110"/>
        </w:rPr>
        <w:t>ratio</w:t>
      </w:r>
      <w:r>
        <w:rPr>
          <w:spacing w:val="-29"/>
          <w:w w:val="110"/>
        </w:rPr>
        <w:t> </w:t>
      </w:r>
      <w:r>
        <w:rPr>
          <w:w w:val="110"/>
        </w:rPr>
        <w:t>for</w:t>
      </w:r>
      <w:r>
        <w:rPr>
          <w:spacing w:val="-30"/>
          <w:w w:val="110"/>
        </w:rPr>
        <w:t> </w:t>
      </w:r>
      <w:r>
        <w:rPr>
          <w:w w:val="110"/>
        </w:rPr>
        <w:t>a</w:t>
      </w:r>
      <w:r>
        <w:rPr>
          <w:spacing w:val="-29"/>
          <w:w w:val="110"/>
        </w:rPr>
        <w:t> </w:t>
      </w:r>
      <w:r>
        <w:rPr>
          <w:w w:val="110"/>
        </w:rPr>
        <w:t>given</w:t>
      </w:r>
      <w:r>
        <w:rPr>
          <w:spacing w:val="-29"/>
          <w:w w:val="110"/>
        </w:rPr>
        <w:t> </w:t>
      </w:r>
      <w:r>
        <w:rPr>
          <w:w w:val="110"/>
        </w:rPr>
        <w:t>absorber–emitter</w:t>
      </w:r>
      <w:r>
        <w:rPr>
          <w:spacing w:val="-28"/>
          <w:w w:val="110"/>
        </w:rPr>
        <w:t> </w:t>
      </w:r>
      <w:r>
        <w:rPr>
          <w:w w:val="110"/>
        </w:rPr>
        <w:t>temperature</w:t>
      </w:r>
      <w:r>
        <w:rPr/>
      </w:r>
    </w:p>
    <w:p>
      <w:pPr>
        <w:pStyle w:val="BodyText"/>
        <w:spacing w:line="210" w:lineRule="exact" w:before="5"/>
        <w:ind w:left="277" w:right="0"/>
        <w:jc w:val="both"/>
      </w:pPr>
      <w:r>
        <w:rPr>
          <w:w w:val="105"/>
        </w:rPr>
        <w:t>results in increased conversion efﬁciency</w:t>
      </w:r>
      <w:r>
        <w:rPr>
          <w:w w:val="105"/>
        </w:rPr>
        <w:t> </w:t>
      </w:r>
      <w:hyperlink w:history="true" w:anchor="_bookmark2">
        <w:r>
          <w:rPr>
            <w:w w:val="105"/>
          </w:rPr>
          <w:t>(Fig.</w:t>
        </w:r>
      </w:hyperlink>
      <w:r>
        <w:rPr>
          <w:w w:val="105"/>
        </w:rPr>
        <w:t> 3d). Because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TPV efﬁciency is determined by the emitter temperature, the</w:t>
      </w:r>
      <w:r>
        <w:rPr>
          <w:spacing w:val="-12"/>
          <w:w w:val="105"/>
        </w:rPr>
        <w:t> </w:t>
      </w:r>
      <w:r>
        <w:rPr>
          <w:w w:val="105"/>
        </w:rPr>
        <w:t>rela-</w:t>
      </w:r>
      <w:r>
        <w:rPr>
          <w:w w:val="100"/>
        </w:rPr>
        <w:t> </w:t>
      </w:r>
      <w:r>
        <w:rPr>
          <w:w w:val="105"/>
        </w:rPr>
        <w:t>tive</w:t>
      </w:r>
      <w:r>
        <w:rPr>
          <w:spacing w:val="-15"/>
          <w:w w:val="105"/>
        </w:rPr>
        <w:t> </w:t>
      </w:r>
      <w:r>
        <w:rPr>
          <w:w w:val="105"/>
        </w:rPr>
        <w:t>increase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conversion</w:t>
      </w:r>
      <w:r>
        <w:rPr>
          <w:spacing w:val="-15"/>
          <w:w w:val="105"/>
        </w:rPr>
        <w:t> </w:t>
      </w:r>
      <w:r>
        <w:rPr>
          <w:w w:val="105"/>
        </w:rPr>
        <w:t>efﬁciency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tpv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w w:val="105"/>
        </w:rPr>
        <w:t>attribu-</w:t>
      </w:r>
      <w:r>
        <w:rPr/>
      </w:r>
    </w:p>
    <w:p>
      <w:pPr>
        <w:spacing w:line="25" w:lineRule="exact" w:before="0"/>
        <w:ind w:left="0" w:right="1115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20"/>
          <w:sz w:val="12"/>
        </w:rPr>
        <w:t>opt</w:t>
      </w:r>
      <w:r>
        <w:rPr>
          <w:rFonts w:ascii="Times New Roman"/>
          <w:sz w:val="12"/>
        </w:rPr>
      </w:r>
    </w:p>
    <w:p>
      <w:pPr>
        <w:spacing w:line="106" w:lineRule="exact" w:before="0"/>
        <w:ind w:left="0" w:right="92" w:firstLine="0"/>
        <w:jc w:val="center"/>
        <w:rPr>
          <w:rFonts w:ascii="Arial" w:hAnsi="Arial" w:cs="Arial" w:eastAsia="Arial"/>
          <w:sz w:val="10"/>
          <w:szCs w:val="10"/>
        </w:rPr>
      </w:pPr>
      <w:r>
        <w:rPr>
          <w:w w:val="125"/>
        </w:rPr>
        <w:br w:type="column"/>
      </w:r>
      <w:r>
        <w:rPr>
          <w:rFonts w:ascii="Arial"/>
          <w:w w:val="125"/>
          <w:sz w:val="10"/>
        </w:rPr>
        <w:t>t </w:t>
      </w:r>
      <w:r>
        <w:rPr>
          <w:rFonts w:ascii="Arial"/>
          <w:spacing w:val="17"/>
          <w:w w:val="125"/>
          <w:sz w:val="10"/>
        </w:rPr>
        <w:t> </w:t>
      </w:r>
      <w:r>
        <w:rPr>
          <w:rFonts w:ascii="Arial"/>
          <w:spacing w:val="-3"/>
          <w:w w:val="125"/>
          <w:sz w:val="10"/>
        </w:rPr>
        <w:t>tpv</w:t>
      </w:r>
      <w:r>
        <w:rPr>
          <w:rFonts w:ascii="Arial"/>
          <w:sz w:val="10"/>
        </w:rPr>
      </w:r>
    </w:p>
    <w:p>
      <w:pPr>
        <w:spacing w:before="0"/>
        <w:ind w:left="199" w:right="104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4"/>
          <w:sz w:val="16"/>
          <w:szCs w:val="16"/>
        </w:rPr>
        <w:t>irradiance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sz w:val="16"/>
          <w:szCs w:val="16"/>
        </w:rPr>
        <w:t>H</w:t>
      </w:r>
      <w:r>
        <w:rPr>
          <w:rFonts w:ascii="Arial" w:hAnsi="Arial" w:cs="Arial" w:eastAsia="Arial"/>
          <w:position w:val="-3"/>
          <w:sz w:val="10"/>
          <w:szCs w:val="10"/>
        </w:rPr>
        <w:t>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Contributions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sz w:val="16"/>
          <w:szCs w:val="16"/>
        </w:rPr>
        <w:t>h</w:t>
      </w:r>
      <w:r>
        <w:rPr>
          <w:rFonts w:ascii="Arial" w:hAnsi="Arial" w:cs="Arial" w:eastAsia="Arial"/>
          <w:spacing w:val="-3"/>
          <w:position w:val="-3"/>
          <w:sz w:val="10"/>
          <w:szCs w:val="10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sz w:val="16"/>
          <w:szCs w:val="16"/>
        </w:rPr>
        <w:t>h</w:t>
      </w:r>
      <w:r>
        <w:rPr>
          <w:rFonts w:ascii="Arial" w:hAnsi="Arial" w:cs="Arial" w:eastAsia="Arial"/>
          <w:spacing w:val="-3"/>
          <w:position w:val="-3"/>
          <w:sz w:val="10"/>
          <w:szCs w:val="10"/>
        </w:rPr>
        <w:t>tpv</w:t>
      </w:r>
      <w:r>
        <w:rPr>
          <w:rFonts w:ascii="Arial" w:hAnsi="Arial" w:cs="Arial" w:eastAsia="Arial"/>
          <w:spacing w:val="9"/>
          <w:position w:val="-3"/>
          <w:sz w:val="10"/>
          <w:szCs w:val="10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relative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greybody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absorber–</w:t>
      </w:r>
      <w:r>
        <w:rPr>
          <w:rFonts w:ascii="Arial" w:hAnsi="Arial" w:cs="Arial" w:eastAsia="Arial"/>
          <w:w w:val="8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emitter:</w:t>
      </w:r>
      <w:r>
        <w:rPr>
          <w:rFonts w:ascii="Arial" w:hAnsi="Arial" w:cs="Arial" w:eastAsia="Arial"/>
          <w:spacing w:val="-29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MWNT–1D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PhC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absorber–emitter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(twofold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improvement)</w:t>
      </w:r>
      <w:r>
        <w:rPr>
          <w:rFonts w:ascii="Arial" w:hAnsi="Arial" w:cs="Arial" w:eastAsia="Arial"/>
          <w:spacing w:val="-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area</w:t>
      </w:r>
    </w:p>
    <w:p>
      <w:pPr>
        <w:spacing w:line="163" w:lineRule="auto" w:before="73"/>
        <w:ind w:left="199" w:right="104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4"/>
          <w:sz w:val="16"/>
          <w:szCs w:val="16"/>
        </w:rPr>
        <w:t>ratio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optimization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(additional</w:t>
      </w:r>
      <w:r>
        <w:rPr>
          <w:rFonts w:ascii="Arial" w:hAnsi="Arial" w:cs="Arial" w:eastAsia="Arial"/>
          <w:spacing w:val="-2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twofold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improvement).</w:t>
      </w:r>
      <w:r>
        <w:rPr>
          <w:rFonts w:ascii="Arial" w:hAnsi="Arial" w:cs="Arial" w:eastAsia="Arial"/>
          <w:spacing w:val="-29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Efﬁciencies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approaching</w:t>
      </w:r>
      <w:r>
        <w:rPr>
          <w:rFonts w:ascii="Arial" w:hAnsi="Arial" w:cs="Arial" w:eastAsia="Arial"/>
          <w:spacing w:val="-3"/>
          <w:w w:val="9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20%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were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predicted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with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scaled-up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(10</w:t>
      </w:r>
      <w:r>
        <w:rPr>
          <w:rFonts w:ascii="Arial" w:hAnsi="Arial" w:cs="Arial" w:eastAsia="Arial"/>
          <w:spacing w:val="-31"/>
          <w:sz w:val="16"/>
          <w:szCs w:val="16"/>
        </w:rPr>
        <w:t> </w:t>
      </w:r>
      <w:r>
        <w:rPr>
          <w:rFonts w:ascii="微软雅黑" w:hAnsi="微软雅黑" w:cs="微软雅黑" w:eastAsia="微软雅黑"/>
          <w:sz w:val="16"/>
          <w:szCs w:val="16"/>
        </w:rPr>
        <w:t>×</w:t>
      </w:r>
      <w:r>
        <w:rPr>
          <w:rFonts w:ascii="微软雅黑" w:hAnsi="微软雅黑" w:cs="微软雅黑" w:eastAsia="微软雅黑"/>
          <w:spacing w:val="-3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10</w:t>
      </w:r>
      <w:r>
        <w:rPr>
          <w:rFonts w:ascii="Arial" w:hAnsi="Arial" w:cs="Arial" w:eastAsia="Arial"/>
          <w:spacing w:val="-25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cm</w:t>
      </w:r>
      <w:r>
        <w:rPr>
          <w:rFonts w:ascii="Arial" w:hAnsi="Arial" w:cs="Arial" w:eastAsia="Arial"/>
          <w:spacing w:val="-3"/>
          <w:position w:val="7"/>
          <w:sz w:val="10"/>
          <w:szCs w:val="10"/>
        </w:rPr>
        <w:t>2</w:t>
      </w:r>
      <w:r>
        <w:rPr>
          <w:rFonts w:ascii="Arial" w:hAnsi="Arial" w:cs="Arial" w:eastAsia="Arial"/>
          <w:spacing w:val="-3"/>
          <w:sz w:val="16"/>
          <w:szCs w:val="16"/>
        </w:rPr>
        <w:t>)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NARO–STPV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utilizing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</w:p>
    <w:p>
      <w:pPr>
        <w:spacing w:line="256" w:lineRule="auto" w:before="28"/>
        <w:ind w:left="199" w:right="104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4"/>
          <w:sz w:val="16"/>
          <w:szCs w:val="16"/>
        </w:rPr>
        <w:t>high-quality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0.55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eV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photovoltaic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module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with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sub-bandgap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reﬂector</w:t>
      </w:r>
      <w:hyperlink w:history="true" w:anchor="_bookmark8">
        <w:r>
          <w:rPr>
            <w:rFonts w:ascii="Arial" w:hAnsi="Arial" w:cs="Arial" w:eastAsia="Arial"/>
            <w:spacing w:val="-3"/>
            <w:position w:val="5"/>
            <w:sz w:val="11"/>
            <w:szCs w:val="11"/>
          </w:rPr>
          <w:t>20</w:t>
        </w:r>
      </w:hyperlink>
      <w:r>
        <w:rPr>
          <w:rFonts w:ascii="Arial" w:hAnsi="Arial" w:cs="Arial" w:eastAsia="Arial"/>
          <w:spacing w:val="-3"/>
          <w:sz w:val="16"/>
          <w:szCs w:val="16"/>
        </w:rPr>
        <w:t>.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points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predictions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5"/>
          <w:sz w:val="16"/>
          <w:szCs w:val="16"/>
        </w:rPr>
        <w:t>were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using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the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SQ1DD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model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</w:t>
      </w:r>
      <w:r>
        <w:rPr>
          <w:rFonts w:ascii="Trebuchet MS" w:hAnsi="Trebuchet MS" w:cs="Trebuchet MS" w:eastAsia="Trebuchet MS"/>
          <w:i/>
          <w:sz w:val="16"/>
          <w:szCs w:val="16"/>
        </w:rPr>
        <w:t>H</w:t>
      </w:r>
      <w:r>
        <w:rPr>
          <w:rFonts w:ascii="Arial" w:hAnsi="Arial" w:cs="Arial" w:eastAsia="Arial"/>
          <w:position w:val="-3"/>
          <w:sz w:val="10"/>
          <w:szCs w:val="10"/>
        </w:rPr>
        <w:t>s</w:t>
      </w:r>
      <w:r>
        <w:rPr>
          <w:rFonts w:ascii="Arial" w:hAnsi="Arial" w:cs="Arial" w:eastAsia="Arial"/>
          <w:spacing w:val="-4"/>
          <w:position w:val="-3"/>
          <w:sz w:val="10"/>
          <w:szCs w:val="10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was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pacing w:val="-4"/>
          <w:sz w:val="16"/>
          <w:szCs w:val="16"/>
        </w:rPr>
        <w:t>treated</w:t>
      </w:r>
      <w:r>
        <w:rPr>
          <w:rFonts w:ascii="Arial" w:hAnsi="Arial" w:cs="Arial" w:eastAsia="Arial"/>
          <w:w w:val="93"/>
          <w:sz w:val="16"/>
          <w:szCs w:val="16"/>
        </w:rPr>
        <w:t> </w:t>
      </w:r>
      <w:r>
        <w:rPr>
          <w:rFonts w:ascii="Arial" w:hAnsi="Arial" w:cs="Arial" w:eastAsia="Arial"/>
          <w:w w:val="95"/>
          <w:sz w:val="16"/>
          <w:szCs w:val="16"/>
        </w:rPr>
        <w:t>as</w:t>
      </w:r>
      <w:r>
        <w:rPr>
          <w:rFonts w:ascii="Arial" w:hAnsi="Arial" w:cs="Arial" w:eastAsia="Arial"/>
          <w:spacing w:val="10"/>
          <w:w w:val="95"/>
          <w:sz w:val="16"/>
          <w:szCs w:val="16"/>
        </w:rPr>
        <w:t> </w:t>
      </w:r>
      <w:r>
        <w:rPr>
          <w:rFonts w:ascii="Arial" w:hAnsi="Arial" w:cs="Arial" w:eastAsia="Arial"/>
          <w:spacing w:val="-4"/>
          <w:w w:val="95"/>
          <w:sz w:val="16"/>
          <w:szCs w:val="16"/>
        </w:rPr>
        <w:t>collimated).</w:t>
      </w:r>
      <w:r>
        <w:rPr>
          <w:rFonts w:ascii="Arial" w:hAnsi="Arial" w:cs="Arial" w:eastAsia="Arial"/>
          <w:spacing w:val="-4"/>
          <w:sz w:val="16"/>
          <w:szCs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4" w:lineRule="auto"/>
        <w:ind w:left="199" w:right="1049"/>
        <w:jc w:val="left"/>
      </w:pP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work,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easily</w:t>
      </w:r>
      <w:r>
        <w:rPr>
          <w:spacing w:val="15"/>
          <w:w w:val="105"/>
        </w:rPr>
        <w:t> </w:t>
      </w:r>
      <w:r>
        <w:rPr>
          <w:w w:val="105"/>
        </w:rPr>
        <w:t>implemented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future</w:t>
      </w:r>
      <w:r>
        <w:rPr>
          <w:spacing w:val="15"/>
          <w:w w:val="105"/>
        </w:rPr>
        <w:t> </w:t>
      </w:r>
      <w:r>
        <w:rPr>
          <w:w w:val="105"/>
        </w:rPr>
        <w:t>STPV</w:t>
      </w:r>
      <w:r>
        <w:rPr>
          <w:spacing w:val="15"/>
          <w:w w:val="105"/>
        </w:rPr>
        <w:t> </w:t>
      </w:r>
      <w:r>
        <w:rPr>
          <w:w w:val="105"/>
        </w:rPr>
        <w:t>designs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w w:val="106"/>
        </w:rPr>
        <w:t> </w:t>
      </w:r>
      <w:r>
        <w:rPr/>
        <w:t>increase overall</w:t>
      </w:r>
      <w:r>
        <w:rPr>
          <w:spacing w:val="-12"/>
        </w:rPr>
        <w:t> </w:t>
      </w:r>
      <w:r>
        <w:rPr/>
        <w:t>efﬁciency.</w:t>
      </w:r>
    </w:p>
    <w:p>
      <w:pPr>
        <w:pStyle w:val="BodyText"/>
        <w:spacing w:line="242" w:lineRule="auto"/>
        <w:ind w:left="199" w:right="1088" w:firstLine="226"/>
        <w:jc w:val="both"/>
      </w:pPr>
      <w:r>
        <w:rPr/>
        <w:t>From the SQ1DD model, our highest-efﬁciency operating</w:t>
      </w:r>
      <w:r>
        <w:rPr>
          <w:spacing w:val="30"/>
        </w:rPr>
        <w:t> </w:t>
      </w:r>
      <w:r>
        <w:rPr/>
        <w:t>point</w:t>
      </w:r>
      <w:r>
        <w:rPr>
          <w:w w:val="106"/>
        </w:rPr>
        <w:t> </w:t>
      </w:r>
      <w:r>
        <w:rPr/>
        <w:t>corresponds to a temperature of 1,235 K with 54% thermal</w:t>
      </w:r>
      <w:r>
        <w:rPr>
          <w:spacing w:val="29"/>
        </w:rPr>
        <w:t> </w:t>
      </w:r>
      <w:r>
        <w:rPr/>
        <w:t>efﬁ-</w:t>
      </w:r>
      <w:r>
        <w:rPr>
          <w:w w:val="98"/>
        </w:rPr>
        <w:t> </w:t>
      </w:r>
      <w:r>
        <w:rPr/>
        <w:t>ciency  and  5.8%  TPV  efﬁciency.  As  the  device  scales  in</w:t>
      </w:r>
      <w:r>
        <w:rPr>
          <w:spacing w:val="13"/>
        </w:rPr>
        <w:t> </w:t>
      </w:r>
      <w:r>
        <w:rPr/>
        <w:t>planar</w:t>
      </w:r>
    </w:p>
    <w:p>
      <w:pPr>
        <w:pStyle w:val="BodyText"/>
        <w:spacing w:line="160" w:lineRule="auto"/>
        <w:ind w:left="199" w:right="1049"/>
        <w:jc w:val="left"/>
      </w:pPr>
      <w:r>
        <w:rPr/>
        <w:t>area</w:t>
      </w:r>
      <w:r>
        <w:rPr>
          <w:spacing w:val="8"/>
        </w:rPr>
        <w:t> </w:t>
      </w:r>
      <w:r>
        <w:rPr/>
        <w:t>from</w:t>
      </w:r>
      <w:r>
        <w:rPr>
          <w:spacing w:val="14"/>
        </w:rPr>
        <w:t> </w:t>
      </w:r>
      <w:r>
        <w:rPr/>
        <w:t>1</w:t>
      </w:r>
      <w:r>
        <w:rPr>
          <w:spacing w:val="-4"/>
        </w:rPr>
        <w:t> </w:t>
      </w:r>
      <w:r>
        <w:rPr>
          <w:rFonts w:ascii="微软雅黑" w:hAnsi="微软雅黑" w:cs="微软雅黑" w:eastAsia="微软雅黑"/>
        </w:rPr>
        <w:t>×</w:t>
      </w:r>
      <w:r>
        <w:rPr>
          <w:rFonts w:ascii="微软雅黑" w:hAnsi="微软雅黑" w:cs="微软雅黑" w:eastAsia="微软雅黑"/>
          <w:spacing w:val="-12"/>
        </w:rPr>
        <w:t> </w:t>
      </w:r>
      <w:r>
        <w:rPr/>
        <w:t>1</w:t>
      </w:r>
      <w:r>
        <w:rPr>
          <w:spacing w:val="5"/>
        </w:rPr>
        <w:t> </w:t>
      </w:r>
      <w:r>
        <w:rPr/>
        <w:t>cm</w:t>
      </w:r>
      <w:r>
        <w:rPr>
          <w:position w:val="8"/>
          <w:sz w:val="12"/>
          <w:szCs w:val="12"/>
        </w:rPr>
        <w:t>2</w:t>
      </w:r>
      <w:r>
        <w:rPr>
          <w:spacing w:val="28"/>
          <w:position w:val="8"/>
          <w:sz w:val="12"/>
          <w:szCs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10</w:t>
      </w:r>
      <w:r>
        <w:rPr>
          <w:spacing w:val="-5"/>
        </w:rPr>
        <w:t> </w:t>
      </w:r>
      <w:r>
        <w:rPr>
          <w:rFonts w:ascii="微软雅黑" w:hAnsi="微软雅黑" w:cs="微软雅黑" w:eastAsia="微软雅黑"/>
        </w:rPr>
        <w:t>×</w:t>
      </w:r>
      <w:r>
        <w:rPr>
          <w:rFonts w:ascii="微软雅黑" w:hAnsi="微软雅黑" w:cs="微软雅黑" w:eastAsia="微软雅黑"/>
          <w:spacing w:val="-12"/>
        </w:rPr>
        <w:t> </w:t>
      </w:r>
      <w:r>
        <w:rPr/>
        <w:t>10</w:t>
      </w:r>
      <w:r>
        <w:rPr>
          <w:spacing w:val="6"/>
        </w:rPr>
        <w:t> </w:t>
      </w:r>
      <w:r>
        <w:rPr/>
        <w:t>cm</w:t>
      </w:r>
      <w:r>
        <w:rPr>
          <w:position w:val="8"/>
          <w:sz w:val="12"/>
          <w:szCs w:val="12"/>
        </w:rPr>
        <w:t>2</w:t>
      </w:r>
      <w:r>
        <w:rPr>
          <w:spacing w:val="29"/>
          <w:position w:val="8"/>
          <w:sz w:val="12"/>
          <w:szCs w:val="12"/>
        </w:rPr>
        <w:t> </w:t>
      </w:r>
      <w:hyperlink w:history="true" w:anchor="_bookmark3">
        <w:r>
          <w:rPr/>
          <w:t>(Fig.</w:t>
        </w:r>
      </w:hyperlink>
      <w:r>
        <w:rPr>
          <w:spacing w:val="14"/>
        </w:rPr>
        <w:t> </w:t>
      </w:r>
      <w:r>
        <w:rPr/>
        <w:t>4),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thermal</w:t>
      </w:r>
      <w:r>
        <w:rPr>
          <w:spacing w:val="13"/>
        </w:rPr>
        <w:t> </w:t>
      </w:r>
      <w:r>
        <w:rPr/>
        <w:t>efﬁciency</w:t>
      </w:r>
      <w:r>
        <w:rPr>
          <w:spacing w:val="-43"/>
        </w:rPr>
        <w:t> </w:t>
      </w:r>
      <w:r>
        <w:rPr>
          <w:spacing w:val="-43"/>
        </w:rPr>
      </w:r>
      <w:r>
        <w:rPr/>
        <w:t>should improve to </w:t>
      </w:r>
      <w:r>
        <w:rPr>
          <w:rFonts w:ascii="微软雅黑" w:hAnsi="微软雅黑" w:cs="微软雅黑" w:eastAsia="微软雅黑"/>
        </w:rPr>
        <w:t>～</w:t>
      </w:r>
      <w:r>
        <w:rPr/>
        <w:t>75% as parasitic losses to the inactive area </w:t>
      </w:r>
      <w:r>
        <w:rPr>
          <w:spacing w:val="21"/>
        </w:rPr>
        <w:t> </w:t>
      </w:r>
      <w:r>
        <w:rPr/>
        <w:t>and</w:t>
      </w:r>
    </w:p>
    <w:p>
      <w:pPr>
        <w:pStyle w:val="BodyText"/>
        <w:spacing w:line="242" w:lineRule="auto" w:before="10"/>
        <w:ind w:left="199" w:right="1049"/>
        <w:jc w:val="left"/>
      </w:pPr>
      <w:r>
        <w:rPr>
          <w:w w:val="105"/>
        </w:rPr>
        <w:t>mechanical</w:t>
      </w:r>
      <w:r>
        <w:rPr>
          <w:spacing w:val="-13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decrease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91%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20%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emis-</w:t>
      </w:r>
      <w:r>
        <w:rPr>
          <w:w w:val="102"/>
        </w:rPr>
        <w:t> </w:t>
      </w:r>
      <w:r>
        <w:rPr>
          <w:w w:val="105"/>
        </w:rPr>
        <w:t>sion</w:t>
      </w:r>
      <w:r>
        <w:rPr>
          <w:spacing w:val="-13"/>
          <w:w w:val="105"/>
        </w:rPr>
        <w:t> </w:t>
      </w:r>
      <w:r>
        <w:rPr>
          <w:w w:val="105"/>
        </w:rPr>
        <w:t>(Supplementary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r>
        <w:rPr>
          <w:w w:val="105"/>
        </w:rPr>
        <w:t>5).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aspect</w:t>
      </w:r>
      <w:r>
        <w:rPr>
          <w:spacing w:val="-14"/>
          <w:w w:val="105"/>
        </w:rPr>
        <w:t> </w:t>
      </w:r>
      <w:r>
        <w:rPr>
          <w:w w:val="105"/>
        </w:rPr>
        <w:t>limiting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/>
      </w:r>
    </w:p>
    <w:p>
      <w:pPr>
        <w:spacing w:after="0" w:line="242" w:lineRule="auto"/>
        <w:jc w:val="left"/>
        <w:sectPr>
          <w:type w:val="continuous"/>
          <w:pgSz w:w="12280" w:h="16060"/>
          <w:pgMar w:top="460" w:bottom="220" w:left="700" w:right="0"/>
          <w:cols w:num="2" w:equalWidth="0">
            <w:col w:w="5260" w:space="40"/>
            <w:col w:w="6280"/>
          </w:cols>
        </w:sectPr>
      </w:pPr>
    </w:p>
    <w:p>
      <w:pPr>
        <w:pStyle w:val="BodyText"/>
        <w:spacing w:line="210" w:lineRule="exact"/>
        <w:ind w:left="277" w:right="0"/>
        <w:jc w:val="left"/>
        <w:rPr>
          <w:sz w:val="12"/>
          <w:szCs w:val="12"/>
        </w:rPr>
      </w:pPr>
      <w:r>
        <w:rPr>
          <w:w w:val="105"/>
        </w:rPr>
        <w:t>ted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increase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thermal</w:t>
      </w:r>
      <w:r>
        <w:rPr>
          <w:spacing w:val="28"/>
          <w:w w:val="105"/>
        </w:rPr>
        <w:t> </w:t>
      </w:r>
      <w:r>
        <w:rPr>
          <w:w w:val="105"/>
        </w:rPr>
        <w:t>efﬁciency.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rFonts w:ascii="Book Antiqua" w:hAnsi="Book Antiqua" w:cs="Book Antiqua" w:eastAsia="Book Antiqua"/>
          <w:i/>
          <w:spacing w:val="-6"/>
          <w:w w:val="105"/>
        </w:rPr>
        <w:t>T</w:t>
      </w:r>
      <w:r>
        <w:rPr>
          <w:spacing w:val="-6"/>
          <w:w w:val="105"/>
          <w:position w:val="-4"/>
          <w:sz w:val="12"/>
          <w:szCs w:val="12"/>
        </w:rPr>
        <w:t>e</w:t>
      </w:r>
      <w:r>
        <w:rPr>
          <w:spacing w:val="-6"/>
          <w:sz w:val="12"/>
          <w:szCs w:val="12"/>
        </w:rPr>
      </w:r>
    </w:p>
    <w:p>
      <w:pPr>
        <w:pStyle w:val="BodyText"/>
        <w:spacing w:line="183" w:lineRule="exact"/>
        <w:ind w:left="225" w:right="0"/>
        <w:jc w:val="left"/>
      </w:pPr>
      <w:r>
        <w:rPr/>
        <w:br w:type="column"/>
      </w:r>
      <w:r>
        <w:rPr/>
        <w:t>(1,285 K),</w:t>
      </w:r>
      <w:r>
        <w:rPr>
          <w:spacing w:val="26"/>
        </w:rPr>
        <w:t> </w:t>
      </w:r>
      <w:r>
        <w:rPr>
          <w:spacing w:val="-3"/>
        </w:rPr>
        <w:t>we</w:t>
      </w:r>
    </w:p>
    <w:p>
      <w:pPr>
        <w:pStyle w:val="BodyText"/>
        <w:spacing w:line="201" w:lineRule="exact"/>
        <w:ind w:left="200" w:right="0"/>
        <w:jc w:val="left"/>
      </w:pPr>
      <w:r>
        <w:rPr/>
        <w:br w:type="column"/>
      </w:r>
      <w:r>
        <w:rPr/>
        <w:t>conversion  efﬁciency  is  the  performance  of  the  photovoltaic</w:t>
      </w:r>
      <w:r>
        <w:rPr>
          <w:spacing w:val="21"/>
        </w:rPr>
        <w:t> </w:t>
      </w:r>
      <w:r>
        <w:rPr/>
        <w:t>cell</w:t>
      </w:r>
    </w:p>
    <w:p>
      <w:pPr>
        <w:spacing w:after="0" w:line="201" w:lineRule="exact"/>
        <w:jc w:val="left"/>
        <w:sectPr>
          <w:type w:val="continuous"/>
          <w:pgSz w:w="12280" w:h="16060"/>
          <w:pgMar w:top="460" w:bottom="220" w:left="700" w:right="0"/>
          <w:cols w:num="3" w:equalWidth="0">
            <w:col w:w="3973" w:space="40"/>
            <w:col w:w="1247" w:space="40"/>
            <w:col w:w="6280"/>
          </w:cols>
        </w:sectPr>
      </w:pPr>
    </w:p>
    <w:p>
      <w:pPr>
        <w:pStyle w:val="BodyText"/>
        <w:spacing w:line="182" w:lineRule="exact"/>
        <w:ind w:left="277" w:right="0"/>
        <w:jc w:val="both"/>
      </w:pPr>
      <w:r>
        <w:rPr>
          <w:w w:val="105"/>
        </w:rPr>
        <w:t>experimentally demonstrated a twofold increase in thermal   </w:t>
      </w:r>
      <w:r>
        <w:rPr>
          <w:spacing w:val="22"/>
          <w:w w:val="105"/>
        </w:rPr>
        <w:t> </w:t>
      </w:r>
      <w:r>
        <w:rPr>
          <w:w w:val="105"/>
        </w:rPr>
        <w:t>efﬁ-</w:t>
      </w:r>
      <w:r>
        <w:rPr/>
      </w:r>
    </w:p>
    <w:p>
      <w:pPr>
        <w:pStyle w:val="BodyText"/>
        <w:spacing w:line="213" w:lineRule="exact"/>
        <w:ind w:left="277" w:right="0"/>
        <w:jc w:val="both"/>
      </w:pPr>
      <w:r>
        <w:rPr/>
        <w:t>ciency from AR </w:t>
      </w:r>
      <w:r>
        <w:rPr>
          <w:rFonts w:ascii="Book Antiqua" w:hAnsi="Book Antiqua"/>
        </w:rPr>
        <w:t>¼ </w:t>
      </w:r>
      <w:r>
        <w:rPr/>
        <w:t>1 to AR </w:t>
      </w:r>
      <w:r>
        <w:rPr>
          <w:rFonts w:ascii="Book Antiqua" w:hAnsi="Book Antiqua"/>
        </w:rPr>
        <w:t>¼</w:t>
      </w:r>
      <w:r>
        <w:rPr>
          <w:rFonts w:ascii="Book Antiqua" w:hAnsi="Book Antiqua"/>
          <w:spacing w:val="11"/>
        </w:rPr>
        <w:t> </w:t>
      </w:r>
      <w:r>
        <w:rPr/>
        <w:t>5.</w:t>
      </w:r>
    </w:p>
    <w:p>
      <w:pPr>
        <w:pStyle w:val="BodyText"/>
        <w:spacing w:line="223" w:lineRule="auto" w:before="2"/>
        <w:ind w:left="277" w:right="0" w:firstLine="226"/>
        <w:jc w:val="both"/>
      </w:pPr>
      <w:r>
        <w:rPr/>
        <w:t>Overall, the highest conversion efﬁciency (</w:t>
      </w:r>
      <w:r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  <w:t>h</w:t>
      </w:r>
      <w:r>
        <w:rPr>
          <w:position w:val="-4"/>
          <w:sz w:val="12"/>
          <w:szCs w:val="12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  <w:t>h</w:t>
      </w:r>
      <w:r>
        <w:rPr>
          <w:position w:val="-4"/>
          <w:sz w:val="12"/>
          <w:szCs w:val="12"/>
        </w:rPr>
        <w:t>tpv</w:t>
      </w:r>
      <w:r>
        <w:rPr/>
        <w:t>) that</w:t>
      </w:r>
      <w:r>
        <w:rPr>
          <w:spacing w:val="5"/>
        </w:rPr>
        <w:t> </w:t>
      </w:r>
      <w:r>
        <w:rPr>
          <w:spacing w:val="-3"/>
        </w:rPr>
        <w:t>we</w:t>
      </w:r>
      <w:r>
        <w:rPr>
          <w:w w:val="96"/>
        </w:rPr>
        <w:t> </w:t>
      </w:r>
      <w:r>
        <w:rPr/>
        <w:t>measured was 3.2</w:t>
      </w:r>
      <w:r>
        <w:rPr>
          <w:rFonts w:ascii="Garamond" w:hAnsi="Garamond" w:cs="Garamond" w:eastAsia="Garamond"/>
        </w:rPr>
        <w:t>+</w:t>
      </w:r>
      <w:r>
        <w:rPr/>
        <w:t>0.2% using an AR </w:t>
      </w:r>
      <w:r>
        <w:rPr>
          <w:rFonts w:ascii="Book Antiqua" w:hAnsi="Book Antiqua" w:cs="Book Antiqua" w:eastAsia="Book Antiqua"/>
        </w:rPr>
        <w:t>¼ </w:t>
      </w:r>
      <w:r>
        <w:rPr/>
        <w:t>7 device, which is</w:t>
      </w:r>
      <w:r>
        <w:rPr>
          <w:spacing w:val="-4"/>
        </w:rPr>
        <w:t> </w:t>
      </w:r>
      <w:r>
        <w:rPr/>
        <w:t>three</w:t>
      </w:r>
      <w:r>
        <w:rPr>
          <w:w w:val="96"/>
        </w:rPr>
        <w:t> </w:t>
      </w:r>
      <w:r>
        <w:rPr/>
        <w:t>times  greater  than  that  obtained  in  previous  STPV</w:t>
      </w:r>
      <w:r>
        <w:rPr>
          <w:spacing w:val="26"/>
        </w:rPr>
        <w:t> </w:t>
      </w:r>
      <w:r>
        <w:rPr/>
        <w:t>experiments</w:t>
      </w:r>
      <w:hyperlink w:history="true" w:anchor="_bookmark19">
        <w:r>
          <w:rPr>
            <w:position w:val="6"/>
            <w:sz w:val="12"/>
            <w:szCs w:val="12"/>
          </w:rPr>
          <w:t>9</w:t>
        </w:r>
      </w:hyperlink>
      <w:r>
        <w:rPr/>
        <w:t>.</w:t>
      </w:r>
    </w:p>
    <w:p>
      <w:pPr>
        <w:pStyle w:val="BodyText"/>
        <w:spacing w:line="132" w:lineRule="auto" w:before="82"/>
        <w:ind w:left="277" w:right="0"/>
        <w:jc w:val="both"/>
      </w:pPr>
      <w:r>
        <w:rPr/>
        <w:t>This was achieved using a compact design </w:t>
      </w:r>
      <w:r>
        <w:rPr>
          <w:spacing w:val="-3"/>
        </w:rPr>
        <w:t>at </w:t>
      </w:r>
      <w:r>
        <w:rPr/>
        <w:t>substantially</w:t>
      </w:r>
      <w:r>
        <w:rPr>
          <w:spacing w:val="25"/>
        </w:rPr>
        <w:t> </w:t>
      </w:r>
      <w:r>
        <w:rPr/>
        <w:t>lower</w:t>
      </w:r>
      <w:r>
        <w:rPr>
          <w:w w:val="103"/>
        </w:rPr>
        <w:t> </w:t>
      </w:r>
      <w:r>
        <w:rPr/>
        <w:t>levels of optical concentration (</w:t>
      </w:r>
      <w:r>
        <w:rPr>
          <w:rFonts w:ascii="微软雅黑" w:hAnsi="微软雅黑" w:cs="微软雅黑" w:eastAsia="微软雅黑"/>
        </w:rPr>
        <w:t>～</w:t>
      </w:r>
      <w:r>
        <w:rPr/>
        <w:t>750 times), which enables  </w:t>
      </w:r>
      <w:r>
        <w:rPr>
          <w:spacing w:val="41"/>
        </w:rPr>
        <w:t> </w:t>
      </w:r>
      <w:r>
        <w:rPr/>
        <w:t>higher</w:t>
      </w:r>
    </w:p>
    <w:p>
      <w:pPr>
        <w:pStyle w:val="BodyText"/>
        <w:spacing w:line="240" w:lineRule="auto" w:before="16"/>
        <w:ind w:left="277" w:right="0"/>
        <w:jc w:val="both"/>
      </w:pPr>
      <w:r>
        <w:rPr>
          <w:w w:val="105"/>
        </w:rPr>
        <w:t>optical efﬁciencies. As shown in</w:t>
      </w:r>
      <w:r>
        <w:rPr>
          <w:w w:val="105"/>
        </w:rPr>
        <w:t> </w:t>
      </w:r>
      <w:hyperlink w:history="true" w:anchor="_bookmark3">
        <w:r>
          <w:rPr>
            <w:w w:val="105"/>
          </w:rPr>
          <w:t>Fig.</w:t>
        </w:r>
      </w:hyperlink>
      <w:r>
        <w:rPr>
          <w:w w:val="105"/>
        </w:rPr>
        <w:t> 4, signiﬁcant</w:t>
      </w:r>
      <w:r>
        <w:rPr>
          <w:spacing w:val="29"/>
          <w:w w:val="105"/>
        </w:rPr>
        <w:t> </w:t>
      </w:r>
      <w:r>
        <w:rPr>
          <w:w w:val="105"/>
        </w:rPr>
        <w:t>enhancements</w:t>
      </w:r>
      <w:r>
        <w:rPr>
          <w:w w:val="104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efﬁciency</w:t>
      </w:r>
      <w:r>
        <w:rPr>
          <w:spacing w:val="43"/>
          <w:w w:val="105"/>
        </w:rPr>
        <w:t> </w:t>
      </w:r>
      <w:r>
        <w:rPr>
          <w:w w:val="105"/>
        </w:rPr>
        <w:t>relative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greybody</w:t>
      </w:r>
      <w:r>
        <w:rPr>
          <w:spacing w:val="39"/>
          <w:w w:val="105"/>
        </w:rPr>
        <w:t> </w:t>
      </w:r>
      <w:r>
        <w:rPr>
          <w:w w:val="105"/>
        </w:rPr>
        <w:t>absorber–emitter</w:t>
      </w:r>
      <w:r>
        <w:rPr>
          <w:spacing w:val="4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w w:val="105"/>
        </w:rPr>
        <w:t>1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Book Antiqua" w:hAnsi="Book Antiqua" w:cs="Book Antiqua" w:eastAsia="Book Antiqua"/>
          <w:w w:val="105"/>
        </w:rPr>
        <w:t>¼</w:t>
      </w:r>
      <w:r>
        <w:rPr>
          <w:rFonts w:ascii="Book Antiqua" w:hAnsi="Book Antiqua" w:cs="Book Antiqua" w:eastAsia="Book Antiqua"/>
          <w:spacing w:val="-18"/>
          <w:w w:val="105"/>
        </w:rPr>
        <w:t> </w:t>
      </w:r>
      <w:r>
        <w:rPr>
          <w:w w:val="105"/>
        </w:rPr>
        <w:t>0.5)</w:t>
      </w:r>
      <w:r>
        <w:rPr>
          <w:w w:val="99"/>
        </w:rPr>
        <w:t> </w:t>
      </w:r>
      <w:r>
        <w:rPr>
          <w:spacing w:val="-3"/>
          <w:w w:val="105"/>
        </w:rPr>
        <w:t>were</w:t>
      </w:r>
      <w:r>
        <w:rPr>
          <w:spacing w:val="-20"/>
          <w:w w:val="105"/>
        </w:rPr>
        <w:t> </w:t>
      </w:r>
      <w:r>
        <w:rPr>
          <w:w w:val="105"/>
        </w:rPr>
        <w:t>achieved</w:t>
      </w:r>
      <w:r>
        <w:rPr>
          <w:spacing w:val="-21"/>
          <w:w w:val="105"/>
        </w:rPr>
        <w:t> </w:t>
      </w:r>
      <w:r>
        <w:rPr>
          <w:w w:val="105"/>
        </w:rPr>
        <w:t>through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use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(1)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1D</w:t>
      </w:r>
      <w:r>
        <w:rPr>
          <w:spacing w:val="-20"/>
          <w:w w:val="105"/>
        </w:rPr>
        <w:t> </w:t>
      </w:r>
      <w:r>
        <w:rPr>
          <w:w w:val="105"/>
        </w:rPr>
        <w:t>PhC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improved</w:t>
      </w:r>
      <w:r>
        <w:rPr>
          <w:spacing w:val="-21"/>
          <w:w w:val="105"/>
        </w:rPr>
        <w:t> </w:t>
      </w:r>
      <w:r>
        <w:rPr>
          <w:w w:val="105"/>
        </w:rPr>
        <w:t>spectral</w:t>
      </w:r>
      <w:r>
        <w:rPr>
          <w:w w:val="98"/>
        </w:rPr>
        <w:t> </w:t>
      </w:r>
      <w:r>
        <w:rPr>
          <w:w w:val="105"/>
        </w:rPr>
        <w:t>performance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emitter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vertically</w:t>
      </w:r>
      <w:r>
        <w:rPr>
          <w:spacing w:val="-23"/>
          <w:w w:val="105"/>
        </w:rPr>
        <w:t> </w:t>
      </w:r>
      <w:r>
        <w:rPr>
          <w:w w:val="105"/>
        </w:rPr>
        <w:t>aligned</w:t>
      </w:r>
      <w:r>
        <w:rPr>
          <w:spacing w:val="-20"/>
          <w:w w:val="105"/>
        </w:rPr>
        <w:t> </w:t>
      </w:r>
      <w:r>
        <w:rPr>
          <w:w w:val="105"/>
        </w:rPr>
        <w:t>MWNT</w:t>
      </w:r>
      <w:r>
        <w:rPr>
          <w:spacing w:val="-23"/>
          <w:w w:val="105"/>
        </w:rPr>
        <w:t> </w:t>
      </w:r>
      <w:r>
        <w:rPr>
          <w:w w:val="105"/>
        </w:rPr>
        <w:t>array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w w:val="102"/>
        </w:rPr>
        <w:t> </w:t>
      </w:r>
      <w:r>
        <w:rPr>
          <w:w w:val="105"/>
        </w:rPr>
        <w:t>nearly  ideal  solar  absorptance  (a  twofold  contribution  to  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10" w:lineRule="exact" w:before="3"/>
        <w:ind w:left="277" w:right="0"/>
        <w:jc w:val="both"/>
      </w:pPr>
      <w:r>
        <w:rPr>
          <w:w w:val="105"/>
        </w:rPr>
        <w:t>improvement in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h</w:t>
      </w:r>
      <w:r>
        <w:rPr>
          <w:w w:val="105"/>
          <w:position w:val="-4"/>
          <w:sz w:val="12"/>
          <w:szCs w:val="12"/>
        </w:rPr>
        <w:t>tpv</w:t>
      </w:r>
      <w:r>
        <w:rPr>
          <w:w w:val="105"/>
        </w:rPr>
        <w:t>) and (2) optimization of the</w:t>
      </w:r>
      <w:r>
        <w:rPr>
          <w:spacing w:val="31"/>
          <w:w w:val="105"/>
        </w:rPr>
        <w:t> </w:t>
      </w:r>
      <w:r>
        <w:rPr>
          <w:w w:val="105"/>
        </w:rPr>
        <w:t>active</w:t>
      </w:r>
      <w:r>
        <w:rPr>
          <w:w w:val="96"/>
        </w:rPr>
        <w:t> </w:t>
      </w:r>
      <w:r>
        <w:rPr>
          <w:w w:val="105"/>
        </w:rPr>
        <w:t>emitter-to-absorber</w:t>
      </w:r>
      <w:r>
        <w:rPr>
          <w:spacing w:val="-24"/>
          <w:w w:val="105"/>
        </w:rPr>
        <w:t> </w:t>
      </w:r>
      <w:r>
        <w:rPr>
          <w:w w:val="105"/>
        </w:rPr>
        <w:t>area</w:t>
      </w:r>
      <w:r>
        <w:rPr>
          <w:spacing w:val="-22"/>
          <w:w w:val="105"/>
        </w:rPr>
        <w:t> </w:t>
      </w:r>
      <w:r>
        <w:rPr>
          <w:w w:val="105"/>
        </w:rPr>
        <w:t>ratio</w:t>
      </w:r>
      <w:r>
        <w:rPr>
          <w:spacing w:val="-21"/>
          <w:w w:val="105"/>
        </w:rPr>
        <w:t> </w:t>
      </w:r>
      <w:r>
        <w:rPr>
          <w:w w:val="105"/>
        </w:rPr>
        <w:t>(an</w:t>
      </w:r>
      <w:r>
        <w:rPr>
          <w:spacing w:val="-22"/>
          <w:w w:val="105"/>
        </w:rPr>
        <w:t> </w:t>
      </w:r>
      <w:r>
        <w:rPr>
          <w:w w:val="105"/>
        </w:rPr>
        <w:t>additional</w:t>
      </w:r>
      <w:r>
        <w:rPr>
          <w:spacing w:val="-21"/>
          <w:w w:val="105"/>
        </w:rPr>
        <w:t> </w:t>
      </w:r>
      <w:r>
        <w:rPr>
          <w:w w:val="105"/>
        </w:rPr>
        <w:t>twofold</w:t>
      </w:r>
      <w:r>
        <w:rPr>
          <w:spacing w:val="-22"/>
          <w:w w:val="105"/>
        </w:rPr>
        <w:t> </w:t>
      </w:r>
      <w:r>
        <w:rPr>
          <w:w w:val="105"/>
        </w:rPr>
        <w:t>improvement).</w:t>
      </w:r>
      <w:r>
        <w:rPr>
          <w:w w:val="104"/>
        </w:rPr>
        <w:t> </w:t>
      </w:r>
      <w:r>
        <w:rPr>
          <w:w w:val="105"/>
        </w:rPr>
        <w:t>Optimizing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area</w:t>
      </w:r>
      <w:r>
        <w:rPr>
          <w:spacing w:val="18"/>
          <w:w w:val="105"/>
        </w:rPr>
        <w:t> </w:t>
      </w:r>
      <w:r>
        <w:rPr>
          <w:w w:val="105"/>
        </w:rPr>
        <w:t>ratio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ﬁxed</w:t>
      </w:r>
      <w:r>
        <w:rPr>
          <w:spacing w:val="19"/>
          <w:w w:val="105"/>
        </w:rPr>
        <w:t> </w:t>
      </w:r>
      <w:r>
        <w:rPr>
          <w:w w:val="105"/>
        </w:rPr>
        <w:t>optical</w:t>
      </w:r>
      <w:r>
        <w:rPr>
          <w:spacing w:val="19"/>
          <w:w w:val="105"/>
        </w:rPr>
        <w:t> </w:t>
      </w:r>
      <w:r>
        <w:rPr>
          <w:w w:val="105"/>
        </w:rPr>
        <w:t>concentration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40" w:lineRule="auto" w:before="1"/>
        <w:ind w:left="277" w:right="0"/>
        <w:jc w:val="both"/>
      </w:pPr>
      <w:r>
        <w:rPr>
          <w:w w:val="105"/>
        </w:rPr>
        <w:t>nanophotonic  absorber–emitter,  experimentally  demonstrated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pStyle w:val="BodyText"/>
        <w:spacing w:line="201" w:lineRule="auto" w:before="18"/>
        <w:ind w:left="199" w:right="1088"/>
        <w:jc w:val="both"/>
      </w:pPr>
      <w:r>
        <w:rPr>
          <w:spacing w:val="-3"/>
          <w:w w:val="105"/>
        </w:rPr>
        <w:br w:type="column"/>
      </w:r>
      <w:r>
        <w:rPr>
          <w:spacing w:val="-3"/>
          <w:w w:val="105"/>
        </w:rPr>
        <w:t>(</w:t>
      </w:r>
      <w:r>
        <w:rPr>
          <w:rFonts w:ascii="Book Antiqua" w:hAnsi="Book Antiqua" w:cs="Book Antiqua" w:eastAsia="Book Antiqua"/>
          <w:i/>
          <w:spacing w:val="-3"/>
          <w:w w:val="105"/>
        </w:rPr>
        <w:t>V</w:t>
      </w:r>
      <w:r>
        <w:rPr>
          <w:spacing w:val="-3"/>
          <w:w w:val="105"/>
          <w:position w:val="-4"/>
          <w:sz w:val="12"/>
          <w:szCs w:val="12"/>
        </w:rPr>
        <w:t>oc</w:t>
      </w:r>
      <w:r>
        <w:rPr>
          <w:spacing w:val="-10"/>
          <w:w w:val="105"/>
          <w:position w:val="-4"/>
          <w:sz w:val="12"/>
          <w:szCs w:val="12"/>
        </w:rPr>
        <w:t> </w:t>
      </w:r>
      <w:r>
        <w:rPr>
          <w:rFonts w:ascii="Book Antiqua" w:hAnsi="Book Antiqua" w:cs="Book Antiqua" w:eastAsia="Book Antiqua"/>
          <w:w w:val="105"/>
        </w:rPr>
        <w:t>¼</w:t>
      </w:r>
      <w:r>
        <w:rPr>
          <w:rFonts w:ascii="Book Antiqua" w:hAnsi="Book Antiqua" w:cs="Book Antiqua" w:eastAsia="Book Antiqua"/>
          <w:spacing w:val="-26"/>
          <w:w w:val="105"/>
        </w:rPr>
        <w:t> </w:t>
      </w:r>
      <w:r>
        <w:rPr>
          <w:w w:val="105"/>
        </w:rPr>
        <w:t>0.57</w:t>
      </w:r>
      <w:r>
        <w:rPr>
          <w:rFonts w:ascii="Book Antiqua" w:hAnsi="Book Antiqua" w:cs="Book Antiqua" w:eastAsia="Book Antiqua"/>
          <w:i/>
          <w:w w:val="105"/>
        </w:rPr>
        <w:t>E</w:t>
      </w:r>
      <w:r>
        <w:rPr>
          <w:w w:val="105"/>
          <w:position w:val="-4"/>
          <w:sz w:val="12"/>
          <w:szCs w:val="12"/>
        </w:rPr>
        <w:t>g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0.48</w:t>
      </w:r>
      <w:r>
        <w:rPr>
          <w:spacing w:val="-18"/>
          <w:w w:val="105"/>
        </w:rPr>
        <w:t> </w:t>
      </w:r>
      <w:r>
        <w:rPr>
          <w:w w:val="105"/>
        </w:rPr>
        <w:t>ﬁll</w:t>
      </w:r>
      <w:r>
        <w:rPr>
          <w:spacing w:val="-18"/>
          <w:w w:val="105"/>
        </w:rPr>
        <w:t> </w:t>
      </w:r>
      <w:r>
        <w:rPr>
          <w:w w:val="105"/>
        </w:rPr>
        <w:t>factor,</w:t>
      </w:r>
      <w:r>
        <w:rPr>
          <w:spacing w:val="-18"/>
          <w:w w:val="105"/>
        </w:rPr>
        <w:t> </w:t>
      </w:r>
      <w:r>
        <w:rPr>
          <w:w w:val="105"/>
        </w:rPr>
        <w:t>83%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area).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improved,</w:t>
      </w:r>
      <w:r>
        <w:rPr>
          <w:w w:val="99"/>
        </w:rPr>
        <w:t> </w:t>
      </w:r>
      <w:r>
        <w:rPr>
          <w:w w:val="105"/>
        </w:rPr>
        <w:t>yet realistic 0.55 eV InGaAsSb cell </w:t>
      </w:r>
      <w:r>
        <w:rPr>
          <w:spacing w:val="-3"/>
          <w:w w:val="105"/>
        </w:rPr>
        <w:t>(</w:t>
      </w:r>
      <w:r>
        <w:rPr>
          <w:rFonts w:ascii="Book Antiqua" w:hAnsi="Book Antiqua" w:cs="Book Antiqua" w:eastAsia="Book Antiqua"/>
          <w:i/>
          <w:spacing w:val="-3"/>
          <w:w w:val="105"/>
        </w:rPr>
        <w:t>V</w:t>
      </w:r>
      <w:r>
        <w:rPr>
          <w:spacing w:val="-3"/>
          <w:w w:val="105"/>
          <w:position w:val="-4"/>
          <w:sz w:val="12"/>
          <w:szCs w:val="12"/>
        </w:rPr>
        <w:t>oc </w:t>
      </w:r>
      <w:r>
        <w:rPr>
          <w:rFonts w:ascii="Book Antiqua" w:hAnsi="Book Antiqua" w:cs="Book Antiqua" w:eastAsia="Book Antiqua"/>
          <w:w w:val="105"/>
        </w:rPr>
        <w:t>¼ </w:t>
      </w:r>
      <w:r>
        <w:rPr>
          <w:w w:val="105"/>
        </w:rPr>
        <w:t>0.70</w:t>
      </w:r>
      <w:r>
        <w:rPr>
          <w:rFonts w:ascii="Book Antiqua" w:hAnsi="Book Antiqua" w:cs="Book Antiqua" w:eastAsia="Book Antiqua"/>
          <w:i/>
          <w:w w:val="105"/>
        </w:rPr>
        <w:t>E</w:t>
      </w:r>
      <w:r>
        <w:rPr>
          <w:w w:val="105"/>
          <w:position w:val="-4"/>
          <w:sz w:val="12"/>
          <w:szCs w:val="12"/>
        </w:rPr>
        <w:t>g</w:t>
      </w:r>
      <w:r>
        <w:rPr>
          <w:w w:val="105"/>
        </w:rPr>
        <w:t>, 0.74 ﬁll</w:t>
      </w:r>
      <w:r>
        <w:rPr>
          <w:spacing w:val="-5"/>
          <w:w w:val="105"/>
        </w:rPr>
        <w:t> </w:t>
      </w:r>
      <w:r>
        <w:rPr>
          <w:w w:val="105"/>
        </w:rPr>
        <w:t>factor,</w:t>
      </w:r>
      <w:r>
        <w:rPr>
          <w:w w:val="103"/>
        </w:rPr>
        <w:t> </w:t>
      </w:r>
      <w:r>
        <w:rPr>
          <w:w w:val="105"/>
        </w:rPr>
        <w:t>90% active area) and a sub-bandgap photon reﬂecting ﬁlter</w:t>
      </w:r>
      <w:hyperlink w:history="true" w:anchor="_bookmark12">
        <w:r>
          <w:rPr>
            <w:w w:val="105"/>
            <w:position w:val="6"/>
            <w:sz w:val="12"/>
            <w:szCs w:val="12"/>
          </w:rPr>
          <w:t>26</w:t>
        </w:r>
      </w:hyperlink>
      <w:r>
        <w:rPr>
          <w:w w:val="105"/>
        </w:rPr>
        <w:t>,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37" w:lineRule="auto" w:before="10"/>
        <w:ind w:left="199" w:right="1088"/>
        <w:jc w:val="both"/>
      </w:pPr>
      <w:r>
        <w:rPr>
          <w:w w:val="105"/>
        </w:rPr>
        <w:t>STPV</w:t>
      </w:r>
      <w:r>
        <w:rPr>
          <w:spacing w:val="-14"/>
          <w:w w:val="105"/>
        </w:rPr>
        <w:t> </w:t>
      </w:r>
      <w:r>
        <w:rPr>
          <w:w w:val="105"/>
        </w:rPr>
        <w:t>efﬁciency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20%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moderate</w:t>
      </w:r>
      <w:r>
        <w:rPr>
          <w:spacing w:val="-12"/>
          <w:w w:val="105"/>
        </w:rPr>
        <w:t> </w:t>
      </w:r>
      <w:r>
        <w:rPr>
          <w:w w:val="105"/>
        </w:rPr>
        <w:t>optical</w:t>
      </w:r>
      <w:r>
        <w:rPr>
          <w:spacing w:val="-13"/>
          <w:w w:val="105"/>
        </w:rPr>
        <w:t> </w:t>
      </w:r>
      <w:r>
        <w:rPr>
          <w:w w:val="105"/>
        </w:rPr>
        <w:t>concen-</w:t>
      </w:r>
      <w:r>
        <w:rPr>
          <w:w w:val="103"/>
        </w:rPr>
        <w:t> </w:t>
      </w:r>
      <w:r>
        <w:rPr>
          <w:w w:val="105"/>
        </w:rPr>
        <w:t>trations</w:t>
      </w:r>
      <w:r>
        <w:rPr>
          <w:spacing w:val="-13"/>
          <w:w w:val="105"/>
        </w:rPr>
        <w:t> </w:t>
      </w:r>
      <w:hyperlink w:history="true" w:anchor="_bookmark3">
        <w:r>
          <w:rPr>
            <w:w w:val="105"/>
          </w:rPr>
          <w:t>(Fig.</w:t>
        </w:r>
      </w:hyperlink>
      <w:r>
        <w:rPr>
          <w:spacing w:val="-12"/>
          <w:w w:val="105"/>
        </w:rPr>
        <w:t> </w:t>
      </w:r>
      <w:r>
        <w:rPr>
          <w:w w:val="105"/>
        </w:rPr>
        <w:t>4).</w:t>
      </w:r>
      <w:r>
        <w:rPr>
          <w:spacing w:val="-13"/>
          <w:w w:val="105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scale-up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pro-</w:t>
      </w:r>
      <w:r>
        <w:rPr>
          <w:w w:val="105"/>
        </w:rPr>
        <w:t> </w:t>
      </w:r>
      <w:r>
        <w:rPr>
          <w:w w:val="105"/>
        </w:rPr>
        <w:t>cessing and experimental </w:t>
      </w:r>
      <w:r>
        <w:rPr>
          <w:spacing w:val="-3"/>
          <w:w w:val="105"/>
        </w:rPr>
        <w:t>systems, </w:t>
      </w:r>
      <w:r>
        <w:rPr>
          <w:w w:val="105"/>
        </w:rPr>
        <w:t>the present</w:t>
      </w:r>
      <w:r>
        <w:rPr>
          <w:spacing w:val="28"/>
          <w:w w:val="105"/>
        </w:rPr>
        <w:t> </w:t>
      </w:r>
      <w:r>
        <w:rPr>
          <w:w w:val="105"/>
        </w:rPr>
        <w:t>experimental</w:t>
      </w:r>
      <w:r>
        <w:rPr>
          <w:w w:val="103"/>
        </w:rPr>
        <w:t> </w:t>
      </w:r>
      <w:r>
        <w:rPr>
          <w:w w:val="105"/>
        </w:rPr>
        <w:t>demonstration of a STPV with 1 cm</w:t>
      </w:r>
      <w:r>
        <w:rPr>
          <w:w w:val="105"/>
          <w:position w:val="8"/>
          <w:sz w:val="12"/>
          <w:szCs w:val="12"/>
        </w:rPr>
        <w:t>2 </w:t>
      </w:r>
      <w:r>
        <w:rPr>
          <w:w w:val="105"/>
        </w:rPr>
        <w:t>nanophotonic</w:t>
      </w:r>
      <w:r>
        <w:rPr>
          <w:spacing w:val="32"/>
          <w:w w:val="105"/>
        </w:rPr>
        <w:t> </w:t>
      </w:r>
      <w:r>
        <w:rPr>
          <w:w w:val="105"/>
        </w:rPr>
        <w:t>absorber–</w:t>
      </w:r>
      <w:r>
        <w:rPr>
          <w:w w:val="103"/>
        </w:rPr>
        <w:t> </w:t>
      </w:r>
      <w:r>
        <w:rPr>
          <w:w w:val="105"/>
        </w:rPr>
        <w:t>emitter validates our model. Moreover, the efﬁciency can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w w:val="100"/>
        </w:rPr>
        <w:t> </w:t>
      </w:r>
      <w:r>
        <w:rPr>
          <w:w w:val="105"/>
        </w:rPr>
        <w:t>further</w:t>
      </w:r>
      <w:r>
        <w:rPr>
          <w:spacing w:val="-15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improvements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low-bandgap</w:t>
      </w:r>
      <w:r>
        <w:rPr>
          <w:spacing w:val="-12"/>
          <w:w w:val="105"/>
        </w:rPr>
        <w:t> </w:t>
      </w:r>
      <w:r>
        <w:rPr>
          <w:w w:val="105"/>
        </w:rPr>
        <w:t>photovol-</w:t>
      </w:r>
      <w:r>
        <w:rPr>
          <w:w w:val="102"/>
        </w:rPr>
        <w:t> </w:t>
      </w:r>
      <w:r>
        <w:rPr>
          <w:w w:val="105"/>
        </w:rPr>
        <w:t>taics</w:t>
      </w:r>
      <w:r>
        <w:rPr>
          <w:spacing w:val="-27"/>
          <w:w w:val="105"/>
        </w:rPr>
        <w:t> </w:t>
      </w:r>
      <w:r>
        <w:rPr>
          <w:w w:val="105"/>
        </w:rPr>
        <w:t>(such</w:t>
      </w:r>
      <w:r>
        <w:rPr>
          <w:spacing w:val="-26"/>
          <w:w w:val="105"/>
        </w:rPr>
        <w:t> </w:t>
      </w:r>
      <w:r>
        <w:rPr>
          <w:w w:val="105"/>
        </w:rPr>
        <w:t>as</w:t>
      </w:r>
      <w:r>
        <w:rPr>
          <w:spacing w:val="-26"/>
          <w:w w:val="105"/>
        </w:rPr>
        <w:t> </w:t>
      </w:r>
      <w:r>
        <w:rPr>
          <w:w w:val="105"/>
        </w:rPr>
        <w:t>GaSb,</w:t>
      </w:r>
      <w:r>
        <w:rPr>
          <w:spacing w:val="-27"/>
          <w:w w:val="105"/>
        </w:rPr>
        <w:t> </w:t>
      </w:r>
      <w:r>
        <w:rPr>
          <w:w w:val="105"/>
        </w:rPr>
        <w:t>germanium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graphene-based</w:t>
      </w:r>
      <w:r>
        <w:rPr>
          <w:spacing w:val="-26"/>
          <w:w w:val="105"/>
        </w:rPr>
        <w:t> </w:t>
      </w:r>
      <w:r>
        <w:rPr>
          <w:w w:val="105"/>
        </w:rPr>
        <w:t>photovoltaics),</w:t>
      </w:r>
      <w:r>
        <w:rPr/>
      </w:r>
    </w:p>
    <w:p>
      <w:pPr>
        <w:pStyle w:val="BodyText"/>
        <w:spacing w:line="134" w:lineRule="auto" w:before="76"/>
        <w:ind w:left="199" w:right="1088"/>
        <w:jc w:val="both"/>
      </w:pPr>
      <w:r>
        <w:rPr>
          <w:w w:val="105"/>
        </w:rPr>
        <w:t>better spectral control</w:t>
      </w:r>
      <w:hyperlink w:history="true" w:anchor="_bookmark17">
        <w:r>
          <w:rPr>
            <w:w w:val="105"/>
            <w:position w:val="6"/>
            <w:sz w:val="12"/>
            <w:szCs w:val="12"/>
          </w:rPr>
          <w:t>5,15,21</w:t>
        </w:r>
      </w:hyperlink>
      <w:r>
        <w:rPr>
          <w:w w:val="105"/>
          <w:position w:val="6"/>
          <w:sz w:val="12"/>
          <w:szCs w:val="12"/>
        </w:rPr>
        <w:t> </w:t>
      </w:r>
      <w:r>
        <w:rPr>
          <w:w w:val="105"/>
        </w:rPr>
        <w:t>and higher-temperature</w:t>
      </w:r>
      <w:r>
        <w:rPr>
          <w:spacing w:val="10"/>
          <w:w w:val="105"/>
        </w:rPr>
        <w:t> </w:t>
      </w:r>
      <w:r>
        <w:rPr>
          <w:w w:val="105"/>
        </w:rPr>
        <w:t>operation.</w:t>
      </w:r>
      <w:r>
        <w:rPr>
          <w:w w:val="104"/>
        </w:rPr>
        <w:t> </w:t>
      </w:r>
      <w:r>
        <w:rPr>
          <w:w w:val="105"/>
        </w:rPr>
        <w:t>Unlike silicon photovoltaic cells that </w:t>
      </w:r>
      <w:r>
        <w:rPr>
          <w:spacing w:val="-3"/>
          <w:w w:val="105"/>
        </w:rPr>
        <w:t>have </w:t>
      </w:r>
      <w:r>
        <w:rPr>
          <w:w w:val="105"/>
        </w:rPr>
        <w:t>reached </w:t>
      </w:r>
      <w:r>
        <w:rPr>
          <w:rFonts w:ascii="微软雅黑" w:hAnsi="微软雅黑" w:cs="微软雅黑" w:eastAsia="微软雅黑"/>
          <w:w w:val="105"/>
        </w:rPr>
        <w:t>～</w:t>
      </w:r>
      <w:r>
        <w:rPr>
          <w:w w:val="105"/>
        </w:rPr>
        <w:t>85% of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/>
      </w:r>
    </w:p>
    <w:p>
      <w:pPr>
        <w:pStyle w:val="BodyText"/>
        <w:spacing w:line="242" w:lineRule="auto" w:before="15"/>
        <w:ind w:left="199" w:right="1088"/>
        <w:jc w:val="both"/>
      </w:pPr>
      <w:r>
        <w:rPr>
          <w:w w:val="105"/>
        </w:rPr>
        <w:t>thermodynamic efﬁciency, the best-performing</w:t>
      </w:r>
      <w:r>
        <w:rPr>
          <w:spacing w:val="47"/>
          <w:w w:val="105"/>
        </w:rPr>
        <w:t> </w:t>
      </w:r>
      <w:r>
        <w:rPr>
          <w:w w:val="105"/>
        </w:rPr>
        <w:t>low-bandgap</w:t>
      </w:r>
      <w:r>
        <w:rPr>
          <w:w w:val="103"/>
        </w:rPr>
        <w:t> </w:t>
      </w:r>
      <w:r>
        <w:rPr>
          <w:w w:val="105"/>
        </w:rPr>
        <w:t>(TPV) cells exhibit 30–50% of their thermodynamic</w:t>
      </w:r>
      <w:r>
        <w:rPr>
          <w:spacing w:val="45"/>
          <w:w w:val="105"/>
        </w:rPr>
        <w:t> </w:t>
      </w:r>
      <w:r>
        <w:rPr>
          <w:w w:val="105"/>
        </w:rPr>
        <w:t>efﬁ-</w:t>
      </w:r>
      <w:r>
        <w:rPr>
          <w:w w:val="98"/>
        </w:rPr>
        <w:t> </w:t>
      </w:r>
      <w:r>
        <w:rPr>
          <w:w w:val="105"/>
        </w:rPr>
        <w:t>ciency</w:t>
      </w:r>
      <w:hyperlink w:history="true" w:anchor="_bookmark20">
        <w:r>
          <w:rPr>
            <w:w w:val="105"/>
            <w:position w:val="6"/>
            <w:sz w:val="12"/>
            <w:szCs w:val="12"/>
          </w:rPr>
          <w:t>10,25,26,28</w:t>
        </w:r>
      </w:hyperlink>
      <w:r>
        <w:rPr>
          <w:w w:val="105"/>
        </w:rPr>
        <w:t>. By re-optimizing the geometry of the 1D PhC,</w:t>
      </w:r>
      <w:r>
        <w:rPr>
          <w:spacing w:val="-23"/>
          <w:w w:val="105"/>
        </w:rPr>
        <w:t> </w:t>
      </w:r>
      <w:r>
        <w:rPr>
          <w:w w:val="105"/>
        </w:rPr>
        <w:t>our</w:t>
      </w:r>
      <w:r>
        <w:rPr>
          <w:w w:val="107"/>
        </w:rPr>
        <w:t> </w:t>
      </w:r>
      <w:r>
        <w:rPr>
          <w:w w:val="105"/>
        </w:rPr>
        <w:t>nanophotonic absorber–emitter may be paired with  </w:t>
      </w:r>
      <w:r>
        <w:rPr>
          <w:spacing w:val="32"/>
          <w:w w:val="105"/>
        </w:rPr>
        <w:t> </w:t>
      </w:r>
      <w:r>
        <w:rPr>
          <w:w w:val="105"/>
        </w:rPr>
        <w:t>photovoltaic</w:t>
      </w:r>
    </w:p>
    <w:p>
      <w:pPr>
        <w:spacing w:after="0" w:line="242" w:lineRule="auto"/>
        <w:jc w:val="both"/>
        <w:sectPr>
          <w:type w:val="continuous"/>
          <w:pgSz w:w="12280" w:h="16060"/>
          <w:pgMar w:top="460" w:bottom="220" w:left="700" w:right="0"/>
          <w:cols w:num="2" w:equalWidth="0">
            <w:col w:w="5261" w:space="40"/>
            <w:col w:w="6279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10481" w:val="right" w:leader="none"/>
        </w:tabs>
        <w:spacing w:before="77"/>
        <w:ind w:left="277" w:right="0" w:firstLine="0"/>
        <w:jc w:val="left"/>
        <w:rPr>
          <w:rFonts w:ascii="Tahoma" w:hAnsi="Tahoma" w:cs="Tahoma" w:eastAsia="Tahoma"/>
          <w:sz w:val="14"/>
          <w:szCs w:val="14"/>
        </w:rPr>
      </w:pPr>
      <w:r>
        <w:rPr>
          <w:rFonts w:ascii="Arial"/>
          <w:color w:val="ED1C24"/>
          <w:spacing w:val="-4"/>
          <w:sz w:val="13"/>
        </w:rPr>
        <w:t>NATURE </w:t>
      </w:r>
      <w:r>
        <w:rPr>
          <w:rFonts w:ascii="Arial"/>
          <w:color w:val="ED1C24"/>
          <w:spacing w:val="-3"/>
          <w:sz w:val="13"/>
        </w:rPr>
        <w:t>NANOTECHNOLOGY </w:t>
      </w:r>
      <w:r>
        <w:rPr>
          <w:rFonts w:ascii="Arial"/>
          <w:sz w:val="13"/>
        </w:rPr>
        <w:t>| VOL 9 | </w:t>
      </w:r>
      <w:r>
        <w:rPr>
          <w:rFonts w:ascii="Arial"/>
          <w:spacing w:val="-3"/>
          <w:sz w:val="13"/>
        </w:rPr>
        <w:t>FEBRUARY </w:t>
      </w:r>
      <w:r>
        <w:rPr>
          <w:rFonts w:ascii="Arial"/>
          <w:sz w:val="13"/>
        </w:rPr>
        <w:t>2014 |</w:t>
      </w:r>
      <w:r>
        <w:rPr>
          <w:rFonts w:ascii="Arial"/>
          <w:spacing w:val="13"/>
          <w:sz w:val="13"/>
        </w:rPr>
        <w:t> </w:t>
      </w:r>
      <w:hyperlink r:id="rId9">
        <w:r>
          <w:rPr>
            <w:rFonts w:ascii="Arial"/>
            <w:color w:val="356A99"/>
            <w:sz w:val="13"/>
          </w:rPr>
          <w:t>www.nature.com/naturenanotechnology</w:t>
        </w:r>
      </w:hyperlink>
      <w:r>
        <w:rPr>
          <w:rFonts w:ascii="Tahoma"/>
          <w:sz w:val="14"/>
        </w:rPr>
        <w:tab/>
        <w:t>129</w:t>
      </w:r>
    </w:p>
    <w:p>
      <w:pPr>
        <w:spacing w:after="0"/>
        <w:jc w:val="left"/>
        <w:rPr>
          <w:rFonts w:ascii="Tahoma" w:hAnsi="Tahoma" w:cs="Tahoma" w:eastAsia="Tahoma"/>
          <w:sz w:val="14"/>
          <w:szCs w:val="14"/>
        </w:rPr>
        <w:sectPr>
          <w:type w:val="continuous"/>
          <w:pgSz w:w="12280" w:h="16060"/>
          <w:pgMar w:top="460" w:bottom="220" w:left="700" w:right="0"/>
        </w:sectPr>
      </w:pPr>
    </w:p>
    <w:p>
      <w:pPr>
        <w:spacing w:line="240" w:lineRule="auto" w:before="4"/>
        <w:rPr>
          <w:rFonts w:ascii="Tahoma" w:hAnsi="Tahoma" w:cs="Tahoma" w:eastAsia="Tahoma"/>
          <w:sz w:val="6"/>
          <w:szCs w:val="6"/>
        </w:rPr>
      </w:pPr>
    </w:p>
    <w:p>
      <w:pPr>
        <w:spacing w:line="453" w:lineRule="exact"/>
        <w:ind w:left="100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position w:val="-8"/>
          <w:sz w:val="20"/>
          <w:szCs w:val="20"/>
        </w:rPr>
        <w:pict>
          <v:group style="width:527.25pt;height:22.7pt;mso-position-horizontal-relative:char;mso-position-vertical-relative:line" coordorigin="0,0" coordsize="10545,454">
            <v:group style="position:absolute;left:0;top:0;width:10545;height:454" coordorigin="0,0" coordsize="10545,454">
              <v:shape style="position:absolute;left:0;top:0;width:10545;height:454" coordorigin="0,0" coordsize="10545,454" path="m0,454l10545,454,10545,0,0,0,0,454xe" filled="true" fillcolor="#ed1c24" stroked="false">
                <v:path arrowok="t"/>
                <v:fill type="solid"/>
              </v:shape>
              <v:shape style="position:absolute;left:170;top:57;width:1338;height:360" type="#_x0000_t202" filled="false" stroked="false">
                <v:textbox inset="0,0,0,0">
                  <w:txbxContent>
                    <w:p>
                      <w:pPr>
                        <w:spacing w:line="36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36"/>
                          <w:szCs w:val="36"/>
                        </w:rPr>
                      </w:pPr>
                      <w:r>
                        <w:rPr>
                          <w:rFonts w:ascii="Arial"/>
                          <w:color w:val="FFFFFF"/>
                          <w:w w:val="82"/>
                          <w:sz w:val="36"/>
                        </w:rPr>
                        <w:t>LETTERS</w:t>
                      </w:r>
                      <w:r>
                        <w:rPr>
                          <w:rFonts w:ascii="Arial"/>
                          <w:sz w:val="36"/>
                        </w:rPr>
                      </w:r>
                    </w:p>
                  </w:txbxContent>
                </v:textbox>
                <w10:wrap type="none"/>
              </v:shape>
              <v:shape style="position:absolute;left:4952;top:117;width:5422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Tahoma"/>
                          <w:color w:val="FFFFFF"/>
                          <w:w w:val="104"/>
                          <w:sz w:val="24"/>
                        </w:rPr>
                        <w:t>N</w:t>
                      </w:r>
                      <w:r>
                        <w:rPr>
                          <w:rFonts w:ascii="Tahoma"/>
                          <w:color w:val="FFFFFF"/>
                          <w:spacing w:val="-30"/>
                          <w:w w:val="116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FFFFFF"/>
                          <w:w w:val="100"/>
                          <w:sz w:val="24"/>
                        </w:rPr>
                        <w:t>TURE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FFFFFF"/>
                          <w:w w:val="106"/>
                          <w:sz w:val="24"/>
                        </w:rPr>
                        <w:t>NAN</w:t>
                      </w:r>
                      <w:r>
                        <w:rPr>
                          <w:rFonts w:ascii="Tahoma"/>
                          <w:color w:val="FFFFFF"/>
                          <w:spacing w:val="-13"/>
                          <w:w w:val="106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w w:val="101"/>
                          <w:sz w:val="24"/>
                        </w:rPr>
                        <w:t>TECHNO</w:t>
                      </w:r>
                      <w:r>
                        <w:rPr>
                          <w:rFonts w:ascii="Tahoma"/>
                          <w:color w:val="FFFFFF"/>
                          <w:spacing w:val="-4"/>
                          <w:w w:val="101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color w:val="FFFFFF"/>
                          <w:w w:val="102"/>
                          <w:sz w:val="24"/>
                        </w:rPr>
                        <w:t>O</w:t>
                      </w:r>
                      <w:r>
                        <w:rPr>
                          <w:rFonts w:ascii="Tahoma"/>
                          <w:color w:val="FFFFFF"/>
                          <w:spacing w:val="-10"/>
                          <w:w w:val="102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FFFFFF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rFonts w:ascii="Tahoma"/>
                          <w:color w:val="FFFFFF"/>
                          <w:spacing w:val="32"/>
                          <w:sz w:val="24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CCCCCC"/>
                            <w:w w:val="99"/>
                            <w:sz w:val="15"/>
                          </w:rPr>
                          <w:t>DOI:</w:t>
                        </w:r>
                        <w:r>
                          <w:rPr>
                            <w:rFonts w:ascii="Arial"/>
                            <w:color w:val="CCCCCC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CCCCCC"/>
                            <w:w w:val="93"/>
                            <w:sz w:val="15"/>
                          </w:rPr>
                          <w:t>10.10</w:t>
                        </w:r>
                        <w:r>
                          <w:rPr>
                            <w:rFonts w:ascii="Arial"/>
                            <w:color w:val="CCCCCC"/>
                            <w:spacing w:val="1"/>
                            <w:w w:val="93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color w:val="CCCCCC"/>
                            <w:w w:val="108"/>
                            <w:sz w:val="15"/>
                          </w:rPr>
                          <w:t>8/NNAN</w:t>
                        </w:r>
                        <w:r>
                          <w:rPr>
                            <w:rFonts w:ascii="Arial"/>
                            <w:color w:val="CCCCCC"/>
                            <w:spacing w:val="-2"/>
                            <w:w w:val="108"/>
                            <w:sz w:val="15"/>
                          </w:rPr>
                          <w:t>O</w:t>
                        </w:r>
                        <w:r>
                          <w:rPr>
                            <w:rFonts w:ascii="Arial"/>
                            <w:color w:val="CCCCCC"/>
                            <w:w w:val="98"/>
                            <w:sz w:val="15"/>
                          </w:rPr>
                          <w:t>.2013.286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ahoma" w:hAnsi="Tahoma" w:cs="Tahoma" w:eastAsia="Tahoma"/>
          <w:position w:val="-8"/>
          <w:sz w:val="20"/>
          <w:szCs w:val="20"/>
        </w:rPr>
      </w:r>
    </w:p>
    <w:p>
      <w:pPr>
        <w:spacing w:line="240" w:lineRule="auto" w:before="11"/>
        <w:rPr>
          <w:rFonts w:ascii="Tahoma" w:hAnsi="Tahoma" w:cs="Tahoma" w:eastAsia="Tahoma"/>
          <w:sz w:val="11"/>
          <w:szCs w:val="11"/>
        </w:rPr>
      </w:pPr>
    </w:p>
    <w:p>
      <w:pPr>
        <w:spacing w:after="0" w:line="240" w:lineRule="auto"/>
        <w:rPr>
          <w:rFonts w:ascii="Tahoma" w:hAnsi="Tahoma" w:cs="Tahoma" w:eastAsia="Tahoma"/>
          <w:sz w:val="11"/>
          <w:szCs w:val="11"/>
        </w:rPr>
        <w:sectPr>
          <w:pgSz w:w="12280" w:h="16060"/>
          <w:pgMar w:header="0" w:footer="37" w:top="480" w:bottom="220" w:left="820" w:right="700"/>
        </w:sectPr>
      </w:pPr>
    </w:p>
    <w:p>
      <w:pPr>
        <w:pStyle w:val="BodyText"/>
        <w:spacing w:line="286" w:lineRule="exact"/>
        <w:ind w:left="270" w:right="0"/>
        <w:jc w:val="left"/>
      </w:pPr>
      <w:r>
        <w:rPr>
          <w:w w:val="105"/>
        </w:rPr>
        <w:t>bandgaps up to </w:t>
      </w:r>
      <w:r>
        <w:rPr>
          <w:rFonts w:ascii="微软雅黑" w:hAnsi="微软雅黑" w:cs="微软雅黑" w:eastAsia="微软雅黑"/>
          <w:w w:val="105"/>
        </w:rPr>
        <w:t>～</w:t>
      </w:r>
      <w:r>
        <w:rPr>
          <w:w w:val="105"/>
        </w:rPr>
        <w:t>0.7 </w:t>
      </w:r>
      <w:r>
        <w:rPr>
          <w:spacing w:val="-4"/>
          <w:w w:val="105"/>
        </w:rPr>
        <w:t>eV.  </w:t>
      </w:r>
      <w:r>
        <w:rPr>
          <w:w w:val="105"/>
        </w:rPr>
        <w:t>Beyond this point, </w:t>
      </w:r>
      <w:r>
        <w:rPr>
          <w:spacing w:val="34"/>
          <w:w w:val="105"/>
        </w:rPr>
        <w:t> </w:t>
      </w:r>
      <w:r>
        <w:rPr>
          <w:w w:val="105"/>
        </w:rPr>
        <w:t>higher-temperature</w:t>
      </w:r>
      <w:r>
        <w:rPr/>
      </w:r>
    </w:p>
    <w:p>
      <w:pPr>
        <w:pStyle w:val="BodyText"/>
        <w:spacing w:line="242" w:lineRule="auto"/>
        <w:ind w:left="270" w:right="0"/>
        <w:jc w:val="both"/>
      </w:pPr>
      <w:r>
        <w:rPr>
          <w:w w:val="105"/>
        </w:rPr>
        <w:t>photonic-crystal</w:t>
      </w:r>
      <w:r>
        <w:rPr>
          <w:spacing w:val="-21"/>
          <w:w w:val="105"/>
        </w:rPr>
        <w:t> </w:t>
      </w:r>
      <w:r>
        <w:rPr>
          <w:w w:val="105"/>
        </w:rPr>
        <w:t>materials,</w:t>
      </w:r>
      <w:r>
        <w:rPr>
          <w:spacing w:val="-21"/>
          <w:w w:val="105"/>
        </w:rPr>
        <w:t> </w:t>
      </w:r>
      <w:r>
        <w:rPr>
          <w:w w:val="105"/>
        </w:rPr>
        <w:t>such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refractory</w:t>
      </w:r>
      <w:r>
        <w:rPr>
          <w:spacing w:val="-22"/>
          <w:w w:val="105"/>
        </w:rPr>
        <w:t> </w:t>
      </w:r>
      <w:r>
        <w:rPr>
          <w:w w:val="105"/>
        </w:rPr>
        <w:t>metals</w:t>
      </w:r>
      <w:hyperlink w:history="true" w:anchor="_bookmark9">
        <w:r>
          <w:rPr>
            <w:w w:val="105"/>
            <w:position w:val="6"/>
            <w:sz w:val="12"/>
            <w:szCs w:val="12"/>
          </w:rPr>
          <w:t>18</w:t>
        </w:r>
      </w:hyperlink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requir</w:t>
      </w:r>
      <w:bookmarkStart w:name="_bookmark4" w:id="10"/>
      <w:bookmarkEnd w:id="10"/>
      <w:r>
        <w:rPr>
          <w:w w:val="105"/>
        </w:rPr>
        <w:t>ed.</w:t>
      </w:r>
      <w:r>
        <w:rPr>
          <w:w w:val="99"/>
        </w:rPr>
        <w:t> </w:t>
      </w:r>
      <w:r>
        <w:rPr>
          <w:w w:val="105"/>
        </w:rPr>
        <w:t>The efﬁciency improvements demonstrated in this work, as</w:t>
      </w:r>
      <w:r>
        <w:rPr>
          <w:spacing w:val="27"/>
          <w:w w:val="105"/>
        </w:rPr>
        <w:t> </w:t>
      </w:r>
      <w:r>
        <w:rPr>
          <w:w w:val="105"/>
        </w:rPr>
        <w:t>w</w:t>
      </w:r>
      <w:bookmarkStart w:name="_bookmark5" w:id="11"/>
      <w:bookmarkEnd w:id="11"/>
      <w:r>
        <w:rPr>
          <w:w w:val="105"/>
        </w:rPr>
        <w:t>ell</w:t>
      </w:r>
      <w:r>
        <w:rPr>
          <w:w w:val="94"/>
        </w:rPr>
        <w:t> </w:t>
      </w:r>
      <w:r>
        <w:rPr>
          <w:w w:val="105"/>
        </w:rPr>
        <w:t>as the promising predictions using a validated model, suggest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viability of nanophotonic STPVs for efﬁcient and scalable</w:t>
      </w:r>
      <w:r>
        <w:rPr>
          <w:spacing w:val="18"/>
          <w:w w:val="105"/>
        </w:rPr>
        <w:t> </w:t>
      </w:r>
      <w:r>
        <w:rPr>
          <w:w w:val="105"/>
        </w:rPr>
        <w:t>solar</w:t>
      </w:r>
      <w:r>
        <w:rPr>
          <w:w w:val="101"/>
        </w:rPr>
        <w:t> </w:t>
      </w:r>
      <w:bookmarkStart w:name="_bookmark6" w:id="12"/>
      <w:bookmarkEnd w:id="12"/>
      <w:r>
        <w:rPr/>
        <w:t>energy</w:t>
      </w:r>
      <w:r>
        <w:rPr>
          <w:spacing w:val="27"/>
        </w:rPr>
        <w:t> </w:t>
      </w:r>
      <w:r>
        <w:rPr/>
        <w:t>conversion.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26" w:lineRule="exact"/>
        <w:ind w:left="270" w:right="0"/>
        <w:jc w:val="left"/>
        <w:rPr>
          <w:rFonts w:ascii="Arial" w:hAnsi="Arial" w:cs="Arial" w:eastAsia="Arial"/>
        </w:rPr>
      </w:pPr>
      <w:r>
        <w:rPr>
          <w:rFonts w:ascii="Arial"/>
        </w:rPr>
        <w:t>Methods</w:t>
      </w:r>
    </w:p>
    <w:p>
      <w:pPr>
        <w:spacing w:line="228" w:lineRule="auto" w:before="3"/>
        <w:ind w:left="270" w:right="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 absorber and emitter were prepared using conventional physical and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chemical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vapour deposition (PVD, CVD) processes. The polycrystalline silicon and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SiO</w:t>
      </w:r>
      <w:r>
        <w:rPr>
          <w:rFonts w:ascii="Times New Roman"/>
          <w:position w:val="-3"/>
          <w:sz w:val="10"/>
        </w:rPr>
        <w:t>2</w:t>
      </w:r>
      <w:r>
        <w:rPr>
          <w:rFonts w:ascii="Times New Roman"/>
          <w:w w:val="107"/>
          <w:position w:val="-3"/>
          <w:sz w:val="10"/>
        </w:rPr>
        <w:t> </w:t>
      </w:r>
      <w:r>
        <w:rPr>
          <w:rFonts w:ascii="Times New Roman"/>
          <w:sz w:val="15"/>
        </w:rPr>
        <w:t>layers of the 1D photonic-crystal emitter were deposited by low-pressure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plasma-enhanced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chemical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vapour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deposition,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respectively</w:t>
      </w:r>
      <w:hyperlink w:history="true" w:anchor="_bookmark18">
        <w:r>
          <w:rPr>
            <w:rFonts w:ascii="Times New Roman"/>
            <w:position w:val="5"/>
            <w:sz w:val="10"/>
          </w:rPr>
          <w:t>6</w:t>
        </w:r>
      </w:hyperlink>
      <w:r>
        <w:rPr>
          <w:rFonts w:ascii="Times New Roman"/>
          <w:sz w:val="15"/>
        </w:rPr>
        <w:t>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wafer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was</w:t>
      </w:r>
    </w:p>
    <w:p>
      <w:pPr>
        <w:spacing w:line="242" w:lineRule="auto" w:before="3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annealed after each deposition. On the back side of the emitter, a 10 nm</w:t>
      </w:r>
      <w:r>
        <w:rPr>
          <w:rFonts w:ascii="Times New Roman"/>
          <w:spacing w:val="1"/>
          <w:sz w:val="15"/>
        </w:rPr>
        <w:t> </w:t>
      </w:r>
      <w:bookmarkStart w:name="_bookmark9" w:id="13"/>
      <w:bookmarkEnd w:id="13"/>
      <w:r>
        <w:rPr>
          <w:rFonts w:ascii="Times New Roman"/>
          <w:sz w:val="15"/>
        </w:rPr>
        <w:t>adhesion</w:t>
      </w:r>
      <w:r>
        <w:rPr>
          <w:rFonts w:ascii="Times New Roman"/>
          <w:w w:val="100"/>
          <w:sz w:val="15"/>
        </w:rPr>
        <w:t> </w:t>
      </w:r>
      <w:r>
        <w:rPr>
          <w:rFonts w:ascii="Times New Roman"/>
          <w:sz w:val="15"/>
        </w:rPr>
        <w:t>layer of titanium was sputtered on the substrate, followed by a 200 nm layer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94"/>
          <w:sz w:val="15"/>
        </w:rPr>
        <w:t> </w:t>
      </w:r>
      <w:r>
        <w:rPr>
          <w:rFonts w:ascii="Times New Roman"/>
          <w:sz w:val="15"/>
        </w:rPr>
        <w:t>tungsten. Using a laser-cut acrylic contact mask, a seed layer for CNT growth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w</w:t>
      </w:r>
      <w:bookmarkStart w:name="_bookmark7" w:id="14"/>
      <w:bookmarkEnd w:id="14"/>
      <w:r>
        <w:rPr>
          <w:rFonts w:ascii="Times New Roman"/>
          <w:sz w:val="15"/>
        </w:rPr>
        <w:t>as</w:t>
      </w:r>
      <w:r>
        <w:rPr>
          <w:rFonts w:ascii="Times New Roman"/>
          <w:w w:val="96"/>
          <w:sz w:val="15"/>
        </w:rPr>
        <w:t> </w:t>
      </w:r>
      <w:r>
        <w:rPr>
          <w:rFonts w:ascii="Times New Roman"/>
          <w:sz w:val="15"/>
        </w:rPr>
        <w:t>deposited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onto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samples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electron-beam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evaporation.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gro</w:t>
      </w:r>
      <w:bookmarkStart w:name="_bookmark8" w:id="15"/>
      <w:bookmarkEnd w:id="15"/>
      <w:r>
        <w:rPr>
          <w:rFonts w:ascii="Times New Roman"/>
          <w:sz w:val="15"/>
        </w:rPr>
        <w:t>wn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using a high-temperature CVD process in a H</w:t>
      </w:r>
      <w:r>
        <w:rPr>
          <w:rFonts w:ascii="Times New Roman"/>
          <w:position w:val="-3"/>
          <w:sz w:val="10"/>
        </w:rPr>
        <w:t>2</w:t>
      </w:r>
      <w:r>
        <w:rPr>
          <w:rFonts w:ascii="Times New Roman"/>
          <w:sz w:val="15"/>
        </w:rPr>
        <w:t>/He environment by modifying  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a</w:t>
      </w:r>
    </w:p>
    <w:p>
      <w:pPr>
        <w:spacing w:line="106" w:lineRule="exact" w:before="0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previously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developed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procedure</w:t>
      </w:r>
      <w:hyperlink w:history="true" w:anchor="_bookmark13">
        <w:r>
          <w:rPr>
            <w:rFonts w:ascii="Times New Roman"/>
            <w:position w:val="5"/>
            <w:sz w:val="10"/>
          </w:rPr>
          <w:t>29</w:t>
        </w:r>
      </w:hyperlink>
      <w:r>
        <w:rPr>
          <w:rFonts w:ascii="Times New Roman"/>
          <w:sz w:val="15"/>
        </w:rPr>
        <w:t>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samples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heated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720</w:t>
      </w:r>
      <w:r>
        <w:rPr>
          <w:rFonts w:ascii="Times New Roman"/>
          <w:spacing w:val="-8"/>
          <w:sz w:val="15"/>
        </w:rPr>
        <w:t> </w:t>
      </w:r>
      <w:r>
        <w:rPr>
          <w:rFonts w:ascii="Garamond"/>
          <w:sz w:val="15"/>
        </w:rPr>
        <w:t>8</w:t>
      </w:r>
      <w:r>
        <w:rPr>
          <w:rFonts w:ascii="Times New Roman"/>
          <w:sz w:val="15"/>
        </w:rPr>
        <w:t>C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</w:p>
    <w:p>
      <w:pPr>
        <w:spacing w:line="214" w:lineRule="exact" w:before="0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room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temperature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微软雅黑" w:hAnsi="微软雅黑" w:cs="微软雅黑" w:eastAsia="微软雅黑"/>
          <w:sz w:val="15"/>
          <w:szCs w:val="15"/>
        </w:rPr>
        <w:t>～</w:t>
      </w:r>
      <w:r>
        <w:rPr>
          <w:rFonts w:ascii="Times New Roman" w:hAnsi="Times New Roman" w:cs="Times New Roman" w:eastAsia="Times New Roman"/>
          <w:sz w:val="15"/>
          <w:szCs w:val="15"/>
        </w:rPr>
        <w:t>10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held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at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720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Garamond" w:hAnsi="Garamond" w:cs="Garamond" w:eastAsia="Garamond"/>
          <w:sz w:val="15"/>
          <w:szCs w:val="15"/>
        </w:rPr>
        <w:t>8</w:t>
      </w:r>
      <w:r>
        <w:rPr>
          <w:rFonts w:ascii="Times New Roman" w:hAnsi="Times New Roman" w:cs="Times New Roman" w:eastAsia="Times New Roman"/>
          <w:sz w:val="15"/>
          <w:szCs w:val="15"/>
        </w:rPr>
        <w:t>C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min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anneal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iron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seed.</w:t>
      </w:r>
    </w:p>
    <w:p>
      <w:pPr>
        <w:spacing w:line="232" w:lineRule="auto" w:before="1"/>
        <w:ind w:left="270" w:right="16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CNTs were grown for 10 min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at </w:t>
      </w:r>
      <w:r>
        <w:rPr>
          <w:rFonts w:ascii="Times New Roman" w:hAnsi="Times New Roman" w:cs="Times New Roman" w:eastAsia="Times New Roman"/>
          <w:sz w:val="15"/>
          <w:szCs w:val="15"/>
        </w:rPr>
        <w:t>720 </w:t>
      </w:r>
      <w:r>
        <w:rPr>
          <w:rFonts w:ascii="Garamond" w:hAnsi="Garamond" w:cs="Garamond" w:eastAsia="Garamond"/>
          <w:sz w:val="15"/>
          <w:szCs w:val="15"/>
        </w:rPr>
        <w:t>8</w:t>
      </w:r>
      <w:r>
        <w:rPr>
          <w:rFonts w:ascii="Times New Roman" w:hAnsi="Times New Roman" w:cs="Times New Roman" w:eastAsia="Times New Roman"/>
          <w:sz w:val="15"/>
          <w:szCs w:val="15"/>
        </w:rPr>
        <w:t>C using an ethylene gas carbon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source.</w:t>
      </w:r>
      <w:r>
        <w:rPr>
          <w:rFonts w:ascii="Times New Roman" w:hAnsi="Times New Roman" w:cs="Times New Roman" w:eastAsia="Times New Roman"/>
          <w:w w:val="9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All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ﬂowing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gases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were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preheated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625</w:t>
      </w:r>
      <w:r>
        <w:rPr>
          <w:rFonts w:ascii="Times New Roman" w:hAnsi="Times New Roman" w:cs="Times New Roman" w:eastAsia="Times New Roman"/>
          <w:spacing w:val="-12"/>
          <w:sz w:val="15"/>
          <w:szCs w:val="15"/>
        </w:rPr>
        <w:t> </w:t>
      </w:r>
      <w:r>
        <w:rPr>
          <w:rFonts w:ascii="Garamond" w:hAnsi="Garamond" w:cs="Garamond" w:eastAsia="Garamond"/>
          <w:sz w:val="15"/>
          <w:szCs w:val="15"/>
        </w:rPr>
        <w:t>8</w:t>
      </w:r>
      <w:r>
        <w:rPr>
          <w:rFonts w:ascii="Times New Roman" w:hAnsi="Times New Roman" w:cs="Times New Roman" w:eastAsia="Times New Roman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Following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growth,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furnace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was</w:t>
      </w:r>
      <w:r>
        <w:rPr>
          <w:rFonts w:ascii="Times New Roman" w:hAnsi="Times New Roman" w:cs="Times New Roman" w:eastAsia="Times New Roman"/>
          <w:w w:val="9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rapidly cooled in a H</w:t>
      </w:r>
      <w:r>
        <w:rPr>
          <w:rFonts w:ascii="Times New Roman" w:hAnsi="Times New Roman" w:cs="Times New Roman" w:eastAsia="Times New Roman"/>
          <w:position w:val="-3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  <w:t>/He </w:t>
      </w:r>
      <w:r>
        <w:rPr>
          <w:rFonts w:ascii="Times New Roman" w:hAnsi="Times New Roman" w:cs="Times New Roman" w:eastAsia="Times New Roman"/>
          <w:spacing w:val="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environment.</w:t>
      </w:r>
    </w:p>
    <w:p>
      <w:pPr>
        <w:spacing w:line="146" w:lineRule="exact" w:before="0"/>
        <w:ind w:left="270" w:right="0" w:firstLine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absorber–emitter</w:t>
      </w:r>
      <w:r>
        <w:rPr>
          <w:rFonts w:ascii="Times New Roman" w:hAnsi="Times New Roman" w:cs="Times New Roman" w:eastAsia="Times New Roman"/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substrate</w:t>
      </w:r>
      <w:r>
        <w:rPr>
          <w:rFonts w:ascii="Times New Roman" w:hAnsi="Times New Roman" w:cs="Times New Roman" w:eastAsia="Times New Roman"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was</w:t>
      </w:r>
      <w:r>
        <w:rPr>
          <w:rFonts w:ascii="Times New Roman" w:hAnsi="Times New Roman" w:cs="Times New Roman" w:eastAsia="Times New Roman"/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mechanically</w:t>
      </w:r>
      <w:r>
        <w:rPr>
          <w:rFonts w:ascii="Times New Roman" w:hAnsi="Times New Roman" w:cs="Times New Roman" w:eastAsia="Times New Roman"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secured</w:t>
      </w:r>
      <w:r>
        <w:rPr>
          <w:rFonts w:ascii="Times New Roman" w:hAnsi="Times New Roman" w:cs="Times New Roman" w:eastAsia="Times New Roman"/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using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custom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bookmarkStart w:name="_bookmark10" w:id="16"/>
      <w:bookmarkEnd w:id="16"/>
      <w:r>
        <w:rPr>
          <w:rFonts w:ascii="Times New Roman" w:hAnsi="Times New Roman" w:cs="Times New Roman" w:eastAsia="Times New Roman"/>
          <w:sz w:val="15"/>
          <w:szCs w:val="15"/>
        </w:rPr>
        <w:t>spring-</w:t>
      </w:r>
    </w:p>
    <w:p>
      <w:pPr>
        <w:spacing w:before="2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loaded needle-support layout. Vacuum gaps of 400 </w:t>
      </w:r>
      <w:r>
        <w:rPr>
          <w:rFonts w:ascii="Times New Roman"/>
          <w:spacing w:val="-3"/>
          <w:sz w:val="15"/>
        </w:rPr>
        <w:t>m</w:t>
      </w:r>
      <w:r>
        <w:rPr>
          <w:rFonts w:ascii="Times New Roman"/>
          <w:spacing w:val="-3"/>
          <w:sz w:val="15"/>
        </w:rPr>
        <w:t>m </w:t>
      </w:r>
      <w:r>
        <w:rPr>
          <w:rFonts w:ascii="Times New Roman"/>
          <w:sz w:val="15"/>
        </w:rPr>
        <w:t>and 300 </w:t>
      </w:r>
      <w:r>
        <w:rPr>
          <w:rFonts w:ascii="Times New Roman"/>
          <w:spacing w:val="-3"/>
          <w:sz w:val="15"/>
        </w:rPr>
        <w:t>m</w:t>
      </w:r>
      <w:r>
        <w:rPr>
          <w:rFonts w:ascii="Times New Roman"/>
          <w:spacing w:val="-3"/>
          <w:sz w:val="15"/>
        </w:rPr>
        <w:t>m</w:t>
      </w:r>
      <w:r>
        <w:rPr>
          <w:rFonts w:ascii="Times New Roman"/>
          <w:spacing w:val="6"/>
          <w:sz w:val="15"/>
        </w:rPr>
        <w:t> </w:t>
      </w:r>
      <w:r>
        <w:rPr>
          <w:rFonts w:ascii="Times New Roman"/>
          <w:sz w:val="15"/>
        </w:rPr>
        <w:t>separated</w:t>
      </w:r>
    </w:p>
    <w:p>
      <w:pPr>
        <w:spacing w:line="242" w:lineRule="auto" w:before="1"/>
        <w:ind w:left="27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shield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absorber,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emitter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photovoltaic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cell,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respectively,</w:t>
      </w:r>
      <w:r>
        <w:rPr>
          <w:rFonts w:ascii="Times New Roman" w:hAnsi="Times New Roman" w:cs="Times New Roman" w:eastAsia="Times New Roman"/>
          <w:w w:val="8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 that the aperture/absorber and emitter/cell view factors exceeded 0.85.</w:t>
      </w:r>
      <w:r>
        <w:rPr>
          <w:rFonts w:ascii="Times New Roman" w:hAnsi="Times New Roman" w:cs="Times New Roman" w:eastAsia="Times New Roman"/>
          <w:spacing w:val="3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Manual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linear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stages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were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used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align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control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spacing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between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reﬂecting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shield,</w:t>
      </w:r>
      <w:r>
        <w:rPr>
          <w:rFonts w:ascii="Times New Roman" w:hAnsi="Times New Roman" w:cs="Times New Roman" w:eastAsia="Times New Roman"/>
          <w:w w:val="9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 absorber–emitter, and the photovoltaic cell. Experiments were conducted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each absorber–emitter pair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at </w:t>
      </w:r>
      <w:r>
        <w:rPr>
          <w:rFonts w:ascii="Times New Roman" w:hAnsi="Times New Roman" w:cs="Times New Roman" w:eastAsia="Times New Roman"/>
          <w:sz w:val="15"/>
          <w:szCs w:val="15"/>
        </w:rPr>
        <w:t>varying levels of ﬂux of simulated solar radiation</w:t>
      </w:r>
      <w:r>
        <w:rPr>
          <w:rFonts w:ascii="Times New Roman" w:hAnsi="Times New Roman" w:cs="Times New Roman" w:eastAsia="Times New Roman"/>
          <w:spacing w:val="29"/>
          <w:sz w:val="15"/>
          <w:szCs w:val="15"/>
        </w:rPr>
        <w:t> </w:t>
      </w:r>
      <w:bookmarkStart w:name="_bookmark11" w:id="17"/>
      <w:bookmarkEnd w:id="17"/>
      <w:r>
        <w:rPr>
          <w:rFonts w:ascii="Times New Roman" w:hAnsi="Times New Roman" w:cs="Times New Roman" w:eastAsia="Times New Roman"/>
          <w:spacing w:val="29"/>
          <w:sz w:val="15"/>
          <w:szCs w:val="15"/>
        </w:rPr>
      </w:r>
      <w:r>
        <w:rPr>
          <w:rFonts w:ascii="Book Antiqua" w:hAnsi="Book Antiqua" w:cs="Book Antiqua" w:eastAsia="Book Antiqua"/>
          <w:i/>
          <w:spacing w:val="-3"/>
          <w:sz w:val="15"/>
          <w:szCs w:val="15"/>
        </w:rPr>
        <w:t>H</w:t>
      </w:r>
      <w:r>
        <w:rPr>
          <w:rFonts w:ascii="Times New Roman" w:hAnsi="Times New Roman" w:cs="Times New Roman" w:eastAsia="Times New Roman"/>
          <w:spacing w:val="-3"/>
          <w:position w:val="-3"/>
          <w:sz w:val="10"/>
          <w:szCs w:val="10"/>
        </w:rPr>
        <w:t>s</w:t>
      </w:r>
      <w:r>
        <w:rPr>
          <w:rFonts w:ascii="Times New Roman" w:hAnsi="Times New Roman" w:cs="Times New Roman" w:eastAsia="Times New Roman"/>
          <w:spacing w:val="-3"/>
          <w:sz w:val="10"/>
          <w:szCs w:val="10"/>
        </w:rPr>
      </w:r>
    </w:p>
    <w:p>
      <w:pPr>
        <w:spacing w:line="143" w:lineRule="exact" w:before="0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through the aperture (10–75 W cm</w:t>
      </w:r>
      <w:r>
        <w:rPr>
          <w:rFonts w:ascii="Bookman Old Style" w:hAnsi="Bookman Old Style" w:cs="Bookman Old Style" w:eastAsia="Bookman Old Style"/>
          <w:b w:val="0"/>
          <w:bCs w:val="0"/>
          <w:position w:val="7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position w:val="7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  <w:t>) by changing the distance between the  </w:t>
      </w:r>
      <w:r>
        <w:rPr>
          <w:rFonts w:ascii="Times New Roman" w:hAnsi="Times New Roman" w:cs="Times New Roman" w:eastAsia="Times New Roman"/>
          <w:spacing w:val="2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light</w:t>
      </w:r>
    </w:p>
    <w:p>
      <w:pPr>
        <w:spacing w:line="230" w:lineRule="auto" w:before="6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source and the experiment (Supplementary section ‘Experimental set-up’). </w:t>
      </w:r>
      <w:r>
        <w:rPr>
          <w:rFonts w:ascii="Book Antiqua" w:hAnsi="Book Antiqua" w:cs="Book Antiqua" w:eastAsia="Book Antiqua"/>
          <w:i/>
          <w:spacing w:val="-3"/>
          <w:sz w:val="15"/>
          <w:szCs w:val="15"/>
        </w:rPr>
        <w:t>H</w:t>
      </w:r>
      <w:r>
        <w:rPr>
          <w:rFonts w:ascii="Times New Roman" w:hAnsi="Times New Roman" w:cs="Times New Roman" w:eastAsia="Times New Roman"/>
          <w:spacing w:val="-3"/>
          <w:position w:val="-3"/>
          <w:sz w:val="10"/>
          <w:szCs w:val="10"/>
        </w:rPr>
        <w:t>s</w:t>
      </w:r>
      <w:r>
        <w:rPr>
          <w:rFonts w:ascii="Times New Roman" w:hAnsi="Times New Roman" w:cs="Times New Roman" w:eastAsia="Times New Roman"/>
          <w:spacing w:val="2"/>
          <w:position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w w:val="9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deﬁned as the input solar power through the aperture normalized by the </w:t>
      </w:r>
      <w:bookmarkStart w:name="_bookmark12" w:id="18"/>
      <w:bookmarkEnd w:id="18"/>
      <w:r>
        <w:rPr>
          <w:rFonts w:ascii="Times New Roman" w:hAnsi="Times New Roman" w:cs="Times New Roman" w:eastAsia="Times New Roman"/>
          <w:sz w:val="15"/>
          <w:szCs w:val="15"/>
        </w:rPr>
        <w:t>apertu</w:t>
      </w:r>
      <w:r>
        <w:rPr>
          <w:rFonts w:ascii="Times New Roman" w:hAnsi="Times New Roman" w:cs="Times New Roman" w:eastAsia="Times New Roman"/>
          <w:sz w:val="15"/>
          <w:szCs w:val="15"/>
        </w:rPr>
        <w:t>re</w:t>
      </w:r>
      <w:r>
        <w:rPr>
          <w:rFonts w:ascii="Times New Roman" w:hAnsi="Times New Roman" w:cs="Times New Roman" w:eastAsia="Times New Roman"/>
          <w:w w:val="9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area or, equivalently, the nanotube absorber area. </w:t>
      </w:r>
      <w:r>
        <w:rPr>
          <w:rFonts w:ascii="Book Antiqua" w:hAnsi="Book Antiqua" w:cs="Book Antiqua" w:eastAsia="Book Antiqua"/>
          <w:i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sz w:val="15"/>
          <w:szCs w:val="15"/>
        </w:rPr>
        <w:t>–</w:t>
      </w:r>
      <w:r>
        <w:rPr>
          <w:rFonts w:ascii="Book Antiqua" w:hAnsi="Book Antiqua" w:cs="Book Antiqua" w:eastAsia="Book Antiqua"/>
          <w:i/>
          <w:sz w:val="15"/>
          <w:szCs w:val="15"/>
        </w:rPr>
        <w:t>V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temperature</w:t>
      </w:r>
      <w:r>
        <w:rPr>
          <w:rFonts w:ascii="Times New Roman" w:hAnsi="Times New Roman" w:cs="Times New Roman" w:eastAsia="Times New Roman"/>
          <w:w w:val="9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measurements were obtained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at </w:t>
      </w:r>
      <w:r>
        <w:rPr>
          <w:rFonts w:ascii="Times New Roman" w:hAnsi="Times New Roman" w:cs="Times New Roman" w:eastAsia="Times New Roman"/>
          <w:sz w:val="15"/>
          <w:szCs w:val="15"/>
        </w:rPr>
        <w:t>steady operating conditions of the STPV</w:t>
      </w:r>
      <w:r>
        <w:rPr>
          <w:rFonts w:ascii="Times New Roman" w:hAnsi="Times New Roman" w:cs="Times New Roman" w:eastAsia="Times New Roman"/>
          <w:spacing w:val="3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device.</w:t>
      </w:r>
      <w:r>
        <w:rPr>
          <w:rFonts w:ascii="Times New Roman" w:hAnsi="Times New Roman" w:cs="Times New Roman" w:eastAsia="Times New Roman"/>
          <w:w w:val="9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Uncertainty in the reported experimental quantities was evaluated based </w:t>
      </w:r>
      <w:r>
        <w:rPr>
          <w:rFonts w:ascii="Times New Roman" w:hAnsi="Times New Roman" w:cs="Times New Roman" w:eastAsia="Times New Roman"/>
          <w:spacing w:val="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</w:p>
    <w:p>
      <w:pPr>
        <w:spacing w:line="237" w:lineRule="auto" w:before="3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propagation of the following errors: variance (using a </w:t>
      </w:r>
      <w:r>
        <w:rPr>
          <w:rFonts w:ascii="Book Antiqua" w:hAnsi="Book Antiqua" w:cs="Book Antiqua" w:eastAsia="Book Antiqua"/>
          <w:i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sz w:val="15"/>
          <w:szCs w:val="15"/>
        </w:rPr>
        <w:t>-distribution with a</w:t>
      </w:r>
      <w:r>
        <w:rPr>
          <w:rFonts w:ascii="Times New Roman" w:hAnsi="Times New Roman" w:cs="Times New Roman" w:eastAsia="Times New Roman"/>
          <w:spacing w:val="3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95%</w:t>
      </w:r>
      <w:r>
        <w:rPr>
          <w:rFonts w:ascii="Times New Roman" w:hAnsi="Times New Roman" w:cs="Times New Roman" w:eastAsia="Times New Roman"/>
          <w:w w:val="9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conﬁdence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interval),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instrument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error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resolution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error.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photovoltaic</w:t>
      </w:r>
      <w:r>
        <w:rPr>
          <w:rFonts w:ascii="Times New Roman" w:hAnsi="Times New Roman" w:cs="Times New Roman" w:eastAsia="Times New Roman"/>
          <w:spacing w:val="-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8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  <w:t>temperature was maintained near 293 K using a chilled water loop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(Suppleme</w:t>
      </w:r>
      <w:bookmarkStart w:name="_bookmark13" w:id="19"/>
      <w:bookmarkEnd w:id="19"/>
      <w:r>
        <w:rPr>
          <w:rFonts w:ascii="Times New Roman" w:hAnsi="Times New Roman" w:cs="Times New Roman" w:eastAsia="Times New Roman"/>
          <w:sz w:val="15"/>
          <w:szCs w:val="15"/>
        </w:rPr>
        <w:t>ntary</w:t>
      </w:r>
      <w:r>
        <w:rPr>
          <w:rFonts w:ascii="Times New Roman" w:hAnsi="Times New Roman" w:cs="Times New Roman" w:eastAsia="Times New Roman"/>
          <w:w w:val="10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equation</w:t>
      </w:r>
      <w:r>
        <w:rPr>
          <w:rFonts w:ascii="Times New Roman" w:hAnsi="Times New Roman" w:cs="Times New Roman" w:eastAsia="Times New Roman"/>
          <w:spacing w:val="-2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(S1)).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70" w:right="0"/>
        <w:jc w:val="left"/>
        <w:rPr>
          <w:rFonts w:ascii="Arial" w:hAnsi="Arial" w:cs="Arial" w:eastAsia="Arial"/>
        </w:rPr>
      </w:pPr>
      <w:r>
        <w:rPr>
          <w:rFonts w:ascii="Arial"/>
          <w:spacing w:val="-4"/>
          <w:w w:val="95"/>
        </w:rPr>
        <w:t>Received</w:t>
      </w:r>
      <w:r>
        <w:rPr>
          <w:rFonts w:ascii="Arial"/>
          <w:spacing w:val="-25"/>
          <w:w w:val="95"/>
        </w:rPr>
        <w:t> </w:t>
      </w:r>
      <w:r>
        <w:rPr>
          <w:rFonts w:ascii="Arial"/>
          <w:w w:val="95"/>
        </w:rPr>
        <w:t>17</w:t>
      </w:r>
      <w:r>
        <w:rPr>
          <w:rFonts w:ascii="Arial"/>
          <w:spacing w:val="-24"/>
          <w:w w:val="95"/>
        </w:rPr>
        <w:t> </w:t>
      </w:r>
      <w:r>
        <w:rPr>
          <w:rFonts w:ascii="Arial"/>
          <w:w w:val="95"/>
        </w:rPr>
        <w:t>September</w:t>
      </w:r>
      <w:r>
        <w:rPr>
          <w:rFonts w:ascii="Arial"/>
          <w:spacing w:val="-24"/>
          <w:w w:val="95"/>
        </w:rPr>
        <w:t> </w:t>
      </w:r>
      <w:r>
        <w:rPr>
          <w:rFonts w:ascii="Arial"/>
          <w:w w:val="95"/>
        </w:rPr>
        <w:t>2013;</w:t>
      </w:r>
      <w:r>
        <w:rPr>
          <w:rFonts w:ascii="Arial"/>
          <w:spacing w:val="-24"/>
          <w:w w:val="95"/>
        </w:rPr>
        <w:t> </w:t>
      </w:r>
      <w:r>
        <w:rPr>
          <w:rFonts w:ascii="Arial"/>
          <w:spacing w:val="-3"/>
          <w:w w:val="95"/>
        </w:rPr>
        <w:t>accepted</w:t>
      </w:r>
      <w:r>
        <w:rPr>
          <w:rFonts w:ascii="Arial"/>
          <w:spacing w:val="-23"/>
          <w:w w:val="95"/>
        </w:rPr>
        <w:t> </w:t>
      </w:r>
      <w:r>
        <w:rPr>
          <w:rFonts w:ascii="Arial"/>
          <w:w w:val="95"/>
        </w:rPr>
        <w:t>2</w:t>
      </w:r>
      <w:r>
        <w:rPr>
          <w:rFonts w:ascii="Arial"/>
          <w:spacing w:val="-24"/>
          <w:w w:val="95"/>
        </w:rPr>
        <w:t> </w:t>
      </w:r>
      <w:r>
        <w:rPr>
          <w:rFonts w:ascii="Arial"/>
          <w:w w:val="95"/>
        </w:rPr>
        <w:t>December</w:t>
      </w:r>
      <w:r>
        <w:rPr>
          <w:rFonts w:ascii="Arial"/>
          <w:spacing w:val="-24"/>
          <w:w w:val="95"/>
        </w:rPr>
        <w:t> </w:t>
      </w:r>
      <w:r>
        <w:rPr>
          <w:rFonts w:ascii="Arial"/>
          <w:w w:val="95"/>
        </w:rPr>
        <w:t>2013;</w:t>
      </w:r>
      <w:r>
        <w:rPr>
          <w:rFonts w:ascii="Arial"/>
        </w:rPr>
      </w:r>
    </w:p>
    <w:p>
      <w:pPr>
        <w:pStyle w:val="BodyText"/>
        <w:spacing w:line="240" w:lineRule="auto" w:before="13"/>
        <w:ind w:left="270" w:right="0"/>
        <w:jc w:val="left"/>
        <w:rPr>
          <w:rFonts w:ascii="Arial" w:hAnsi="Arial" w:cs="Arial" w:eastAsia="Arial"/>
        </w:rPr>
      </w:pPr>
      <w:bookmarkStart w:name="_bookmark14" w:id="20"/>
      <w:bookmarkEnd w:id="20"/>
      <w:r>
        <w:rPr/>
      </w:r>
      <w:r>
        <w:rPr>
          <w:rFonts w:ascii="Arial"/>
          <w:spacing w:val="-5"/>
        </w:rPr>
        <w:t>published</w:t>
      </w:r>
      <w:r>
        <w:rPr>
          <w:rFonts w:ascii="Arial"/>
          <w:spacing w:val="-24"/>
        </w:rPr>
        <w:t> </w:t>
      </w:r>
      <w:r>
        <w:rPr>
          <w:rFonts w:ascii="Arial"/>
          <w:spacing w:val="-5"/>
        </w:rPr>
        <w:t>online</w:t>
      </w:r>
      <w:r>
        <w:rPr>
          <w:rFonts w:ascii="Arial"/>
          <w:spacing w:val="-24"/>
        </w:rPr>
        <w:t> </w:t>
      </w:r>
      <w:r>
        <w:rPr>
          <w:rFonts w:ascii="Arial"/>
          <w:spacing w:val="-4"/>
        </w:rPr>
        <w:t>19</w:t>
      </w:r>
      <w:r>
        <w:rPr>
          <w:rFonts w:ascii="Arial"/>
          <w:spacing w:val="-24"/>
        </w:rPr>
        <w:t> </w:t>
      </w:r>
      <w:r>
        <w:rPr>
          <w:rFonts w:ascii="Arial"/>
          <w:spacing w:val="-5"/>
        </w:rPr>
        <w:t>January</w:t>
      </w:r>
      <w:r>
        <w:rPr>
          <w:rFonts w:ascii="Arial"/>
          <w:spacing w:val="-24"/>
        </w:rPr>
        <w:t> </w:t>
      </w:r>
      <w:r>
        <w:rPr>
          <w:rFonts w:ascii="Arial"/>
          <w:spacing w:val="-4"/>
        </w:rPr>
        <w:t>2014;</w:t>
      </w:r>
      <w:r>
        <w:rPr>
          <w:rFonts w:ascii="Arial"/>
          <w:spacing w:val="-24"/>
        </w:rPr>
        <w:t> </w:t>
      </w:r>
      <w:r>
        <w:rPr>
          <w:rFonts w:ascii="Arial"/>
          <w:spacing w:val="-5"/>
        </w:rPr>
        <w:t>corrected</w:t>
      </w:r>
      <w:r>
        <w:rPr>
          <w:rFonts w:ascii="Arial"/>
          <w:spacing w:val="-24"/>
        </w:rPr>
        <w:t> </w:t>
      </w:r>
      <w:r>
        <w:rPr>
          <w:rFonts w:ascii="Arial"/>
          <w:spacing w:val="-4"/>
        </w:rPr>
        <w:t>after</w:t>
      </w:r>
      <w:r>
        <w:rPr>
          <w:rFonts w:ascii="Arial"/>
          <w:spacing w:val="-25"/>
        </w:rPr>
        <w:t> </w:t>
      </w:r>
      <w:r>
        <w:rPr>
          <w:rFonts w:ascii="Arial"/>
          <w:spacing w:val="-4"/>
        </w:rPr>
        <w:t>print</w:t>
      </w:r>
      <w:r>
        <w:rPr>
          <w:rFonts w:ascii="Arial"/>
          <w:spacing w:val="-24"/>
        </w:rPr>
        <w:t> </w:t>
      </w:r>
      <w:r>
        <w:rPr>
          <w:rFonts w:ascii="Arial"/>
          <w:spacing w:val="-3"/>
        </w:rPr>
        <w:t>14</w:t>
      </w:r>
      <w:r>
        <w:rPr>
          <w:rFonts w:ascii="Arial"/>
          <w:spacing w:val="-24"/>
        </w:rPr>
        <w:t> </w:t>
      </w:r>
      <w:r>
        <w:rPr>
          <w:rFonts w:ascii="Arial"/>
          <w:spacing w:val="-4"/>
        </w:rPr>
        <w:t>May</w:t>
      </w:r>
      <w:r>
        <w:rPr>
          <w:rFonts w:ascii="Arial"/>
          <w:spacing w:val="-24"/>
        </w:rPr>
        <w:t> </w:t>
      </w:r>
      <w:r>
        <w:rPr>
          <w:rFonts w:ascii="Arial"/>
          <w:spacing w:val="-5"/>
        </w:rPr>
        <w:t>2015</w:t>
      </w:r>
      <w:r>
        <w:rPr>
          <w:rFonts w:ascii="Arial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26" w:lineRule="exact"/>
        <w:ind w:left="270" w:right="0"/>
        <w:jc w:val="left"/>
        <w:rPr>
          <w:rFonts w:ascii="Arial" w:hAnsi="Arial" w:cs="Arial" w:eastAsia="Arial"/>
        </w:rPr>
      </w:pPr>
      <w:r>
        <w:rPr>
          <w:rFonts w:ascii="Arial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28" w:lineRule="auto" w:before="3" w:after="0"/>
        <w:ind w:left="500" w:right="579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15" w:id="21"/>
      <w:bookmarkEnd w:id="21"/>
      <w:r>
        <w:rPr/>
      </w:r>
      <w:bookmarkStart w:name="_bookmark15" w:id="22"/>
      <w:bookmarkEnd w:id="22"/>
      <w:r>
        <w:rPr>
          <w:rFonts w:ascii="Times New Roman" w:hAnsi="Times New Roman" w:cs="Times New Roman" w:eastAsia="Times New Roman"/>
          <w:sz w:val="15"/>
          <w:szCs w:val="15"/>
        </w:rPr>
        <w:t>Sch</w:t>
      </w:r>
      <w:r>
        <w:rPr>
          <w:rFonts w:ascii="Times New Roman" w:hAnsi="Times New Roman" w:cs="Times New Roman" w:eastAsia="Times New Roman"/>
          <w:sz w:val="15"/>
          <w:szCs w:val="15"/>
        </w:rPr>
        <w:t>wede, J.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W.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Photon-enhanced thermionic emission for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solar</w:t>
      </w:r>
      <w:r>
        <w:rPr>
          <w:rFonts w:ascii="Times New Roman" w:hAnsi="Times New Roman" w:cs="Times New Roman" w:eastAsia="Times New Roman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concentrator systems. </w:t>
      </w:r>
      <w:r>
        <w:rPr>
          <w:rFonts w:ascii="Book Antiqua" w:hAnsi="Book Antiqua" w:cs="Book Antiqua" w:eastAsia="Book Antiqua"/>
          <w:i/>
          <w:sz w:val="15"/>
          <w:szCs w:val="15"/>
        </w:rPr>
        <w:t>Nature Mater. </w:t>
      </w:r>
      <w:r>
        <w:rPr>
          <w:rFonts w:ascii="Times New Roman" w:hAnsi="Times New Roman" w:cs="Times New Roman" w:eastAsia="Times New Roman"/>
          <w:sz w:val="15"/>
          <w:szCs w:val="15"/>
        </w:rPr>
        <w:t>9, </w:t>
      </w:r>
      <w:r>
        <w:rPr>
          <w:rFonts w:ascii="Times New Roman" w:hAnsi="Times New Roman" w:cs="Times New Roman" w:eastAsia="Times New Roman"/>
          <w:sz w:val="15"/>
          <w:szCs w:val="15"/>
        </w:rPr>
        <w:t>762–767</w:t>
      </w:r>
      <w:r>
        <w:rPr>
          <w:rFonts w:ascii="Times New Roman" w:hAnsi="Times New Roman" w:cs="Times New Roman" w:eastAsia="Times New Roman"/>
          <w:spacing w:val="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(2010).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30" w:lineRule="auto" w:before="0" w:after="0"/>
        <w:ind w:left="500" w:right="1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16" w:id="23"/>
      <w:bookmarkEnd w:id="23"/>
      <w:r>
        <w:rPr/>
      </w:r>
      <w:bookmarkStart w:name="_bookmark16" w:id="24"/>
      <w:bookmarkEnd w:id="24"/>
      <w:r>
        <w:rPr>
          <w:rFonts w:ascii="Times New Roman" w:hAnsi="Times New Roman" w:cs="Times New Roman" w:eastAsia="Times New Roman"/>
          <w:sz w:val="15"/>
          <w:szCs w:val="15"/>
        </w:rPr>
        <w:t>K</w:t>
      </w:r>
      <w:r>
        <w:rPr>
          <w:rFonts w:ascii="Times New Roman" w:hAnsi="Times New Roman" w:cs="Times New Roman" w:eastAsia="Times New Roman"/>
          <w:sz w:val="15"/>
          <w:szCs w:val="15"/>
        </w:rPr>
        <w:t>raemer, D.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High-performance ﬂat-panel solar thermoelectric</w:t>
      </w:r>
      <w:r>
        <w:rPr>
          <w:rFonts w:ascii="Times New Roman" w:hAnsi="Times New Roman" w:cs="Times New Roman" w:eastAsia="Times New Roman"/>
          <w:spacing w:val="2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generators</w:t>
      </w:r>
      <w:r>
        <w:rPr>
          <w:rFonts w:ascii="Times New Roman" w:hAnsi="Times New Roman" w:cs="Times New Roman" w:eastAsia="Times New Roman"/>
          <w:w w:val="10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with high thermal concentration. </w:t>
      </w:r>
      <w:r>
        <w:rPr>
          <w:rFonts w:ascii="Book Antiqua" w:hAnsi="Book Antiqua" w:cs="Book Antiqua" w:eastAsia="Book Antiqua"/>
          <w:i/>
          <w:sz w:val="15"/>
          <w:szCs w:val="15"/>
        </w:rPr>
        <w:t>Nature Mater. </w:t>
      </w:r>
      <w:r>
        <w:rPr>
          <w:rFonts w:ascii="Times New Roman" w:hAnsi="Times New Roman" w:cs="Times New Roman" w:eastAsia="Times New Roman"/>
          <w:sz w:val="15"/>
          <w:szCs w:val="15"/>
        </w:rPr>
        <w:t>10, </w:t>
      </w:r>
      <w:r>
        <w:rPr>
          <w:rFonts w:ascii="Times New Roman" w:hAnsi="Times New Roman" w:cs="Times New Roman" w:eastAsia="Times New Roman"/>
          <w:sz w:val="15"/>
          <w:szCs w:val="15"/>
        </w:rPr>
        <w:t>532–538</w:t>
      </w:r>
      <w:r>
        <w:rPr>
          <w:rFonts w:ascii="Times New Roman" w:hAnsi="Times New Roman" w:cs="Times New Roman" w:eastAsia="Times New Roman"/>
          <w:spacing w:val="3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(2011).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17" w:id="25"/>
      <w:bookmarkEnd w:id="25"/>
      <w:r>
        <w:rPr/>
      </w:r>
      <w:bookmarkStart w:name="_bookmark17" w:id="26"/>
      <w:bookmarkEnd w:id="26"/>
      <w:r>
        <w:rPr>
          <w:rFonts w:ascii="Times New Roman" w:hAnsi="Times New Roman" w:cs="Times New Roman" w:eastAsia="Times New Roman"/>
          <w:sz w:val="15"/>
          <w:szCs w:val="15"/>
        </w:rPr>
        <w:t>Harder,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N.-P.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&amp;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Wu¨rfel,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P.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Theoretical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limits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thermophotovoltaic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solar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energy</w:t>
      </w:r>
      <w:r>
        <w:rPr>
          <w:rFonts w:ascii="Times New Roman" w:hAnsi="Times New Roman" w:cs="Times New Roman" w:eastAsia="Times New Roman"/>
          <w:w w:val="9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conversion. </w:t>
      </w:r>
      <w:r>
        <w:rPr>
          <w:rFonts w:ascii="Book Antiqua" w:hAnsi="Book Antiqua" w:cs="Book Antiqua" w:eastAsia="Book Antiqua"/>
          <w:i/>
          <w:sz w:val="15"/>
          <w:szCs w:val="15"/>
        </w:rPr>
        <w:t>Semicond. Sci. Technol. </w:t>
      </w:r>
      <w:r>
        <w:rPr>
          <w:rFonts w:ascii="Times New Roman" w:hAnsi="Times New Roman" w:cs="Times New Roman" w:eastAsia="Times New Roman"/>
          <w:sz w:val="15"/>
          <w:szCs w:val="15"/>
        </w:rPr>
        <w:t>18, </w:t>
      </w:r>
      <w:r>
        <w:rPr>
          <w:rFonts w:ascii="Times New Roman" w:hAnsi="Times New Roman" w:cs="Times New Roman" w:eastAsia="Times New Roman"/>
          <w:sz w:val="15"/>
          <w:szCs w:val="15"/>
        </w:rPr>
        <w:t>151–156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(2003).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2" w:lineRule="auto" w:before="0" w:after="0"/>
        <w:ind w:left="500" w:right="0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Shockley,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W.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&amp;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Queisser,</w:t>
      </w:r>
      <w:r>
        <w:rPr>
          <w:rFonts w:ascii="Times New Roman" w:hAnsi="Times New Roman" w:cs="Times New Roman" w:eastAsia="Times New Roman"/>
          <w:spacing w:val="-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H.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J.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Detailed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balance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limit</w:t>
      </w:r>
      <w:r>
        <w:rPr>
          <w:rFonts w:ascii="Times New Roman" w:hAnsi="Times New Roman" w:cs="Times New Roman" w:eastAsia="Times New Roman"/>
          <w:spacing w:val="-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efﬁciency</w:t>
      </w:r>
      <w:r>
        <w:rPr>
          <w:rFonts w:ascii="Times New Roman" w:hAnsi="Times New Roman" w:cs="Times New Roman" w:eastAsia="Times New Roman"/>
          <w:spacing w:val="-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p-n</w:t>
      </w:r>
      <w:r>
        <w:rPr>
          <w:rFonts w:ascii="Times New Roman" w:hAnsi="Times New Roman" w:cs="Times New Roman" w:eastAsia="Times New Roman"/>
          <w:spacing w:val="-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junction</w:t>
      </w:r>
      <w:r>
        <w:rPr>
          <w:rFonts w:ascii="Times New Roman" w:hAnsi="Times New Roman" w:cs="Times New Roman" w:eastAsia="Times New Roman"/>
          <w:w w:val="101"/>
          <w:sz w:val="15"/>
          <w:szCs w:val="15"/>
        </w:rPr>
        <w:t> </w:t>
      </w:r>
      <w:bookmarkStart w:name="_bookmark18" w:id="27"/>
      <w:bookmarkEnd w:id="27"/>
      <w:r>
        <w:rPr>
          <w:rFonts w:ascii="Times New Roman" w:hAnsi="Times New Roman" w:cs="Times New Roman" w:eastAsia="Times New Roman"/>
          <w:sz w:val="15"/>
          <w:szCs w:val="15"/>
        </w:rPr>
        <w:t>solar</w:t>
      </w:r>
      <w:r>
        <w:rPr>
          <w:rFonts w:ascii="Times New Roman" w:hAnsi="Times New Roman" w:cs="Times New Roman" w:eastAsia="Times New Roman"/>
          <w:sz w:val="15"/>
          <w:szCs w:val="15"/>
        </w:rPr>
        <w:t> cells. </w:t>
      </w:r>
      <w:r>
        <w:rPr>
          <w:rFonts w:ascii="Book Antiqua" w:hAnsi="Book Antiqua" w:cs="Book Antiqua" w:eastAsia="Book Antiqua"/>
          <w:i/>
          <w:sz w:val="15"/>
          <w:szCs w:val="15"/>
        </w:rPr>
        <w:t>J. Appl. Phys. </w:t>
      </w:r>
      <w:r>
        <w:rPr>
          <w:rFonts w:ascii="Times New Roman" w:hAnsi="Times New Roman" w:cs="Times New Roman" w:eastAsia="Times New Roman"/>
          <w:sz w:val="15"/>
          <w:szCs w:val="15"/>
        </w:rPr>
        <w:t>32, </w:t>
      </w:r>
      <w:r>
        <w:rPr>
          <w:rFonts w:ascii="Times New Roman" w:hAnsi="Times New Roman" w:cs="Times New Roman" w:eastAsia="Times New Roman"/>
          <w:sz w:val="15"/>
          <w:szCs w:val="15"/>
        </w:rPr>
        <w:t>510–519</w:t>
      </w:r>
      <w:r>
        <w:rPr>
          <w:rFonts w:ascii="Times New Roman" w:hAnsi="Times New Roman" w:cs="Times New Roman" w:eastAsia="Times New Roman"/>
          <w:spacing w:val="3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(1961).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162" w:lineRule="exact" w:before="0" w:after="0"/>
        <w:ind w:left="500" w:right="0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Rephaeli, E. &amp; Fan, S. Absorber and emitter for solar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thermo-photovoltaic</w:t>
      </w:r>
    </w:p>
    <w:p>
      <w:pPr>
        <w:spacing w:line="178" w:lineRule="exact" w:before="2"/>
        <w:ind w:left="500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Times New Roman" w:hAnsi="Times New Roman" w:cs="Times New Roman" w:eastAsia="Times New Roman"/>
          <w:w w:val="95"/>
          <w:sz w:val="15"/>
          <w:szCs w:val="15"/>
        </w:rPr>
        <w:t>systems to achieve efﬁciency exceeding the Shockley–Queisser limit. </w:t>
      </w:r>
      <w:r>
        <w:rPr>
          <w:rFonts w:ascii="Book Antiqua" w:hAnsi="Book Antiqua" w:cs="Book Antiqua" w:eastAsia="Book Antiqua"/>
          <w:i/>
          <w:w w:val="95"/>
          <w:sz w:val="15"/>
          <w:szCs w:val="15"/>
        </w:rPr>
        <w:t>Opt.</w:t>
      </w:r>
      <w:r>
        <w:rPr>
          <w:rFonts w:ascii="Book Antiqua" w:hAnsi="Book Antiqua" w:cs="Book Antiqua" w:eastAsia="Book Antiqua"/>
          <w:i/>
          <w:spacing w:val="-10"/>
          <w:w w:val="95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w w:val="95"/>
          <w:sz w:val="15"/>
          <w:szCs w:val="15"/>
        </w:rPr>
        <w:t>Express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line="168" w:lineRule="exact" w:before="0"/>
        <w:ind w:left="5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17, </w:t>
      </w:r>
      <w:r>
        <w:rPr>
          <w:rFonts w:ascii="Times New Roman" w:hAnsi="Times New Roman" w:cs="Times New Roman" w:eastAsia="Times New Roman"/>
          <w:sz w:val="15"/>
          <w:szCs w:val="15"/>
        </w:rPr>
        <w:t>15145–15159</w:t>
      </w:r>
      <w:r>
        <w:rPr>
          <w:rFonts w:ascii="Times New Roman" w:hAnsi="Times New Roman" w:cs="Times New Roman" w:eastAsia="Times New Roman"/>
          <w:spacing w:val="-3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(2009).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174" w:lineRule="exact" w:before="3" w:after="0"/>
        <w:ind w:left="500" w:right="3" w:hanging="23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Chan,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W. </w:t>
      </w:r>
      <w:r>
        <w:rPr>
          <w:rFonts w:ascii="Times New Roman" w:hAnsi="Times New Roman" w:cs="Times New Roman" w:eastAsia="Times New Roman"/>
          <w:sz w:val="15"/>
          <w:szCs w:val="15"/>
        </w:rPr>
        <w:t>R.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Toward high-energy-density, high-efﬁciency, and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moderate-</w:t>
      </w:r>
      <w:r>
        <w:rPr>
          <w:rFonts w:ascii="Times New Roman" w:hAnsi="Times New Roman" w:cs="Times New Roman" w:eastAsia="Times New Roman"/>
          <w:w w:val="10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temperature chip-scale thermophotovoltaics. </w:t>
      </w:r>
      <w:r>
        <w:rPr>
          <w:rFonts w:ascii="Book Antiqua" w:hAnsi="Book Antiqua" w:cs="Book Antiqua" w:eastAsia="Book Antiqua"/>
          <w:i/>
          <w:sz w:val="15"/>
          <w:szCs w:val="15"/>
        </w:rPr>
        <w:t>Proc. Natl Acad. Sci.</w:t>
      </w:r>
      <w:r>
        <w:rPr>
          <w:rFonts w:ascii="Book Antiqua" w:hAnsi="Book Antiqua" w:cs="Book Antiqua" w:eastAsia="Book Antiqua"/>
          <w:i/>
          <w:spacing w:val="2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USA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line="172" w:lineRule="exact" w:before="0"/>
        <w:ind w:left="5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110, </w:t>
      </w:r>
      <w:r>
        <w:rPr>
          <w:rFonts w:ascii="Times New Roman" w:hAnsi="Times New Roman" w:cs="Times New Roman" w:eastAsia="Times New Roman"/>
          <w:sz w:val="15"/>
          <w:szCs w:val="15"/>
        </w:rPr>
        <w:t>5309–5314</w:t>
      </w:r>
      <w:r>
        <w:rPr>
          <w:rFonts w:ascii="Times New Roman" w:hAnsi="Times New Roman" w:cs="Times New Roman" w:eastAsia="Times New Roman"/>
          <w:spacing w:val="-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(2013).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123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Datas,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A.,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Chubb,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L.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&amp;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Veeraragavan,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Steady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state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analysis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storage</w:t>
      </w:r>
      <w:r>
        <w:rPr>
          <w:rFonts w:ascii="Times New Roman"/>
          <w:w w:val="94"/>
          <w:sz w:val="15"/>
        </w:rPr>
        <w:t> </w:t>
      </w:r>
      <w:bookmarkStart w:name="_bookmark19" w:id="28"/>
      <w:bookmarkEnd w:id="28"/>
      <w:r>
        <w:rPr>
          <w:rFonts w:ascii="Times New Roman"/>
          <w:sz w:val="15"/>
        </w:rPr>
        <w:t>integ</w:t>
      </w:r>
      <w:r>
        <w:rPr>
          <w:rFonts w:ascii="Times New Roman"/>
          <w:sz w:val="15"/>
        </w:rPr>
        <w:t>rated solar thermophotovoltaic (SISTPV) system. </w:t>
      </w:r>
      <w:r>
        <w:rPr>
          <w:rFonts w:ascii="Book Antiqua"/>
          <w:i/>
          <w:sz w:val="15"/>
        </w:rPr>
        <w:t>Sol. Energ.</w:t>
      </w:r>
      <w:r>
        <w:rPr>
          <w:rFonts w:ascii="Book Antiqua"/>
          <w:i/>
          <w:spacing w:val="9"/>
          <w:sz w:val="15"/>
        </w:rPr>
        <w:t> </w:t>
      </w:r>
      <w:r>
        <w:rPr>
          <w:rFonts w:ascii="Times New Roman"/>
          <w:sz w:val="15"/>
        </w:rPr>
        <w:t>96,</w:t>
      </w:r>
    </w:p>
    <w:p>
      <w:pPr>
        <w:spacing w:line="165" w:lineRule="exact" w:before="0"/>
        <w:ind w:left="5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33–45</w:t>
      </w:r>
      <w:r>
        <w:rPr>
          <w:rFonts w:ascii="Times New Roman" w:hAnsi="Times New Roman" w:cs="Times New Roman" w:eastAsia="Times New Roman"/>
          <w:spacing w:val="-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(2013).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2" w:lineRule="auto" w:before="1" w:after="0"/>
        <w:ind w:left="500" w:right="240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Chubb,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L.,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Good,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S.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&amp;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Lowe,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Solar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thermophotovoltaic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(STPV)</w:t>
      </w:r>
      <w:r>
        <w:rPr>
          <w:rFonts w:ascii="Times New Roman" w:hAnsi="Times New Roman" w:cs="Times New Roman" w:eastAsia="Times New Roman"/>
          <w:w w:val="97"/>
          <w:sz w:val="15"/>
          <w:szCs w:val="15"/>
        </w:rPr>
        <w:t> </w:t>
      </w:r>
      <w:bookmarkStart w:name="_bookmark20" w:id="29"/>
      <w:bookmarkEnd w:id="29"/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ystem </w:t>
      </w:r>
      <w:r>
        <w:rPr>
          <w:rFonts w:ascii="Times New Roman" w:hAnsi="Times New Roman" w:cs="Times New Roman" w:eastAsia="Times New Roman"/>
          <w:sz w:val="15"/>
          <w:szCs w:val="15"/>
        </w:rPr>
        <w:t>with thermal energy storage. </w:t>
      </w:r>
      <w:r>
        <w:rPr>
          <w:rFonts w:ascii="Book Antiqua" w:hAnsi="Book Antiqua" w:cs="Book Antiqua" w:eastAsia="Book Antiqua"/>
          <w:i/>
          <w:sz w:val="15"/>
          <w:szCs w:val="15"/>
        </w:rPr>
        <w:t>AIP Conf. Proc. </w:t>
      </w:r>
      <w:r>
        <w:rPr>
          <w:rFonts w:ascii="Times New Roman" w:hAnsi="Times New Roman" w:cs="Times New Roman" w:eastAsia="Times New Roman"/>
          <w:sz w:val="15"/>
          <w:szCs w:val="15"/>
        </w:rPr>
        <w:t>358, </w:t>
      </w:r>
      <w:r>
        <w:rPr>
          <w:rFonts w:ascii="Times New Roman" w:hAnsi="Times New Roman" w:cs="Times New Roman" w:eastAsia="Times New Roman"/>
          <w:sz w:val="15"/>
          <w:szCs w:val="15"/>
        </w:rPr>
        <w:t>181–198</w:t>
      </w:r>
      <w:r>
        <w:rPr>
          <w:rFonts w:ascii="Times New Roman" w:hAnsi="Times New Roman" w:cs="Times New Roman" w:eastAsia="Times New Roman"/>
          <w:spacing w:val="-2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(1996).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162" w:lineRule="exact" w:before="0" w:after="0"/>
        <w:ind w:left="500" w:right="0" w:hanging="23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Datas, A. &amp; Algora, C. Development and experimental evaluation of a</w:t>
      </w:r>
    </w:p>
    <w:p>
      <w:pPr>
        <w:spacing w:line="178" w:lineRule="exact" w:before="2"/>
        <w:ind w:left="5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complete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solar</w:t>
      </w:r>
      <w:r>
        <w:rPr>
          <w:rFonts w:ascii="Times New Roman"/>
          <w:spacing w:val="-11"/>
          <w:sz w:val="15"/>
        </w:rPr>
        <w:t> </w:t>
      </w:r>
      <w:r>
        <w:rPr>
          <w:rFonts w:ascii="Times New Roman"/>
          <w:sz w:val="15"/>
        </w:rPr>
        <w:t>thermophotovoltaic</w:t>
      </w:r>
      <w:r>
        <w:rPr>
          <w:rFonts w:ascii="Times New Roman"/>
          <w:spacing w:val="-11"/>
          <w:sz w:val="15"/>
        </w:rPr>
        <w:t> </w:t>
      </w:r>
      <w:r>
        <w:rPr>
          <w:rFonts w:ascii="Times New Roman"/>
          <w:sz w:val="15"/>
        </w:rPr>
        <w:t>system.</w:t>
      </w:r>
      <w:r>
        <w:rPr>
          <w:rFonts w:ascii="Times New Roman"/>
          <w:spacing w:val="-10"/>
          <w:sz w:val="15"/>
        </w:rPr>
        <w:t> </w:t>
      </w:r>
      <w:r>
        <w:rPr>
          <w:rFonts w:ascii="Book Antiqua"/>
          <w:i/>
          <w:sz w:val="15"/>
        </w:rPr>
        <w:t>Prog.</w:t>
      </w:r>
      <w:r>
        <w:rPr>
          <w:rFonts w:ascii="Book Antiqua"/>
          <w:i/>
          <w:spacing w:val="-10"/>
          <w:sz w:val="15"/>
        </w:rPr>
        <w:t> </w:t>
      </w:r>
      <w:r>
        <w:rPr>
          <w:rFonts w:ascii="Book Antiqua"/>
          <w:i/>
          <w:sz w:val="15"/>
        </w:rPr>
        <w:t>Photovolt.</w:t>
      </w:r>
      <w:r>
        <w:rPr>
          <w:rFonts w:ascii="Book Antiqua"/>
          <w:i/>
          <w:spacing w:val="-10"/>
          <w:sz w:val="15"/>
        </w:rPr>
        <w:t> </w:t>
      </w:r>
      <w:r>
        <w:rPr>
          <w:rFonts w:ascii="Book Antiqua"/>
          <w:i/>
          <w:sz w:val="15"/>
        </w:rPr>
        <w:t>Res.</w:t>
      </w:r>
      <w:r>
        <w:rPr>
          <w:rFonts w:ascii="Book Antiqua"/>
          <w:i/>
          <w:spacing w:val="-11"/>
          <w:sz w:val="15"/>
        </w:rPr>
        <w:t> </w:t>
      </w:r>
      <w:r>
        <w:rPr>
          <w:rFonts w:ascii="Book Antiqua"/>
          <w:i/>
          <w:sz w:val="15"/>
        </w:rPr>
        <w:t>Appl.</w:t>
      </w:r>
      <w:r>
        <w:rPr>
          <w:rFonts w:ascii="Book Antiqua"/>
          <w:i/>
          <w:spacing w:val="-10"/>
          <w:sz w:val="15"/>
        </w:rPr>
        <w:t> </w:t>
      </w:r>
      <w:r>
        <w:rPr>
          <w:rFonts w:ascii="Times New Roman"/>
          <w:sz w:val="15"/>
        </w:rPr>
        <w:t>21,</w:t>
      </w:r>
    </w:p>
    <w:p>
      <w:pPr>
        <w:spacing w:line="168" w:lineRule="exact" w:before="0"/>
        <w:ind w:left="5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95"/>
          <w:sz w:val="15"/>
          <w:szCs w:val="15"/>
        </w:rPr>
        <w:t>1025–1039</w:t>
      </w:r>
      <w:r>
        <w:rPr>
          <w:rFonts w:ascii="Times New Roman" w:hAnsi="Times New Roman" w:cs="Times New Roman" w:eastAsia="Times New Roman"/>
          <w:spacing w:val="27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(2012).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174" w:lineRule="exact" w:before="3" w:after="0"/>
        <w:ind w:left="497" w:right="0" w:hanging="22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Vlasov,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-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S.</w:t>
      </w:r>
      <w:r>
        <w:rPr>
          <w:rFonts w:ascii="Times New Roman" w:hAnsi="Times New Roman" w:cs="Times New Roman" w:eastAsia="Times New Roman"/>
          <w:spacing w:val="-14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et</w:t>
      </w:r>
      <w:r>
        <w:rPr>
          <w:rFonts w:ascii="Book Antiqua" w:hAnsi="Book Antiqua" w:cs="Book Antiqua" w:eastAsia="Book Antiqua"/>
          <w:i/>
          <w:spacing w:val="-13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al</w:t>
      </w:r>
      <w:r>
        <w:rPr>
          <w:rFonts w:ascii="Times New Roman" w:hAnsi="Times New Roman" w:cs="Times New Roman" w:eastAsia="Times New Roman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spacing w:val="-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TPV</w:t>
      </w:r>
      <w:r>
        <w:rPr>
          <w:rFonts w:ascii="Times New Roman" w:hAnsi="Times New Roman" w:cs="Times New Roman" w:eastAsia="Times New Roman"/>
          <w:spacing w:val="-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systems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solar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powered</w:t>
      </w:r>
      <w:r>
        <w:rPr>
          <w:rFonts w:ascii="Times New Roman" w:hAnsi="Times New Roman" w:cs="Times New Roman" w:eastAsia="Times New Roman"/>
          <w:spacing w:val="-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tungsten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emitters.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AIP</w:t>
      </w:r>
      <w:r>
        <w:rPr>
          <w:rFonts w:ascii="Book Antiqua" w:hAnsi="Book Antiqua" w:cs="Book Antiqua" w:eastAsia="Book Antiqua"/>
          <w:i/>
          <w:spacing w:val="-13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Conf.</w:t>
      </w:r>
      <w:r>
        <w:rPr>
          <w:rFonts w:ascii="Book Antiqua" w:hAnsi="Book Antiqua" w:cs="Book Antiqua" w:eastAsia="Book Antiqua"/>
          <w:i/>
          <w:w w:val="98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Proc. </w:t>
      </w:r>
      <w:r>
        <w:rPr>
          <w:rFonts w:ascii="Times New Roman" w:hAnsi="Times New Roman" w:cs="Times New Roman" w:eastAsia="Times New Roman"/>
          <w:sz w:val="15"/>
          <w:szCs w:val="15"/>
        </w:rPr>
        <w:t>890, </w:t>
      </w:r>
      <w:r>
        <w:rPr>
          <w:rFonts w:ascii="Times New Roman" w:hAnsi="Times New Roman" w:cs="Times New Roman" w:eastAsia="Times New Roman"/>
          <w:sz w:val="15"/>
          <w:szCs w:val="15"/>
        </w:rPr>
        <w:t>327–334</w:t>
      </w:r>
      <w:r>
        <w:rPr>
          <w:rFonts w:ascii="Times New Roman" w:hAnsi="Times New Roman" w:cs="Times New Roman" w:eastAsia="Times New Roman"/>
          <w:spacing w:val="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(2007).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5" w:lineRule="auto" w:before="87" w:after="0"/>
        <w:ind w:left="426" w:right="275" w:hanging="22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br w:type="column"/>
        <w:t>Yugami, H., Sai, H., Nakamura, K., Nakagawa, H. &amp; Ohtsubo, H.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Solar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thermophotovoltaic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using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</w:t>
      </w:r>
      <w:r>
        <w:rPr>
          <w:rFonts w:ascii="Times New Roman" w:hAnsi="Times New Roman" w:cs="Times New Roman" w:eastAsia="Times New Roman"/>
          <w:position w:val="-3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position w:val="-3"/>
          <w:sz w:val="10"/>
          <w:szCs w:val="10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  <w:t>/Er</w:t>
      </w:r>
      <w:r>
        <w:rPr>
          <w:rFonts w:ascii="Times New Roman" w:hAnsi="Times New Roman" w:cs="Times New Roman" w:eastAsia="Times New Roman"/>
          <w:position w:val="-3"/>
          <w:sz w:val="10"/>
          <w:szCs w:val="10"/>
        </w:rPr>
        <w:t>3</w:t>
      </w:r>
      <w:r>
        <w:rPr>
          <w:rFonts w:ascii="Times New Roman" w:hAnsi="Times New Roman" w:cs="Times New Roman" w:eastAsia="Times New Roman"/>
          <w:sz w:val="15"/>
          <w:szCs w:val="15"/>
        </w:rPr>
        <w:t>Al</w:t>
      </w:r>
      <w:r>
        <w:rPr>
          <w:rFonts w:ascii="Times New Roman" w:hAnsi="Times New Roman" w:cs="Times New Roman" w:eastAsia="Times New Roman"/>
          <w:position w:val="-3"/>
          <w:sz w:val="10"/>
          <w:szCs w:val="10"/>
        </w:rPr>
        <w:t>5</w:t>
      </w:r>
      <w:r>
        <w:rPr>
          <w:rFonts w:ascii="Times New Roman" w:hAnsi="Times New Roman" w:cs="Times New Roman" w:eastAsia="Times New Roman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position w:val="-3"/>
          <w:sz w:val="10"/>
          <w:szCs w:val="10"/>
        </w:rPr>
        <w:t>12</w:t>
      </w:r>
      <w:r>
        <w:rPr>
          <w:rFonts w:ascii="Times New Roman" w:hAnsi="Times New Roman" w:cs="Times New Roman" w:eastAsia="Times New Roman"/>
          <w:spacing w:val="5"/>
          <w:position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eutectic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composite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selective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emitter.</w:t>
      </w:r>
      <w:r>
        <w:rPr>
          <w:rFonts w:ascii="Times New Roman" w:hAnsi="Times New Roman" w:cs="Times New Roman" w:eastAsia="Times New Roman"/>
          <w:w w:val="97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IEEE Photovolt. Spec. Conf. </w:t>
      </w:r>
      <w:r>
        <w:rPr>
          <w:rFonts w:ascii="Times New Roman" w:hAnsi="Times New Roman" w:cs="Times New Roman" w:eastAsia="Times New Roman"/>
          <w:sz w:val="15"/>
          <w:szCs w:val="15"/>
        </w:rPr>
        <w:t>28, </w:t>
      </w:r>
      <w:r>
        <w:rPr>
          <w:rFonts w:ascii="Times New Roman" w:hAnsi="Times New Roman" w:cs="Times New Roman" w:eastAsia="Times New Roman"/>
          <w:sz w:val="15"/>
          <w:szCs w:val="15"/>
        </w:rPr>
        <w:t>1214–1217</w:t>
      </w:r>
      <w:r>
        <w:rPr>
          <w:rFonts w:ascii="Times New Roman" w:hAnsi="Times New Roman" w:cs="Times New Roman" w:eastAsia="Times New Roman"/>
          <w:spacing w:val="2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(2000).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72" w:lineRule="exact" w:before="0" w:after="0"/>
        <w:ind w:left="426" w:right="275" w:hanging="226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Times New Roman"/>
          <w:sz w:val="15"/>
        </w:rPr>
        <w:t>Chubb, D. L. </w:t>
      </w:r>
      <w:r>
        <w:rPr>
          <w:rFonts w:ascii="Book Antiqua"/>
          <w:i/>
          <w:sz w:val="15"/>
        </w:rPr>
        <w:t>Fundamentals of Thermophotovoltaic Energy</w:t>
      </w:r>
      <w:r>
        <w:rPr>
          <w:rFonts w:ascii="Book Antiqua"/>
          <w:i/>
          <w:spacing w:val="15"/>
          <w:sz w:val="15"/>
        </w:rPr>
        <w:t> </w:t>
      </w:r>
      <w:r>
        <w:rPr>
          <w:rFonts w:ascii="Book Antiqua"/>
          <w:i/>
          <w:sz w:val="15"/>
        </w:rPr>
        <w:t>Conversion</w:t>
      </w:r>
      <w:r>
        <w:rPr>
          <w:rFonts w:ascii="Book Antiqua"/>
          <w:sz w:val="15"/>
        </w:rPr>
      </w:r>
    </w:p>
    <w:p>
      <w:pPr>
        <w:spacing w:line="168" w:lineRule="exact" w:before="0"/>
        <w:ind w:left="426" w:right="27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5"/>
          <w:sz w:val="15"/>
        </w:rPr>
        <w:t>(Elsevier,</w:t>
      </w:r>
      <w:r>
        <w:rPr>
          <w:rFonts w:ascii="Times New Roman"/>
          <w:spacing w:val="11"/>
          <w:w w:val="95"/>
          <w:sz w:val="15"/>
        </w:rPr>
        <w:t> </w:t>
      </w:r>
      <w:r>
        <w:rPr>
          <w:rFonts w:ascii="Times New Roman"/>
          <w:w w:val="95"/>
          <w:sz w:val="15"/>
        </w:rPr>
        <w:t>2007).</w:t>
      </w:r>
      <w:r>
        <w:rPr>
          <w:rFonts w:ascii="Times New Roman"/>
          <w:sz w:val="15"/>
        </w:rPr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78" w:lineRule="exact" w:before="2" w:after="0"/>
        <w:ind w:left="426" w:right="148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Siegel,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R.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&amp;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Howell,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J.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R.</w:t>
      </w:r>
      <w:r>
        <w:rPr>
          <w:rFonts w:ascii="Times New Roman"/>
          <w:spacing w:val="-8"/>
          <w:sz w:val="15"/>
        </w:rPr>
        <w:t> </w:t>
      </w:r>
      <w:r>
        <w:rPr>
          <w:rFonts w:ascii="Book Antiqua"/>
          <w:i/>
          <w:sz w:val="15"/>
        </w:rPr>
        <w:t>Thermal</w:t>
      </w:r>
      <w:r>
        <w:rPr>
          <w:rFonts w:ascii="Book Antiqua"/>
          <w:i/>
          <w:spacing w:val="-8"/>
          <w:sz w:val="15"/>
        </w:rPr>
        <w:t> </w:t>
      </w:r>
      <w:r>
        <w:rPr>
          <w:rFonts w:ascii="Book Antiqua"/>
          <w:i/>
          <w:sz w:val="15"/>
        </w:rPr>
        <w:t>Radiation</w:t>
      </w:r>
      <w:r>
        <w:rPr>
          <w:rFonts w:ascii="Book Antiqua"/>
          <w:i/>
          <w:spacing w:val="-8"/>
          <w:sz w:val="15"/>
        </w:rPr>
        <w:t> </w:t>
      </w:r>
      <w:r>
        <w:rPr>
          <w:rFonts w:ascii="Book Antiqua"/>
          <w:i/>
          <w:sz w:val="15"/>
        </w:rPr>
        <w:t>Heat</w:t>
      </w:r>
      <w:r>
        <w:rPr>
          <w:rFonts w:ascii="Book Antiqua"/>
          <w:i/>
          <w:spacing w:val="-10"/>
          <w:sz w:val="15"/>
        </w:rPr>
        <w:t> </w:t>
      </w:r>
      <w:r>
        <w:rPr>
          <w:rFonts w:ascii="Book Antiqua"/>
          <w:i/>
          <w:sz w:val="15"/>
        </w:rPr>
        <w:t>Transfer</w:t>
      </w:r>
      <w:r>
        <w:rPr>
          <w:rFonts w:ascii="Book Antiqua"/>
          <w:i/>
          <w:spacing w:val="-8"/>
          <w:sz w:val="15"/>
        </w:rPr>
        <w:t> </w:t>
      </w:r>
      <w:r>
        <w:rPr>
          <w:rFonts w:ascii="Times New Roman"/>
          <w:sz w:val="15"/>
        </w:rPr>
        <w:t>(Hemisphere,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1981).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0" w:lineRule="auto" w:before="1" w:after="0"/>
        <w:ind w:left="426" w:right="531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Florescu, M.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Improving solar cell efﬁciency using photonic band-gap</w:t>
      </w:r>
      <w:r>
        <w:rPr>
          <w:rFonts w:ascii="Times New Roman" w:hAnsi="Times New Roman" w:cs="Times New Roman" w:eastAsia="Times New Roman"/>
          <w:w w:val="10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materials. </w:t>
      </w:r>
      <w:r>
        <w:rPr>
          <w:rFonts w:ascii="Book Antiqua" w:hAnsi="Book Antiqua" w:cs="Book Antiqua" w:eastAsia="Book Antiqua"/>
          <w:i/>
          <w:sz w:val="15"/>
          <w:szCs w:val="15"/>
        </w:rPr>
        <w:t>Sol. Energ. Mat. Sol. C </w:t>
      </w:r>
      <w:r>
        <w:rPr>
          <w:rFonts w:ascii="Times New Roman" w:hAnsi="Times New Roman" w:cs="Times New Roman" w:eastAsia="Times New Roman"/>
          <w:sz w:val="15"/>
          <w:szCs w:val="15"/>
        </w:rPr>
        <w:t>91, </w:t>
      </w:r>
      <w:r>
        <w:rPr>
          <w:rFonts w:ascii="Times New Roman" w:hAnsi="Times New Roman" w:cs="Times New Roman" w:eastAsia="Times New Roman"/>
          <w:sz w:val="15"/>
          <w:szCs w:val="15"/>
        </w:rPr>
        <w:t>1599–1610</w:t>
      </w:r>
      <w:r>
        <w:rPr>
          <w:rFonts w:ascii="Times New Roman" w:hAnsi="Times New Roman" w:cs="Times New Roman" w:eastAsia="Times New Roman"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(2007).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0" w:lineRule="auto" w:before="0" w:after="0"/>
        <w:ind w:left="426" w:right="1041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Bermel,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P.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Design and global optimization 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high-efﬁciency</w:t>
      </w:r>
      <w:r>
        <w:rPr>
          <w:rFonts w:ascii="Times New Roman" w:hAnsi="Times New Roman" w:cs="Times New Roman" w:eastAsia="Times New Roman"/>
          <w:w w:val="9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thermophotovoltaic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systems.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Opt.</w:t>
      </w:r>
      <w:r>
        <w:rPr>
          <w:rFonts w:ascii="Book Antiqua" w:hAnsi="Book Antiqua" w:cs="Book Antiqua" w:eastAsia="Book Antiqua"/>
          <w:i/>
          <w:spacing w:val="-12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Express</w:t>
      </w:r>
      <w:r>
        <w:rPr>
          <w:rFonts w:ascii="Book Antiqua" w:hAnsi="Book Antiqua" w:cs="Book Antiqua" w:eastAsia="Book Antiqua"/>
          <w:i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18,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A314–A334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(2010).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0" w:lineRule="auto" w:before="0" w:after="0"/>
        <w:ind w:left="426" w:right="276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Ghebrebrhan, M. </w:t>
      </w:r>
      <w:r>
        <w:rPr>
          <w:rFonts w:ascii="Book Antiqua"/>
          <w:i/>
          <w:sz w:val="15"/>
        </w:rPr>
        <w:t>et al</w:t>
      </w:r>
      <w:r>
        <w:rPr>
          <w:rFonts w:ascii="Times New Roman"/>
          <w:sz w:val="15"/>
        </w:rPr>
        <w:t>. Tailoring thermal emission via Q matching of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photonic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crystal resonances. </w:t>
      </w:r>
      <w:r>
        <w:rPr>
          <w:rFonts w:ascii="Book Antiqua"/>
          <w:i/>
          <w:sz w:val="15"/>
        </w:rPr>
        <w:t>Phys. Rev. A </w:t>
      </w:r>
      <w:r>
        <w:rPr>
          <w:rFonts w:ascii="Times New Roman"/>
          <w:sz w:val="15"/>
        </w:rPr>
        <w:t>83, </w:t>
      </w:r>
      <w:r>
        <w:rPr>
          <w:rFonts w:ascii="Times New Roman"/>
          <w:sz w:val="15"/>
        </w:rPr>
        <w:t>033810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(2011).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0" w:lineRule="auto" w:before="0" w:after="0"/>
        <w:ind w:left="426" w:right="585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Rinnerbauer, 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V.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Recent developments in high-temperature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photonic</w:t>
      </w:r>
      <w:r>
        <w:rPr>
          <w:rFonts w:ascii="Times New Roman" w:hAnsi="Times New Roman" w:cs="Times New Roman" w:eastAsia="Times New Roman"/>
          <w:w w:val="10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crystals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energy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conversion.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Energy</w:t>
      </w:r>
      <w:r>
        <w:rPr>
          <w:rFonts w:ascii="Book Antiqua" w:hAnsi="Book Antiqua" w:cs="Book Antiqua" w:eastAsia="Book Antiqua"/>
          <w:i/>
          <w:spacing w:val="-10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Environ.</w:t>
      </w:r>
      <w:r>
        <w:rPr>
          <w:rFonts w:ascii="Book Antiqua" w:hAnsi="Book Antiqua" w:cs="Book Antiqua" w:eastAsia="Book Antiqua"/>
          <w:i/>
          <w:spacing w:val="-10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Sci.</w:t>
      </w:r>
      <w:r>
        <w:rPr>
          <w:rFonts w:ascii="Book Antiqua" w:hAnsi="Book Antiqua" w:cs="Book Antiqua" w:eastAsia="Book Antiqua"/>
          <w:i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5,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8815–8823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(2012).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0" w:lineRule="auto" w:before="0" w:after="0"/>
        <w:ind w:left="426" w:right="731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Rinnerbauer, 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V.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High-temperature stability and selective</w:t>
      </w:r>
      <w:r>
        <w:rPr>
          <w:rFonts w:ascii="Times New Roman" w:hAnsi="Times New Roman" w:cs="Times New Roman" w:eastAsia="Times New Roman"/>
          <w:spacing w:val="2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thermal</w:t>
      </w:r>
      <w:r>
        <w:rPr>
          <w:rFonts w:ascii="Times New Roman" w:hAnsi="Times New Roman" w:cs="Times New Roman" w:eastAsia="Times New Roman"/>
          <w:w w:val="10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emission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polycrystalline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tantalum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photonic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crystals.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Opt.</w:t>
      </w:r>
      <w:r>
        <w:rPr>
          <w:rFonts w:ascii="Book Antiqua" w:hAnsi="Book Antiqua" w:cs="Book Antiqua" w:eastAsia="Book Antiqua"/>
          <w:i/>
          <w:spacing w:val="-5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Express</w:t>
      </w:r>
      <w:r>
        <w:rPr>
          <w:rFonts w:ascii="Book Antiqua" w:hAnsi="Book Antiqua" w:cs="Book Antiqua" w:eastAsia="Book Antiqua"/>
          <w:i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21, </w:t>
      </w:r>
      <w:r>
        <w:rPr>
          <w:rFonts w:ascii="Times New Roman" w:hAnsi="Times New Roman" w:cs="Times New Roman" w:eastAsia="Times New Roman"/>
          <w:sz w:val="15"/>
          <w:szCs w:val="15"/>
        </w:rPr>
        <w:t>11482–11491</w:t>
      </w:r>
      <w:r>
        <w:rPr>
          <w:rFonts w:ascii="Times New Roman" w:hAnsi="Times New Roman" w:cs="Times New Roman" w:eastAsia="Times New Roman"/>
          <w:spacing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(2013).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74" w:lineRule="exact" w:before="3" w:after="0"/>
        <w:ind w:left="426" w:right="782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De Zoysa, M.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Conversion of broadband to narrowband</w:t>
      </w:r>
      <w:r>
        <w:rPr>
          <w:rFonts w:ascii="Times New Roman" w:hAnsi="Times New Roman" w:cs="Times New Roman" w:eastAsia="Times New Roman"/>
          <w:spacing w:val="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thermal</w:t>
      </w:r>
      <w:r>
        <w:rPr>
          <w:rFonts w:ascii="Times New Roman" w:hAnsi="Times New Roman" w:cs="Times New Roman" w:eastAsia="Times New Roman"/>
          <w:w w:val="10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emission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through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energy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recycling.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Nature</w:t>
      </w:r>
      <w:r>
        <w:rPr>
          <w:rFonts w:ascii="Book Antiqua" w:hAnsi="Book Antiqua" w:cs="Book Antiqua" w:eastAsia="Book Antiqua"/>
          <w:i/>
          <w:spacing w:val="-5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Photon.</w:t>
      </w:r>
      <w:r>
        <w:rPr>
          <w:rFonts w:ascii="Book Antiqua" w:hAnsi="Book Antiqua" w:cs="Book Antiqua" w:eastAsia="Book Antiqua"/>
          <w:i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6,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535–539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(2012).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2" w:lineRule="auto" w:before="0" w:after="0"/>
        <w:ind w:left="426" w:right="276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Celanovic,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I.,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Jovanovic,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N.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&amp;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Kassakian,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J.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Two-dimensional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tungsten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z w:val="15"/>
        </w:rPr>
        <w:t>photonic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crystals as selective thermal emitters. </w:t>
      </w:r>
      <w:r>
        <w:rPr>
          <w:rFonts w:ascii="Book Antiqua"/>
          <w:i/>
          <w:sz w:val="15"/>
        </w:rPr>
        <w:t>Appl. Phys. Lett. </w:t>
      </w:r>
      <w:r>
        <w:rPr>
          <w:rFonts w:ascii="Times New Roman"/>
          <w:sz w:val="15"/>
        </w:rPr>
        <w:t>92, </w:t>
      </w:r>
      <w:r>
        <w:rPr>
          <w:rFonts w:ascii="Times New Roman"/>
          <w:sz w:val="15"/>
        </w:rPr>
        <w:t>193101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(2008).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0" w:lineRule="auto" w:before="0" w:after="0"/>
        <w:ind w:left="426" w:right="486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Wu, C. </w:t>
      </w:r>
      <w:r>
        <w:rPr>
          <w:rFonts w:ascii="Book Antiqua"/>
          <w:i/>
          <w:sz w:val="15"/>
        </w:rPr>
        <w:t>et al</w:t>
      </w:r>
      <w:r>
        <w:rPr>
          <w:rFonts w:ascii="Times New Roman"/>
          <w:sz w:val="15"/>
        </w:rPr>
        <w:t>. Metamaterial-based integrated plasmonic absorber/emitter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solar thermo-photovoltaic systems. </w:t>
      </w:r>
      <w:r>
        <w:rPr>
          <w:rFonts w:ascii="Book Antiqua"/>
          <w:i/>
          <w:sz w:val="15"/>
        </w:rPr>
        <w:t>J. Opt. </w:t>
      </w:r>
      <w:r>
        <w:rPr>
          <w:rFonts w:ascii="Times New Roman"/>
          <w:sz w:val="15"/>
        </w:rPr>
        <w:t>14, </w:t>
      </w:r>
      <w:r>
        <w:rPr>
          <w:rFonts w:ascii="Times New Roman"/>
          <w:sz w:val="15"/>
        </w:rPr>
        <w:t>024005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(2012).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2" w:lineRule="auto" w:before="0" w:after="0"/>
        <w:ind w:left="426" w:right="486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Yang, Z-P., Ci, L., Bur, J. A., Lin,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S-Y. </w:t>
      </w:r>
      <w:r>
        <w:rPr>
          <w:rFonts w:ascii="Times New Roman" w:hAnsi="Times New Roman" w:cs="Times New Roman" w:eastAsia="Times New Roman"/>
          <w:sz w:val="15"/>
          <w:szCs w:val="15"/>
        </w:rPr>
        <w:t>&amp; Ajayan,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P. </w:t>
      </w:r>
      <w:r>
        <w:rPr>
          <w:rFonts w:ascii="Times New Roman" w:hAnsi="Times New Roman" w:cs="Times New Roman" w:eastAsia="Times New Roman"/>
          <w:sz w:val="15"/>
          <w:szCs w:val="15"/>
        </w:rPr>
        <w:t>M.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Experimental</w:t>
      </w:r>
      <w:r>
        <w:rPr>
          <w:rFonts w:ascii="Times New Roman" w:hAnsi="Times New Roman" w:cs="Times New Roman" w:eastAsia="Times New Roman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observation of an extremely dark material made by a low-density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nanotube</w:t>
      </w:r>
      <w:r>
        <w:rPr>
          <w:rFonts w:ascii="Times New Roman" w:hAnsi="Times New Roman" w:cs="Times New Roman" w:eastAsia="Times New Roman"/>
          <w:w w:val="10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array. </w:t>
      </w:r>
      <w:r>
        <w:rPr>
          <w:rFonts w:ascii="Book Antiqua" w:hAnsi="Book Antiqua" w:cs="Book Antiqua" w:eastAsia="Book Antiqua"/>
          <w:i/>
          <w:sz w:val="15"/>
          <w:szCs w:val="15"/>
        </w:rPr>
        <w:t>Nano Lett. </w:t>
      </w:r>
      <w:r>
        <w:rPr>
          <w:rFonts w:ascii="Times New Roman" w:hAnsi="Times New Roman" w:cs="Times New Roman" w:eastAsia="Times New Roman"/>
          <w:sz w:val="15"/>
          <w:szCs w:val="15"/>
        </w:rPr>
        <w:t>8, </w:t>
      </w:r>
      <w:r>
        <w:rPr>
          <w:rFonts w:ascii="Times New Roman" w:hAnsi="Times New Roman" w:cs="Times New Roman" w:eastAsia="Times New Roman"/>
          <w:sz w:val="15"/>
          <w:szCs w:val="15"/>
        </w:rPr>
        <w:t>446–451</w:t>
      </w:r>
      <w:r>
        <w:rPr>
          <w:rFonts w:ascii="Times New Roman" w:hAnsi="Times New Roman" w:cs="Times New Roman" w:eastAsia="Times New Roman"/>
          <w:spacing w:val="3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(2008).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28" w:lineRule="auto" w:before="0" w:after="0"/>
        <w:ind w:left="426" w:right="819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Yang, Z-P.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Experimental observation of extremely weak</w:t>
      </w:r>
      <w:r>
        <w:rPr>
          <w:rFonts w:ascii="Times New Roman" w:hAnsi="Times New Roman" w:cs="Times New Roman" w:eastAsia="Times New Roman"/>
          <w:spacing w:val="-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optical</w:t>
      </w:r>
      <w:r>
        <w:rPr>
          <w:rFonts w:ascii="Times New Roman" w:hAnsi="Times New Roman" w:cs="Times New Roman" w:eastAsia="Times New Roman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scattering from an interlocking carbon nanotube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array. </w:t>
      </w:r>
      <w:r>
        <w:rPr>
          <w:rFonts w:ascii="Book Antiqua" w:hAnsi="Book Antiqua" w:cs="Book Antiqua" w:eastAsia="Book Antiqua"/>
          <w:i/>
          <w:sz w:val="15"/>
          <w:szCs w:val="15"/>
        </w:rPr>
        <w:t>Appl. Opt.</w:t>
      </w:r>
      <w:r>
        <w:rPr>
          <w:rFonts w:ascii="Book Antiqua" w:hAnsi="Book Antiqua" w:cs="Book Antiqua" w:eastAsia="Book Antiqua"/>
          <w:i/>
          <w:spacing w:val="3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50, </w:t>
      </w:r>
      <w:r>
        <w:rPr>
          <w:rFonts w:ascii="Times New Roman" w:hAnsi="Times New Roman" w:cs="Times New Roman" w:eastAsia="Times New Roman"/>
          <w:sz w:val="15"/>
          <w:szCs w:val="15"/>
        </w:rPr>
        <w:t>1850–1855</w:t>
      </w:r>
      <w:r>
        <w:rPr>
          <w:rFonts w:ascii="Times New Roman" w:hAnsi="Times New Roman" w:cs="Times New Roman" w:eastAsia="Times New Roman"/>
          <w:spacing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(2011).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3" w:after="0"/>
        <w:ind w:left="426" w:right="275" w:hanging="226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Times New Roman"/>
          <w:sz w:val="15"/>
        </w:rPr>
        <w:t>Shi,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H.,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Ok,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J.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G.,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Baac,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H.</w:t>
      </w:r>
      <w:r>
        <w:rPr>
          <w:rFonts w:ascii="Times New Roman"/>
          <w:spacing w:val="-4"/>
          <w:sz w:val="15"/>
        </w:rPr>
        <w:t> W.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&amp;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Guo,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L.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J.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Low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density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carbon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nanotube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forest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sz w:val="15"/>
        </w:rPr>
        <w:t>as an index-matched and near perfect absorption coating. </w:t>
      </w:r>
      <w:r>
        <w:rPr>
          <w:rFonts w:ascii="Book Antiqua"/>
          <w:i/>
          <w:sz w:val="15"/>
        </w:rPr>
        <w:t>Appl. Phys.</w:t>
      </w:r>
      <w:r>
        <w:rPr>
          <w:rFonts w:ascii="Book Antiqua"/>
          <w:i/>
          <w:spacing w:val="33"/>
          <w:sz w:val="15"/>
        </w:rPr>
        <w:t> </w:t>
      </w:r>
      <w:r>
        <w:rPr>
          <w:rFonts w:ascii="Book Antiqua"/>
          <w:i/>
          <w:sz w:val="15"/>
        </w:rPr>
        <w:t>Lett.</w:t>
      </w:r>
      <w:r>
        <w:rPr>
          <w:rFonts w:ascii="Book Antiqua"/>
          <w:sz w:val="15"/>
        </w:rPr>
      </w:r>
    </w:p>
    <w:p>
      <w:pPr>
        <w:spacing w:line="165" w:lineRule="exact" w:before="0"/>
        <w:ind w:left="0" w:right="347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99, </w:t>
      </w:r>
      <w:r>
        <w:rPr>
          <w:rFonts w:ascii="Times New Roman"/>
          <w:sz w:val="15"/>
        </w:rPr>
        <w:t>211103</w:t>
      </w:r>
      <w:r>
        <w:rPr>
          <w:rFonts w:ascii="Times New Roman"/>
          <w:spacing w:val="-20"/>
          <w:sz w:val="15"/>
        </w:rPr>
        <w:t> </w:t>
      </w:r>
      <w:r>
        <w:rPr>
          <w:rFonts w:ascii="Times New Roman"/>
          <w:sz w:val="15"/>
        </w:rPr>
        <w:t>(2011).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74" w:lineRule="exact" w:before="2" w:after="0"/>
        <w:ind w:left="426" w:right="927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Wang, C. A.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High-quantum-efﬁciency 0.5 eV</w:t>
      </w:r>
      <w:r>
        <w:rPr>
          <w:rFonts w:ascii="Times New Roman" w:hAnsi="Times New Roman" w:cs="Times New Roman" w:eastAsia="Times New Roman"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GaInAsSb/GaSb</w:t>
      </w:r>
      <w:r>
        <w:rPr>
          <w:rFonts w:ascii="Times New Roman" w:hAnsi="Times New Roman" w:cs="Times New Roman" w:eastAsia="Times New Roman"/>
          <w:w w:val="9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thermophotovoltaic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devices.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Appl.</w:t>
      </w:r>
      <w:r>
        <w:rPr>
          <w:rFonts w:ascii="Book Antiqua" w:hAnsi="Book Antiqua" w:cs="Book Antiqua" w:eastAsia="Book Antiqua"/>
          <w:i/>
          <w:spacing w:val="-11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Phys.</w:t>
      </w:r>
      <w:r>
        <w:rPr>
          <w:rFonts w:ascii="Book Antiqua" w:hAnsi="Book Antiqua" w:cs="Book Antiqua" w:eastAsia="Book Antiqua"/>
          <w:i/>
          <w:spacing w:val="-11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Lett.</w:t>
      </w:r>
      <w:r>
        <w:rPr>
          <w:rFonts w:ascii="Book Antiqua" w:hAnsi="Book Antiqua" w:cs="Book Antiqua" w:eastAsia="Book Antiqua"/>
          <w:i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75,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1305–1307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(1999).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77" w:lineRule="exact" w:before="0" w:after="0"/>
        <w:ind w:left="426" w:right="275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Dashiell, M. </w:t>
      </w:r>
      <w:r>
        <w:rPr>
          <w:rFonts w:ascii="Times New Roman"/>
          <w:spacing w:val="-4"/>
          <w:sz w:val="15"/>
        </w:rPr>
        <w:t>W. </w:t>
      </w:r>
      <w:r>
        <w:rPr>
          <w:rFonts w:ascii="Book Antiqua"/>
          <w:i/>
          <w:sz w:val="15"/>
        </w:rPr>
        <w:t>et al</w:t>
      </w:r>
      <w:r>
        <w:rPr>
          <w:rFonts w:ascii="Times New Roman"/>
          <w:sz w:val="15"/>
        </w:rPr>
        <w:t>. Quaternary InGaAsSb thermophotovoltaic</w:t>
      </w:r>
      <w:r>
        <w:rPr>
          <w:rFonts w:ascii="Times New Roman"/>
          <w:spacing w:val="7"/>
          <w:sz w:val="15"/>
        </w:rPr>
        <w:t> </w:t>
      </w:r>
      <w:r>
        <w:rPr>
          <w:rFonts w:ascii="Times New Roman"/>
          <w:sz w:val="15"/>
        </w:rPr>
        <w:t>diodes.</w:t>
      </w:r>
    </w:p>
    <w:p>
      <w:pPr>
        <w:spacing w:line="174" w:lineRule="exact" w:before="0"/>
        <w:ind w:left="426" w:right="27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Book Antiqua" w:hAnsi="Book Antiqua" w:cs="Book Antiqua" w:eastAsia="Book Antiqua"/>
          <w:i/>
          <w:sz w:val="15"/>
          <w:szCs w:val="15"/>
        </w:rPr>
        <w:t>IEEE</w:t>
      </w:r>
      <w:r>
        <w:rPr>
          <w:rFonts w:ascii="Book Antiqua" w:hAnsi="Book Antiqua" w:cs="Book Antiqua" w:eastAsia="Book Antiqua"/>
          <w:i/>
          <w:spacing w:val="-17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Trans.</w:t>
      </w:r>
      <w:r>
        <w:rPr>
          <w:rFonts w:ascii="Book Antiqua" w:hAnsi="Book Antiqua" w:cs="Book Antiqua" w:eastAsia="Book Antiqua"/>
          <w:i/>
          <w:spacing w:val="-17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Electron.</w:t>
      </w:r>
      <w:r>
        <w:rPr>
          <w:rFonts w:ascii="Book Antiqua" w:hAnsi="Book Antiqua" w:cs="Book Antiqua" w:eastAsia="Book Antiqua"/>
          <w:i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53,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2879–2891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(2006).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0" w:lineRule="auto" w:before="1" w:after="0"/>
        <w:ind w:left="426" w:right="279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Chan,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W.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Modeling low-bandgap thermophotovoltaic diodes for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high-</w:t>
      </w:r>
      <w:r>
        <w:rPr>
          <w:rFonts w:ascii="Times New Roman" w:hAnsi="Times New Roman" w:cs="Times New Roman" w:eastAsia="Times New Roman"/>
          <w:w w:val="10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efﬁciency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portable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power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generators.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Sol.</w:t>
      </w:r>
      <w:r>
        <w:rPr>
          <w:rFonts w:ascii="Book Antiqua" w:hAnsi="Book Antiqua" w:cs="Book Antiqua" w:eastAsia="Book Antiqua"/>
          <w:i/>
          <w:spacing w:val="-13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pacing w:val="-3"/>
          <w:sz w:val="15"/>
          <w:szCs w:val="15"/>
        </w:rPr>
        <w:t>Energ.</w:t>
      </w:r>
      <w:r>
        <w:rPr>
          <w:rFonts w:ascii="Book Antiqua" w:hAnsi="Book Antiqua" w:cs="Book Antiqua" w:eastAsia="Book Antiqua"/>
          <w:i/>
          <w:spacing w:val="-12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pacing w:val="-3"/>
          <w:sz w:val="15"/>
          <w:szCs w:val="15"/>
        </w:rPr>
        <w:t>Mater.</w:t>
      </w:r>
      <w:r>
        <w:rPr>
          <w:rFonts w:ascii="Book Antiqua" w:hAnsi="Book Antiqua" w:cs="Book Antiqua" w:eastAsia="Book Antiqua"/>
          <w:i/>
          <w:spacing w:val="-12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pacing w:val="-3"/>
          <w:sz w:val="15"/>
          <w:szCs w:val="15"/>
        </w:rPr>
        <w:t>Sol.</w:t>
      </w:r>
      <w:r>
        <w:rPr>
          <w:rFonts w:ascii="Book Antiqua" w:hAnsi="Book Antiqua" w:cs="Book Antiqua" w:eastAsia="Book Antiqua"/>
          <w:i/>
          <w:spacing w:val="-10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15"/>
          <w:szCs w:val="15"/>
        </w:rPr>
        <w:t>C</w:t>
      </w:r>
      <w:r>
        <w:rPr>
          <w:rFonts w:ascii="Book Antiqua" w:hAnsi="Book Antiqua" w:cs="Book Antiqua" w:eastAsia="Book Antiqua"/>
          <w:i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94,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509–514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(2010).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2" w:lineRule="auto" w:before="0" w:after="0"/>
        <w:ind w:left="426" w:right="504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Posthuma, N. E., van der Heide, J., Flamand, G. &amp; Poortmans, G.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Emitter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formation and contact realization by diffusion for germanium</w:t>
      </w:r>
      <w:r>
        <w:rPr>
          <w:rFonts w:ascii="Times New Roman" w:hAnsi="Times New Roman" w:cs="Times New Roman" w:eastAsia="Times New Roman"/>
          <w:spacing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photovoltaic</w:t>
      </w:r>
      <w:r>
        <w:rPr>
          <w:rFonts w:ascii="Times New Roman" w:hAnsi="Times New Roman" w:cs="Times New Roman" w:eastAsia="Times New Roman"/>
          <w:w w:val="9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gevices. </w:t>
      </w:r>
      <w:r>
        <w:rPr>
          <w:rFonts w:ascii="Book Antiqua" w:hAnsi="Book Antiqua" w:cs="Book Antiqua" w:eastAsia="Book Antiqua"/>
          <w:i/>
          <w:sz w:val="15"/>
          <w:szCs w:val="15"/>
        </w:rPr>
        <w:t>IEEE Trans. Electron. </w:t>
      </w:r>
      <w:r>
        <w:rPr>
          <w:rFonts w:ascii="Times New Roman" w:hAnsi="Times New Roman" w:cs="Times New Roman" w:eastAsia="Times New Roman"/>
          <w:sz w:val="15"/>
          <w:szCs w:val="15"/>
        </w:rPr>
        <w:t>54, </w:t>
      </w:r>
      <w:r>
        <w:rPr>
          <w:rFonts w:ascii="Times New Roman" w:hAnsi="Times New Roman" w:cs="Times New Roman" w:eastAsia="Times New Roman"/>
          <w:sz w:val="15"/>
          <w:szCs w:val="15"/>
        </w:rPr>
        <w:t>1210–1215</w:t>
      </w:r>
      <w:r>
        <w:rPr>
          <w:rFonts w:ascii="Times New Roman" w:hAnsi="Times New Roman" w:cs="Times New Roman" w:eastAsia="Times New Roman"/>
          <w:spacing w:val="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(2007).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35" w:lineRule="auto" w:before="0" w:after="0"/>
        <w:ind w:left="426" w:right="513" w:hanging="22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Nessim, G. D. </w:t>
      </w:r>
      <w:r>
        <w:rPr>
          <w:rFonts w:ascii="Book Antiqua" w:hAnsi="Book Antiqua" w:cs="Book Antiqua" w:eastAsia="Book Antiqua"/>
          <w:i/>
          <w:sz w:val="15"/>
          <w:szCs w:val="15"/>
        </w:rPr>
        <w:t>et al</w:t>
      </w:r>
      <w:r>
        <w:rPr>
          <w:rFonts w:ascii="Times New Roman" w:hAnsi="Times New Roman" w:cs="Times New Roman" w:eastAsia="Times New Roman"/>
          <w:sz w:val="15"/>
          <w:szCs w:val="15"/>
        </w:rPr>
        <w:t>. Low temperature synthesis of vertically aligned</w:t>
      </w:r>
      <w:r>
        <w:rPr>
          <w:rFonts w:ascii="Times New Roman" w:hAnsi="Times New Roman" w:cs="Times New Roman" w:eastAsia="Times New Roman"/>
          <w:spacing w:val="-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carbon</w:t>
      </w:r>
      <w:r>
        <w:rPr>
          <w:rFonts w:ascii="Times New Roman" w:hAnsi="Times New Roman" w:cs="Times New Roman" w:eastAsia="Times New Roman"/>
          <w:w w:val="10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nanotubes with electrical contact to metallic substrates enabled by</w:t>
      </w:r>
      <w:r>
        <w:rPr>
          <w:rFonts w:ascii="Times New Roman" w:hAnsi="Times New Roman" w:cs="Times New Roman" w:eastAsia="Times New Roman"/>
          <w:spacing w:val="3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thermal</w:t>
      </w:r>
      <w:r>
        <w:rPr>
          <w:rFonts w:ascii="Times New Roman" w:hAnsi="Times New Roman" w:cs="Times New Roman" w:eastAsia="Times New Roman"/>
          <w:w w:val="10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decomposition of the carbon feedstock. </w:t>
      </w:r>
      <w:r>
        <w:rPr>
          <w:rFonts w:ascii="Book Antiqua" w:hAnsi="Book Antiqua" w:cs="Book Antiqua" w:eastAsia="Book Antiqua"/>
          <w:i/>
          <w:sz w:val="15"/>
          <w:szCs w:val="15"/>
        </w:rPr>
        <w:t>Nano Lett. </w:t>
      </w:r>
      <w:r>
        <w:rPr>
          <w:rFonts w:ascii="Times New Roman" w:hAnsi="Times New Roman" w:cs="Times New Roman" w:eastAsia="Times New Roman"/>
          <w:sz w:val="15"/>
          <w:szCs w:val="15"/>
        </w:rPr>
        <w:t>9, </w:t>
      </w:r>
      <w:r>
        <w:rPr>
          <w:rFonts w:ascii="Times New Roman" w:hAnsi="Times New Roman" w:cs="Times New Roman" w:eastAsia="Times New Roman"/>
          <w:sz w:val="15"/>
          <w:szCs w:val="15"/>
        </w:rPr>
        <w:t>3398–3405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(2009).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/>
        <w:ind w:right="275"/>
        <w:jc w:val="left"/>
        <w:rPr>
          <w:rFonts w:ascii="Arial" w:hAnsi="Arial" w:cs="Arial" w:eastAsia="Arial"/>
        </w:rPr>
      </w:pPr>
      <w:r>
        <w:rPr>
          <w:rFonts w:ascii="Arial"/>
          <w:spacing w:val="-3"/>
        </w:rPr>
        <w:t>Acknowledgements</w:t>
      </w:r>
    </w:p>
    <w:p>
      <w:pPr>
        <w:spacing w:line="259" w:lineRule="auto" w:before="0"/>
        <w:ind w:left="200" w:right="148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  <w:t>This work is supported as part of the Solid-State Solar Thermal Energy</w:t>
      </w:r>
      <w:r>
        <w:rPr>
          <w:rFonts w:ascii="Times New Roman" w:hAnsi="Times New Roman" w:cs="Times New Roman" w:eastAsia="Times New Roman"/>
          <w:spacing w:val="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Conversion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(S3TEC) Center, an Energy Frontier Research Center funded by the US Department of</w:t>
      </w:r>
      <w:r>
        <w:rPr>
          <w:rFonts w:ascii="Times New Roman" w:hAnsi="Times New Roman" w:cs="Times New Roman" w:eastAsia="Times New Roman"/>
          <w:w w:val="9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Energy,</w:t>
      </w:r>
      <w:r>
        <w:rPr>
          <w:rFonts w:ascii="Times New Roman" w:hAnsi="Times New Roman" w:cs="Times New Roman" w:eastAsia="Times New Roman"/>
          <w:spacing w:val="-9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Ofﬁce</w:t>
      </w:r>
      <w:r>
        <w:rPr>
          <w:rFonts w:ascii="Times New Roman" w:hAnsi="Times New Roman" w:cs="Times New Roman" w:eastAsia="Times New Roman"/>
          <w:spacing w:val="-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-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Science,</w:t>
      </w:r>
      <w:r>
        <w:rPr>
          <w:rFonts w:ascii="Times New Roman" w:hAnsi="Times New Roman" w:cs="Times New Roman" w:eastAsia="Times New Roman"/>
          <w:spacing w:val="-5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Ofﬁce</w:t>
      </w:r>
      <w:r>
        <w:rPr>
          <w:rFonts w:ascii="Times New Roman" w:hAnsi="Times New Roman" w:cs="Times New Roman" w:eastAsia="Times New Roman"/>
          <w:spacing w:val="-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-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Basic</w:t>
      </w:r>
      <w:r>
        <w:rPr>
          <w:rFonts w:ascii="Times New Roman" w:hAnsi="Times New Roman" w:cs="Times New Roman" w:eastAsia="Times New Roman"/>
          <w:spacing w:val="-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Energy</w:t>
      </w:r>
      <w:r>
        <w:rPr>
          <w:rFonts w:ascii="Times New Roman" w:hAnsi="Times New Roman" w:cs="Times New Roman" w:eastAsia="Times New Roman"/>
          <w:spacing w:val="-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Sciences</w:t>
      </w:r>
      <w:r>
        <w:rPr>
          <w:rFonts w:ascii="Times New Roman" w:hAnsi="Times New Roman" w:cs="Times New Roman" w:eastAsia="Times New Roman"/>
          <w:spacing w:val="-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under</w:t>
      </w:r>
      <w:r>
        <w:rPr>
          <w:rFonts w:ascii="Times New Roman" w:hAnsi="Times New Roman" w:cs="Times New Roman" w:eastAsia="Times New Roman"/>
          <w:spacing w:val="-8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DE-FG02-09ER46577.</w:t>
      </w:r>
      <w:r>
        <w:rPr>
          <w:rFonts w:ascii="Times New Roman" w:hAnsi="Times New Roman" w:cs="Times New Roman" w:eastAsia="Times New Roman"/>
          <w:spacing w:val="-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A.L.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acknowledges</w:t>
      </w:r>
      <w:r>
        <w:rPr>
          <w:rFonts w:ascii="Times New Roman" w:hAnsi="Times New Roman" w:cs="Times New Roman" w:eastAsia="Times New Roman"/>
          <w:spacing w:val="-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support</w:t>
      </w:r>
      <w:r>
        <w:rPr>
          <w:rFonts w:ascii="Times New Roman" w:hAnsi="Times New Roman" w:cs="Times New Roman" w:eastAsia="Times New Roman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Martin</w:t>
      </w:r>
      <w:r>
        <w:rPr>
          <w:rFonts w:ascii="Times New Roman" w:hAnsi="Times New Roman" w:cs="Times New Roman" w:eastAsia="Times New Roman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Family</w:t>
      </w:r>
      <w:r>
        <w:rPr>
          <w:rFonts w:ascii="Times New Roman" w:hAnsi="Times New Roman" w:cs="Times New Roman" w:eastAsia="Times New Roman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Society,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MIT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Energy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Initiative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w w:val="9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National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Science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Foundation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GRF.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3"/>
          <w:sz w:val="14"/>
          <w:szCs w:val="14"/>
        </w:rPr>
        <w:t>Y.N.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acknowledges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support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from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Basic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Science</w:t>
      </w:r>
      <w:r>
        <w:rPr>
          <w:rFonts w:ascii="Times New Roman" w:hAnsi="Times New Roman" w:cs="Times New Roman" w:eastAsia="Times New Roman"/>
          <w:w w:val="9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Research Program through the National Research Foundation of Korea (NRF) funded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by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Ministry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Science,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ICT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&amp;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Future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Planning</w:t>
      </w:r>
      <w:r>
        <w:rPr>
          <w:rFonts w:ascii="Times New Roman" w:hAnsi="Times New Roman" w:cs="Times New Roman" w:eastAsia="Times New Roman"/>
          <w:spacing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(no.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2012R1A1A1014845).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authors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thank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C.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Wang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from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Lincoln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Laboratory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providing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InGaAsSb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cells;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H.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Mutha,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D.</w:t>
      </w:r>
      <w:r>
        <w:rPr>
          <w:rFonts w:ascii="Times New Roman" w:hAnsi="Times New Roman" w:cs="Times New Roman" w:eastAsia="Times New Roman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Li</w:t>
      </w:r>
      <w:r>
        <w:rPr>
          <w:rFonts w:ascii="Times New Roman" w:hAnsi="Times New Roman" w:cs="Times New Roman" w:eastAsia="Times New Roman"/>
          <w:w w:val="8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C.V.</w:t>
      </w:r>
      <w:r>
        <w:rPr>
          <w:rFonts w:ascii="Times New Roman" w:hAnsi="Times New Roman" w:cs="Times New Roman" w:eastAsia="Times New Roman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Thompson’s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group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(for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CNT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growth);</w:t>
      </w:r>
      <w:r>
        <w:rPr>
          <w:rFonts w:ascii="Times New Roman" w:hAnsi="Times New Roman" w:cs="Times New Roman" w:eastAsia="Times New Roman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N.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Miljkovic,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4"/>
          <w:sz w:val="14"/>
          <w:szCs w:val="14"/>
        </w:rPr>
        <w:t>T.</w:t>
      </w:r>
      <w:r>
        <w:rPr>
          <w:rFonts w:ascii="Times New Roman" w:hAnsi="Times New Roman" w:cs="Times New Roman" w:eastAsia="Times New Roman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Humplik,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J.</w:t>
      </w:r>
      <w:r>
        <w:rPr>
          <w:rFonts w:ascii="Times New Roman" w:hAnsi="Times New Roman" w:cs="Times New Roman" w:eastAsia="Times New Roman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Sack,</w:t>
      </w:r>
    </w:p>
    <w:p>
      <w:pPr>
        <w:spacing w:before="0"/>
        <w:ind w:left="200" w:right="148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D.</w:t>
      </w:r>
      <w:r>
        <w:rPr>
          <w:rFonts w:ascii="Times New Roman"/>
          <w:spacing w:val="-8"/>
          <w:sz w:val="14"/>
        </w:rPr>
        <w:t> </w:t>
      </w:r>
      <w:r>
        <w:rPr>
          <w:rFonts w:ascii="Times New Roman"/>
          <w:sz w:val="14"/>
        </w:rPr>
        <w:t>Preston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Device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Research</w:t>
      </w:r>
      <w:r>
        <w:rPr>
          <w:rFonts w:ascii="Times New Roman"/>
          <w:spacing w:val="-13"/>
          <w:sz w:val="14"/>
        </w:rPr>
        <w:t> </w:t>
      </w:r>
      <w:r>
        <w:rPr>
          <w:rFonts w:ascii="Times New Roman"/>
          <w:sz w:val="14"/>
        </w:rPr>
        <w:t>Lab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(for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SEMs,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experimental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set-up);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D.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Kraemer,</w:t>
      </w:r>
    </w:p>
    <w:p>
      <w:pPr>
        <w:spacing w:before="13"/>
        <w:ind w:left="200" w:right="275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M. Luckyanova, G. Chen and the Nanoengineering group (for</w:t>
      </w:r>
      <w:r>
        <w:rPr>
          <w:rFonts w:ascii="Times New Roman"/>
          <w:spacing w:val="-16"/>
          <w:sz w:val="14"/>
        </w:rPr>
        <w:t> </w:t>
      </w:r>
      <w:r>
        <w:rPr>
          <w:rFonts w:ascii="Times New Roman"/>
          <w:sz w:val="14"/>
        </w:rPr>
        <w:t>advice).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spacing w:line="240" w:lineRule="auto"/>
        <w:ind w:right="275"/>
        <w:jc w:val="left"/>
        <w:rPr>
          <w:rFonts w:ascii="Arial" w:hAnsi="Arial" w:cs="Arial" w:eastAsia="Arial"/>
        </w:rPr>
      </w:pPr>
      <w:r>
        <w:rPr>
          <w:rFonts w:ascii="Arial"/>
        </w:rPr>
        <w:t>Author</w:t>
      </w:r>
      <w:r>
        <w:rPr>
          <w:rFonts w:ascii="Arial"/>
          <w:spacing w:val="-3"/>
        </w:rPr>
        <w:t> contributions</w:t>
      </w:r>
    </w:p>
    <w:p>
      <w:pPr>
        <w:spacing w:line="259" w:lineRule="auto" w:before="1"/>
        <w:ind w:left="200" w:right="275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All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authors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contributed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extensively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to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this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work.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A.L.,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D.M.B.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3"/>
          <w:sz w:val="14"/>
        </w:rPr>
        <w:t> Y.N. </w:t>
      </w:r>
      <w:r>
        <w:rPr>
          <w:rFonts w:ascii="Times New Roman"/>
          <w:sz w:val="14"/>
        </w:rPr>
        <w:t>envisioned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sz w:val="14"/>
        </w:rPr>
        <w:t>implemented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experimental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studies.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A.L.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D.M.B.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fabricated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absorber,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executed</w:t>
      </w:r>
      <w:r>
        <w:rPr>
          <w:rFonts w:ascii="Times New Roman"/>
          <w:w w:val="104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15"/>
          <w:sz w:val="14"/>
        </w:rPr>
        <w:t> </w:t>
      </w:r>
      <w:r>
        <w:rPr>
          <w:rFonts w:ascii="Times New Roman"/>
          <w:sz w:val="14"/>
        </w:rPr>
        <w:t>experiments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wrote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15"/>
          <w:sz w:val="14"/>
        </w:rPr>
        <w:t> </w:t>
      </w:r>
      <w:r>
        <w:rPr>
          <w:rFonts w:ascii="Times New Roman"/>
          <w:sz w:val="14"/>
        </w:rPr>
        <w:t>paper.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W.R.C.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designed</w:t>
      </w:r>
      <w:r>
        <w:rPr>
          <w:rFonts w:ascii="Times New Roman"/>
          <w:spacing w:val="-13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fabricated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emitter.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I.C.,</w:t>
      </w:r>
      <w:r>
        <w:rPr>
          <w:rFonts w:ascii="Times New Roman"/>
          <w:spacing w:val="-14"/>
          <w:sz w:val="14"/>
        </w:rPr>
        <w:t> </w:t>
      </w:r>
      <w:r>
        <w:rPr>
          <w:rFonts w:ascii="Times New Roman"/>
          <w:sz w:val="14"/>
        </w:rPr>
        <w:t>M.S.</w:t>
      </w:r>
      <w:r>
        <w:rPr>
          <w:rFonts w:ascii="Times New Roman"/>
          <w:w w:val="91"/>
          <w:sz w:val="14"/>
        </w:rPr>
        <w:t> </w:t>
      </w:r>
      <w:r>
        <w:rPr>
          <w:rFonts w:ascii="Times New Roman"/>
          <w:sz w:val="14"/>
        </w:rPr>
        <w:t>and E.N.W. supervised and guided the</w:t>
      </w:r>
      <w:r>
        <w:rPr>
          <w:rFonts w:ascii="Times New Roman"/>
          <w:spacing w:val="-8"/>
          <w:sz w:val="14"/>
        </w:rPr>
        <w:t> </w:t>
      </w:r>
      <w:r>
        <w:rPr>
          <w:rFonts w:ascii="Times New Roman"/>
          <w:sz w:val="14"/>
        </w:rPr>
        <w:t>project.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/>
        <w:ind w:right="275"/>
        <w:jc w:val="left"/>
        <w:rPr>
          <w:rFonts w:ascii="Arial" w:hAnsi="Arial" w:cs="Arial" w:eastAsia="Arial"/>
        </w:rPr>
      </w:pPr>
      <w:r>
        <w:rPr>
          <w:rFonts w:ascii="Arial"/>
          <w:spacing w:val="-2"/>
        </w:rPr>
        <w:t>Additional</w:t>
      </w:r>
      <w:r>
        <w:rPr>
          <w:rFonts w:ascii="Arial"/>
          <w:spacing w:val="2"/>
        </w:rPr>
        <w:t> </w:t>
      </w:r>
      <w:r>
        <w:rPr>
          <w:rFonts w:ascii="Arial"/>
          <w:spacing w:val="-2"/>
        </w:rPr>
        <w:t>information</w:t>
      </w:r>
    </w:p>
    <w:p>
      <w:pPr>
        <w:spacing w:line="259" w:lineRule="auto" w:before="0"/>
        <w:ind w:left="200" w:right="148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Supplementary information is available in the</w:t>
      </w:r>
      <w:r>
        <w:rPr>
          <w:rFonts w:ascii="Times New Roman"/>
          <w:sz w:val="14"/>
        </w:rPr>
        <w:t> </w:t>
      </w:r>
      <w:hyperlink r:id="rId7">
        <w:r>
          <w:rPr>
            <w:rFonts w:ascii="Times New Roman"/>
            <w:color w:val="356A99"/>
            <w:sz w:val="14"/>
          </w:rPr>
          <w:t>online version</w:t>
        </w:r>
      </w:hyperlink>
      <w:r>
        <w:rPr>
          <w:rFonts w:ascii="Times New Roman"/>
          <w:color w:val="356A99"/>
          <w:sz w:val="14"/>
        </w:rPr>
        <w:t> </w:t>
      </w:r>
      <w:r>
        <w:rPr>
          <w:rFonts w:ascii="Times New Roman"/>
          <w:sz w:val="14"/>
        </w:rPr>
        <w:t>of the paper. Reprints</w:t>
      </w:r>
      <w:r>
        <w:rPr>
          <w:rFonts w:ascii="Times New Roman"/>
          <w:spacing w:val="-9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w w:val="99"/>
          <w:sz w:val="14"/>
        </w:rPr>
        <w:t> </w:t>
      </w:r>
      <w:r>
        <w:rPr>
          <w:rFonts w:ascii="Times New Roman"/>
          <w:w w:val="95"/>
          <w:sz w:val="14"/>
        </w:rPr>
        <w:t>permissions information is available online </w:t>
      </w:r>
      <w:r>
        <w:rPr>
          <w:rFonts w:ascii="Times New Roman"/>
          <w:spacing w:val="-3"/>
          <w:w w:val="95"/>
          <w:sz w:val="14"/>
        </w:rPr>
        <w:t>at</w:t>
      </w:r>
      <w:r>
        <w:rPr>
          <w:rFonts w:ascii="Times New Roman"/>
          <w:spacing w:val="-3"/>
          <w:w w:val="95"/>
          <w:sz w:val="14"/>
        </w:rPr>
        <w:t> </w:t>
      </w:r>
      <w:hyperlink r:id="rId16">
        <w:r>
          <w:rPr>
            <w:rFonts w:ascii="Times New Roman"/>
            <w:color w:val="356A99"/>
            <w:w w:val="95"/>
            <w:sz w:val="14"/>
          </w:rPr>
          <w:t>www.nature.com/reprints</w:t>
        </w:r>
      </w:hyperlink>
      <w:r>
        <w:rPr>
          <w:rFonts w:ascii="Times New Roman"/>
          <w:w w:val="95"/>
          <w:sz w:val="14"/>
        </w:rPr>
        <w:t>. Correspondence</w:t>
      </w:r>
      <w:r>
        <w:rPr>
          <w:rFonts w:ascii="Times New Roman"/>
          <w:spacing w:val="4"/>
          <w:w w:val="95"/>
          <w:sz w:val="14"/>
        </w:rPr>
        <w:t> </w:t>
      </w:r>
      <w:r>
        <w:rPr>
          <w:rFonts w:ascii="Times New Roman"/>
          <w:w w:val="95"/>
          <w:sz w:val="14"/>
        </w:rPr>
        <w:t>and</w:t>
      </w:r>
      <w:r>
        <w:rPr>
          <w:rFonts w:ascii="Times New Roman"/>
          <w:w w:val="99"/>
          <w:sz w:val="14"/>
        </w:rPr>
        <w:t> </w:t>
      </w:r>
      <w:r>
        <w:rPr>
          <w:rFonts w:ascii="Times New Roman"/>
          <w:sz w:val="14"/>
        </w:rPr>
        <w:t>requests</w:t>
      </w:r>
      <w:r>
        <w:rPr>
          <w:rFonts w:ascii="Times New Roman"/>
          <w:spacing w:val="-25"/>
          <w:sz w:val="14"/>
        </w:rPr>
        <w:t> </w:t>
      </w:r>
      <w:r>
        <w:rPr>
          <w:rFonts w:ascii="Times New Roman"/>
          <w:sz w:val="14"/>
        </w:rPr>
        <w:t>for</w:t>
      </w:r>
      <w:r>
        <w:rPr>
          <w:rFonts w:ascii="Times New Roman"/>
          <w:spacing w:val="-24"/>
          <w:sz w:val="14"/>
        </w:rPr>
        <w:t> </w:t>
      </w:r>
      <w:r>
        <w:rPr>
          <w:rFonts w:ascii="Times New Roman"/>
          <w:sz w:val="14"/>
        </w:rPr>
        <w:t>materials</w:t>
      </w:r>
      <w:r>
        <w:rPr>
          <w:rFonts w:ascii="Times New Roman"/>
          <w:spacing w:val="-24"/>
          <w:sz w:val="14"/>
        </w:rPr>
        <w:t> </w:t>
      </w:r>
      <w:r>
        <w:rPr>
          <w:rFonts w:ascii="Times New Roman"/>
          <w:sz w:val="14"/>
        </w:rPr>
        <w:t>should</w:t>
      </w:r>
      <w:r>
        <w:rPr>
          <w:rFonts w:ascii="Times New Roman"/>
          <w:spacing w:val="-25"/>
          <w:sz w:val="14"/>
        </w:rPr>
        <w:t> </w:t>
      </w:r>
      <w:r>
        <w:rPr>
          <w:rFonts w:ascii="Times New Roman"/>
          <w:sz w:val="14"/>
        </w:rPr>
        <w:t>be</w:t>
      </w:r>
      <w:r>
        <w:rPr>
          <w:rFonts w:ascii="Times New Roman"/>
          <w:spacing w:val="-24"/>
          <w:sz w:val="14"/>
        </w:rPr>
        <w:t> </w:t>
      </w:r>
      <w:r>
        <w:rPr>
          <w:rFonts w:ascii="Times New Roman"/>
          <w:sz w:val="14"/>
        </w:rPr>
        <w:t>addressed</w:t>
      </w:r>
      <w:r>
        <w:rPr>
          <w:rFonts w:ascii="Times New Roman"/>
          <w:spacing w:val="-24"/>
          <w:sz w:val="14"/>
        </w:rPr>
        <w:t> </w:t>
      </w:r>
      <w:r>
        <w:rPr>
          <w:rFonts w:ascii="Times New Roman"/>
          <w:sz w:val="14"/>
        </w:rPr>
        <w:t>to</w:t>
      </w:r>
      <w:r>
        <w:rPr>
          <w:rFonts w:ascii="Times New Roman"/>
          <w:spacing w:val="-24"/>
          <w:sz w:val="14"/>
        </w:rPr>
        <w:t> </w:t>
      </w:r>
      <w:r>
        <w:rPr>
          <w:rFonts w:ascii="Times New Roman"/>
          <w:sz w:val="14"/>
        </w:rPr>
        <w:t>E.N.W.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/>
        <w:ind w:right="27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3"/>
        </w:rPr>
        <w:t>Competing</w:t>
      </w:r>
      <w:r>
        <w:rPr>
          <w:rFonts w:ascii="Arial" w:hAnsi="Arial" w:cs="Arial" w:eastAsia="Arial"/>
          <w:spacing w:val="-35"/>
        </w:rPr>
        <w:t> </w:t>
      </w:r>
      <w:r>
        <w:rPr>
          <w:rFonts w:ascii="Arial" w:hAnsi="Arial" w:cs="Arial" w:eastAsia="Arial"/>
        </w:rPr>
        <w:t>ﬁnancial</w:t>
      </w:r>
      <w:r>
        <w:rPr>
          <w:rFonts w:ascii="Arial" w:hAnsi="Arial" w:cs="Arial" w:eastAsia="Arial"/>
          <w:spacing w:val="-35"/>
        </w:rPr>
        <w:t> </w:t>
      </w:r>
      <w:r>
        <w:rPr>
          <w:rFonts w:ascii="Arial" w:hAnsi="Arial" w:cs="Arial" w:eastAsia="Arial"/>
          <w:spacing w:val="-3"/>
        </w:rPr>
        <w:t>interests</w:t>
      </w:r>
    </w:p>
    <w:p>
      <w:pPr>
        <w:spacing w:before="0"/>
        <w:ind w:left="200" w:right="275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  <w:t>The authors declare no competing ﬁnancial</w:t>
      </w:r>
      <w:r>
        <w:rPr>
          <w:rFonts w:ascii="Times New Roman" w:hAnsi="Times New Roman" w:cs="Times New Roman" w:eastAsia="Times New Roman"/>
          <w:spacing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interests.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80" w:h="16060"/>
          <w:pgMar w:top="460" w:bottom="220" w:left="820" w:right="700"/>
          <w:cols w:num="2" w:equalWidth="0">
            <w:col w:w="5254" w:space="40"/>
            <w:col w:w="546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4879" w:val="left" w:leader="none"/>
        </w:tabs>
        <w:spacing w:before="77"/>
        <w:ind w:left="270" w:right="13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ahoma"/>
          <w:w w:val="95"/>
          <w:sz w:val="14"/>
        </w:rPr>
        <w:t>130</w:t>
        <w:tab/>
      </w:r>
      <w:r>
        <w:rPr>
          <w:rFonts w:ascii="Arial"/>
          <w:color w:val="ED1C24"/>
          <w:spacing w:val="-4"/>
          <w:sz w:val="13"/>
        </w:rPr>
        <w:t>NATURE</w:t>
      </w:r>
      <w:r>
        <w:rPr>
          <w:rFonts w:ascii="Arial"/>
          <w:color w:val="ED1C24"/>
          <w:spacing w:val="-14"/>
          <w:sz w:val="13"/>
        </w:rPr>
        <w:t> </w:t>
      </w:r>
      <w:r>
        <w:rPr>
          <w:rFonts w:ascii="Arial"/>
          <w:color w:val="ED1C24"/>
          <w:spacing w:val="-3"/>
          <w:sz w:val="13"/>
        </w:rPr>
        <w:t>NANOTECHNOLOGY</w:t>
      </w:r>
      <w:r>
        <w:rPr>
          <w:rFonts w:ascii="Arial"/>
          <w:color w:val="ED1C24"/>
          <w:spacing w:val="-14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3"/>
          <w:sz w:val="13"/>
        </w:rPr>
        <w:t>VOL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9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pacing w:val="-3"/>
          <w:sz w:val="13"/>
        </w:rPr>
        <w:t>FEBRUARY</w:t>
      </w:r>
      <w:r>
        <w:rPr>
          <w:rFonts w:ascii="Arial"/>
          <w:spacing w:val="-14"/>
          <w:sz w:val="13"/>
        </w:rPr>
        <w:t> </w:t>
      </w:r>
      <w:r>
        <w:rPr>
          <w:rFonts w:ascii="Arial"/>
          <w:sz w:val="13"/>
        </w:rPr>
        <w:t>2014</w:t>
      </w:r>
      <w:r>
        <w:rPr>
          <w:rFonts w:ascii="Arial"/>
          <w:spacing w:val="-15"/>
          <w:sz w:val="13"/>
        </w:rPr>
        <w:t> </w:t>
      </w:r>
      <w:r>
        <w:rPr>
          <w:rFonts w:ascii="Arial"/>
          <w:sz w:val="13"/>
        </w:rPr>
        <w:t>|</w:t>
      </w:r>
      <w:r>
        <w:rPr>
          <w:rFonts w:ascii="Arial"/>
          <w:spacing w:val="-14"/>
          <w:sz w:val="13"/>
        </w:rPr>
        <w:t> </w:t>
      </w:r>
      <w:hyperlink r:id="rId9">
        <w:r>
          <w:rPr>
            <w:rFonts w:ascii="Arial"/>
            <w:color w:val="356A99"/>
            <w:spacing w:val="-2"/>
            <w:sz w:val="13"/>
          </w:rPr>
          <w:t>www.nature.com/naturenanotechnology</w:t>
        </w:r>
        <w:r>
          <w:rPr>
            <w:rFonts w:ascii="Arial"/>
            <w:spacing w:val="-2"/>
            <w:sz w:val="13"/>
          </w:rPr>
        </w:r>
      </w:hyperlink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80" w:h="16060"/>
          <w:pgMar w:top="460" w:bottom="220" w:left="820" w:right="700"/>
        </w:sectPr>
      </w:pPr>
    </w:p>
    <w:p>
      <w:pPr>
        <w:spacing w:line="240" w:lineRule="auto" w:before="11"/>
        <w:rPr>
          <w:rFonts w:ascii="Arial" w:hAnsi="Arial" w:cs="Arial" w:eastAsia="Arial"/>
          <w:sz w:val="6"/>
          <w:szCs w:val="6"/>
        </w:rPr>
      </w:pPr>
    </w:p>
    <w:p>
      <w:pPr>
        <w:spacing w:line="373" w:lineRule="exac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6"/>
          <w:sz w:val="20"/>
          <w:szCs w:val="20"/>
        </w:rPr>
        <w:pict>
          <v:shape style="width:82.9pt;height:18.7pt;mso-position-horizontal-relative:char;mso-position-vertical-relative:line" type="#_x0000_t202" filled="true" fillcolor="#808285" stroked="false">
            <v:textbox inset="0,0,0,0">
              <w:txbxContent>
                <w:p>
                  <w:pPr>
                    <w:spacing w:before="60"/>
                    <w:ind w:left="170" w:right="0" w:firstLine="0"/>
                    <w:jc w:val="left"/>
                    <w:rPr>
                      <w:rFonts w:ascii="Calibri" w:hAnsi="Calibri" w:cs="Calibri" w:eastAsia="Calibri"/>
                      <w:sz w:val="23"/>
                      <w:szCs w:val="23"/>
                    </w:rPr>
                  </w:pPr>
                  <w:r>
                    <w:rPr>
                      <w:rFonts w:ascii="Calibri"/>
                      <w:color w:val="FFFFFF"/>
                      <w:w w:val="110"/>
                      <w:sz w:val="23"/>
                    </w:rPr>
                    <w:t>ADDENDUM</w:t>
                  </w:r>
                  <w:r>
                    <w:rPr>
                      <w:rFonts w:ascii="Calibri"/>
                      <w:sz w:val="23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position w:val="-6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7"/>
          <w:szCs w:val="7"/>
        </w:rPr>
      </w:pPr>
    </w:p>
    <w:p>
      <w:pPr>
        <w:spacing w:before="52"/>
        <w:ind w:left="208" w:right="127" w:firstLine="0"/>
        <w:jc w:val="left"/>
        <w:rPr>
          <w:rFonts w:ascii="Calibri" w:hAnsi="Calibri" w:cs="Calibri" w:eastAsia="Calibri"/>
          <w:sz w:val="28"/>
          <w:szCs w:val="28"/>
        </w:rPr>
      </w:pPr>
      <w:r>
        <w:rPr/>
        <w:pict>
          <v:group style="position:absolute;margin-left:42.674pt;margin-top:-22.899292pt;width:509.95pt;height:329.05pt;mso-position-horizontal-relative:page;mso-position-vertical-relative:paragraph;z-index:-56080" coordorigin="853,-458" coordsize="10199,6581">
            <v:shape style="position:absolute;left:853;top:-458;width:10199;height:6581" coordorigin="853,-458" coordsize="10199,6581" path="m853,6122l11052,6122,11052,-458,853,-458,853,6122xe" filled="false" stroked="true" strokeweight=".3pt" strokecolor="#808285">
              <v:path arrowok="t"/>
            </v:shape>
            <w10:wrap type="none"/>
          </v:group>
        </w:pict>
      </w:r>
      <w:r>
        <w:rPr>
          <w:rFonts w:ascii="Calibri"/>
          <w:color w:val="231F20"/>
          <w:w w:val="105"/>
          <w:sz w:val="28"/>
        </w:rPr>
        <w:t>A</w:t>
      </w:r>
      <w:r>
        <w:rPr>
          <w:rFonts w:ascii="Calibri"/>
          <w:color w:val="231F20"/>
          <w:spacing w:val="-34"/>
          <w:w w:val="105"/>
          <w:sz w:val="28"/>
        </w:rPr>
        <w:t> </w:t>
      </w:r>
      <w:r>
        <w:rPr>
          <w:rFonts w:ascii="Calibri"/>
          <w:color w:val="231F20"/>
          <w:spacing w:val="-3"/>
          <w:w w:val="105"/>
          <w:sz w:val="28"/>
        </w:rPr>
        <w:t>nanophotonic</w:t>
      </w:r>
      <w:r>
        <w:rPr>
          <w:rFonts w:ascii="Calibri"/>
          <w:color w:val="231F20"/>
          <w:spacing w:val="-34"/>
          <w:w w:val="105"/>
          <w:sz w:val="28"/>
        </w:rPr>
        <w:t> </w:t>
      </w:r>
      <w:r>
        <w:rPr>
          <w:rFonts w:ascii="Calibri"/>
          <w:color w:val="231F20"/>
          <w:spacing w:val="-3"/>
          <w:w w:val="105"/>
          <w:sz w:val="28"/>
        </w:rPr>
        <w:t>solar</w:t>
      </w:r>
      <w:r>
        <w:rPr>
          <w:rFonts w:ascii="Calibri"/>
          <w:color w:val="231F20"/>
          <w:spacing w:val="-34"/>
          <w:w w:val="105"/>
          <w:sz w:val="28"/>
        </w:rPr>
        <w:t> </w:t>
      </w:r>
      <w:r>
        <w:rPr>
          <w:rFonts w:ascii="Calibri"/>
          <w:color w:val="231F20"/>
          <w:spacing w:val="-4"/>
          <w:w w:val="105"/>
          <w:sz w:val="28"/>
        </w:rPr>
        <w:t>thermophotovoltaic</w:t>
      </w:r>
      <w:r>
        <w:rPr>
          <w:rFonts w:ascii="Calibri"/>
          <w:color w:val="231F20"/>
          <w:spacing w:val="-34"/>
          <w:w w:val="105"/>
          <w:sz w:val="28"/>
        </w:rPr>
        <w:t> </w:t>
      </w:r>
      <w:r>
        <w:rPr>
          <w:rFonts w:ascii="Calibri"/>
          <w:color w:val="231F20"/>
          <w:spacing w:val="-4"/>
          <w:w w:val="105"/>
          <w:sz w:val="28"/>
        </w:rPr>
        <w:t>device</w:t>
      </w:r>
      <w:r>
        <w:rPr>
          <w:rFonts w:ascii="Calibri"/>
          <w:spacing w:val="-4"/>
          <w:w w:val="105"/>
          <w:sz w:val="28"/>
        </w:rPr>
      </w:r>
    </w:p>
    <w:p>
      <w:pPr>
        <w:pStyle w:val="Heading1"/>
        <w:spacing w:line="240" w:lineRule="auto" w:before="78"/>
        <w:ind w:left="208" w:right="127"/>
        <w:jc w:val="left"/>
      </w:pPr>
      <w:r>
        <w:rPr>
          <w:color w:val="231F20"/>
        </w:rPr>
        <w:t>Andrej</w:t>
      </w:r>
      <w:r>
        <w:rPr>
          <w:color w:val="231F20"/>
          <w:spacing w:val="-42"/>
        </w:rPr>
        <w:t> </w:t>
      </w:r>
      <w:r>
        <w:rPr>
          <w:color w:val="231F20"/>
        </w:rPr>
        <w:t>Lenert,</w:t>
      </w:r>
      <w:r>
        <w:rPr>
          <w:color w:val="231F20"/>
          <w:spacing w:val="-42"/>
        </w:rPr>
        <w:t> </w:t>
      </w:r>
      <w:r>
        <w:rPr>
          <w:color w:val="231F20"/>
        </w:rPr>
        <w:t>David</w:t>
      </w:r>
      <w:r>
        <w:rPr>
          <w:color w:val="231F20"/>
          <w:spacing w:val="-42"/>
        </w:rPr>
        <w:t> </w:t>
      </w:r>
      <w:r>
        <w:rPr>
          <w:color w:val="231F20"/>
        </w:rPr>
        <w:t>M.</w:t>
      </w:r>
      <w:r>
        <w:rPr>
          <w:color w:val="231F20"/>
          <w:spacing w:val="-42"/>
        </w:rPr>
        <w:t> </w:t>
      </w:r>
      <w:r>
        <w:rPr>
          <w:color w:val="231F20"/>
        </w:rPr>
        <w:t>Bierman,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Youngsuk</w:t>
      </w:r>
      <w:r>
        <w:rPr>
          <w:color w:val="231F20"/>
          <w:spacing w:val="-42"/>
        </w:rPr>
        <w:t> </w:t>
      </w:r>
      <w:r>
        <w:rPr>
          <w:color w:val="231F20"/>
        </w:rPr>
        <w:t>Nam,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Walker</w:t>
      </w:r>
      <w:r>
        <w:rPr>
          <w:color w:val="231F20"/>
          <w:spacing w:val="-42"/>
        </w:rPr>
        <w:t> </w:t>
      </w:r>
      <w:r>
        <w:rPr>
          <w:color w:val="231F20"/>
        </w:rPr>
        <w:t>R.</w:t>
      </w:r>
      <w:r>
        <w:rPr>
          <w:color w:val="231F20"/>
          <w:spacing w:val="-42"/>
        </w:rPr>
        <w:t> </w:t>
      </w:r>
      <w:r>
        <w:rPr>
          <w:color w:val="231F20"/>
        </w:rPr>
        <w:t>Chan,</w:t>
      </w:r>
      <w:r>
        <w:rPr>
          <w:color w:val="231F20"/>
          <w:spacing w:val="-42"/>
        </w:rPr>
        <w:t> </w:t>
      </w:r>
      <w:r>
        <w:rPr>
          <w:color w:val="231F20"/>
        </w:rPr>
        <w:t>Ivan</w:t>
      </w:r>
      <w:r>
        <w:rPr>
          <w:color w:val="231F20"/>
          <w:spacing w:val="-42"/>
        </w:rPr>
        <w:t> </w:t>
      </w:r>
      <w:r>
        <w:rPr>
          <w:color w:val="231F20"/>
        </w:rPr>
        <w:t>Celanović,</w:t>
      </w:r>
      <w:r>
        <w:rPr>
          <w:color w:val="231F20"/>
          <w:spacing w:val="-42"/>
        </w:rPr>
        <w:t> </w:t>
      </w:r>
      <w:r>
        <w:rPr>
          <w:color w:val="231F20"/>
        </w:rPr>
        <w:t>Marin</w:t>
      </w:r>
      <w:r>
        <w:rPr>
          <w:color w:val="231F20"/>
          <w:spacing w:val="-42"/>
        </w:rPr>
        <w:t> </w:t>
      </w:r>
      <w:r>
        <w:rPr>
          <w:color w:val="231F20"/>
        </w:rPr>
        <w:t>Soljačić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Evelyn</w:t>
      </w:r>
      <w:r>
        <w:rPr>
          <w:color w:val="231F20"/>
          <w:spacing w:val="-42"/>
        </w:rPr>
        <w:t> </w:t>
      </w:r>
      <w:r>
        <w:rPr>
          <w:color w:val="231F20"/>
        </w:rPr>
        <w:t>N.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Wang</w:t>
      </w:r>
      <w:r>
        <w:rPr>
          <w:spacing w:val="-3"/>
        </w:rPr>
      </w:r>
    </w:p>
    <w:p>
      <w:pPr>
        <w:spacing w:line="240" w:lineRule="auto" w:before="7"/>
        <w:rPr>
          <w:rFonts w:ascii="Tahoma" w:hAnsi="Tahoma" w:cs="Tahoma" w:eastAsia="Tahoma"/>
          <w:sz w:val="18"/>
          <w:szCs w:val="18"/>
        </w:rPr>
      </w:pPr>
    </w:p>
    <w:p>
      <w:pPr>
        <w:spacing w:before="0"/>
        <w:ind w:left="208" w:right="127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Book Antiqua" w:hAnsi="Book Antiqua" w:cs="Book Antiqua" w:eastAsia="Book Antiqua"/>
          <w:i/>
          <w:color w:val="231F20"/>
          <w:spacing w:val="-4"/>
          <w:sz w:val="18"/>
          <w:szCs w:val="18"/>
        </w:rPr>
        <w:t>Nature</w:t>
      </w:r>
      <w:r>
        <w:rPr>
          <w:rFonts w:ascii="Book Antiqua" w:hAnsi="Book Antiqua" w:cs="Book Antiqua" w:eastAsia="Book Antiqua"/>
          <w:i/>
          <w:color w:val="231F20"/>
          <w:spacing w:val="-28"/>
          <w:sz w:val="18"/>
          <w:szCs w:val="18"/>
        </w:rPr>
        <w:t> </w:t>
      </w:r>
      <w:r>
        <w:rPr>
          <w:rFonts w:ascii="Book Antiqua" w:hAnsi="Book Antiqua" w:cs="Book Antiqua" w:eastAsia="Book Antiqua"/>
          <w:i/>
          <w:color w:val="231F20"/>
          <w:spacing w:val="-3"/>
          <w:sz w:val="18"/>
          <w:szCs w:val="18"/>
        </w:rPr>
        <w:t>Nanotechnology</w:t>
      </w:r>
      <w:r>
        <w:rPr>
          <w:rFonts w:ascii="Book Antiqua" w:hAnsi="Book Antiqua" w:cs="Book Antiqua" w:eastAsia="Book Antiqua"/>
          <w:i/>
          <w:color w:val="231F20"/>
          <w:spacing w:val="-28"/>
          <w:sz w:val="18"/>
          <w:szCs w:val="18"/>
        </w:rPr>
        <w:t> </w:t>
      </w:r>
      <w:r>
        <w:rPr>
          <w:rFonts w:ascii="Book Antiqua" w:hAnsi="Book Antiqua" w:cs="Book Antiqua" w:eastAsia="Book Antiqua"/>
          <w:b/>
          <w:bCs/>
          <w:color w:val="231F20"/>
          <w:sz w:val="18"/>
          <w:szCs w:val="18"/>
        </w:rPr>
        <w:t>9,</w:t>
      </w:r>
      <w:r>
        <w:rPr>
          <w:rFonts w:ascii="Book Antiqua" w:hAnsi="Book Antiqua" w:cs="Book Antiqua" w:eastAsia="Book Antiqua"/>
          <w:b/>
          <w:bCs/>
          <w:color w:val="231F20"/>
          <w:spacing w:val="-28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126–130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(2014);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published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online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19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January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2014;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corrected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after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print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14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pacing w:val="-3"/>
          <w:sz w:val="18"/>
          <w:szCs w:val="18"/>
        </w:rPr>
        <w:t>May</w:t>
      </w:r>
      <w:r>
        <w:rPr>
          <w:rFonts w:ascii="Cambria" w:hAnsi="Cambria" w:cs="Cambria" w:eastAsia="Cambria"/>
          <w:color w:val="231F20"/>
          <w:spacing w:val="-2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2015.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240" w:lineRule="auto" w:before="8"/>
        <w:rPr>
          <w:rFonts w:ascii="Cambria" w:hAnsi="Cambria" w:cs="Cambria" w:eastAsia="Cambria"/>
          <w:sz w:val="9"/>
          <w:szCs w:val="9"/>
        </w:rPr>
      </w:pPr>
    </w:p>
    <w:p>
      <w:pPr>
        <w:pStyle w:val="BodyText"/>
        <w:spacing w:line="210" w:lineRule="exact" w:before="71"/>
        <w:ind w:left="222" w:right="222"/>
        <w:jc w:val="both"/>
        <w:rPr>
          <w:rFonts w:ascii="Cambria" w:hAnsi="Cambria" w:cs="Cambria" w:eastAsia="Cambria"/>
        </w:rPr>
      </w:pPr>
      <w:r>
        <w:rPr/>
        <w:pict>
          <v:shape style="position:absolute;margin-left:202.900208pt;margin-top:9.916593pt;width:2.35pt;height:5.45pt;mso-position-horizontal-relative:page;mso-position-vertical-relative:paragraph;z-index:-56056" type="#_x0000_t202" filled="false" stroked="false">
            <v:textbox inset="0,0,0,0">
              <w:txbxContent>
                <w:p>
                  <w:pPr>
                    <w:spacing w:line="102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11"/>
                      <w:szCs w:val="11"/>
                    </w:rPr>
                  </w:pPr>
                  <w:r>
                    <w:rPr>
                      <w:rFonts w:ascii="Cambria"/>
                      <w:color w:val="231F20"/>
                      <w:w w:val="85"/>
                      <w:sz w:val="11"/>
                    </w:rPr>
                    <w:t>e</w:t>
                  </w:r>
                  <w:r>
                    <w:rPr>
                      <w:rFonts w:ascii="Cambri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cs="Cambria" w:eastAsia="Cambria"/>
          <w:color w:val="231F20"/>
        </w:rPr>
        <w:t>In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this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  <w:spacing w:val="-3"/>
        </w:rPr>
        <w:t>Letter,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equation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describing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T</w:t>
      </w:r>
      <w:r>
        <w:rPr>
          <w:rFonts w:ascii="Cambria" w:hAnsi="Cambria" w:cs="Cambria" w:eastAsia="Cambria"/>
          <w:color w:val="231F20"/>
          <w:position w:val="6"/>
          <w:sz w:val="11"/>
          <w:szCs w:val="11"/>
        </w:rPr>
        <w:t>opt</w:t>
      </w:r>
      <w:r>
        <w:rPr>
          <w:rFonts w:ascii="Cambria" w:hAnsi="Cambria" w:cs="Cambria" w:eastAsia="Cambria"/>
          <w:color w:val="231F20"/>
          <w:spacing w:val="-14"/>
          <w:position w:val="6"/>
          <w:sz w:val="11"/>
          <w:szCs w:val="11"/>
        </w:rPr>
        <w:t> </w:t>
      </w:r>
      <w:r>
        <w:rPr>
          <w:rFonts w:ascii="Cambria" w:hAnsi="Cambria" w:cs="Cambria" w:eastAsia="Cambria"/>
          <w:color w:val="231F20"/>
        </w:rPr>
        <w:t>(see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below;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and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also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equation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1.133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in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ref.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1)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represents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temperature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required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for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w w:val="89"/>
        </w:rPr>
        <w:t> </w:t>
      </w:r>
      <w:r>
        <w:rPr>
          <w:rFonts w:ascii="Cambria" w:hAnsi="Cambria" w:cs="Cambria" w:eastAsia="Cambria"/>
          <w:color w:val="231F20"/>
        </w:rPr>
        <w:t>maximum of </w:t>
      </w:r>
      <w:r>
        <w:rPr>
          <w:rFonts w:ascii="Cambria" w:hAnsi="Cambria" w:cs="Cambria" w:eastAsia="Cambria"/>
          <w:color w:val="231F20"/>
          <w:spacing w:val="-5"/>
        </w:rPr>
        <w:t>Planck’s </w:t>
      </w:r>
      <w:r>
        <w:rPr>
          <w:rFonts w:ascii="Cambria" w:hAnsi="Cambria" w:cs="Cambria" w:eastAsia="Cambria"/>
          <w:color w:val="231F20"/>
        </w:rPr>
        <w:t>distribution expressed in units of wavelength to </w:t>
      </w:r>
      <w:r>
        <w:rPr>
          <w:rFonts w:ascii="Cambria" w:hAnsi="Cambria" w:cs="Cambria" w:eastAsia="Cambria"/>
          <w:color w:val="231F20"/>
          <w:spacing w:val="-3"/>
        </w:rPr>
        <w:t>match </w:t>
      </w:r>
      <w:r>
        <w:rPr>
          <w:rFonts w:ascii="Cambria" w:hAnsi="Cambria" w:cs="Cambria" w:eastAsia="Cambria"/>
          <w:color w:val="231F20"/>
        </w:rPr>
        <w:t>the bandgap </w:t>
      </w:r>
      <w:r>
        <w:rPr>
          <w:rFonts w:ascii="Cambria" w:hAnsi="Cambria" w:cs="Cambria" w:eastAsia="Cambria"/>
          <w:color w:val="231F20"/>
          <w:spacing w:val="-3"/>
        </w:rPr>
        <w:t>energy. </w:t>
      </w:r>
      <w:r>
        <w:rPr>
          <w:rFonts w:ascii="Cambria" w:hAnsi="Cambria" w:cs="Cambria" w:eastAsia="Cambria"/>
          <w:color w:val="231F20"/>
          <w:spacing w:val="-4"/>
        </w:rPr>
        <w:t>However, </w:t>
      </w:r>
      <w:r>
        <w:rPr>
          <w:rFonts w:ascii="Cambria" w:hAnsi="Cambria" w:cs="Cambria" w:eastAsia="Cambria"/>
          <w:color w:val="231F20"/>
        </w:rPr>
        <w:t>the energy </w:t>
      </w:r>
      <w:r>
        <w:rPr>
          <w:rFonts w:ascii="Cambria" w:hAnsi="Cambria" w:cs="Cambria" w:eastAsia="Cambria"/>
          <w:color w:val="231F20"/>
          <w:spacing w:val="-3"/>
        </w:rPr>
        <w:t>at </w:t>
      </w:r>
      <w:r>
        <w:rPr>
          <w:rFonts w:ascii="Cambria" w:hAnsi="Cambria" w:cs="Cambria" w:eastAsia="Cambria"/>
          <w:color w:val="231F20"/>
        </w:rPr>
        <w:t>which</w:t>
      </w:r>
      <w:r>
        <w:rPr>
          <w:rFonts w:ascii="Cambria" w:hAnsi="Cambria" w:cs="Cambria" w:eastAsia="Cambria"/>
          <w:color w:val="231F20"/>
          <w:spacing w:val="7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w w:val="89"/>
        </w:rPr>
        <w:t> </w:t>
      </w:r>
      <w:r>
        <w:rPr>
          <w:rFonts w:ascii="Cambria" w:hAnsi="Cambria" w:cs="Cambria" w:eastAsia="Cambria"/>
          <w:color w:val="231F20"/>
        </w:rPr>
        <w:t>maximum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occurs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depends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on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whether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we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consider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energy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flux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per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unit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frequency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range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or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per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unit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wavelength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range</w:t>
      </w:r>
      <w:r>
        <w:rPr>
          <w:rFonts w:ascii="Cambria" w:hAnsi="Cambria" w:cs="Cambria" w:eastAsia="Cambria"/>
          <w:color w:val="231F20"/>
          <w:position w:val="6"/>
          <w:sz w:val="11"/>
          <w:szCs w:val="11"/>
        </w:rPr>
        <w:t>2,3</w:t>
      </w:r>
      <w:r>
        <w:rPr>
          <w:rFonts w:ascii="Cambria" w:hAnsi="Cambria" w:cs="Cambria" w:eastAsia="Cambria"/>
          <w:color w:val="231F20"/>
        </w:rPr>
        <w:t>.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A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</w:rPr>
        <w:t>more</w:t>
      </w:r>
      <w:r>
        <w:rPr>
          <w:rFonts w:ascii="Cambria" w:hAnsi="Cambria" w:cs="Cambria" w:eastAsia="Cambria"/>
          <w:color w:val="231F20"/>
          <w:spacing w:val="-20"/>
        </w:rPr>
        <w:t> </w:t>
      </w:r>
      <w:r>
        <w:rPr>
          <w:rFonts w:ascii="Cambria" w:hAnsi="Cambria" w:cs="Cambria" w:eastAsia="Cambria"/>
          <w:color w:val="231F20"/>
          <w:spacing w:val="-3"/>
        </w:rPr>
        <w:t>appro-</w:t>
      </w:r>
      <w:r>
        <w:rPr>
          <w:rFonts w:ascii="Cambria" w:hAnsi="Cambria" w:cs="Cambria" w:eastAsia="Cambria"/>
          <w:color w:val="231F20"/>
          <w:w w:val="110"/>
        </w:rPr>
        <w:t> </w:t>
      </w:r>
      <w:r>
        <w:rPr>
          <w:rFonts w:ascii="Cambria" w:hAnsi="Cambria" w:cs="Cambria" w:eastAsia="Cambria"/>
          <w:color w:val="231F20"/>
        </w:rPr>
        <w:t>priate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  <w:spacing w:val="-3"/>
        </w:rPr>
        <w:t>approximation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matches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maximum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of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  <w:spacing w:val="-5"/>
        </w:rPr>
        <w:t>Planck’s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distribution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expressed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in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units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of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frequency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or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energy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to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</w:rPr>
        <w:t>bandgap</w:t>
      </w:r>
      <w:r>
        <w:rPr>
          <w:rFonts w:ascii="Cambria" w:hAnsi="Cambria" w:cs="Cambria" w:eastAsia="Cambria"/>
          <w:color w:val="231F20"/>
          <w:spacing w:val="-12"/>
        </w:rPr>
        <w:t> </w:t>
      </w:r>
      <w:r>
        <w:rPr>
          <w:rFonts w:ascii="Cambria" w:hAnsi="Cambria" w:cs="Cambria" w:eastAsia="Cambria"/>
          <w:color w:val="231F20"/>
          <w:spacing w:val="-3"/>
        </w:rPr>
        <w:t>energy,</w:t>
      </w:r>
      <w:r>
        <w:rPr>
          <w:rFonts w:ascii="Cambria" w:hAnsi="Cambria" w:cs="Cambria" w:eastAsia="Cambria"/>
          <w:color w:val="231F20"/>
          <w:w w:val="114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scaling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factor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in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this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case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is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4114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K</w:t>
      </w:r>
      <w:r>
        <w:rPr>
          <w:rFonts w:ascii="Cambria" w:hAnsi="Cambria" w:cs="Cambria" w:eastAsia="Cambria"/>
          <w:color w:val="231F20"/>
          <w:spacing w:val="-13"/>
        </w:rPr>
        <w:t> </w:t>
      </w:r>
      <w:r>
        <w:rPr>
          <w:rFonts w:ascii="Cambria" w:hAnsi="Cambria" w:cs="Cambria" w:eastAsia="Cambria"/>
          <w:color w:val="231F20"/>
        </w:rPr>
        <w:t>eV</w:t>
      </w:r>
      <w:r>
        <w:rPr>
          <w:rFonts w:ascii="Cambria" w:hAnsi="Cambria" w:cs="Cambria" w:eastAsia="Cambria"/>
          <w:color w:val="231F20"/>
          <w:position w:val="6"/>
          <w:sz w:val="11"/>
          <w:szCs w:val="11"/>
        </w:rPr>
        <w:t>–1</w:t>
      </w:r>
      <w:r>
        <w:rPr>
          <w:rFonts w:ascii="Cambria" w:hAnsi="Cambria" w:cs="Cambria" w:eastAsia="Cambria"/>
          <w:color w:val="231F20"/>
        </w:rPr>
        <w:t>.</w:t>
      </w:r>
      <w:r>
        <w:rPr>
          <w:rFonts w:ascii="Cambria" w:hAnsi="Cambria" w:cs="Cambria" w:eastAsia="Cambria"/>
        </w:rPr>
      </w:r>
    </w:p>
    <w:p>
      <w:pPr>
        <w:spacing w:line="240" w:lineRule="auto" w:before="10"/>
        <w:rPr>
          <w:rFonts w:ascii="Cambria" w:hAnsi="Cambria" w:cs="Cambria" w:eastAsia="Cambria"/>
          <w:sz w:val="11"/>
          <w:szCs w:val="11"/>
        </w:rPr>
      </w:pPr>
    </w:p>
    <w:p>
      <w:pPr>
        <w:tabs>
          <w:tab w:pos="1513" w:val="left" w:leader="none"/>
        </w:tabs>
        <w:spacing w:line="34" w:lineRule="exact" w:before="71"/>
        <w:ind w:left="222" w:right="127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Book Antiqua" w:hAnsi="Book Antiqua" w:cs="Book Antiqua" w:eastAsia="Book Antiqua"/>
          <w:i/>
          <w:color w:val="231F20"/>
          <w:w w:val="90"/>
          <w:position w:val="-5"/>
          <w:sz w:val="18"/>
          <w:szCs w:val="18"/>
        </w:rPr>
        <w:t>T</w:t>
      </w:r>
      <w:r>
        <w:rPr>
          <w:rFonts w:ascii="Cambria" w:hAnsi="Cambria" w:cs="Cambria" w:eastAsia="Cambria"/>
          <w:color w:val="231F20"/>
          <w:w w:val="90"/>
          <w:sz w:val="11"/>
          <w:szCs w:val="11"/>
        </w:rPr>
        <w:t>opt</w:t>
        <w:tab/>
      </w:r>
      <w:r>
        <w:rPr>
          <w:rFonts w:ascii="Cambria" w:hAnsi="Cambria" w:cs="Cambria" w:eastAsia="Cambria"/>
          <w:color w:val="231F20"/>
          <w:sz w:val="11"/>
          <w:szCs w:val="11"/>
        </w:rPr>
        <w:t>−1</w:t>
      </w:r>
      <w:r>
        <w:rPr>
          <w:rFonts w:ascii="Cambria" w:hAnsi="Cambria" w:cs="Cambria" w:eastAsia="Cambria"/>
          <w:sz w:val="11"/>
          <w:szCs w:val="11"/>
        </w:rPr>
      </w:r>
    </w:p>
    <w:p>
      <w:pPr>
        <w:spacing w:after="0" w:line="34" w:lineRule="exact"/>
        <w:jc w:val="left"/>
        <w:rPr>
          <w:rFonts w:ascii="Cambria" w:hAnsi="Cambria" w:cs="Cambria" w:eastAsia="Cambria"/>
          <w:sz w:val="11"/>
          <w:szCs w:val="11"/>
        </w:rPr>
        <w:sectPr>
          <w:footerReference w:type="default" r:id="rId17"/>
          <w:pgSz w:w="11910" w:h="15650"/>
          <w:pgMar w:footer="37" w:header="0" w:top="980" w:bottom="220" w:left="740" w:right="740"/>
        </w:sectPr>
      </w:pPr>
    </w:p>
    <w:p>
      <w:pPr>
        <w:spacing w:line="198" w:lineRule="exact" w:before="0"/>
        <w:ind w:left="391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position w:val="-3"/>
          <w:sz w:val="11"/>
          <w:szCs w:val="11"/>
        </w:rPr>
        <w:t>e   </w:t>
      </w:r>
      <w:r>
        <w:rPr>
          <w:rFonts w:ascii="Cambria" w:hAnsi="Cambria" w:cs="Cambria" w:eastAsia="Cambria"/>
          <w:color w:val="231F20"/>
          <w:sz w:val="18"/>
          <w:szCs w:val="18"/>
        </w:rPr>
        <w:t>≈ 2336 [K</w:t>
      </w:r>
      <w:r>
        <w:rPr>
          <w:rFonts w:ascii="Cambria" w:hAnsi="Cambria" w:cs="Cambria" w:eastAsia="Cambria"/>
          <w:color w:val="231F20"/>
          <w:spacing w:val="3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sz w:val="18"/>
          <w:szCs w:val="18"/>
        </w:rPr>
        <w:t>eV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198" w:lineRule="exact" w:before="0"/>
        <w:ind w:left="74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/>
        <w:br w:type="column"/>
      </w:r>
      <w:r>
        <w:rPr>
          <w:rFonts w:ascii="Cambria" w:hAnsi="Cambria"/>
          <w:color w:val="231F20"/>
          <w:sz w:val="18"/>
        </w:rPr>
        <w:t>] ·</w:t>
      </w:r>
      <w:r>
        <w:rPr>
          <w:rFonts w:ascii="Cambria" w:hAnsi="Cambria"/>
          <w:color w:val="231F20"/>
          <w:spacing w:val="-14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E</w:t>
      </w:r>
      <w:r>
        <w:rPr>
          <w:rFonts w:ascii="Cambria" w:hAnsi="Cambria"/>
          <w:color w:val="231F20"/>
          <w:position w:val="-3"/>
          <w:sz w:val="11"/>
        </w:rPr>
        <w:t>g</w:t>
      </w:r>
      <w:r>
        <w:rPr>
          <w:rFonts w:ascii="Cambria" w:hAnsi="Cambria"/>
          <w:sz w:val="11"/>
        </w:rPr>
      </w:r>
    </w:p>
    <w:p>
      <w:pPr>
        <w:spacing w:after="0" w:line="198" w:lineRule="exact"/>
        <w:jc w:val="left"/>
        <w:rPr>
          <w:rFonts w:ascii="Cambria" w:hAnsi="Cambria" w:cs="Cambria" w:eastAsia="Cambria"/>
          <w:sz w:val="11"/>
          <w:szCs w:val="11"/>
        </w:rPr>
        <w:sectPr>
          <w:type w:val="continuous"/>
          <w:pgSz w:w="11910" w:h="15650"/>
          <w:pgMar w:top="460" w:bottom="220" w:left="740" w:right="740"/>
          <w:cols w:num="2" w:equalWidth="0">
            <w:col w:w="1514" w:space="40"/>
            <w:col w:w="8876"/>
          </w:cols>
        </w:sectPr>
      </w:pPr>
    </w:p>
    <w:p>
      <w:pPr>
        <w:spacing w:line="240" w:lineRule="auto" w:before="5"/>
        <w:rPr>
          <w:rFonts w:ascii="Cambria" w:hAnsi="Cambria" w:cs="Cambria" w:eastAsia="Cambria"/>
          <w:sz w:val="10"/>
          <w:szCs w:val="10"/>
        </w:rPr>
      </w:pPr>
    </w:p>
    <w:p>
      <w:pPr>
        <w:pStyle w:val="BodyText"/>
        <w:spacing w:line="240" w:lineRule="auto" w:before="62"/>
        <w:ind w:left="222" w:right="222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spacing w:val="-3"/>
        </w:rPr>
        <w:t>From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experimental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results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presented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in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this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  <w:spacing w:val="-3"/>
        </w:rPr>
        <w:t>Letter,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  <w:spacing w:val="-3"/>
        </w:rPr>
        <w:t>however,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it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is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evident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that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peak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solar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thermophotovoltaic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(STPV)</w:t>
      </w:r>
      <w:r>
        <w:rPr>
          <w:rFonts w:ascii="Cambria"/>
          <w:color w:val="231F20"/>
          <w:spacing w:val="-16"/>
        </w:rPr>
        <w:t> </w:t>
      </w:r>
      <w:r>
        <w:rPr>
          <w:rFonts w:ascii="Cambria"/>
          <w:color w:val="231F20"/>
        </w:rPr>
        <w:t>efficiency</w:t>
      </w:r>
      <w:r>
        <w:rPr>
          <w:rFonts w:ascii="Cambria"/>
          <w:color w:val="231F20"/>
          <w:w w:val="94"/>
        </w:rPr>
        <w:t> </w:t>
      </w:r>
      <w:r>
        <w:rPr>
          <w:rFonts w:ascii="Cambria"/>
          <w:color w:val="231F20"/>
        </w:rPr>
        <w:t>for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a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0.55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eV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cell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is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reached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  <w:spacing w:val="-3"/>
        </w:rPr>
        <w:t>at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  <w:spacing w:val="-2"/>
        </w:rPr>
        <w:t>temperatures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substantially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lower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than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what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corrected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scaling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factor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suggests.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Thus,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a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  <w:spacing w:val="-3"/>
        </w:rPr>
        <w:t>match</w:t>
      </w:r>
      <w:r>
        <w:rPr>
          <w:rFonts w:ascii="Cambria"/>
          <w:color w:val="231F20"/>
          <w:spacing w:val="-18"/>
        </w:rPr>
        <w:t> </w:t>
      </w:r>
      <w:r>
        <w:rPr>
          <w:rFonts w:ascii="Cambria"/>
          <w:color w:val="231F20"/>
        </w:rPr>
        <w:t>between</w:t>
      </w:r>
      <w:r>
        <w:rPr>
          <w:rFonts w:ascii="Cambria"/>
          <w:color w:val="231F20"/>
          <w:w w:val="101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bandgap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energy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and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energy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corresponding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to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maximum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emission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does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not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fully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determine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optimal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temperature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w w:val="89"/>
        </w:rPr>
        <w:t> </w:t>
      </w:r>
      <w:r>
        <w:rPr>
          <w:rFonts w:ascii="Cambria"/>
          <w:color w:val="231F20"/>
          <w:spacing w:val="-4"/>
        </w:rPr>
        <w:t>emitter,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particularly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not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in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case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STPVs;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factors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not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considered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by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this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simple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  <w:spacing w:val="-3"/>
        </w:rPr>
        <w:t>approximation,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such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as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thermalization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losses</w:t>
      </w:r>
      <w:r>
        <w:rPr>
          <w:rFonts w:ascii="Cambria"/>
          <w:color w:val="231F20"/>
          <w:spacing w:val="-14"/>
        </w:rPr>
        <w:t> </w:t>
      </w:r>
      <w:r>
        <w:rPr>
          <w:rFonts w:ascii="Cambria"/>
          <w:color w:val="231F20"/>
        </w:rPr>
        <w:t>in</w:t>
      </w:r>
      <w:r>
        <w:rPr>
          <w:rFonts w:ascii="Cambria"/>
          <w:color w:val="231F20"/>
          <w:w w:val="100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cell,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play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a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significant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  <w:spacing w:val="-3"/>
        </w:rPr>
        <w:t>role.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  <w:spacing w:val="-3"/>
        </w:rPr>
        <w:t>For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a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more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complete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discussion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optimal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  <w:spacing w:val="-2"/>
        </w:rPr>
        <w:t>temperatures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in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practical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STPV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converters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please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refer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to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ref.</w:t>
      </w:r>
      <w:r>
        <w:rPr>
          <w:rFonts w:ascii="Cambria"/>
          <w:color w:val="231F20"/>
          <w:spacing w:val="-26"/>
        </w:rPr>
        <w:t> </w:t>
      </w:r>
      <w:r>
        <w:rPr>
          <w:rFonts w:ascii="Cambria"/>
          <w:color w:val="231F20"/>
        </w:rPr>
        <w:t>4.</w:t>
      </w:r>
      <w:r>
        <w:rPr>
          <w:rFonts w:ascii="Cambria"/>
        </w:rPr>
      </w:r>
    </w:p>
    <w:p>
      <w:pPr>
        <w:spacing w:line="240" w:lineRule="auto" w:before="10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40" w:lineRule="auto"/>
        <w:ind w:left="222" w:right="127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authors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would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like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to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acknowledge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H.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  <w:spacing w:val="-3"/>
        </w:rPr>
        <w:t>Kroemer,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  <w:spacing w:val="-3"/>
        </w:rPr>
        <w:t>University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California,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Santa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Barbara,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for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bringing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this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issue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of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the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scaling</w:t>
      </w:r>
      <w:r>
        <w:rPr>
          <w:rFonts w:ascii="Cambria"/>
          <w:color w:val="231F20"/>
          <w:spacing w:val="-13"/>
        </w:rPr>
        <w:t> </w:t>
      </w:r>
      <w:r>
        <w:rPr>
          <w:rFonts w:ascii="Cambria"/>
          <w:color w:val="231F20"/>
        </w:rPr>
        <w:t>factor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</w:rPr>
        <w:t>to our</w:t>
      </w:r>
      <w:r>
        <w:rPr>
          <w:rFonts w:ascii="Cambria"/>
          <w:color w:val="231F20"/>
          <w:spacing w:val="-20"/>
        </w:rPr>
        <w:t> </w:t>
      </w:r>
      <w:r>
        <w:rPr>
          <w:rFonts w:ascii="Cambria"/>
          <w:color w:val="231F20"/>
          <w:spacing w:val="-3"/>
        </w:rPr>
        <w:t>attention.</w:t>
      </w:r>
      <w:r>
        <w:rPr>
          <w:rFonts w:ascii="Cambria"/>
          <w:spacing w:val="-3"/>
        </w:rPr>
      </w:r>
    </w:p>
    <w:p>
      <w:pPr>
        <w:spacing w:line="240" w:lineRule="auto" w:before="4"/>
        <w:rPr>
          <w:rFonts w:ascii="Cambria" w:hAnsi="Cambria" w:cs="Cambria" w:eastAsia="Cambria"/>
          <w:sz w:val="15"/>
          <w:szCs w:val="15"/>
        </w:rPr>
      </w:pPr>
    </w:p>
    <w:p>
      <w:pPr>
        <w:pStyle w:val="Heading1"/>
        <w:spacing w:line="239" w:lineRule="exact"/>
        <w:ind w:left="222" w:right="0"/>
        <w:jc w:val="both"/>
        <w:rPr>
          <w:rFonts w:ascii="Tahoma" w:hAnsi="Tahoma" w:cs="Tahoma" w:eastAsia="Tahoma"/>
        </w:rPr>
      </w:pPr>
      <w:r>
        <w:rPr>
          <w:rFonts w:ascii="Tahoma"/>
          <w:color w:val="231F20"/>
        </w:rPr>
        <w:t>References</w:t>
      </w:r>
      <w:r>
        <w:rPr>
          <w:rFonts w:ascii="Tahoma"/>
        </w:rPr>
      </w:r>
    </w:p>
    <w:p>
      <w:pPr>
        <w:spacing w:line="235" w:lineRule="auto" w:before="1"/>
        <w:ind w:left="222" w:right="5362" w:firstLine="0"/>
        <w:jc w:val="left"/>
        <w:rPr>
          <w:rFonts w:ascii="Cambria" w:hAnsi="Cambria" w:cs="Cambria" w:eastAsia="Cambria"/>
          <w:sz w:val="15"/>
          <w:szCs w:val="15"/>
        </w:rPr>
      </w:pPr>
      <w:r>
        <w:rPr>
          <w:rFonts w:ascii="Cambria" w:hAnsi="Cambria" w:cs="Cambria" w:eastAsia="Cambria"/>
          <w:color w:val="231F20"/>
          <w:sz w:val="15"/>
          <w:szCs w:val="15"/>
        </w:rPr>
        <w:t>1.</w:t>
      </w:r>
      <w:r>
        <w:rPr>
          <w:rFonts w:ascii="Cambria" w:hAnsi="Cambria" w:cs="Cambria" w:eastAsia="Cambria"/>
          <w:color w:val="231F20"/>
          <w:spacing w:val="12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pacing w:val="-3"/>
          <w:sz w:val="15"/>
          <w:szCs w:val="15"/>
        </w:rPr>
        <w:t>Chubb,</w:t>
      </w:r>
      <w:r>
        <w:rPr>
          <w:rFonts w:ascii="Cambria" w:hAnsi="Cambria" w:cs="Cambria" w:eastAsia="Cambria"/>
          <w:color w:val="231F20"/>
          <w:spacing w:val="-11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pacing w:val="-3"/>
          <w:sz w:val="15"/>
          <w:szCs w:val="15"/>
        </w:rPr>
        <w:t>D.</w:t>
      </w:r>
      <w:r>
        <w:rPr>
          <w:rFonts w:ascii="Cambria" w:hAnsi="Cambria" w:cs="Cambria" w:eastAsia="Cambria"/>
          <w:color w:val="231F20"/>
          <w:spacing w:val="-11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L.</w:t>
      </w:r>
      <w:r>
        <w:rPr>
          <w:rFonts w:ascii="Cambria" w:hAnsi="Cambria" w:cs="Cambria" w:eastAsia="Cambria"/>
          <w:color w:val="231F20"/>
          <w:spacing w:val="-11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pacing w:val="-3"/>
          <w:sz w:val="15"/>
          <w:szCs w:val="15"/>
        </w:rPr>
        <w:t>Fundamentals</w:t>
      </w:r>
      <w:r>
        <w:rPr>
          <w:rFonts w:ascii="Book Antiqua" w:hAnsi="Book Antiqua" w:cs="Book Antiqua" w:eastAsia="Book Antiqua"/>
          <w:i/>
          <w:color w:val="231F20"/>
          <w:spacing w:val="-16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z w:val="15"/>
          <w:szCs w:val="15"/>
        </w:rPr>
        <w:t>of</w:t>
      </w:r>
      <w:r>
        <w:rPr>
          <w:rFonts w:ascii="Book Antiqua" w:hAnsi="Book Antiqua" w:cs="Book Antiqua" w:eastAsia="Book Antiqua"/>
          <w:i/>
          <w:color w:val="231F20"/>
          <w:spacing w:val="-16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z w:val="15"/>
          <w:szCs w:val="15"/>
        </w:rPr>
        <w:t>Thermophotovoltaic</w:t>
      </w:r>
      <w:r>
        <w:rPr>
          <w:rFonts w:ascii="Book Antiqua" w:hAnsi="Book Antiqua" w:cs="Book Antiqua" w:eastAsia="Book Antiqua"/>
          <w:i/>
          <w:color w:val="231F20"/>
          <w:spacing w:val="-16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z w:val="15"/>
          <w:szCs w:val="15"/>
        </w:rPr>
        <w:t>Energy</w:t>
      </w:r>
      <w:r>
        <w:rPr>
          <w:rFonts w:ascii="Book Antiqua" w:hAnsi="Book Antiqua" w:cs="Book Antiqua" w:eastAsia="Book Antiqua"/>
          <w:i/>
          <w:color w:val="231F20"/>
          <w:spacing w:val="-16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z w:val="15"/>
          <w:szCs w:val="15"/>
        </w:rPr>
        <w:t>Conversion</w:t>
      </w:r>
      <w:r>
        <w:rPr>
          <w:rFonts w:ascii="Book Antiqua" w:hAnsi="Book Antiqua" w:cs="Book Antiqua" w:eastAsia="Book Antiqua"/>
          <w:i/>
          <w:color w:val="231F20"/>
          <w:spacing w:val="-16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(2007).</w:t>
      </w:r>
      <w:r>
        <w:rPr>
          <w:rFonts w:ascii="Cambria" w:hAnsi="Cambria" w:cs="Cambria" w:eastAsia="Cambria"/>
          <w:color w:val="231F20"/>
          <w:w w:val="89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2. </w:t>
      </w:r>
      <w:r>
        <w:rPr>
          <w:rFonts w:ascii="Cambria" w:hAnsi="Cambria" w:cs="Cambria" w:eastAsia="Cambria"/>
          <w:color w:val="231F20"/>
          <w:spacing w:val="15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pacing w:val="-3"/>
          <w:sz w:val="15"/>
          <w:szCs w:val="15"/>
        </w:rPr>
        <w:t>Soffer,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B.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H.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&amp;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Lynch,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pacing w:val="-3"/>
          <w:sz w:val="15"/>
          <w:szCs w:val="15"/>
        </w:rPr>
        <w:t>D.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K.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z w:val="15"/>
          <w:szCs w:val="15"/>
        </w:rPr>
        <w:t>Am.</w:t>
      </w:r>
      <w:r>
        <w:rPr>
          <w:rFonts w:ascii="Book Antiqua" w:hAnsi="Book Antiqua" w:cs="Book Antiqua" w:eastAsia="Book Antiqua"/>
          <w:i/>
          <w:color w:val="231F20"/>
          <w:spacing w:val="-15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pacing w:val="-3"/>
          <w:sz w:val="15"/>
          <w:szCs w:val="15"/>
        </w:rPr>
        <w:t>J.</w:t>
      </w:r>
      <w:r>
        <w:rPr>
          <w:rFonts w:ascii="Book Antiqua" w:hAnsi="Book Antiqua" w:cs="Book Antiqua" w:eastAsia="Book Antiqua"/>
          <w:i/>
          <w:color w:val="231F20"/>
          <w:spacing w:val="-15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color w:val="231F20"/>
          <w:sz w:val="15"/>
          <w:szCs w:val="15"/>
        </w:rPr>
        <w:t>Phys.</w:t>
      </w:r>
      <w:r>
        <w:rPr>
          <w:rFonts w:ascii="Book Antiqua" w:hAnsi="Book Antiqua" w:cs="Book Antiqua" w:eastAsia="Book Antiqua"/>
          <w:i/>
          <w:color w:val="231F20"/>
          <w:spacing w:val="-15"/>
          <w:sz w:val="15"/>
          <w:szCs w:val="15"/>
        </w:rPr>
        <w:t> </w:t>
      </w:r>
      <w:r>
        <w:rPr>
          <w:rFonts w:ascii="Book Antiqua" w:hAnsi="Book Antiqua" w:cs="Book Antiqua" w:eastAsia="Book Antiqua"/>
          <w:b/>
          <w:bCs/>
          <w:color w:val="231F20"/>
          <w:sz w:val="15"/>
          <w:szCs w:val="15"/>
        </w:rPr>
        <w:t>67,</w:t>
      </w:r>
      <w:r>
        <w:rPr>
          <w:rFonts w:ascii="Book Antiqua" w:hAnsi="Book Antiqua" w:cs="Book Antiqua" w:eastAsia="Book Antiqua"/>
          <w:b/>
          <w:bCs/>
          <w:color w:val="231F20"/>
          <w:spacing w:val="-15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946–953</w:t>
      </w:r>
      <w:r>
        <w:rPr>
          <w:rFonts w:ascii="Cambria" w:hAnsi="Cambria" w:cs="Cambria" w:eastAsia="Cambria"/>
          <w:color w:val="231F20"/>
          <w:spacing w:val="-10"/>
          <w:sz w:val="15"/>
          <w:szCs w:val="15"/>
        </w:rPr>
        <w:t> </w:t>
      </w:r>
      <w:r>
        <w:rPr>
          <w:rFonts w:ascii="Cambria" w:hAnsi="Cambria" w:cs="Cambria" w:eastAsia="Cambria"/>
          <w:color w:val="231F20"/>
          <w:sz w:val="15"/>
          <w:szCs w:val="15"/>
        </w:rPr>
        <w:t>(1999).</w:t>
      </w:r>
      <w:r>
        <w:rPr>
          <w:rFonts w:ascii="Cambria" w:hAnsi="Cambria" w:cs="Cambria" w:eastAsia="Cambria"/>
          <w:sz w:val="15"/>
          <w:szCs w:val="15"/>
        </w:rPr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179" w:lineRule="exact" w:before="0" w:after="0"/>
        <w:ind w:left="449" w:right="0" w:hanging="227"/>
        <w:jc w:val="both"/>
        <w:rPr>
          <w:rFonts w:ascii="Cambria" w:hAnsi="Cambria" w:cs="Cambria" w:eastAsia="Cambria"/>
          <w:sz w:val="15"/>
          <w:szCs w:val="15"/>
        </w:rPr>
      </w:pPr>
      <w:r>
        <w:rPr>
          <w:rFonts w:ascii="Cambria"/>
          <w:color w:val="231F20"/>
          <w:sz w:val="15"/>
        </w:rPr>
        <w:t>Kittel, C. &amp; </w:t>
      </w:r>
      <w:r>
        <w:rPr>
          <w:rFonts w:ascii="Cambria"/>
          <w:color w:val="231F20"/>
          <w:spacing w:val="-3"/>
          <w:sz w:val="15"/>
        </w:rPr>
        <w:t>Kroemer, </w:t>
      </w:r>
      <w:r>
        <w:rPr>
          <w:rFonts w:ascii="Cambria"/>
          <w:color w:val="231F20"/>
          <w:sz w:val="15"/>
        </w:rPr>
        <w:t>H. </w:t>
      </w:r>
      <w:r>
        <w:rPr>
          <w:rFonts w:ascii="Book Antiqua"/>
          <w:i/>
          <w:color w:val="231F20"/>
          <w:sz w:val="15"/>
        </w:rPr>
        <w:t>Thermal Physics </w:t>
      </w:r>
      <w:r>
        <w:rPr>
          <w:rFonts w:ascii="Cambria"/>
          <w:color w:val="231F20"/>
          <w:spacing w:val="-7"/>
          <w:sz w:val="15"/>
        </w:rPr>
        <w:t>(W. </w:t>
      </w:r>
      <w:r>
        <w:rPr>
          <w:rFonts w:ascii="Cambria"/>
          <w:color w:val="231F20"/>
          <w:sz w:val="15"/>
        </w:rPr>
        <w:t>H. Freeman,</w:t>
      </w:r>
      <w:r>
        <w:rPr>
          <w:rFonts w:ascii="Cambria"/>
          <w:color w:val="231F20"/>
          <w:spacing w:val="2"/>
          <w:sz w:val="15"/>
        </w:rPr>
        <w:t> </w:t>
      </w:r>
      <w:r>
        <w:rPr>
          <w:rFonts w:ascii="Cambria"/>
          <w:color w:val="231F20"/>
          <w:sz w:val="15"/>
        </w:rPr>
        <w:t>1980).</w:t>
      </w:r>
      <w:r>
        <w:rPr>
          <w:rFonts w:ascii="Cambria"/>
          <w:sz w:val="15"/>
        </w:rPr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182" w:lineRule="exact" w:before="0" w:after="0"/>
        <w:ind w:left="449" w:right="0" w:hanging="227"/>
        <w:jc w:val="both"/>
        <w:rPr>
          <w:rFonts w:ascii="Cambria" w:hAnsi="Cambria" w:cs="Cambria" w:eastAsia="Cambria"/>
          <w:sz w:val="15"/>
          <w:szCs w:val="15"/>
        </w:rPr>
      </w:pPr>
      <w:r>
        <w:rPr>
          <w:rFonts w:ascii="Cambria"/>
          <w:color w:val="231F20"/>
          <w:sz w:val="15"/>
        </w:rPr>
        <w:t>Lenert, A., Nam, </w:t>
      </w:r>
      <w:r>
        <w:rPr>
          <w:rFonts w:ascii="Cambria"/>
          <w:color w:val="231F20"/>
          <w:spacing w:val="-6"/>
          <w:sz w:val="15"/>
        </w:rPr>
        <w:t>Y., </w:t>
      </w:r>
      <w:r>
        <w:rPr>
          <w:rFonts w:ascii="Cambria"/>
          <w:color w:val="231F20"/>
          <w:sz w:val="15"/>
        </w:rPr>
        <w:t>Bierman, </w:t>
      </w:r>
      <w:r>
        <w:rPr>
          <w:rFonts w:ascii="Cambria"/>
          <w:color w:val="231F20"/>
          <w:spacing w:val="-3"/>
          <w:sz w:val="15"/>
        </w:rPr>
        <w:t>D. </w:t>
      </w:r>
      <w:r>
        <w:rPr>
          <w:rFonts w:ascii="Cambria"/>
          <w:color w:val="231F20"/>
          <w:sz w:val="15"/>
        </w:rPr>
        <w:t>M. &amp; </w:t>
      </w:r>
      <w:r>
        <w:rPr>
          <w:rFonts w:ascii="Cambria"/>
          <w:color w:val="231F20"/>
          <w:spacing w:val="-5"/>
          <w:sz w:val="15"/>
        </w:rPr>
        <w:t>Wang, </w:t>
      </w:r>
      <w:r>
        <w:rPr>
          <w:rFonts w:ascii="Cambria"/>
          <w:color w:val="231F20"/>
          <w:sz w:val="15"/>
        </w:rPr>
        <w:t>E. N. </w:t>
      </w:r>
      <w:r>
        <w:rPr>
          <w:rFonts w:ascii="Book Antiqua"/>
          <w:i/>
          <w:color w:val="231F20"/>
          <w:sz w:val="15"/>
        </w:rPr>
        <w:t>Opt. Express </w:t>
      </w:r>
      <w:r>
        <w:rPr>
          <w:rFonts w:ascii="Book Antiqua"/>
          <w:b/>
          <w:color w:val="231F20"/>
          <w:sz w:val="15"/>
        </w:rPr>
        <w:t>22, </w:t>
      </w:r>
      <w:r>
        <w:rPr>
          <w:rFonts w:ascii="Cambria"/>
          <w:color w:val="231F20"/>
          <w:sz w:val="15"/>
        </w:rPr>
        <w:t>A1604</w:t>
      </w:r>
      <w:r>
        <w:rPr>
          <w:rFonts w:ascii="Cambria"/>
          <w:color w:val="231F20"/>
          <w:spacing w:val="2"/>
          <w:sz w:val="15"/>
        </w:rPr>
        <w:t> </w:t>
      </w:r>
      <w:r>
        <w:rPr>
          <w:rFonts w:ascii="Cambria"/>
          <w:color w:val="231F20"/>
          <w:sz w:val="15"/>
        </w:rPr>
        <w:t>(2014).</w:t>
      </w:r>
      <w:r>
        <w:rPr>
          <w:rFonts w:ascii="Cambria"/>
          <w:sz w:val="15"/>
        </w:rPr>
      </w:r>
    </w:p>
    <w:sectPr>
      <w:type w:val="continuous"/>
      <w:pgSz w:w="11910" w:h="15650"/>
      <w:pgMar w:top="460" w:bottom="2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itka Display">
    <w:altName w:val="Sitka Display"/>
    <w:charset w:val="0"/>
    <w:family w:val="auto"/>
    <w:pitch w:val="variable"/>
  </w:font>
  <w:font w:name="Garamond">
    <w:altName w:val="Garamond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4.139008pt;margin-top:789.940308pt;width:165.55pt;height:9pt;mso-position-horizontal-relative:page;mso-position-vertical-relative:page;z-index:-59056" type="#_x0000_t202" filled="false" stroked="false">
          <v:textbox inset="0,0,0,0">
            <w:txbxContent>
              <w:p>
                <w:pPr>
                  <w:spacing w:line="161" w:lineRule="exact" w:before="0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/>
                    <w:color w:val="231F20"/>
                    <w:w w:val="81"/>
                    <w:sz w:val="14"/>
                  </w:rPr>
                  <w:t>©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0"/>
                    <w:sz w:val="14"/>
                  </w:rPr>
                  <w:t>2015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7"/>
                    <w:sz w:val="14"/>
                  </w:rPr>
                  <w:t>Macmillan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2"/>
                    <w:sz w:val="14"/>
                  </w:rPr>
                  <w:t>Publishers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0"/>
                    <w:sz w:val="14"/>
                  </w:rPr>
                  <w:t>Limited.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93"/>
                    <w:sz w:val="14"/>
                  </w:rPr>
                  <w:t>All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1"/>
                    <w:sz w:val="14"/>
                  </w:rPr>
                  <w:t>rights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0"/>
                    <w:sz w:val="14"/>
                  </w:rPr>
                  <w:t>reserved</w:t>
                </w:r>
                <w:r>
                  <w:rPr>
                    <w:rFonts w:ascii="Verdana" w:hAnsi="Verdana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4.955002pt;margin-top:769.530334pt;width:165.55pt;height:9pt;mso-position-horizontal-relative:page;mso-position-vertical-relative:page;z-index:-59032" type="#_x0000_t202" filled="false" stroked="false">
          <v:textbox inset="0,0,0,0">
            <w:txbxContent>
              <w:p>
                <w:pPr>
                  <w:spacing w:line="161" w:lineRule="exact" w:before="0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/>
                    <w:color w:val="231F20"/>
                    <w:w w:val="81"/>
                    <w:sz w:val="14"/>
                  </w:rPr>
                  <w:t>©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0"/>
                    <w:sz w:val="14"/>
                  </w:rPr>
                  <w:t>2015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7"/>
                    <w:sz w:val="14"/>
                  </w:rPr>
                  <w:t>Macmillan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2"/>
                    <w:sz w:val="14"/>
                  </w:rPr>
                  <w:t>Publishers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0"/>
                    <w:sz w:val="14"/>
                  </w:rPr>
                  <w:t>Limited.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93"/>
                    <w:sz w:val="14"/>
                  </w:rPr>
                  <w:t>All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1"/>
                    <w:sz w:val="14"/>
                  </w:rPr>
                  <w:t>rights</w:t>
                </w:r>
                <w:r>
                  <w:rPr>
                    <w:rFonts w:ascii="Verdana" w:hAnsi="Verdana"/>
                    <w:color w:val="231F20"/>
                    <w:spacing w:val="-18"/>
                    <w:sz w:val="14"/>
                  </w:rPr>
                  <w:t> </w:t>
                </w:r>
                <w:r>
                  <w:rPr>
                    <w:rFonts w:ascii="Verdana" w:hAnsi="Verdana"/>
                    <w:color w:val="231F20"/>
                    <w:w w:val="80"/>
                    <w:sz w:val="14"/>
                  </w:rPr>
                  <w:t>reserved</w:t>
                </w:r>
                <w:r>
                  <w:rPr>
                    <w:rFonts w:ascii="Verdana" w:hAnsi="Verdana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231"/>
        <w:jc w:val="right"/>
      </w:pPr>
      <w:rPr>
        <w:rFonts w:hint="default" w:ascii="Times New Roman" w:hAnsi="Times New Roman" w:eastAsia="Times New Roman"/>
        <w:w w:val="92"/>
        <w:sz w:val="15"/>
        <w:szCs w:val="15"/>
      </w:rPr>
    </w:lvl>
    <w:lvl w:ilvl="1">
      <w:start w:val="1"/>
      <w:numFmt w:val="bullet"/>
      <w:lvlText w:val="•"/>
      <w:lvlJc w:val="left"/>
      <w:pPr>
        <w:ind w:left="975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5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2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1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6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5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27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02" w:hanging="231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449" w:hanging="227"/>
        <w:jc w:val="left"/>
      </w:pPr>
      <w:rPr>
        <w:rFonts w:hint="default" w:ascii="Cambria" w:hAnsi="Cambria" w:eastAsia="Cambria"/>
        <w:color w:val="231F20"/>
        <w:w w:val="93"/>
        <w:sz w:val="15"/>
        <w:szCs w:val="15"/>
      </w:rPr>
    </w:lvl>
    <w:lvl w:ilvl="1">
      <w:start w:val="1"/>
      <w:numFmt w:val="bullet"/>
      <w:lvlText w:val="•"/>
      <w:lvlJc w:val="left"/>
      <w:pPr>
        <w:ind w:left="1438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7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5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4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9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8" w:hanging="22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ahoma" w:hAnsi="Tahoma" w:eastAsia="Tahoma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nature.com/doifinder/10.1038/nnano.2013.286" TargetMode="External"/><Relationship Id="rId8" Type="http://schemas.openxmlformats.org/officeDocument/2006/relationships/hyperlink" Target="mailto:enwang@mit.edu" TargetMode="External"/><Relationship Id="rId9" Type="http://schemas.openxmlformats.org/officeDocument/2006/relationships/hyperlink" Target="http://www.nature.com/naturenanotechnology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://www.nature.com/reprints" TargetMode="External"/><Relationship Id="rId17" Type="http://schemas.openxmlformats.org/officeDocument/2006/relationships/footer" Target="footer2.xm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Lenert</dc:creator>
  <dc:subject>Nature Nanotechnology 9, 126 (2014). doi:10.1038/nnano.2013.286</dc:subject>
  <dc:title>A nanophotonic solar thermophotovoltaic device</dc:title>
  <dcterms:created xsi:type="dcterms:W3CDTF">2021-11-25T03:00:29Z</dcterms:created>
  <dcterms:modified xsi:type="dcterms:W3CDTF">2021-11-25T03:00:29Z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2015-05-13T00:00:00Z</vt:filetime>
  </property>
  <property fmtid="{D5CDD505-2E9C-101B-9397-08002B2CF9AE}" pid="3" name="Creator">
    <vt:lpwstr>Arbortext Advanced Print Publisher 9.1.520/W</vt:lpwstr>
  </property>
  <property fmtid="{D5CDD505-2E9C-101B-9397-08002B2CF9AE}" pid="4" name="LastSaved">
    <vt:filetime>2021-11-24T00:00:00Z</vt:filetime>
  </property>
</Properties>
</file>